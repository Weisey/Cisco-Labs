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13C62E0F" w:rsidRDefault="00BD2A5A" w14:paraId="3985EB39" w14:textId="69F9A357">
      <w:pPr>
        <w:pStyle w:val="GraphicAnchor"/>
        <w:rPr>
          <w:color w:val="auto"/>
        </w:rPr>
      </w:pPr>
      <w: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13C62E0F" w14:paraId="7B2771C1" w14:textId="77777777">
        <w:trPr>
          <w:trHeight w:val="1083"/>
        </w:trPr>
        <w:tc>
          <w:tcPr>
            <w:tcW w:w="10790" w:type="dxa"/>
            <w:gridSpan w:val="9"/>
            <w:tcMar/>
          </w:tcPr>
          <w:p w:rsidRPr="00176379" w:rsidR="00DF198B" w:rsidP="13C62E0F" w:rsidRDefault="00DF198B" w14:paraId="619DBB4D" w14:textId="77777777">
            <w:pPr>
              <w:rPr>
                <w:color w:val="auto"/>
              </w:rPr>
            </w:pPr>
          </w:p>
        </w:tc>
      </w:tr>
      <w:tr w:rsidRPr="00176379" w:rsidR="00DF198B" w:rsidTr="13C62E0F" w14:paraId="5F8277CB" w14:textId="77777777">
        <w:trPr>
          <w:trHeight w:val="1068"/>
        </w:trPr>
        <w:tc>
          <w:tcPr>
            <w:tcW w:w="1198" w:type="dxa"/>
            <w:gridSpan w:val="2"/>
            <w:tcBorders>
              <w:right w:val="single" w:color="476166" w:themeColor="accent1" w:sz="18" w:space="0"/>
            </w:tcBorders>
            <w:tcMar/>
          </w:tcPr>
          <w:p w:rsidRPr="00176379" w:rsidR="00DF198B" w:rsidP="13C62E0F" w:rsidRDefault="00DF198B" w14:paraId="3343F1D3" w14:textId="77777777">
            <w:pPr>
              <w:rPr>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13C62E0F" w:rsidRDefault="666D97B2" w14:paraId="50A0F71B" w14:textId="2CED8DBE">
            <w:pPr>
              <w:pStyle w:val="Heading1"/>
              <w:rPr>
                <w:rFonts w:ascii="Georgia" w:hAnsi="Georgia" w:asciiTheme="minorAscii" w:hAnsiTheme="minorAscii"/>
                <w:color w:val="auto"/>
                <w:sz w:val="72"/>
                <w:szCs w:val="72"/>
              </w:rPr>
            </w:pPr>
            <w:r w:rsidRPr="13C62E0F" w:rsidR="253C4509">
              <w:rPr>
                <w:rFonts w:ascii="Georgia" w:hAnsi="Georgia" w:asciiTheme="minorAscii" w:hAnsiTheme="minorAscii"/>
                <w:color w:val="auto"/>
                <w:sz w:val="72"/>
                <w:szCs w:val="72"/>
              </w:rPr>
              <w:t xml:space="preserve"> </w:t>
            </w:r>
            <w:r w:rsidRPr="13C62E0F" w:rsidR="47889C7A">
              <w:rPr>
                <w:rFonts w:ascii="Georgia" w:hAnsi="Georgia" w:asciiTheme="minorAscii" w:hAnsiTheme="minorAscii"/>
                <w:color w:val="auto"/>
                <w:sz w:val="72"/>
                <w:szCs w:val="72"/>
              </w:rPr>
              <w:t>VRF-Lite</w:t>
            </w:r>
          </w:p>
        </w:tc>
        <w:tc>
          <w:tcPr>
            <w:tcW w:w="1199" w:type="dxa"/>
            <w:gridSpan w:val="2"/>
            <w:tcBorders>
              <w:left w:val="single" w:color="476166" w:themeColor="accent1" w:sz="18" w:space="0"/>
            </w:tcBorders>
            <w:tcMar/>
          </w:tcPr>
          <w:p w:rsidRPr="00176379" w:rsidR="00DF198B" w:rsidP="13C62E0F" w:rsidRDefault="00DF198B" w14:paraId="4A349D47" w14:textId="77777777">
            <w:pPr>
              <w:rPr>
                <w:color w:val="auto"/>
              </w:rPr>
            </w:pPr>
          </w:p>
        </w:tc>
      </w:tr>
      <w:tr w:rsidRPr="00176379" w:rsidR="00DF198B" w:rsidTr="13C62E0F" w14:paraId="52E8D3E5" w14:textId="77777777">
        <w:trPr>
          <w:trHeight w:val="1837"/>
        </w:trPr>
        <w:tc>
          <w:tcPr>
            <w:tcW w:w="1170" w:type="dxa"/>
            <w:tcMar/>
          </w:tcPr>
          <w:p w:rsidRPr="00176379" w:rsidR="00DF198B" w:rsidP="13C62E0F" w:rsidRDefault="00DF198B" w14:paraId="2B3AA022" w14:textId="3A62B426">
            <w:pPr>
              <w:rPr>
                <w:color w:val="auto"/>
              </w:rPr>
            </w:pPr>
          </w:p>
        </w:tc>
        <w:tc>
          <w:tcPr>
            <w:tcW w:w="8460" w:type="dxa"/>
            <w:gridSpan w:val="7"/>
            <w:tcMar/>
          </w:tcPr>
          <w:p w:rsidRPr="00176379" w:rsidR="00DF198B" w:rsidP="13C62E0F" w:rsidRDefault="00DF198B" w14:paraId="031DF5B9" w14:textId="0E807912">
            <w:pPr>
              <w:rPr>
                <w:color w:val="auto"/>
              </w:rPr>
            </w:pPr>
          </w:p>
        </w:tc>
        <w:tc>
          <w:tcPr>
            <w:tcW w:w="1160" w:type="dxa"/>
            <w:tcMar/>
          </w:tcPr>
          <w:p w:rsidRPr="00176379" w:rsidR="00DF198B" w:rsidP="13C62E0F" w:rsidRDefault="00DF198B" w14:paraId="2F68649E" w14:textId="77777777">
            <w:pPr>
              <w:rPr>
                <w:color w:val="auto"/>
              </w:rPr>
            </w:pPr>
          </w:p>
        </w:tc>
      </w:tr>
      <w:tr w:rsidRPr="00176379" w:rsidR="00DF198B" w:rsidTr="13C62E0F" w14:paraId="29B69297" w14:textId="77777777">
        <w:trPr>
          <w:trHeight w:val="929"/>
        </w:trPr>
        <w:tc>
          <w:tcPr>
            <w:tcW w:w="2397" w:type="dxa"/>
            <w:gridSpan w:val="4"/>
            <w:tcMar/>
          </w:tcPr>
          <w:p w:rsidRPr="00176379" w:rsidR="00DF198B" w:rsidP="13C62E0F" w:rsidRDefault="00DF198B" w14:paraId="4915E882" w14:textId="77777777">
            <w:pPr>
              <w:rPr>
                <w:color w:val="auto"/>
              </w:rPr>
            </w:pPr>
          </w:p>
        </w:tc>
        <w:tc>
          <w:tcPr>
            <w:tcW w:w="5995" w:type="dxa"/>
            <w:shd w:val="clear" w:color="auto" w:fill="FFFFFF" w:themeFill="background1"/>
            <w:tcMar/>
          </w:tcPr>
          <w:p w:rsidRPr="00176379" w:rsidR="00DF198B" w:rsidP="13C62E0F" w:rsidRDefault="00DF198B" w14:paraId="6885A7C7" w14:textId="7DED13A4">
            <w:pPr>
              <w:jc w:val="center"/>
              <w:rPr>
                <w:color w:val="auto"/>
                <w:sz w:val="48"/>
                <w:szCs w:val="48"/>
              </w:rPr>
            </w:pPr>
          </w:p>
        </w:tc>
        <w:tc>
          <w:tcPr>
            <w:tcW w:w="2398" w:type="dxa"/>
            <w:gridSpan w:val="4"/>
            <w:tcMar/>
          </w:tcPr>
          <w:p w:rsidRPr="00176379" w:rsidR="00DF198B" w:rsidP="13C62E0F" w:rsidRDefault="00DF198B" w14:paraId="6A82745A" w14:textId="77777777">
            <w:pPr>
              <w:rPr>
                <w:color w:val="auto"/>
              </w:rPr>
            </w:pPr>
          </w:p>
        </w:tc>
      </w:tr>
      <w:tr w:rsidRPr="00176379" w:rsidR="00DF198B" w:rsidTr="13C62E0F" w14:paraId="56E984FE" w14:textId="77777777">
        <w:trPr>
          <w:trHeight w:val="1460"/>
        </w:trPr>
        <w:tc>
          <w:tcPr>
            <w:tcW w:w="2397" w:type="dxa"/>
            <w:gridSpan w:val="4"/>
            <w:tcMar/>
          </w:tcPr>
          <w:p w:rsidRPr="00176379" w:rsidR="00DF198B" w:rsidP="13C62E0F" w:rsidRDefault="00DF198B" w14:paraId="5C2261ED" w14:textId="77777777">
            <w:pPr>
              <w:rPr>
                <w:color w:val="auto"/>
              </w:rPr>
            </w:pPr>
          </w:p>
        </w:tc>
        <w:tc>
          <w:tcPr>
            <w:tcW w:w="5995" w:type="dxa"/>
            <w:shd w:val="clear" w:color="auto" w:fill="FFFFFF" w:themeFill="background1"/>
            <w:tcMar/>
          </w:tcPr>
          <w:p w:rsidRPr="00176379" w:rsidR="00DF198B" w:rsidP="13C62E0F" w:rsidRDefault="00176379" w14:paraId="2E13AE58" w14:textId="75A2938A">
            <w:pPr>
              <w:pStyle w:val="Heading2"/>
              <w:rPr>
                <w:color w:val="auto"/>
              </w:rPr>
            </w:pPr>
            <w:proofErr w:type="spellStart"/>
            <w:r w:rsidRPr="13C62E0F" w:rsidR="7459A824">
              <w:rPr>
                <w:color w:val="auto"/>
              </w:rPr>
              <w:t>Weizhen</w:t>
            </w:r>
            <w:proofErr w:type="spellEnd"/>
            <w:r w:rsidRPr="13C62E0F" w:rsidR="7459A824">
              <w:rPr>
                <w:color w:val="auto"/>
              </w:rPr>
              <w:t xml:space="preserve"> Chen</w:t>
            </w:r>
          </w:p>
        </w:tc>
        <w:tc>
          <w:tcPr>
            <w:tcW w:w="2398" w:type="dxa"/>
            <w:gridSpan w:val="4"/>
            <w:tcMar/>
          </w:tcPr>
          <w:p w:rsidRPr="00176379" w:rsidR="00DF198B" w:rsidP="13C62E0F" w:rsidRDefault="00DF198B" w14:paraId="4414395D" w14:textId="77777777">
            <w:pPr>
              <w:rPr>
                <w:color w:val="auto"/>
              </w:rPr>
            </w:pPr>
          </w:p>
        </w:tc>
      </w:tr>
      <w:tr w:rsidRPr="00176379" w:rsidR="00DF198B" w:rsidTr="13C62E0F" w14:paraId="322B0D36" w14:textId="77777777">
        <w:trPr>
          <w:trHeight w:val="7176"/>
        </w:trPr>
        <w:tc>
          <w:tcPr>
            <w:tcW w:w="2397" w:type="dxa"/>
            <w:gridSpan w:val="4"/>
            <w:tcMar/>
            <w:vAlign w:val="bottom"/>
          </w:tcPr>
          <w:p w:rsidRPr="00176379" w:rsidR="00DF198B" w:rsidP="13C62E0F" w:rsidRDefault="00DF198B" w14:paraId="579FE6CE" w14:textId="77777777">
            <w:pPr>
              <w:jc w:val="center"/>
              <w:rPr>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13C62E0F" w:rsidRDefault="00A2744C" w14:paraId="69E055F5" w14:textId="77777777">
            <w:pPr>
              <w:pStyle w:val="Heading3"/>
              <w:rPr>
                <w:color w:val="auto"/>
              </w:rPr>
            </w:pPr>
            <w:sdt>
              <w:sdtPr>
                <w:id w:val="1940595025"/>
                <w15:appearance w15:val="hidden"/>
                <w:temporary/>
                <w:showingPlcHdr/>
                <w:placeholder>
                  <w:docPart w:val="C2B2A53A10FA4D26B289322B4DCDE4D3"/>
                </w:placeholder>
              </w:sdtPr>
              <w:sdtContent>
                <w:r w:rsidRPr="13C62E0F" w:rsidR="0A657A69">
                  <w:rPr>
                    <w:color w:val="auto"/>
                  </w:rPr>
                  <w:t>—</w:t>
                </w:r>
              </w:sdtContent>
            </w:sdt>
          </w:p>
          <w:p w:rsidRPr="00176379" w:rsidR="00DF198B" w:rsidP="13C62E0F" w:rsidRDefault="00176379" w14:paraId="5E4E91B0" w14:textId="43A85B60">
            <w:pPr>
              <w:pStyle w:val="Heading3"/>
              <w:rPr>
                <w:color w:val="auto"/>
              </w:rPr>
            </w:pPr>
            <w:r w:rsidRPr="13C62E0F" w:rsidR="7459A824">
              <w:rPr>
                <w:color w:val="auto"/>
              </w:rPr>
              <w:t>CCNP</w:t>
            </w:r>
          </w:p>
          <w:p w:rsidRPr="00176379" w:rsidR="00DF198B" w:rsidP="13C62E0F" w:rsidRDefault="00A2744C" w14:paraId="0737E62E" w14:textId="77777777">
            <w:pPr>
              <w:pStyle w:val="Heading3"/>
              <w:rPr>
                <w:color w:val="auto"/>
              </w:rPr>
            </w:pPr>
            <w:sdt>
              <w:sdtPr>
                <w:id w:val="615065292"/>
                <w15:appearance w15:val="hidden"/>
                <w:temporary/>
                <w:showingPlcHdr/>
                <w:placeholder>
                  <w:docPart w:val="FF4667DB43124D75B3B538115B329D3F"/>
                </w:placeholder>
              </w:sdtPr>
              <w:sdtContent>
                <w:r w:rsidRPr="13C62E0F" w:rsidR="0A657A69">
                  <w:rPr>
                    <w:color w:val="auto"/>
                  </w:rPr>
                  <w:t>—</w:t>
                </w:r>
              </w:sdtContent>
            </w:sdt>
          </w:p>
          <w:p w:rsidRPr="00176379" w:rsidR="00176379" w:rsidP="13C62E0F" w:rsidRDefault="00176379" w14:paraId="665DA5A2" w14:textId="77777777">
            <w:pPr>
              <w:pStyle w:val="Heading3"/>
              <w:rPr>
                <w:color w:val="auto"/>
              </w:rPr>
            </w:pPr>
            <w:r w:rsidRPr="13C62E0F" w:rsidR="7459A824">
              <w:rPr>
                <w:color w:val="auto"/>
              </w:rPr>
              <w:t xml:space="preserve">Jeffery Mason &amp; </w:t>
            </w:r>
          </w:p>
          <w:p w:rsidRPr="00176379" w:rsidR="00DF198B" w:rsidP="13C62E0F" w:rsidRDefault="00176379" w14:paraId="06863301" w14:textId="07767470">
            <w:pPr>
              <w:pStyle w:val="Heading3"/>
              <w:rPr>
                <w:color w:val="auto"/>
              </w:rPr>
            </w:pPr>
            <w:r w:rsidRPr="13C62E0F" w:rsidR="7459A824">
              <w:rPr>
                <w:color w:val="auto"/>
              </w:rPr>
              <w:t xml:space="preserve">Michael Hansen </w:t>
            </w:r>
          </w:p>
          <w:p w:rsidRPr="00176379" w:rsidR="00DF198B" w:rsidP="13C62E0F" w:rsidRDefault="00DF198B" w14:paraId="655F5AFE" w14:textId="77777777">
            <w:pPr>
              <w:rPr>
                <w:color w:val="auto"/>
              </w:rPr>
            </w:pPr>
          </w:p>
        </w:tc>
        <w:tc>
          <w:tcPr>
            <w:tcW w:w="2398" w:type="dxa"/>
            <w:gridSpan w:val="4"/>
            <w:tcMar/>
            <w:vAlign w:val="bottom"/>
          </w:tcPr>
          <w:p w:rsidRPr="00176379" w:rsidR="00DF198B" w:rsidP="13C62E0F" w:rsidRDefault="00DF198B" w14:paraId="1632B3DE" w14:textId="716E73F7">
            <w:pPr>
              <w:jc w:val="center"/>
              <w:rPr>
                <w:color w:val="auto"/>
              </w:rPr>
            </w:pPr>
          </w:p>
        </w:tc>
      </w:tr>
      <w:tr w:rsidRPr="00176379" w:rsidR="00DF198B" w:rsidTr="13C62E0F" w14:paraId="3432A132" w14:textId="77777777">
        <w:tc>
          <w:tcPr>
            <w:tcW w:w="2340" w:type="dxa"/>
            <w:gridSpan w:val="3"/>
            <w:tcMar/>
          </w:tcPr>
          <w:p w:rsidRPr="00176379" w:rsidR="00DF198B" w:rsidP="13C62E0F" w:rsidRDefault="00DF198B" w14:paraId="38A6A7FC" w14:textId="77777777">
            <w:pPr>
              <w:rPr>
                <w:color w:val="auto"/>
              </w:rPr>
            </w:pPr>
          </w:p>
        </w:tc>
        <w:tc>
          <w:tcPr>
            <w:tcW w:w="6120" w:type="dxa"/>
            <w:gridSpan w:val="3"/>
            <w:tcMar/>
          </w:tcPr>
          <w:p w:rsidRPr="00176379" w:rsidR="00DF198B" w:rsidP="13C62E0F" w:rsidRDefault="00DF198B" w14:paraId="6C874071" w14:textId="77777777">
            <w:pPr>
              <w:rPr>
                <w:color w:val="auto"/>
              </w:rPr>
            </w:pPr>
          </w:p>
        </w:tc>
        <w:tc>
          <w:tcPr>
            <w:tcW w:w="2330" w:type="dxa"/>
            <w:gridSpan w:val="3"/>
            <w:tcMar/>
          </w:tcPr>
          <w:p w:rsidRPr="00176379" w:rsidR="00DF198B" w:rsidP="13C62E0F" w:rsidRDefault="00DF198B" w14:paraId="1BC01D59" w14:textId="77777777">
            <w:pPr>
              <w:rPr>
                <w:color w:val="auto"/>
              </w:rPr>
            </w:pPr>
          </w:p>
        </w:tc>
      </w:tr>
    </w:tbl>
    <w:p w:rsidRPr="00176379" w:rsidR="00DF198B" w:rsidP="13C62E0F" w:rsidRDefault="00DF198B" w14:paraId="155EC80B" w14:textId="77777777">
      <w:pPr>
        <w:rPr>
          <w:color w:val="auto"/>
        </w:rPr>
      </w:pPr>
    </w:p>
    <w:p w:rsidRPr="00176379" w:rsidR="00DF198B" w:rsidP="13C62E0F" w:rsidRDefault="00DF198B" w14:paraId="702D0F68" w14:textId="77777777">
      <w:pPr>
        <w:pStyle w:val="GraphicAnchor"/>
        <w:rPr>
          <w:color w:val="auto"/>
        </w:rPr>
      </w:pPr>
    </w:p>
    <w:p w:rsidR="09E7B12A" w:rsidP="13C62E0F" w:rsidRDefault="09E7B12A" w14:paraId="0F10C9F4" w14:textId="63CA663E">
      <w:pPr>
        <w:pStyle w:val="GraphicAnchor"/>
        <w:rPr>
          <w:color w:val="auto"/>
          <w:sz w:val="20"/>
          <w:szCs w:val="20"/>
        </w:rPr>
      </w:pPr>
    </w:p>
    <w:p w:rsidRPr="009500BA" w:rsidR="00BB117E" w:rsidP="13C62E0F" w:rsidRDefault="63B3AFC1" w14:paraId="6BC8950E" w14:textId="652BDF56">
      <w:pPr>
        <w:spacing w:after="160"/>
        <w:jc w:val="center"/>
        <w:rPr>
          <w:rFonts w:ascii="Georgia" w:hAnsi="Georgia" w:eastAsia="Georgia" w:cs="Georgia"/>
          <w:color w:val="auto" w:themeColor="text1"/>
          <w:sz w:val="36"/>
          <w:szCs w:val="36"/>
        </w:rPr>
      </w:pPr>
      <w:r w:rsidRPr="23A554A7" w:rsidR="63B3AFC1">
        <w:rPr>
          <w:rFonts w:ascii="Georgia" w:hAnsi="Georgia" w:eastAsia="Georgia" w:cs="Georgia"/>
          <w:color w:val="auto"/>
          <w:sz w:val="36"/>
          <w:szCs w:val="36"/>
        </w:rPr>
        <w:t>Purpose</w:t>
      </w:r>
    </w:p>
    <w:p w:rsidR="557C454C" w:rsidP="23A554A7" w:rsidRDefault="557C454C" w14:paraId="49990EBD" w14:textId="077FA948">
      <w:pPr>
        <w:pStyle w:val="Normal"/>
        <w:spacing w:after="160" w:line="259" w:lineRule="auto"/>
        <w:ind w:firstLine="720"/>
        <w:rPr>
          <w:rFonts w:ascii="Georgia" w:hAnsi="Georgia" w:eastAsia="Georgia" w:cs="Georgia"/>
          <w:b w:val="0"/>
          <w:bCs w:val="0"/>
          <w:i w:val="0"/>
          <w:iCs w:val="0"/>
          <w:caps w:val="0"/>
          <w:smallCaps w:val="0"/>
          <w:noProof w:val="0"/>
          <w:color w:val="000000" w:themeColor="text1" w:themeTint="FF" w:themeShade="FF"/>
          <w:sz w:val="24"/>
          <w:szCs w:val="24"/>
          <w:lang w:val="en-US"/>
        </w:rPr>
      </w:pP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objective</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of the lab was to use 4 routers to configure a VRF system with two routing </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instances</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t>
      </w:r>
      <w:r w:rsidRPr="23A554A7" w:rsidR="23A554A7">
        <w:rPr>
          <w:rFonts w:ascii="Georgia" w:hAnsi="Georgia" w:eastAsia="Georgia" w:cs="Georgia"/>
          <w:b w:val="0"/>
          <w:bCs w:val="0"/>
          <w:i w:val="0"/>
          <w:iCs w:val="0"/>
          <w:caps w:val="0"/>
          <w:smallCaps w:val="0"/>
          <w:noProof w:val="0"/>
          <w:color w:val="auto"/>
          <w:sz w:val="24"/>
          <w:szCs w:val="24"/>
          <w:lang w:val="en-US"/>
        </w:rPr>
        <w:t>simultaneously co-</w:t>
      </w:r>
      <w:r w:rsidRPr="23A554A7" w:rsidR="23A554A7">
        <w:rPr>
          <w:rFonts w:ascii="Georgia" w:hAnsi="Georgia" w:eastAsia="Georgia" w:cs="Georgia"/>
          <w:b w:val="0"/>
          <w:bCs w:val="0"/>
          <w:i w:val="0"/>
          <w:iCs w:val="0"/>
          <w:caps w:val="0"/>
          <w:smallCaps w:val="0"/>
          <w:noProof w:val="0"/>
          <w:color w:val="auto"/>
          <w:sz w:val="24"/>
          <w:szCs w:val="24"/>
          <w:lang w:val="en-US"/>
        </w:rPr>
        <w:t>existing</w:t>
      </w:r>
      <w:r w:rsidRPr="23A554A7" w:rsidR="23A554A7">
        <w:rPr>
          <w:rFonts w:ascii="Georgia" w:hAnsi="Georgia" w:eastAsia="Georgia" w:cs="Georgia"/>
          <w:b w:val="0"/>
          <w:bCs w:val="0"/>
          <w:i w:val="0"/>
          <w:iCs w:val="0"/>
          <w:caps w:val="0"/>
          <w:smallCaps w:val="0"/>
          <w:noProof w:val="0"/>
          <w:color w:val="auto"/>
          <w:sz w:val="24"/>
          <w:szCs w:val="24"/>
          <w:lang w:val="en-US"/>
        </w:rPr>
        <w:t xml:space="preserve"> within the same router</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The routers also require these two </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do not</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meet </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each other</w:t>
      </w:r>
      <w:r w:rsidRPr="23A554A7" w:rsidR="23A554A7">
        <w:rPr>
          <w:rFonts w:ascii="Georgia" w:hAnsi="Georgia" w:eastAsia="Georgia" w:cs="Georgia"/>
          <w:b w:val="0"/>
          <w:bCs w:val="0"/>
          <w:i w:val="0"/>
          <w:iCs w:val="0"/>
          <w:caps w:val="0"/>
          <w:smallCaps w:val="0"/>
          <w:noProof w:val="0"/>
          <w:color w:val="000000" w:themeColor="text1" w:themeTint="FF" w:themeShade="FF"/>
          <w:sz w:val="24"/>
          <w:szCs w:val="24"/>
          <w:lang w:val="en-US"/>
        </w:rPr>
        <w:t>.</w:t>
      </w:r>
    </w:p>
    <w:p w:rsidRPr="009500BA" w:rsidR="09E7B12A" w:rsidP="13C62E0F" w:rsidRDefault="63B3AFC1" w14:paraId="2047909C" w14:textId="043904AD">
      <w:pPr>
        <w:spacing w:after="160"/>
        <w:jc w:val="center"/>
        <w:rPr>
          <w:rFonts w:ascii="Georgia" w:hAnsi="Georgia" w:eastAsia="Georgia" w:cs="Georgia"/>
          <w:color w:val="auto" w:themeColor="text1"/>
          <w:sz w:val="36"/>
          <w:szCs w:val="36"/>
        </w:rPr>
      </w:pPr>
      <w:r w:rsidRPr="23A554A7" w:rsidR="63B3AFC1">
        <w:rPr>
          <w:rFonts w:ascii="Georgia" w:hAnsi="Georgia" w:eastAsia="Georgia" w:cs="Georgia"/>
          <w:color w:val="auto"/>
          <w:sz w:val="36"/>
          <w:szCs w:val="36"/>
        </w:rPr>
        <w:t>Background information</w:t>
      </w:r>
    </w:p>
    <w:p w:rsidRPr="009500BA" w:rsidR="00626DAF" w:rsidP="23A554A7" w:rsidRDefault="00626DAF" w14:paraId="7A17F3FD" w14:textId="38EC6F2F">
      <w:pPr>
        <w:spacing w:after="160" w:line="259" w:lineRule="auto"/>
        <w:ind/>
        <w:rPr>
          <w:rFonts w:ascii="Georgia" w:hAnsi="Georgia" w:eastAsia="Georgia" w:cs="Georgia"/>
          <w:b w:val="0"/>
          <w:bCs w:val="0"/>
          <w:i w:val="0"/>
          <w:iCs w:val="0"/>
          <w:caps w:val="0"/>
          <w:smallCaps w:val="0"/>
          <w:noProof w:val="0"/>
          <w:color w:val="auto" w:themeColor="text1"/>
          <w:sz w:val="24"/>
          <w:szCs w:val="24"/>
          <w:lang w:val="en-US"/>
        </w:rPr>
      </w:pPr>
      <w:r w:rsidRPr="23A554A7" w:rsidR="23A554A7">
        <w:rPr>
          <w:rFonts w:ascii="Georgia" w:hAnsi="Georgia" w:eastAsia="Georgia" w:cs="Georgia"/>
          <w:b w:val="0"/>
          <w:bCs w:val="0"/>
          <w:i w:val="0"/>
          <w:iCs w:val="0"/>
          <w:caps w:val="0"/>
          <w:smallCaps w:val="0"/>
          <w:noProof w:val="0"/>
          <w:color w:val="auto"/>
          <w:sz w:val="24"/>
          <w:szCs w:val="24"/>
          <w:lang w:val="en-US"/>
        </w:rPr>
        <w:t xml:space="preserve">Virtual routing and </w:t>
      </w:r>
      <w:r w:rsidRPr="23A554A7" w:rsidR="23A554A7">
        <w:rPr>
          <w:rFonts w:ascii="Georgia" w:hAnsi="Georgia" w:eastAsia="Georgia" w:cs="Georgia"/>
          <w:b w:val="0"/>
          <w:bCs w:val="0"/>
          <w:i w:val="0"/>
          <w:iCs w:val="0"/>
          <w:caps w:val="0"/>
          <w:smallCaps w:val="0"/>
          <w:noProof w:val="0"/>
          <w:color w:val="auto"/>
          <w:sz w:val="24"/>
          <w:szCs w:val="24"/>
          <w:lang w:val="en-US"/>
        </w:rPr>
        <w:t>forwarding</w:t>
      </w:r>
      <w:r w:rsidRPr="23A554A7" w:rsidR="23A554A7">
        <w:rPr>
          <w:rFonts w:ascii="Georgia" w:hAnsi="Georgia" w:eastAsia="Georgia" w:cs="Georgia"/>
          <w:b w:val="0"/>
          <w:bCs w:val="0"/>
          <w:i w:val="0"/>
          <w:iCs w:val="0"/>
          <w:caps w:val="0"/>
          <w:smallCaps w:val="0"/>
          <w:noProof w:val="0"/>
          <w:color w:val="auto"/>
          <w:sz w:val="24"/>
          <w:szCs w:val="24"/>
          <w:lang w:val="en-US"/>
        </w:rPr>
        <w:t xml:space="preserve"> (VRF) IP technology allows users to configure multiple routing table instances to simultaneously co-exist within the same router. Overlapping IP addresses can be used without </w:t>
      </w:r>
      <w:r w:rsidRPr="23A554A7" w:rsidR="23A554A7">
        <w:rPr>
          <w:rFonts w:ascii="Georgia" w:hAnsi="Georgia" w:eastAsia="Georgia" w:cs="Georgia"/>
          <w:b w:val="0"/>
          <w:bCs w:val="0"/>
          <w:i w:val="0"/>
          <w:iCs w:val="0"/>
          <w:caps w:val="0"/>
          <w:smallCaps w:val="0"/>
          <w:noProof w:val="0"/>
          <w:color w:val="auto"/>
          <w:sz w:val="24"/>
          <w:szCs w:val="24"/>
          <w:lang w:val="en-US"/>
        </w:rPr>
        <w:t>conflict</w:t>
      </w:r>
      <w:r w:rsidRPr="23A554A7" w:rsidR="23A554A7">
        <w:rPr>
          <w:rFonts w:ascii="Georgia" w:hAnsi="Georgia" w:eastAsia="Georgia" w:cs="Georgia"/>
          <w:b w:val="0"/>
          <w:bCs w:val="0"/>
          <w:i w:val="0"/>
          <w:iCs w:val="0"/>
          <w:caps w:val="0"/>
          <w:smallCaps w:val="0"/>
          <w:noProof w:val="0"/>
          <w:color w:val="auto"/>
          <w:sz w:val="24"/>
          <w:szCs w:val="24"/>
          <w:lang w:val="en-US"/>
        </w:rPr>
        <w:t xml:space="preserve"> because the multiple routing instances are independent and can select different outgoing interfaces. </w:t>
      </w:r>
      <w:r w:rsidRPr="23A554A7" w:rsidR="23A554A7">
        <w:rPr>
          <w:rFonts w:ascii="Georgia" w:hAnsi="Georgia" w:eastAsia="Georgia" w:cs="Georgia"/>
          <w:b w:val="0"/>
          <w:bCs w:val="0"/>
          <w:i w:val="0"/>
          <w:iCs w:val="0"/>
          <w:caps w:val="0"/>
          <w:smallCaps w:val="0"/>
          <w:noProof w:val="0"/>
          <w:color w:val="auto"/>
          <w:sz w:val="24"/>
          <w:szCs w:val="24"/>
          <w:lang w:val="en-US"/>
        </w:rPr>
        <w:t>VRFs</w:t>
      </w:r>
      <w:r w:rsidRPr="23A554A7" w:rsidR="23A554A7">
        <w:rPr>
          <w:rFonts w:ascii="Georgia" w:hAnsi="Georgia" w:eastAsia="Georgia" w:cs="Georgia"/>
          <w:b w:val="0"/>
          <w:bCs w:val="0"/>
          <w:i w:val="0"/>
          <w:iCs w:val="0"/>
          <w:caps w:val="0"/>
          <w:smallCaps w:val="0"/>
          <w:noProof w:val="0"/>
          <w:color w:val="auto"/>
          <w:sz w:val="24"/>
          <w:szCs w:val="24"/>
          <w:lang w:val="en-US"/>
        </w:rPr>
        <w:t xml:space="preserve"> are used for network isolation/virtualization at Layer 3 of the OSI model as VLANs serve similarly at Layer 2. Typically, users implement VRFs primarily to separate network traffic and more efficiently use network routers. Virtual routing and </w:t>
      </w:r>
      <w:r w:rsidRPr="23A554A7" w:rsidR="23A554A7">
        <w:rPr>
          <w:rFonts w:ascii="Georgia" w:hAnsi="Georgia" w:eastAsia="Georgia" w:cs="Georgia"/>
          <w:b w:val="0"/>
          <w:bCs w:val="0"/>
          <w:i w:val="0"/>
          <w:iCs w:val="0"/>
          <w:caps w:val="0"/>
          <w:smallCaps w:val="0"/>
          <w:noProof w:val="0"/>
          <w:color w:val="auto"/>
          <w:sz w:val="24"/>
          <w:szCs w:val="24"/>
          <w:lang w:val="en-US"/>
        </w:rPr>
        <w:t>forwarding</w:t>
      </w:r>
      <w:r w:rsidRPr="23A554A7" w:rsidR="23A554A7">
        <w:rPr>
          <w:rFonts w:ascii="Georgia" w:hAnsi="Georgia" w:eastAsia="Georgia" w:cs="Georgia"/>
          <w:b w:val="0"/>
          <w:bCs w:val="0"/>
          <w:i w:val="0"/>
          <w:iCs w:val="0"/>
          <w:caps w:val="0"/>
          <w:smallCaps w:val="0"/>
          <w:noProof w:val="0"/>
          <w:color w:val="auto"/>
          <w:sz w:val="24"/>
          <w:szCs w:val="24"/>
          <w:lang w:val="en-US"/>
        </w:rPr>
        <w:t xml:space="preserve"> can also create VPN tunnels to be solely dedicated to a single network or client.</w:t>
      </w:r>
    </w:p>
    <w:p w:rsidRPr="009500BA" w:rsidR="00626DAF" w:rsidP="13C62E0F" w:rsidRDefault="63B3AFC1" w14:paraId="695950C8" w14:textId="6103B435">
      <w:pPr>
        <w:spacing w:after="160" w:line="259" w:lineRule="auto"/>
        <w:jc w:val="center"/>
        <w:rPr>
          <w:rFonts w:ascii="Georgia" w:hAnsi="Georgia" w:eastAsia="Georgia" w:cs="Georgia"/>
          <w:color w:val="auto" w:themeColor="text1"/>
          <w:sz w:val="36"/>
          <w:szCs w:val="36"/>
        </w:rPr>
      </w:pPr>
      <w:r w:rsidRPr="23A554A7" w:rsidR="63B3AFC1">
        <w:rPr>
          <w:rFonts w:ascii="Georgia" w:hAnsi="Georgia" w:eastAsia="Georgia" w:cs="Georgia"/>
          <w:color w:val="auto"/>
          <w:sz w:val="36"/>
          <w:szCs w:val="36"/>
        </w:rPr>
        <w:t>Lab summary</w:t>
      </w:r>
    </w:p>
    <w:p w:rsidR="557C454C" w:rsidP="5B9DC447" w:rsidRDefault="557C454C" w14:paraId="73365BD6" w14:textId="1866FA83">
      <w:pPr>
        <w:pStyle w:val="Normal"/>
        <w:spacing w:after="160" w:line="259" w:lineRule="auto"/>
        <w:ind/>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pP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Before we started to configure the lab equipment, we first opened a notepad to create a topology with the VRF configuration for the routers. Also, during the process, we created the 4 correct IP address and subnet masks for the router interfaces and networks. Next, we connected the 4 routers with a copper cross-over cable through the gigabit ethernet and connected the routers to the computer with the console cable. In the configuration we would first enter user exec mode through the enable command and then enter global configuration mode through the config terminal command. In the global configuration mode, we would use the </w:t>
      </w:r>
      <w:proofErr w:type="spellStart"/>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ip</w:t>
      </w:r>
      <w:proofErr w:type="spellEnd"/>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t>
      </w:r>
      <w:proofErr w:type="spellStart"/>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vrf</w:t>
      </w:r>
      <w:proofErr w:type="spellEnd"/>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command to enter VRF configuration mode then enter the gigabyte interface to associate the correct Ipv4 address according to the topology for the gigabit ethernet interfaces</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After that We then applied a different Ip address on each of the two VRFs on 4 routers. Finally, we would then enter OSPF router config mode with the router OSPF process-id command</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to configure to apply the multi-VRF capability to OSPF process. </w:t>
      </w:r>
      <w:r w:rsidRPr="5B9DC447" w:rsidR="5B9DC44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To show that VRF was working we used the show run command to show the configuration we did, used the show </w:t>
      </w:r>
      <w:proofErr w:type="spellStart"/>
      <w:r w:rsidRPr="5B9DC447" w:rsidR="5B9DC447">
        <w:rPr>
          <w:rFonts w:ascii="Georgia" w:hAnsi="Georgia" w:eastAsia="Georgia" w:cs="Georgia"/>
          <w:b w:val="0"/>
          <w:bCs w:val="0"/>
          <w:i w:val="0"/>
          <w:iCs w:val="0"/>
          <w:caps w:val="0"/>
          <w:smallCaps w:val="0"/>
          <w:noProof w:val="0"/>
          <w:color w:val="000000" w:themeColor="text1" w:themeTint="FF" w:themeShade="FF"/>
          <w:sz w:val="24"/>
          <w:szCs w:val="24"/>
          <w:lang w:val="en-US"/>
        </w:rPr>
        <w:t>ip</w:t>
      </w:r>
      <w:proofErr w:type="spellEnd"/>
      <w:r w:rsidRPr="5B9DC447" w:rsidR="5B9DC44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router VRF t</w:t>
      </w:r>
      <w:r w:rsidRPr="5B9DC447"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o display the IP routing table associated with a VRF, use the show </w:t>
      </w:r>
      <w:proofErr w:type="spellStart"/>
      <w:r w:rsidRPr="5B9DC447"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ip</w:t>
      </w:r>
      <w:proofErr w:type="spellEnd"/>
      <w:r w:rsidRPr="5B9DC447"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 route </w:t>
      </w:r>
      <w:proofErr w:type="spellStart"/>
      <w:r w:rsidRPr="5B9DC447"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vrf</w:t>
      </w:r>
      <w:proofErr w:type="spellEnd"/>
      <w:r w:rsidRPr="5B9DC447"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 command in EXEC mode. Then use the ping command to show the routers are connected.</w:t>
      </w:r>
    </w:p>
    <w:p w:rsidR="557C454C" w:rsidP="5B9DC447" w:rsidRDefault="557C454C" w14:paraId="078B5240" w14:textId="286C36A7">
      <w:pPr>
        <w:pStyle w:val="Normal"/>
        <w:spacing w:after="160" w:line="259" w:lineRule="auto"/>
        <w:ind w:firstLine="720"/>
        <w:rPr>
          <w:rFonts w:ascii="Georgia" w:hAnsi="Georgia" w:eastAsia="Georgia" w:cs="Georgia"/>
          <w:b w:val="0"/>
          <w:bCs w:val="0"/>
          <w:i w:val="0"/>
          <w:iCs w:val="0"/>
          <w:caps w:val="0"/>
          <w:smallCaps w:val="0"/>
          <w:noProof w:val="0"/>
          <w:color w:val="000000" w:themeColor="text1" w:themeTint="FF" w:themeShade="FF"/>
          <w:sz w:val="24"/>
          <w:szCs w:val="24"/>
          <w:lang w:val="en-US"/>
        </w:rPr>
      </w:pPr>
    </w:p>
    <w:p w:rsidRPr="00BB117E" w:rsidR="007D33CB" w:rsidP="13C62E0F" w:rsidRDefault="63B3AFC1" w14:paraId="5E5BB4C3" w14:textId="748F84D7">
      <w:pPr>
        <w:spacing w:after="160"/>
        <w:jc w:val="center"/>
        <w:rPr>
          <w:rFonts w:ascii="Georgia" w:hAnsi="Georgia" w:eastAsia="Georgia" w:cs="Georgia"/>
          <w:color w:val="auto" w:themeColor="text1"/>
          <w:sz w:val="2"/>
          <w:szCs w:val="2"/>
        </w:rPr>
      </w:pPr>
      <w:r w:rsidRPr="13C62E0F" w:rsidR="63B3AFC1">
        <w:rPr>
          <w:rFonts w:ascii="Georgia" w:hAnsi="Georgia" w:eastAsia="Georgia" w:cs="Georgia"/>
          <w:color w:val="auto"/>
          <w:sz w:val="36"/>
          <w:szCs w:val="36"/>
        </w:rPr>
        <w:t>Lab commands</w:t>
      </w:r>
    </w:p>
    <w:p w:rsidR="557C454C" w:rsidP="13C62E0F" w:rsidRDefault="557C454C" w14:paraId="56D82E28" w14:textId="4801AD8F">
      <w:pPr>
        <w:pStyle w:val="Normal"/>
        <w:spacing w:after="160" w:line="259" w:lineRule="auto"/>
        <w:rPr>
          <w:rFonts w:ascii="Georgia" w:hAnsi="Georgia" w:eastAsia="Georgia" w:cs="Georgia"/>
          <w:b w:val="0"/>
          <w:bCs w:val="0"/>
          <w:i w:val="0"/>
          <w:iCs w:val="0"/>
          <w:caps w:val="0"/>
          <w:smallCaps w:val="0"/>
          <w:noProof w:val="0"/>
          <w:color w:val="auto" w:themeColor="text1"/>
          <w:sz w:val="24"/>
          <w:szCs w:val="24"/>
          <w:lang w:val="en-US"/>
        </w:rPr>
      </w:pPr>
      <w:proofErr w:type="spellStart"/>
      <w:r w:rsidRPr="13C62E0F" w:rsidR="13C62E0F">
        <w:rPr>
          <w:rFonts w:ascii="Georgia" w:hAnsi="Georgia" w:eastAsia="Georgia" w:cs="Georgia"/>
          <w:b w:val="1"/>
          <w:bCs w:val="1"/>
          <w:i w:val="0"/>
          <w:iCs w:val="0"/>
          <w:caps w:val="0"/>
          <w:smallCaps w:val="0"/>
          <w:noProof w:val="0"/>
          <w:color w:val="auto"/>
          <w:sz w:val="24"/>
          <w:szCs w:val="24"/>
          <w:lang w:val="en-US"/>
        </w:rPr>
        <w:t>ip</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vrf</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ip</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-name</w:t>
      </w:r>
      <w:r w:rsidRPr="13C62E0F" w:rsidR="13C62E0F">
        <w:rPr>
          <w:rFonts w:ascii="Georgia" w:hAnsi="Georgia" w:eastAsia="Georgia" w:cs="Georgia"/>
          <w:b w:val="1"/>
          <w:bCs w:val="1"/>
          <w:i w:val="0"/>
          <w:iCs w:val="0"/>
          <w:caps w:val="0"/>
          <w:smallCaps w:val="0"/>
          <w:noProof w:val="0"/>
          <w:color w:val="auto"/>
          <w:sz w:val="24"/>
          <w:szCs w:val="24"/>
          <w:lang w:val="en-US"/>
        </w:rPr>
        <w:t>]</w:t>
      </w:r>
      <w:r w:rsidRPr="13C62E0F" w:rsidR="13C62E0F">
        <w:rPr>
          <w:rFonts w:ascii="Georgia" w:hAnsi="Georgia" w:eastAsia="Georgia" w:cs="Georgia"/>
          <w:b w:val="0"/>
          <w:bCs w:val="0"/>
          <w:i w:val="0"/>
          <w:iCs w:val="0"/>
          <w:caps w:val="0"/>
          <w:smallCaps w:val="0"/>
          <w:noProof w:val="0"/>
          <w:color w:val="auto"/>
          <w:sz w:val="24"/>
          <w:szCs w:val="24"/>
          <w:lang w:val="en-US"/>
        </w:rPr>
        <w:t xml:space="preserve">: </w:t>
      </w:r>
      <w:r w:rsidRPr="13C62E0F" w:rsidR="13C62E0F">
        <w:rPr>
          <w:rFonts w:ascii="Georgia" w:hAnsi="Georgia" w:eastAsia="Georgia" w:cs="Georgia"/>
          <w:b w:val="0"/>
          <w:bCs w:val="0"/>
          <w:i w:val="0"/>
          <w:iCs w:val="0"/>
          <w:caps w:val="0"/>
          <w:smallCaps w:val="0"/>
          <w:noProof w:val="0"/>
          <w:color w:val="auto"/>
          <w:sz w:val="24"/>
          <w:szCs w:val="24"/>
          <w:lang w:val="en-US"/>
        </w:rPr>
        <w:t>Names</w:t>
      </w:r>
      <w:r w:rsidRPr="13C62E0F" w:rsidR="13C62E0F">
        <w:rPr>
          <w:rFonts w:ascii="Georgia" w:hAnsi="Georgia" w:eastAsia="Georgia" w:cs="Georgia"/>
          <w:b w:val="0"/>
          <w:bCs w:val="0"/>
          <w:i w:val="0"/>
          <w:iCs w:val="0"/>
          <w:caps w:val="0"/>
          <w:smallCaps w:val="0"/>
          <w:noProof w:val="0"/>
          <w:color w:val="auto"/>
          <w:sz w:val="24"/>
          <w:szCs w:val="24"/>
          <w:lang w:val="en-US"/>
        </w:rPr>
        <w:t xml:space="preserve"> the </w:t>
      </w:r>
      <w:r w:rsidRPr="13C62E0F" w:rsidR="13C62E0F">
        <w:rPr>
          <w:rFonts w:ascii="Georgia" w:hAnsi="Georgia" w:eastAsia="Georgia" w:cs="Georgia"/>
          <w:b w:val="0"/>
          <w:bCs w:val="0"/>
          <w:i w:val="0"/>
          <w:iCs w:val="0"/>
          <w:caps w:val="0"/>
          <w:smallCaps w:val="0"/>
          <w:noProof w:val="0"/>
          <w:color w:val="auto"/>
          <w:sz w:val="24"/>
          <w:szCs w:val="24"/>
          <w:lang w:val="en-US"/>
        </w:rPr>
        <w:t>VRF</w:t>
      </w:r>
      <w:r w:rsidRPr="13C62E0F" w:rsidR="13C62E0F">
        <w:rPr>
          <w:rFonts w:ascii="Georgia" w:hAnsi="Georgia" w:eastAsia="Georgia" w:cs="Georgia"/>
          <w:b w:val="0"/>
          <w:bCs w:val="0"/>
          <w:i w:val="0"/>
          <w:iCs w:val="0"/>
          <w:caps w:val="0"/>
          <w:smallCaps w:val="0"/>
          <w:noProof w:val="0"/>
          <w:color w:val="auto"/>
          <w:sz w:val="24"/>
          <w:szCs w:val="24"/>
          <w:lang w:val="en-US"/>
        </w:rPr>
        <w:t xml:space="preserve"> and enters VRF configuration mode.</w:t>
      </w:r>
    </w:p>
    <w:p w:rsidR="13C62E0F" w:rsidP="13C62E0F" w:rsidRDefault="13C62E0F" w14:paraId="3AF9CAC8" w14:textId="7381FE0C">
      <w:pPr>
        <w:pStyle w:val="Normal"/>
        <w:spacing w:after="160" w:line="259" w:lineRule="auto"/>
        <w:rPr>
          <w:rFonts w:ascii="Georgia" w:hAnsi="Georgia" w:eastAsia="Georgia" w:cs="Georgia"/>
          <w:b w:val="0"/>
          <w:bCs w:val="0"/>
          <w:i w:val="0"/>
          <w:iCs w:val="0"/>
          <w:caps w:val="0"/>
          <w:smallCaps w:val="0"/>
          <w:noProof w:val="0"/>
          <w:color w:val="auto"/>
          <w:sz w:val="24"/>
          <w:szCs w:val="24"/>
          <w:lang w:val="en-US"/>
        </w:rPr>
      </w:pPr>
      <w:proofErr w:type="spellStart"/>
      <w:r w:rsidRPr="13C62E0F" w:rsidR="13C62E0F">
        <w:rPr>
          <w:rFonts w:ascii="Georgia" w:hAnsi="Georgia" w:eastAsia="Georgia" w:cs="Georgia"/>
          <w:b w:val="1"/>
          <w:bCs w:val="1"/>
          <w:i w:val="0"/>
          <w:iCs w:val="0"/>
          <w:caps w:val="0"/>
          <w:smallCaps w:val="0"/>
          <w:noProof w:val="0"/>
          <w:color w:val="auto"/>
          <w:sz w:val="24"/>
          <w:szCs w:val="24"/>
          <w:lang w:val="en-US"/>
        </w:rPr>
        <w:t>ip</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vrf</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r w:rsidRPr="13C62E0F" w:rsidR="13C62E0F">
        <w:rPr>
          <w:rFonts w:ascii="Georgia" w:hAnsi="Georgia" w:eastAsia="Georgia" w:cs="Georgia"/>
          <w:b w:val="1"/>
          <w:bCs w:val="1"/>
          <w:i w:val="0"/>
          <w:iCs w:val="0"/>
          <w:caps w:val="0"/>
          <w:smallCaps w:val="0"/>
          <w:noProof w:val="0"/>
          <w:color w:val="auto"/>
          <w:sz w:val="24"/>
          <w:szCs w:val="24"/>
          <w:lang w:val="en-US"/>
        </w:rPr>
        <w:t>forwarding</w:t>
      </w:r>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-name</w:t>
      </w:r>
      <w:r w:rsidRPr="13C62E0F" w:rsidR="13C62E0F">
        <w:rPr>
          <w:rFonts w:ascii="Georgia" w:hAnsi="Georgia" w:eastAsia="Georgia" w:cs="Georgia"/>
          <w:b w:val="1"/>
          <w:bCs w:val="1"/>
          <w:i w:val="0"/>
          <w:iCs w:val="0"/>
          <w:caps w:val="0"/>
          <w:smallCaps w:val="0"/>
          <w:noProof w:val="0"/>
          <w:color w:val="auto"/>
          <w:sz w:val="24"/>
          <w:szCs w:val="24"/>
          <w:lang w:val="en-US"/>
        </w:rPr>
        <w:t>]</w:t>
      </w:r>
      <w:r w:rsidRPr="13C62E0F" w:rsidR="13C62E0F">
        <w:rPr>
          <w:rFonts w:ascii="Georgia" w:hAnsi="Georgia" w:eastAsia="Georgia" w:cs="Georgia"/>
          <w:b w:val="0"/>
          <w:bCs w:val="0"/>
          <w:i w:val="0"/>
          <w:iCs w:val="0"/>
          <w:caps w:val="0"/>
          <w:smallCaps w:val="0"/>
          <w:noProof w:val="0"/>
          <w:color w:val="auto"/>
          <w:sz w:val="24"/>
          <w:szCs w:val="24"/>
          <w:lang w:val="en-US"/>
        </w:rPr>
        <w:t xml:space="preserve">: </w:t>
      </w:r>
      <w:r w:rsidRPr="13C62E0F" w:rsidR="13C62E0F">
        <w:rPr>
          <w:rFonts w:ascii="Georgia" w:hAnsi="Georgia" w:eastAsia="Georgia" w:cs="Georgia"/>
          <w:b w:val="0"/>
          <w:bCs w:val="0"/>
          <w:i w:val="0"/>
          <w:iCs w:val="0"/>
          <w:caps w:val="0"/>
          <w:smallCaps w:val="0"/>
          <w:noProof w:val="0"/>
          <w:color w:val="auto"/>
          <w:sz w:val="24"/>
          <w:szCs w:val="24"/>
          <w:lang w:val="en-US"/>
        </w:rPr>
        <w:t>Associates</w:t>
      </w:r>
      <w:r w:rsidRPr="13C62E0F" w:rsidR="13C62E0F">
        <w:rPr>
          <w:rFonts w:ascii="Georgia" w:hAnsi="Georgia" w:eastAsia="Georgia" w:cs="Georgia"/>
          <w:b w:val="0"/>
          <w:bCs w:val="0"/>
          <w:i w:val="0"/>
          <w:iCs w:val="0"/>
          <w:caps w:val="0"/>
          <w:smallCaps w:val="0"/>
          <w:noProof w:val="0"/>
          <w:color w:val="auto"/>
          <w:sz w:val="24"/>
          <w:szCs w:val="24"/>
          <w:lang w:val="en-US"/>
        </w:rPr>
        <w:t xml:space="preserve"> the VRF with the Layer 3 interface.</w:t>
      </w:r>
    </w:p>
    <w:p w:rsidR="13C62E0F" w:rsidP="13C62E0F" w:rsidRDefault="13C62E0F" w14:paraId="7474D6F8" w14:textId="4A3AABAE">
      <w:pPr>
        <w:pStyle w:val="Normal"/>
        <w:spacing w:after="160" w:line="259" w:lineRule="auto"/>
        <w:rPr>
          <w:rFonts w:ascii="Georgia" w:hAnsi="Georgia" w:eastAsia="Georgia" w:cs="Georgia"/>
          <w:b w:val="0"/>
          <w:bCs w:val="0"/>
          <w:i w:val="0"/>
          <w:iCs w:val="0"/>
          <w:caps w:val="0"/>
          <w:smallCaps w:val="0"/>
          <w:noProof w:val="0"/>
          <w:color w:val="auto"/>
          <w:sz w:val="24"/>
          <w:szCs w:val="24"/>
          <w:lang w:val="en-US"/>
        </w:rPr>
      </w:pPr>
      <w:r w:rsidRPr="13C62E0F" w:rsidR="13C62E0F">
        <w:rPr>
          <w:rFonts w:ascii="Georgia" w:hAnsi="Georgia" w:eastAsia="Georgia" w:cs="Georgia"/>
          <w:b w:val="1"/>
          <w:bCs w:val="1"/>
          <w:i w:val="0"/>
          <w:iCs w:val="0"/>
          <w:caps w:val="0"/>
          <w:smallCaps w:val="0"/>
          <w:noProof w:val="0"/>
          <w:color w:val="auto"/>
          <w:sz w:val="24"/>
          <w:szCs w:val="24"/>
          <w:lang w:val="en-US"/>
        </w:rPr>
        <w:t>router</w:t>
      </w:r>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ospf</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r w:rsidRPr="13C62E0F" w:rsidR="13C62E0F">
        <w:rPr>
          <w:rFonts w:ascii="Georgia" w:hAnsi="Georgia" w:eastAsia="Georgia" w:cs="Georgia"/>
          <w:b w:val="1"/>
          <w:bCs w:val="1"/>
          <w:i w:val="0"/>
          <w:iCs w:val="0"/>
          <w:caps w:val="0"/>
          <w:smallCaps w:val="0"/>
          <w:noProof w:val="0"/>
          <w:color w:val="auto"/>
          <w:sz w:val="24"/>
          <w:szCs w:val="24"/>
          <w:lang w:val="en-US"/>
        </w:rPr>
        <w:t>process-id</w:t>
      </w:r>
      <w:r w:rsidRPr="13C62E0F" w:rsidR="13C62E0F">
        <w:rPr>
          <w:rFonts w:ascii="Georgia" w:hAnsi="Georgia" w:eastAsia="Georgia" w:cs="Georgia"/>
          <w:b w:val="0"/>
          <w:bCs w:val="0"/>
          <w:i w:val="0"/>
          <w:iCs w:val="0"/>
          <w:caps w:val="0"/>
          <w:smallCaps w:val="0"/>
          <w:noProof w:val="0"/>
          <w:color w:val="auto"/>
          <w:sz w:val="21"/>
          <w:szCs w:val="21"/>
          <w:lang w:val="en-US"/>
        </w:rPr>
        <w:t xml:space="preserve"> </w:t>
      </w:r>
      <w:r w:rsidRPr="13C62E0F" w:rsidR="13C62E0F">
        <w:rPr>
          <w:rFonts w:ascii="Georgia" w:hAnsi="Georgia" w:eastAsia="Georgia" w:cs="Georgia"/>
          <w:b w:val="1"/>
          <w:bCs w:val="1"/>
          <w:i w:val="0"/>
          <w:iCs w:val="0"/>
          <w:caps w:val="0"/>
          <w:smallCaps w:val="0"/>
          <w:noProof w:val="0"/>
          <w:color w:val="auto"/>
          <w:sz w:val="24"/>
          <w:szCs w:val="24"/>
          <w:lang w:val="en-US"/>
        </w:rPr>
        <w:t>[</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vpn</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-name</w:t>
      </w:r>
      <w:r w:rsidRPr="13C62E0F" w:rsidR="13C62E0F">
        <w:rPr>
          <w:rFonts w:ascii="Georgia" w:hAnsi="Georgia" w:eastAsia="Georgia" w:cs="Georgia"/>
          <w:b w:val="1"/>
          <w:bCs w:val="1"/>
          <w:i w:val="0"/>
          <w:iCs w:val="0"/>
          <w:caps w:val="0"/>
          <w:smallCaps w:val="0"/>
          <w:noProof w:val="0"/>
          <w:color w:val="auto"/>
          <w:sz w:val="24"/>
          <w:szCs w:val="24"/>
          <w:lang w:val="en-US"/>
        </w:rPr>
        <w:t>]</w:t>
      </w:r>
      <w:r w:rsidRPr="13C62E0F" w:rsidR="13C62E0F">
        <w:rPr>
          <w:rFonts w:ascii="Georgia" w:hAnsi="Georgia" w:eastAsia="Georgia" w:cs="Georgia"/>
          <w:b w:val="0"/>
          <w:bCs w:val="0"/>
          <w:i w:val="0"/>
          <w:iCs w:val="0"/>
          <w:caps w:val="0"/>
          <w:smallCaps w:val="0"/>
          <w:noProof w:val="0"/>
          <w:color w:val="auto"/>
          <w:sz w:val="24"/>
          <w:szCs w:val="24"/>
          <w:lang w:val="en-US"/>
        </w:rPr>
        <w:t>: Enables OSPF routing and enters router configuration mode.</w:t>
      </w:r>
    </w:p>
    <w:p w:rsidR="13C62E0F" w:rsidP="13C62E0F" w:rsidRDefault="13C62E0F" w14:paraId="4AAFC41F" w14:textId="3FFEEC49">
      <w:pPr>
        <w:pStyle w:val="Normal"/>
        <w:spacing w:after="160" w:line="259" w:lineRule="auto"/>
        <w:rPr>
          <w:rFonts w:ascii="Georgia" w:hAnsi="Georgia" w:eastAsia="Georgia" w:cs="Georgia"/>
          <w:b w:val="1"/>
          <w:bCs w:val="1"/>
          <w:i w:val="0"/>
          <w:iCs w:val="0"/>
          <w:caps w:val="0"/>
          <w:smallCaps w:val="0"/>
          <w:noProof w:val="0"/>
          <w:color w:val="auto"/>
          <w:sz w:val="21"/>
          <w:szCs w:val="21"/>
          <w:lang w:val="en-US"/>
        </w:rPr>
      </w:pPr>
      <w:r w:rsidRPr="13C62E0F" w:rsidR="13C62E0F">
        <w:rPr>
          <w:rFonts w:ascii="Georgia" w:hAnsi="Georgia" w:eastAsia="Georgia" w:cs="Georgia"/>
          <w:b w:val="1"/>
          <w:bCs w:val="1"/>
          <w:i w:val="0"/>
          <w:iCs w:val="0"/>
          <w:caps w:val="0"/>
          <w:smallCaps w:val="0"/>
          <w:noProof w:val="0"/>
          <w:color w:val="auto"/>
          <w:sz w:val="24"/>
          <w:szCs w:val="24"/>
          <w:lang w:val="en-US"/>
        </w:rPr>
        <w:t>capability</w:t>
      </w:r>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vrf</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-lite</w:t>
      </w:r>
      <w:r w:rsidRPr="13C62E0F" w:rsidR="13C62E0F">
        <w:rPr>
          <w:rFonts w:ascii="Georgia" w:hAnsi="Georgia" w:eastAsia="Georgia" w:cs="Georgia"/>
          <w:b w:val="0"/>
          <w:bCs w:val="0"/>
          <w:i w:val="0"/>
          <w:iCs w:val="0"/>
          <w:caps w:val="0"/>
          <w:smallCaps w:val="0"/>
          <w:noProof w:val="0"/>
          <w:color w:val="auto"/>
          <w:sz w:val="24"/>
          <w:szCs w:val="24"/>
          <w:lang w:val="en-US"/>
        </w:rPr>
        <w:t xml:space="preserve">: </w:t>
      </w:r>
      <w:r w:rsidRPr="13C62E0F" w:rsidR="13C62E0F">
        <w:rPr>
          <w:rFonts w:ascii="Georgia" w:hAnsi="Georgia" w:eastAsia="Georgia" w:cs="Georgia"/>
          <w:b w:val="0"/>
          <w:bCs w:val="0"/>
          <w:i w:val="0"/>
          <w:iCs w:val="0"/>
          <w:caps w:val="0"/>
          <w:smallCaps w:val="0"/>
          <w:noProof w:val="0"/>
          <w:color w:val="auto"/>
          <w:sz w:val="24"/>
          <w:szCs w:val="24"/>
          <w:lang w:val="en-US"/>
        </w:rPr>
        <w:t>Applies the multi-VRF capability to the OSPF process.</w:t>
      </w:r>
    </w:p>
    <w:p w:rsidR="13C62E0F" w:rsidP="13C62E0F" w:rsidRDefault="13C62E0F" w14:paraId="16911703" w14:textId="4CE6DA61">
      <w:pPr>
        <w:pStyle w:val="Normal"/>
        <w:spacing w:after="160" w:line="259" w:lineRule="auto"/>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pPr>
      <w:r w:rsidRPr="13C62E0F" w:rsidR="13C62E0F">
        <w:rPr>
          <w:rFonts w:ascii="Georgia" w:hAnsi="Georgia" w:eastAsia="Georgia" w:cs="Georgia"/>
          <w:b w:val="1"/>
          <w:bCs w:val="1"/>
          <w:i w:val="0"/>
          <w:iCs w:val="0"/>
          <w:caps w:val="0"/>
          <w:smallCaps w:val="0"/>
          <w:noProof w:val="0"/>
          <w:color w:val="auto"/>
          <w:sz w:val="24"/>
          <w:szCs w:val="24"/>
          <w:lang w:val="en-US"/>
        </w:rPr>
        <w:t xml:space="preserve">Show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ip</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route </w:t>
      </w:r>
      <w:proofErr w:type="spellStart"/>
      <w:r w:rsidRPr="13C62E0F" w:rsidR="13C62E0F">
        <w:rPr>
          <w:rFonts w:ascii="Georgia" w:hAnsi="Georgia" w:eastAsia="Georgia" w:cs="Georgia"/>
          <w:b w:val="1"/>
          <w:bCs w:val="1"/>
          <w:i w:val="0"/>
          <w:iCs w:val="0"/>
          <w:caps w:val="0"/>
          <w:smallCaps w:val="0"/>
          <w:noProof w:val="0"/>
          <w:color w:val="auto"/>
          <w:sz w:val="24"/>
          <w:szCs w:val="24"/>
          <w:lang w:val="en-US"/>
        </w:rPr>
        <w:t>vrf</w:t>
      </w:r>
      <w:proofErr w:type="spellEnd"/>
      <w:r w:rsidRPr="13C62E0F" w:rsidR="13C62E0F">
        <w:rPr>
          <w:rFonts w:ascii="Georgia" w:hAnsi="Georgia" w:eastAsia="Georgia" w:cs="Georgia"/>
          <w:b w:val="1"/>
          <w:bCs w:val="1"/>
          <w:i w:val="0"/>
          <w:iCs w:val="0"/>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ip</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 xml:space="preserve"> </w:t>
      </w:r>
      <w:proofErr w:type="spellStart"/>
      <w:r w:rsidRPr="13C62E0F" w:rsidR="13C62E0F">
        <w:rPr>
          <w:rFonts w:ascii="Georgia" w:hAnsi="Georgia" w:eastAsia="Georgia" w:cs="Georgia"/>
          <w:b w:val="1"/>
          <w:bCs w:val="1"/>
          <w:i w:val="1"/>
          <w:iCs w:val="1"/>
          <w:caps w:val="0"/>
          <w:smallCaps w:val="0"/>
          <w:noProof w:val="0"/>
          <w:color w:val="auto"/>
          <w:sz w:val="24"/>
          <w:szCs w:val="24"/>
          <w:lang w:val="en-US"/>
        </w:rPr>
        <w:t>vrf</w:t>
      </w:r>
      <w:proofErr w:type="spellEnd"/>
      <w:r w:rsidRPr="13C62E0F" w:rsidR="13C62E0F">
        <w:rPr>
          <w:rFonts w:ascii="Georgia" w:hAnsi="Georgia" w:eastAsia="Georgia" w:cs="Georgia"/>
          <w:b w:val="1"/>
          <w:bCs w:val="1"/>
          <w:i w:val="1"/>
          <w:iCs w:val="1"/>
          <w:caps w:val="0"/>
          <w:smallCaps w:val="0"/>
          <w:noProof w:val="0"/>
          <w:color w:val="auto"/>
          <w:sz w:val="24"/>
          <w:szCs w:val="24"/>
          <w:lang w:val="en-US"/>
        </w:rPr>
        <w:t>-name</w:t>
      </w:r>
      <w:r w:rsidRPr="13C62E0F" w:rsidR="13C62E0F">
        <w:rPr>
          <w:rFonts w:ascii="Georgia" w:hAnsi="Georgia" w:eastAsia="Georgia" w:cs="Georgia"/>
          <w:b w:val="1"/>
          <w:bCs w:val="1"/>
          <w:i w:val="0"/>
          <w:iCs w:val="0"/>
          <w:caps w:val="0"/>
          <w:smallCaps w:val="0"/>
          <w:noProof w:val="0"/>
          <w:color w:val="auto"/>
          <w:sz w:val="24"/>
          <w:szCs w:val="24"/>
          <w:lang w:val="en-US"/>
        </w:rPr>
        <w:t>]</w:t>
      </w:r>
      <w:r w:rsidRPr="13C62E0F" w:rsidR="13C62E0F">
        <w:rPr>
          <w:rFonts w:ascii="Georgia" w:hAnsi="Georgia" w:eastAsia="Georgia" w:cs="Georgia"/>
          <w:b w:val="0"/>
          <w:bCs w:val="0"/>
          <w:i w:val="0"/>
          <w:iCs w:val="0"/>
          <w:caps w:val="0"/>
          <w:smallCaps w:val="0"/>
          <w:noProof w:val="0"/>
          <w:color w:val="auto"/>
          <w:sz w:val="24"/>
          <w:szCs w:val="24"/>
          <w:lang w:val="en-US"/>
        </w:rPr>
        <w:t xml:space="preserve">: </w:t>
      </w:r>
      <w:r w:rsidRPr="13C62E0F"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To display the IP routing table associated with a VRF, use the show </w:t>
      </w:r>
      <w:proofErr w:type="spellStart"/>
      <w:r w:rsidRPr="13C62E0F"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ip</w:t>
      </w:r>
      <w:proofErr w:type="spellEnd"/>
      <w:r w:rsidRPr="13C62E0F"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 route </w:t>
      </w:r>
      <w:proofErr w:type="spellStart"/>
      <w:r w:rsidRPr="13C62E0F"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vrf</w:t>
      </w:r>
      <w:proofErr w:type="spellEnd"/>
      <w:r w:rsidRPr="13C62E0F" w:rsidR="13C62E0F">
        <w:rPr>
          <w:rFonts w:ascii="Georgia" w:hAnsi="Georgia" w:eastAsia="Georgia" w:cs="Georgia" w:asciiTheme="minorAscii" w:hAnsiTheme="minorAscii" w:eastAsiaTheme="minorAscii" w:cstheme="minorAscii"/>
          <w:b w:val="0"/>
          <w:bCs w:val="0"/>
          <w:i w:val="0"/>
          <w:iCs w:val="0"/>
          <w:caps w:val="0"/>
          <w:smallCaps w:val="0"/>
          <w:noProof w:val="0"/>
          <w:color w:val="212529"/>
          <w:sz w:val="24"/>
          <w:szCs w:val="24"/>
          <w:lang w:val="en-US"/>
        </w:rPr>
        <w:t xml:space="preserve"> command in EXEC mode.</w:t>
      </w:r>
    </w:p>
    <w:p w:rsidR="63B3AFC1" w:rsidP="13C62E0F" w:rsidRDefault="63B3AFC1" w14:paraId="2F42B836" w14:textId="5FCE42CE">
      <w:pPr>
        <w:spacing w:after="160"/>
        <w:jc w:val="center"/>
        <w:rPr>
          <w:rFonts w:ascii="Georgia" w:hAnsi="Georgia" w:eastAsia="Georgia" w:cs="Georgia"/>
          <w:color w:val="auto" w:themeColor="text1"/>
          <w:sz w:val="36"/>
          <w:szCs w:val="36"/>
        </w:rPr>
      </w:pPr>
      <w:r w:rsidRPr="13C62E0F" w:rsidR="63B3AFC1">
        <w:rPr>
          <w:rFonts w:ascii="Georgia" w:hAnsi="Georgia" w:eastAsia="Georgia" w:cs="Georgia"/>
          <w:color w:val="auto"/>
          <w:sz w:val="36"/>
          <w:szCs w:val="36"/>
        </w:rPr>
        <w:t>Network diagram</w:t>
      </w:r>
    </w:p>
    <w:p w:rsidRPr="006F701A" w:rsidR="00F70405" w:rsidP="13C62E0F" w:rsidRDefault="00F70405" w14:paraId="06E5BF31" w14:textId="77777777">
      <w:pPr>
        <w:spacing w:after="160"/>
        <w:jc w:val="center"/>
        <w:rPr>
          <w:rFonts w:ascii="Georgia" w:hAnsi="Georgia" w:eastAsia="Georgia" w:cs="Georgia"/>
          <w:color w:val="auto" w:themeColor="text1"/>
          <w:sz w:val="2"/>
          <w:szCs w:val="2"/>
        </w:rPr>
      </w:pPr>
    </w:p>
    <w:p w:rsidR="5F578557" w:rsidP="13C62E0F" w:rsidRDefault="00EA5884" w14:paraId="71F9751F" w14:textId="29F28075">
      <w:pPr>
        <w:spacing w:after="160"/>
        <w:jc w:val="center"/>
        <w:rPr>
          <w:color w:val="auto"/>
        </w:rPr>
      </w:pPr>
      <w:r w:rsidRPr="13C62E0F" w:rsidR="00EA5884">
        <w:rPr>
          <w:color w:val="auto"/>
        </w:rPr>
        <w:t xml:space="preserve"> </w:t>
      </w:r>
      <w:r w:rsidR="20A484C1">
        <w:drawing>
          <wp:inline wp14:editId="6C74C519" wp14:anchorId="2B826815">
            <wp:extent cx="3957399" cy="5899229"/>
            <wp:effectExtent l="0" t="0" r="0" b="0"/>
            <wp:docPr id="274179358" name="Picture 274179358" title=""/>
            <wp:cNvGraphicFramePr>
              <a:graphicFrameLocks noChangeAspect="1"/>
            </wp:cNvGraphicFramePr>
            <a:graphic>
              <a:graphicData uri="http://schemas.openxmlformats.org/drawingml/2006/picture">
                <pic:pic>
                  <pic:nvPicPr>
                    <pic:cNvPr id="0" name="Picture 274179358"/>
                    <pic:cNvPicPr/>
                  </pic:nvPicPr>
                  <pic:blipFill>
                    <a:blip r:embed="Red3546e184254f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57399" cy="5899229"/>
                    </a:xfrm>
                    <a:prstGeom prst="rect">
                      <a:avLst/>
                    </a:prstGeom>
                  </pic:spPr>
                </pic:pic>
              </a:graphicData>
            </a:graphic>
          </wp:inline>
        </w:drawing>
      </w:r>
    </w:p>
    <w:p w:rsidR="557C454C" w:rsidP="13C62E0F" w:rsidRDefault="557C454C" w14:paraId="45FFA866" w14:textId="724DE0AE">
      <w:pPr>
        <w:spacing w:after="160"/>
        <w:jc w:val="center"/>
        <w:rPr>
          <w:rFonts w:ascii="Georgia" w:hAnsi="Georgia" w:eastAsia="Georgia" w:cs="Georgia"/>
          <w:color w:val="auto" w:themeColor="text1"/>
        </w:rPr>
      </w:pPr>
    </w:p>
    <w:p w:rsidR="0F92F25E" w:rsidP="13C62E0F" w:rsidRDefault="0F92F25E" w14:paraId="1848D0EA" w14:textId="65BB6B20">
      <w:pPr>
        <w:spacing w:after="160"/>
        <w:jc w:val="center"/>
        <w:rPr>
          <w:rFonts w:ascii="Georgia" w:hAnsi="Georgia" w:eastAsia="Georgia" w:cs="Georgia"/>
          <w:color w:val="auto" w:themeColor="text1"/>
          <w:sz w:val="36"/>
          <w:szCs w:val="36"/>
        </w:rPr>
      </w:pPr>
      <w:r w:rsidRPr="13C62E0F" w:rsidR="0F92F25E">
        <w:rPr>
          <w:rFonts w:ascii="Georgia" w:hAnsi="Georgia" w:eastAsia="Georgia" w:cs="Georgia"/>
          <w:color w:val="auto"/>
          <w:sz w:val="36"/>
          <w:szCs w:val="36"/>
        </w:rPr>
        <w:t>Configurations</w:t>
      </w:r>
    </w:p>
    <w:p w:rsidRPr="008E0D34" w:rsidR="09E7B12A" w:rsidP="13C62E0F" w:rsidRDefault="257AEFD4" w14:paraId="6C6847F0" w14:textId="490771D9">
      <w:pPr>
        <w:spacing w:after="160"/>
        <w:rPr>
          <w:rFonts w:ascii="Courier New" w:hAnsi="Courier New" w:eastAsia="Courier New" w:cs="Courier New"/>
          <w:color w:val="auto" w:themeColor="text1"/>
          <w:sz w:val="18"/>
          <w:szCs w:val="18"/>
        </w:rPr>
      </w:pPr>
      <w:r w:rsidRPr="13C62E0F" w:rsidR="257AEFD4">
        <w:rPr>
          <w:rFonts w:ascii="Courier New" w:hAnsi="Courier New" w:eastAsia="Courier New" w:cs="Courier New"/>
          <w:b w:val="1"/>
          <w:bCs w:val="1"/>
          <w:color w:val="auto"/>
          <w:sz w:val="18"/>
          <w:szCs w:val="18"/>
          <w:u w:val="single"/>
        </w:rPr>
        <w:t>Router 1:</w:t>
      </w:r>
    </w:p>
    <w:p w:rsidR="557C454C" w:rsidP="13C62E0F" w:rsidRDefault="557C454C" w14:paraId="471330A8" w14:textId="28CF8BA8">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run</w:t>
      </w:r>
    </w:p>
    <w:p w:rsidR="557C454C" w:rsidP="13C62E0F" w:rsidRDefault="557C454C" w14:paraId="32303A21" w14:textId="3659F20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Building configuration...</w:t>
      </w:r>
    </w:p>
    <w:p w:rsidR="557C454C" w:rsidP="13C62E0F" w:rsidRDefault="557C454C" w14:paraId="74DF1FEA" w14:textId="7DB1F1A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Current configuration : 4069 bytes</w:t>
      </w:r>
    </w:p>
    <w:p w:rsidR="557C454C" w:rsidP="13C62E0F" w:rsidRDefault="557C454C" w14:paraId="0FF80E1F" w14:textId="7609D430">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Last configuration change at 18:09:48 UTC Tue Mar 22 2022</w:t>
      </w:r>
    </w:p>
    <w:p w:rsidR="557C454C" w:rsidP="13C62E0F" w:rsidRDefault="557C454C" w14:paraId="7345A934" w14:textId="21A548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version 16.9</w:t>
      </w:r>
    </w:p>
    <w:p w:rsidR="557C454C" w:rsidP="13C62E0F" w:rsidRDefault="557C454C" w14:paraId="3EEB1F92" w14:textId="3EE1B40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debug datetime msec</w:t>
      </w:r>
    </w:p>
    <w:p w:rsidR="557C454C" w:rsidP="13C62E0F" w:rsidRDefault="557C454C" w14:paraId="3AB54AB6" w14:textId="56A5722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log datetime msec</w:t>
      </w:r>
    </w:p>
    <w:p w:rsidR="557C454C" w:rsidP="13C62E0F" w:rsidRDefault="557C454C" w14:paraId="5B7A8E29" w14:textId="3689047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platform qfp utilization monitor load 80</w:t>
      </w:r>
    </w:p>
    <w:p w:rsidR="557C454C" w:rsidP="13C62E0F" w:rsidRDefault="557C454C" w14:paraId="24D06F38" w14:textId="026F0CA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platform punt-keepalive disable-kernel-core</w:t>
      </w:r>
    </w:p>
    <w:p w:rsidR="557C454C" w:rsidP="13C62E0F" w:rsidRDefault="557C454C" w14:paraId="6D6A6848" w14:textId="2D729A8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hostname R1</w:t>
      </w:r>
    </w:p>
    <w:p w:rsidR="557C454C" w:rsidP="13C62E0F" w:rsidRDefault="557C454C" w14:paraId="4786DD7E" w14:textId="644238C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boot-start-marker</w:t>
      </w:r>
    </w:p>
    <w:p w:rsidR="557C454C" w:rsidP="13C62E0F" w:rsidRDefault="557C454C" w14:paraId="45E78077" w14:textId="3BB4621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boot-end-marker</w:t>
      </w:r>
    </w:p>
    <w:p w:rsidR="557C454C" w:rsidP="13C62E0F" w:rsidRDefault="557C454C" w14:paraId="1222589F" w14:textId="579DE38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vrf definition Mgmt-intf</w:t>
      </w:r>
    </w:p>
    <w:p w:rsidR="557C454C" w:rsidP="13C62E0F" w:rsidRDefault="557C454C" w14:paraId="5924F6BB" w14:textId="15C0E17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ipv4</w:t>
      </w:r>
    </w:p>
    <w:p w:rsidR="557C454C" w:rsidP="13C62E0F" w:rsidRDefault="557C454C" w14:paraId="4D453AD3" w14:textId="2C1DC49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557C454C" w:rsidP="13C62E0F" w:rsidRDefault="557C454C" w14:paraId="7F38F367" w14:textId="6BA9C8D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ipv6</w:t>
      </w:r>
    </w:p>
    <w:p w:rsidR="557C454C" w:rsidP="13C62E0F" w:rsidRDefault="557C454C" w14:paraId="77E14690" w14:textId="6BB23E57">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557C454C" w:rsidP="13C62E0F" w:rsidRDefault="557C454C" w14:paraId="361FA751" w14:textId="0DC7D19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no aaa new-model</w:t>
      </w:r>
    </w:p>
    <w:p w:rsidR="557C454C" w:rsidP="13C62E0F" w:rsidRDefault="557C454C" w14:paraId="111B95BA" w14:textId="63E702B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Apple</w:t>
      </w:r>
    </w:p>
    <w:p w:rsidR="557C454C" w:rsidP="13C62E0F" w:rsidRDefault="557C454C" w14:paraId="18579A15" w14:textId="00C42A5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Facebook</w:t>
      </w:r>
    </w:p>
    <w:p w:rsidR="557C454C" w:rsidP="13C62E0F" w:rsidRDefault="557C454C" w14:paraId="45A59455" w14:textId="353F4A7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 on-success log</w:t>
      </w:r>
    </w:p>
    <w:p w:rsidR="557C454C" w:rsidP="13C62E0F" w:rsidRDefault="557C454C" w14:paraId="08058849" w14:textId="178FD6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subscriber templating</w:t>
      </w:r>
    </w:p>
    <w:p w:rsidR="557C454C" w:rsidP="13C62E0F" w:rsidRDefault="557C454C" w14:paraId="42B084C6" w14:textId="21F538D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multilink bundle-name authenticated</w:t>
      </w:r>
    </w:p>
    <w:p w:rsidR="557C454C" w:rsidP="13C62E0F" w:rsidRDefault="557C454C" w14:paraId="248F26C1" w14:textId="2CE8FC9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trustpoint TP-self-signed-859896477</w:t>
      </w:r>
    </w:p>
    <w:p w:rsidR="557C454C" w:rsidP="13C62E0F" w:rsidRDefault="557C454C" w14:paraId="0B85EAEC" w14:textId="78787AC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enrollment selfsigned</w:t>
      </w:r>
    </w:p>
    <w:p w:rsidR="557C454C" w:rsidP="13C62E0F" w:rsidRDefault="557C454C" w14:paraId="05BE5622" w14:textId="30E586B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subject-name cn=IOS-Self-Signed-Certificate-859896477</w:t>
      </w:r>
    </w:p>
    <w:p w:rsidR="557C454C" w:rsidP="13C62E0F" w:rsidRDefault="557C454C" w14:paraId="2857032B" w14:textId="5D48D6A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revocation-check none</w:t>
      </w:r>
    </w:p>
    <w:p w:rsidR="557C454C" w:rsidP="13C62E0F" w:rsidRDefault="557C454C" w14:paraId="40DF5420" w14:textId="0AB37887">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rsakeypair TP-self-signed-859896477</w:t>
      </w:r>
    </w:p>
    <w:p w:rsidR="557C454C" w:rsidP="13C62E0F" w:rsidRDefault="557C454C" w14:paraId="5FEC9DAB" w14:textId="5C19A1B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certificate chain TP-self-signed-859896477</w:t>
      </w:r>
    </w:p>
    <w:p w:rsidR="557C454C" w:rsidP="13C62E0F" w:rsidRDefault="557C454C" w14:paraId="341E6A9A" w14:textId="3CA6B78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certificate self-signed 01</w:t>
      </w:r>
    </w:p>
    <w:p w:rsidR="557C454C" w:rsidP="13C62E0F" w:rsidRDefault="557C454C" w14:paraId="29C6DD63" w14:textId="7C65D3E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3082032E 30820216 A0030201 02020101 300D0609 2A864886 F70D0101 05050030</w:t>
      </w:r>
    </w:p>
    <w:p w:rsidR="557C454C" w:rsidP="13C62E0F" w:rsidRDefault="557C454C" w14:paraId="1ADA6D23" w14:textId="0A2F8B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30312E30 2C060355 04031325 494F532D 53656C66 2D536967 6E65642D 43657274</w:t>
      </w:r>
    </w:p>
    <w:p w:rsidR="557C454C" w:rsidP="13C62E0F" w:rsidRDefault="557C454C" w14:paraId="357F37AC" w14:textId="10CADC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69666963 6174652D 38353938 39363437 37301E17 0D323230 33323231 38303633</w:t>
      </w:r>
    </w:p>
    <w:p w:rsidR="557C454C" w:rsidP="13C62E0F" w:rsidRDefault="557C454C" w14:paraId="6E2363FD" w14:textId="008E96A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385A170D 33303031 30313030 30303030 5A303031 2E302C06 03550403 1325494F</w:t>
      </w:r>
    </w:p>
    <w:p w:rsidR="557C454C" w:rsidP="13C62E0F" w:rsidRDefault="557C454C" w14:paraId="5322EA13" w14:textId="011E912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532D5365 6C662D53 69676E65 642D4365 72746966 69636174 652D3835 39383936</w:t>
      </w:r>
    </w:p>
    <w:p w:rsidR="557C454C" w:rsidP="13C62E0F" w:rsidRDefault="557C454C" w14:paraId="54CD829A" w14:textId="31EC513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34373730 82012230 0D06092A 864886F7 0D010101 05000382 010F0030 82010A02</w:t>
      </w:r>
    </w:p>
    <w:p w:rsidR="557C454C" w:rsidP="13C62E0F" w:rsidRDefault="557C454C" w14:paraId="3CC19D18" w14:textId="188B877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82010100 AE2A72B5 30C4CF19 47721058 AC5C362D C623FC21 E16E16A9 4E5F0485</w:t>
      </w:r>
    </w:p>
    <w:p w:rsidR="557C454C" w:rsidP="13C62E0F" w:rsidRDefault="557C454C" w14:paraId="0D137162" w14:textId="16893EA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926A185E 3980B53D 1C3E7EED 1FDEF729 7B93F1E5 2781C405 0C6D2B41 6F45D8D8</w:t>
      </w:r>
    </w:p>
    <w:p w:rsidR="557C454C" w:rsidP="13C62E0F" w:rsidRDefault="557C454C" w14:paraId="1AEEC60E" w14:textId="05816A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56BD07D0 13D853B8 04C37C3A 1063D36E 156BF963 F99BB04B 57CDA951 A3C2D063</w:t>
      </w:r>
    </w:p>
    <w:p w:rsidR="557C454C" w:rsidP="13C62E0F" w:rsidRDefault="557C454C" w14:paraId="72861BC4" w14:textId="154C802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8597C69D 1A1BF575 21E95999 1FD1B503 4607761A 10EE3B6E 5F5B0248 5E938508</w:t>
      </w:r>
    </w:p>
    <w:p w:rsidR="557C454C" w:rsidP="13C62E0F" w:rsidRDefault="557C454C" w14:paraId="6A33287B" w14:textId="1CE2FAD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57C23B2C F7205184 26903A3D 1AD90595 3091901E BAAACDA9 FD87EA5B 3EC0AC40</w:t>
      </w:r>
    </w:p>
    <w:p w:rsidR="557C454C" w:rsidP="13C62E0F" w:rsidRDefault="557C454C" w14:paraId="7CE8DFC9" w14:textId="5EB6682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0BC01F6D 8E0F9330 0ED0D944 2E35C436 69D03D85 FA4596BF 1DDE023A 2A0B2535</w:t>
      </w:r>
    </w:p>
    <w:p w:rsidR="557C454C" w:rsidP="13C62E0F" w:rsidRDefault="557C454C" w14:paraId="406D54C9" w14:textId="5E200BE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C2739CFB A52CE45A 99F333DA 7AF13032 D584101B F89CE837 0A4B64F3 56F40AE6</w:t>
      </w:r>
    </w:p>
    <w:p w:rsidR="557C454C" w:rsidP="13C62E0F" w:rsidRDefault="557C454C" w14:paraId="6013A373" w14:textId="5663003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AA88E572 0E64C9F2 4945DDA7 9EF699BB 73E18375 D5C40B9A DDA0B074 10085CF6</w:t>
      </w:r>
    </w:p>
    <w:p w:rsidR="557C454C" w:rsidP="13C62E0F" w:rsidRDefault="557C454C" w14:paraId="4C1E844D" w14:textId="2247E8B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EC7C55AF 02030100 01A35330 51300F06 03551D13 0101FF04 05300301 01FF301F</w:t>
      </w:r>
    </w:p>
    <w:p w:rsidR="557C454C" w:rsidP="13C62E0F" w:rsidRDefault="557C454C" w14:paraId="1F675BEE" w14:textId="0767E85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0603551D 23041830 168014E7 A3FED99C B85FD0CD 306624A5 3A727E0D 8FCD2330</w:t>
      </w:r>
    </w:p>
    <w:p w:rsidR="557C454C" w:rsidP="13C62E0F" w:rsidRDefault="557C454C" w14:paraId="2F22041E" w14:textId="1E50669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1D060355 1D0E0416 0414E7A3 FED99CB8 5FD0CD30 6624A53A 727E0D8F CD23300D</w:t>
      </w:r>
    </w:p>
    <w:p w:rsidR="557C454C" w:rsidP="13C62E0F" w:rsidRDefault="557C454C" w14:paraId="6D24F3E7" w14:textId="14886B5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06092A86 4886F70D 01010505 00038201 010000FC C444C3FB B51FA02A 64526948</w:t>
      </w:r>
    </w:p>
    <w:p w:rsidR="557C454C" w:rsidP="13C62E0F" w:rsidRDefault="557C454C" w14:paraId="76B2D11A" w14:textId="7366D31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244FD23A 022E0589 C3141EFF B40E2694 D4057D24 344DF5F8 8C24C050 E1781F4D</w:t>
      </w:r>
    </w:p>
    <w:p w:rsidR="557C454C" w:rsidP="13C62E0F" w:rsidRDefault="557C454C" w14:paraId="0C248BCF" w14:textId="1720B7D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687420CB F820EF61 54806056 524A9959 1C24C00C 563DB63A 0446CF26 860EEEF4</w:t>
      </w:r>
    </w:p>
    <w:p w:rsidR="557C454C" w:rsidP="13C62E0F" w:rsidRDefault="557C454C" w14:paraId="29C6E48A" w14:textId="0C842E6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CC77F774 E23A7B90 AA9B8CF2 7C81D8BB C4B6DA9B 5978F0AA A31E23D9 E9EB76EF</w:t>
      </w:r>
    </w:p>
    <w:p w:rsidR="557C454C" w:rsidP="13C62E0F" w:rsidRDefault="557C454C" w14:paraId="7735CA01" w14:textId="2EA640B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CD6DCF49 A352A842 1E8A5AB2 441C7ACD 6C60C351 98AEF5B8 F73B3DB6 A0CF1C8D</w:t>
      </w:r>
    </w:p>
    <w:p w:rsidR="557C454C" w:rsidP="13C62E0F" w:rsidRDefault="557C454C" w14:paraId="1C5102EC" w14:textId="5E11905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5CC8F7E7 06F6A14B 93E933B3 87659885 25115A5A 1B138B33 103825BB B6BF194A</w:t>
      </w:r>
    </w:p>
    <w:p w:rsidR="557C454C" w:rsidP="13C62E0F" w:rsidRDefault="557C454C" w14:paraId="0E2BDF6D" w14:textId="7BF5E4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13DCA176 49E7A9AE E264AAE7 DE437376 C8ED8190 FE6D6748 7C4FC7EE 9BCCBB7E</w:t>
      </w:r>
    </w:p>
    <w:p w:rsidR="557C454C" w:rsidP="13C62E0F" w:rsidRDefault="557C454C" w14:paraId="592FADCC" w14:textId="3FBEAA5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22900AB3 FD09DE6E 630FEA45 171C8CDE F3F02487 930485FF 68CA7FEC 32335160</w:t>
      </w:r>
    </w:p>
    <w:p w:rsidR="557C454C" w:rsidP="13C62E0F" w:rsidRDefault="557C454C" w14:paraId="7DDED89B" w14:textId="0274B1F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7CB71CFF 0F76CDCD F38EB398 7E19D48A BDFD</w:t>
      </w:r>
    </w:p>
    <w:p w:rsidR="557C454C" w:rsidP="13C62E0F" w:rsidRDefault="557C454C" w14:paraId="605B15DA" w14:textId="7EB0576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quit</w:t>
      </w:r>
    </w:p>
    <w:p w:rsidR="557C454C" w:rsidP="13C62E0F" w:rsidRDefault="557C454C" w14:paraId="778D750E" w14:textId="2EBA1D6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license udi pid ISR4321/K9 sn FLM240608PJ</w:t>
      </w:r>
    </w:p>
    <w:p w:rsidR="557C454C" w:rsidP="13C62E0F" w:rsidRDefault="557C454C" w14:paraId="2CD9F4D0" w14:textId="7FA72FB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license smart enable</w:t>
      </w:r>
    </w:p>
    <w:p w:rsidR="557C454C" w:rsidP="13C62E0F" w:rsidRDefault="557C454C" w14:paraId="68D88501" w14:textId="3EC7C6A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diagnostic bootup level minimal</w:t>
      </w:r>
    </w:p>
    <w:p w:rsidR="557C454C" w:rsidP="13C62E0F" w:rsidRDefault="557C454C" w14:paraId="29315DC5" w14:textId="35B9FF03">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spanning-tree extend system-id</w:t>
      </w:r>
    </w:p>
    <w:p w:rsidR="557C454C" w:rsidP="13C62E0F" w:rsidRDefault="557C454C" w14:paraId="2EB97107" w14:textId="2BF6D8D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redundancy</w:t>
      </w:r>
    </w:p>
    <w:p w:rsidR="557C454C" w:rsidP="13C62E0F" w:rsidRDefault="557C454C" w14:paraId="241F4CA7" w14:textId="2E62C41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mode none</w:t>
      </w:r>
    </w:p>
    <w:p w:rsidR="557C454C" w:rsidP="13C62E0F" w:rsidRDefault="557C454C" w14:paraId="5C659A0E" w14:textId="630A75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w:t>
      </w:r>
    </w:p>
    <w:p w:rsidR="557C454C" w:rsidP="13C62E0F" w:rsidRDefault="557C454C" w14:paraId="327E8C4A" w14:textId="3332A9E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description R1</w:t>
      </w:r>
    </w:p>
    <w:p w:rsidR="557C454C" w:rsidP="13C62E0F" w:rsidRDefault="557C454C" w14:paraId="093A44C6" w14:textId="6F1B77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557C454C" w:rsidP="13C62E0F" w:rsidRDefault="557C454C" w14:paraId="6CF364C1" w14:textId="05877D9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557C454C" w:rsidP="13C62E0F" w:rsidRDefault="557C454C" w14:paraId="2CD07F42" w14:textId="6DC81BC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GigabitEthernet0/0/0.1</w:t>
      </w:r>
    </w:p>
    <w:p w:rsidR="557C454C" w:rsidP="13C62E0F" w:rsidRDefault="557C454C" w14:paraId="6EC1B810" w14:textId="105903E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1 native</w:t>
      </w:r>
    </w:p>
    <w:p w:rsidR="557C454C" w:rsidP="13C62E0F" w:rsidRDefault="557C454C" w14:paraId="38E834EA" w14:textId="709FD0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Apple</w:t>
      </w:r>
    </w:p>
    <w:p w:rsidR="557C454C" w:rsidP="13C62E0F" w:rsidRDefault="557C454C" w14:paraId="3E79B0D0" w14:textId="66565930">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10.1.1.1 255.255.255.0</w:t>
      </w:r>
    </w:p>
    <w:p w:rsidR="557C454C" w:rsidP="13C62E0F" w:rsidRDefault="557C454C" w14:paraId="0D410F80" w14:textId="300A20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GigabitEthernet0/0/0.2</w:t>
      </w:r>
    </w:p>
    <w:p w:rsidR="557C454C" w:rsidP="13C62E0F" w:rsidRDefault="557C454C" w14:paraId="4A3501DC" w14:textId="138A7C3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2</w:t>
      </w:r>
    </w:p>
    <w:p w:rsidR="557C454C" w:rsidP="13C62E0F" w:rsidRDefault="557C454C" w14:paraId="56CF8ED9" w14:textId="08C95A4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Facebook</w:t>
      </w:r>
    </w:p>
    <w:p w:rsidR="557C454C" w:rsidP="13C62E0F" w:rsidRDefault="557C454C" w14:paraId="7C8D46AF" w14:textId="5D171F60">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10.2.1.1 255.255.255.0</w:t>
      </w:r>
    </w:p>
    <w:p w:rsidR="557C454C" w:rsidP="13C62E0F" w:rsidRDefault="557C454C" w14:paraId="172172E3" w14:textId="3171C3F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w:t>
      </w:r>
    </w:p>
    <w:p w:rsidR="557C454C" w:rsidP="13C62E0F" w:rsidRDefault="557C454C" w14:paraId="0FA4FE2A" w14:textId="25627C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557C454C" w:rsidP="13C62E0F" w:rsidRDefault="557C454C" w14:paraId="0C2C58BB" w14:textId="6DE2502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557C454C" w:rsidP="13C62E0F" w:rsidRDefault="557C454C" w14:paraId="531DFC0B" w14:textId="2B870C1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557C454C" w:rsidP="13C62E0F" w:rsidRDefault="557C454C" w14:paraId="18B56A3D" w14:textId="51D1DB2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GigabitEthernet0/1/0</w:t>
      </w:r>
    </w:p>
    <w:p w:rsidR="557C454C" w:rsidP="13C62E0F" w:rsidRDefault="557C454C" w14:paraId="05E5F505" w14:textId="1E284F0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557C454C" w:rsidP="13C62E0F" w:rsidRDefault="557C454C" w14:paraId="7AE18233" w14:textId="0B2FA60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557C454C" w:rsidP="13C62E0F" w:rsidRDefault="557C454C" w14:paraId="09BF876C" w14:textId="180FACDF">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557C454C" w:rsidP="13C62E0F" w:rsidRDefault="557C454C" w14:paraId="5B78CD3F" w14:textId="3A44EF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GigabitEthernet0/1/1</w:t>
      </w:r>
    </w:p>
    <w:p w:rsidR="557C454C" w:rsidP="13C62E0F" w:rsidRDefault="557C454C" w14:paraId="095A14D1" w14:textId="2C8031F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557C454C" w:rsidP="13C62E0F" w:rsidRDefault="557C454C" w14:paraId="6A517CB6" w14:textId="03D4B7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557C454C" w:rsidP="13C62E0F" w:rsidRDefault="557C454C" w14:paraId="68BCA602" w14:textId="06F58FB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557C454C" w:rsidP="13C62E0F" w:rsidRDefault="557C454C" w14:paraId="08A2ADF1" w14:textId="2597909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w:t>
      </w:r>
    </w:p>
    <w:p w:rsidR="557C454C" w:rsidP="13C62E0F" w:rsidRDefault="557C454C" w14:paraId="592B5F25" w14:textId="235AB15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vrf forwarding Mgmt-intf</w:t>
      </w:r>
    </w:p>
    <w:p w:rsidR="557C454C" w:rsidP="13C62E0F" w:rsidRDefault="557C454C" w14:paraId="34A081A0" w14:textId="6EC4980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557C454C" w:rsidP="13C62E0F" w:rsidRDefault="557C454C" w14:paraId="718CDDDE" w14:textId="67E6658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557C454C" w:rsidP="13C62E0F" w:rsidRDefault="557C454C" w14:paraId="157BDF3A" w14:textId="5FFE33E5">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557C454C" w:rsidP="13C62E0F" w:rsidRDefault="557C454C" w14:paraId="4FEABC8E" w14:textId="3F2010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1 vrf Apple</w:t>
      </w:r>
    </w:p>
    <w:p w:rsidR="557C454C" w:rsidP="13C62E0F" w:rsidRDefault="557C454C" w14:paraId="41C69349" w14:textId="4193291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1.1.1.1</w:t>
      </w:r>
    </w:p>
    <w:p w:rsidR="557C454C" w:rsidP="13C62E0F" w:rsidRDefault="557C454C" w14:paraId="60F601E7" w14:textId="346C123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557C454C" w:rsidP="13C62E0F" w:rsidRDefault="557C454C" w14:paraId="04877F2A" w14:textId="7DA0F69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10.1.1.0 0.0.0.255 area 0</w:t>
      </w:r>
    </w:p>
    <w:p w:rsidR="557C454C" w:rsidP="13C62E0F" w:rsidRDefault="557C454C" w14:paraId="1E303470" w14:textId="019DADF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2 vrf Facebook</w:t>
      </w:r>
    </w:p>
    <w:p w:rsidR="557C454C" w:rsidP="13C62E0F" w:rsidRDefault="557C454C" w14:paraId="534B189C" w14:textId="35C88D3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1.1.1.2</w:t>
      </w:r>
    </w:p>
    <w:p w:rsidR="557C454C" w:rsidP="13C62E0F" w:rsidRDefault="557C454C" w14:paraId="1330BC39" w14:textId="782B7FC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557C454C" w:rsidP="13C62E0F" w:rsidRDefault="557C454C" w14:paraId="56633E27" w14:textId="3DB2A88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10.2.1.0 0.0.0.255 area 0</w:t>
      </w:r>
    </w:p>
    <w:p w:rsidR="557C454C" w:rsidP="13C62E0F" w:rsidRDefault="557C454C" w14:paraId="1845C032" w14:textId="3688310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forward-protocol nd</w:t>
      </w:r>
    </w:p>
    <w:p w:rsidR="557C454C" w:rsidP="13C62E0F" w:rsidRDefault="557C454C" w14:paraId="0306B270" w14:textId="2305C68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server</w:t>
      </w:r>
    </w:p>
    <w:p w:rsidR="557C454C" w:rsidP="13C62E0F" w:rsidRDefault="557C454C" w14:paraId="3EE2A52B" w14:textId="69AFFEC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authentication local</w:t>
      </w:r>
    </w:p>
    <w:p w:rsidR="557C454C" w:rsidP="13C62E0F" w:rsidRDefault="557C454C" w14:paraId="64889BA3" w14:textId="6188CF5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secure-server</w:t>
      </w:r>
    </w:p>
    <w:p w:rsidR="557C454C" w:rsidP="13C62E0F" w:rsidRDefault="557C454C" w14:paraId="020E57D6" w14:textId="00B2B8A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tftp source-interface GigabitEthernet0</w:t>
      </w:r>
    </w:p>
    <w:p w:rsidR="557C454C" w:rsidP="13C62E0F" w:rsidRDefault="557C454C" w14:paraId="13C4F53C" w14:textId="11A5CF9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control-plane</w:t>
      </w:r>
    </w:p>
    <w:p w:rsidR="557C454C" w:rsidP="13C62E0F" w:rsidRDefault="557C454C" w14:paraId="2782AA3E" w14:textId="4F3627A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con 0</w:t>
      </w:r>
    </w:p>
    <w:p w:rsidR="557C454C" w:rsidP="13C62E0F" w:rsidRDefault="557C454C" w14:paraId="6565830F" w14:textId="7DEB61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transport input none</w:t>
      </w:r>
    </w:p>
    <w:p w:rsidR="557C454C" w:rsidP="13C62E0F" w:rsidRDefault="557C454C" w14:paraId="79D55992" w14:textId="379A937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557C454C" w:rsidP="13C62E0F" w:rsidRDefault="557C454C" w14:paraId="556EC19D" w14:textId="633E66F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aux 0</w:t>
      </w:r>
    </w:p>
    <w:p w:rsidR="557C454C" w:rsidP="13C62E0F" w:rsidRDefault="557C454C" w14:paraId="707ECD14" w14:textId="4B8573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557C454C" w:rsidP="13C62E0F" w:rsidRDefault="557C454C" w14:paraId="64C4C1EB" w14:textId="35ECC77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vty 0 4</w:t>
      </w:r>
    </w:p>
    <w:p w:rsidR="557C454C" w:rsidP="13C62E0F" w:rsidRDefault="557C454C" w14:paraId="22745A34" w14:textId="5E72BD5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w:t>
      </w:r>
    </w:p>
    <w:p w:rsidR="557C454C" w:rsidP="13C62E0F" w:rsidRDefault="557C454C" w14:paraId="74870D87" w14:textId="21ACD7B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End</w:t>
      </w:r>
    </w:p>
    <w:p w:rsidR="79505DC3" w:rsidP="79505DC3" w:rsidRDefault="79505DC3" w14:paraId="4F543250" w14:textId="0F60F2A3">
      <w:pPr>
        <w:pStyle w:val="Normal"/>
        <w:spacing w:after="160" w:line="259" w:lineRule="auto"/>
        <w:rPr>
          <w:rFonts w:ascii="Courier New" w:hAnsi="Courier New" w:eastAsia="Courier New" w:cs="Courier New"/>
          <w:color w:val="auto"/>
          <w:sz w:val="16"/>
          <w:szCs w:val="16"/>
        </w:rPr>
      </w:pPr>
    </w:p>
    <w:p w:rsidR="557C454C" w:rsidP="13C62E0F" w:rsidRDefault="557C454C" w14:paraId="5D49E4C9" w14:textId="609BC95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route vrf Apple</w:t>
      </w:r>
    </w:p>
    <w:p w:rsidR="557C454C" w:rsidP="13C62E0F" w:rsidRDefault="557C454C" w14:paraId="5B10C5CF" w14:textId="7ABAEB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4E548A05" w14:textId="5B0D988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Apple</w:t>
      </w:r>
    </w:p>
    <w:p w:rsidR="557C454C" w:rsidP="13C62E0F" w:rsidRDefault="557C454C" w14:paraId="461436FA" w14:textId="11FB3E9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557C454C" w:rsidP="13C62E0F" w:rsidRDefault="557C454C" w14:paraId="477E5BA9" w14:textId="45E1BA1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557C454C" w:rsidP="13C62E0F" w:rsidRDefault="557C454C" w14:paraId="561C19B8" w14:textId="309BCFD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557C454C" w:rsidP="13C62E0F" w:rsidRDefault="557C454C" w14:paraId="137B7C9B" w14:textId="7E21F6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557C454C" w:rsidP="13C62E0F" w:rsidRDefault="557C454C" w14:paraId="70A93DA9" w14:textId="594658A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557C454C" w:rsidP="13C62E0F" w:rsidRDefault="557C454C" w14:paraId="176E6E23" w14:textId="174A1C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557C454C" w:rsidP="13C62E0F" w:rsidRDefault="557C454C" w14:paraId="798F2D40" w14:textId="05A7A8C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557C454C" w:rsidP="13C62E0F" w:rsidRDefault="557C454C" w14:paraId="0426F1A3" w14:textId="0A8D41C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557C454C" w:rsidP="13C62E0F" w:rsidRDefault="557C454C" w14:paraId="396B2F84" w14:textId="7FFDFA5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557C454C" w:rsidP="13C62E0F" w:rsidRDefault="557C454C" w14:paraId="2E5AE626" w14:textId="77E3CD3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1E96F32D" w14:textId="00AB12A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557C454C" w:rsidP="13C62E0F" w:rsidRDefault="557C454C" w14:paraId="460FE322" w14:textId="4AB830A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24CD998D" w14:textId="496F5C5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2 subnets, 2 masks</w:t>
      </w:r>
    </w:p>
    <w:p w:rsidR="557C454C" w:rsidP="13C62E0F" w:rsidRDefault="557C454C" w14:paraId="1A56C128" w14:textId="609DB02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10.1.1.0/24 is directly connected, GigabitEthernet0/0/0.1</w:t>
      </w:r>
    </w:p>
    <w:p w:rsidR="557C454C" w:rsidP="13C62E0F" w:rsidRDefault="557C454C" w14:paraId="036C08FF" w14:textId="1D2172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10.1.1.1/32 is directly connected, GigabitEthernet0/0/0.1</w:t>
      </w:r>
    </w:p>
    <w:p w:rsidR="557C454C" w:rsidP="13C62E0F" w:rsidRDefault="557C454C" w14:paraId="0AC8D224" w14:textId="71301176">
      <w:pPr>
        <w:pStyle w:val="Normal"/>
        <w:spacing w:after="160" w:line="259" w:lineRule="auto"/>
        <w:rPr>
          <w:rFonts w:ascii="Courier New" w:hAnsi="Courier New" w:eastAsia="Courier New" w:cs="Courier New"/>
          <w:color w:val="auto" w:themeColor="text1"/>
          <w:sz w:val="16"/>
          <w:szCs w:val="16"/>
        </w:rPr>
      </w:pPr>
    </w:p>
    <w:p w:rsidR="557C454C" w:rsidP="13C62E0F" w:rsidRDefault="557C454C" w14:paraId="43CD281A" w14:textId="0EF0162D">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route vrf Facebook</w:t>
      </w:r>
    </w:p>
    <w:p w:rsidR="557C454C" w:rsidP="13C62E0F" w:rsidRDefault="557C454C" w14:paraId="53FA4190" w14:textId="7194C06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2AA7056B" w14:textId="033ACD2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Facebook</w:t>
      </w:r>
    </w:p>
    <w:p w:rsidR="557C454C" w:rsidP="13C62E0F" w:rsidRDefault="557C454C" w14:paraId="4C43F06D" w14:textId="57E535A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557C454C" w:rsidP="13C62E0F" w:rsidRDefault="557C454C" w14:paraId="2630A6D5" w14:textId="5B3D4D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557C454C" w:rsidP="13C62E0F" w:rsidRDefault="557C454C" w14:paraId="5A3751F5" w14:textId="47C2B0D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557C454C" w:rsidP="13C62E0F" w:rsidRDefault="557C454C" w14:paraId="0ABDF51D" w14:textId="1192197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557C454C" w:rsidP="13C62E0F" w:rsidRDefault="557C454C" w14:paraId="7A2452BE" w14:textId="1337096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557C454C" w:rsidP="13C62E0F" w:rsidRDefault="557C454C" w14:paraId="1017F30E" w14:textId="4671EB6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557C454C" w:rsidP="13C62E0F" w:rsidRDefault="557C454C" w14:paraId="56996644" w14:textId="2671E66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557C454C" w:rsidP="13C62E0F" w:rsidRDefault="557C454C" w14:paraId="20475A5D" w14:textId="0A91710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557C454C" w:rsidP="13C62E0F" w:rsidRDefault="557C454C" w14:paraId="1C417398" w14:textId="366FCC9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557C454C" w:rsidP="13C62E0F" w:rsidRDefault="557C454C" w14:paraId="72DA655D" w14:textId="1498691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19137E0B" w14:textId="4A6294E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557C454C" w:rsidP="13C62E0F" w:rsidRDefault="557C454C" w14:paraId="45E579FA" w14:textId="7F757B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1348C3CC" w14:textId="73895D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3 subnets, 2 masks</w:t>
      </w:r>
    </w:p>
    <w:p w:rsidR="557C454C" w:rsidP="13C62E0F" w:rsidRDefault="557C454C" w14:paraId="2CDF6357" w14:textId="21253B1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10.2.1.0/24 is directly connected, GigabitEthernet0/0/0.2</w:t>
      </w:r>
    </w:p>
    <w:p w:rsidR="557C454C" w:rsidP="13C62E0F" w:rsidRDefault="557C454C" w14:paraId="27611060" w14:textId="0033BD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10.2.1.1/32 is directly connected, GigabitEthernet0/0/0.2</w:t>
      </w:r>
    </w:p>
    <w:p w:rsidR="557C454C" w:rsidP="13C62E0F" w:rsidRDefault="557C454C" w14:paraId="5F77FA4D" w14:textId="75BA8AB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O        10.2.2.0/24 [110/2] via 10.2.1.2, 00:03:59, GigabitEthernet0/0/0.2</w:t>
      </w:r>
    </w:p>
    <w:p w:rsidR="557C454C" w:rsidP="13C62E0F" w:rsidRDefault="557C454C" w14:paraId="3729032F" w14:textId="52ABA471">
      <w:pPr>
        <w:pStyle w:val="Normal"/>
        <w:spacing w:after="160" w:line="259" w:lineRule="auto"/>
        <w:rPr>
          <w:rFonts w:ascii="Courier New" w:hAnsi="Courier New" w:eastAsia="Courier New" w:cs="Courier New"/>
          <w:color w:val="auto" w:themeColor="text1"/>
          <w:sz w:val="16"/>
          <w:szCs w:val="16"/>
        </w:rPr>
      </w:pPr>
    </w:p>
    <w:p w:rsidR="13C62E0F" w:rsidP="13C62E0F" w:rsidRDefault="13C62E0F" w14:paraId="0D3F9CB2" w14:textId="0DEF89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ospf neighbor</w:t>
      </w:r>
    </w:p>
    <w:p w:rsidR="13C62E0F" w:rsidP="13C62E0F" w:rsidRDefault="13C62E0F" w14:paraId="0222BD5A" w14:textId="111AFB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13C62E0F" w:rsidP="13C62E0F" w:rsidRDefault="13C62E0F" w14:paraId="02D2AD1C" w14:textId="7238779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Neighbor ID     Pri   State           Dead Time   Address         Interface</w:t>
      </w:r>
    </w:p>
    <w:p w:rsidR="13C62E0F" w:rsidP="13C62E0F" w:rsidRDefault="13C62E0F" w14:paraId="7E6E6446" w14:textId="04A2E0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1.1.2.2           1   FULL/DR         00:00:34    10.2.1.2        GigabitEthernet0/0/0.2</w:t>
      </w:r>
    </w:p>
    <w:p w:rsidR="13C62E0F" w:rsidP="13C62E0F" w:rsidRDefault="13C62E0F" w14:paraId="1EF6EC07" w14:textId="7961DC1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1.1.2.1           1   FULL/DR         00:00:37    10.1.1.2        GigabitEthernet0/0/0.1</w:t>
      </w:r>
    </w:p>
    <w:p w:rsidR="13C62E0F" w:rsidP="13C62E0F" w:rsidRDefault="13C62E0F" w14:paraId="15DDF319" w14:textId="473A6A2E">
      <w:pPr>
        <w:pStyle w:val="Normal"/>
        <w:spacing w:after="160" w:line="259" w:lineRule="auto"/>
        <w:rPr>
          <w:rFonts w:ascii="Courier New" w:hAnsi="Courier New" w:eastAsia="Courier New" w:cs="Courier New"/>
          <w:color w:val="auto"/>
          <w:sz w:val="16"/>
          <w:szCs w:val="16"/>
        </w:rPr>
      </w:pPr>
    </w:p>
    <w:p w:rsidR="13C62E0F" w:rsidP="13C62E0F" w:rsidRDefault="13C62E0F" w14:paraId="655CCF6D" w14:textId="710DFAA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ospf 1</w:t>
      </w:r>
    </w:p>
    <w:p w:rsidR="13C62E0F" w:rsidP="13C62E0F" w:rsidRDefault="13C62E0F" w14:paraId="0649047D" w14:textId="186E18C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1" with ID 1.1.1.1</w:t>
      </w:r>
    </w:p>
    <w:p w:rsidR="13C62E0F" w:rsidP="13C62E0F" w:rsidRDefault="13C62E0F" w14:paraId="52DFE659" w14:textId="6B816D9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00:07:21.027, Time elapsed: 00:08:33.139</w:t>
      </w:r>
    </w:p>
    <w:p w:rsidR="13C62E0F" w:rsidP="13C62E0F" w:rsidRDefault="13C62E0F" w14:paraId="76331403" w14:textId="6DD41D3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11E24FF3" w14:textId="5E43A18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2DA32312" w14:textId="63860C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7E3A8BFC" w14:textId="760642C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37608C6E" w14:textId="4D02877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081924F3" w14:textId="2C0F984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2C52E38A" w14:textId="6F76A11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04402949" w14:textId="79EF7B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50DA19B3" w14:textId="289DEBD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2149EC8D" w14:textId="5FF51B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2F0CC260" w14:textId="36C21BC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152341B0" w14:textId="0E7DD07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220F3948" w14:textId="39E05A1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69E30E81" w14:textId="707660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1B52DD65" w14:textId="50FAC2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2B740821" w14:textId="264575F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552C166C" w14:textId="6C5A5A9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3A0EE279" w14:textId="6405B69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5C49411B" w14:textId="355F97F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37E86F9A" w14:textId="7DA873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38EABF34" w14:textId="4AD8EE2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1D8641EB" w14:textId="2377DA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092A0308" w14:textId="3CA82C3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199395A1" w14:textId="5431F3E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0A10B10B" w14:textId="688044E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60613870" w14:textId="2D827D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255394E3" w14:textId="1DBCD0F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6857246B" w14:textId="771B83E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56541071" w14:textId="745EDBE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2C27BF56" w14:textId="46B75BF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40F2B287" w14:textId="66141B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w:t>
      </w:r>
    </w:p>
    <w:p w:rsidR="13C62E0F" w:rsidP="13C62E0F" w:rsidRDefault="13C62E0F" w14:paraId="1F88FCC6" w14:textId="0F0FC41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1</w:t>
      </w:r>
    </w:p>
    <w:p w:rsidR="13C62E0F" w:rsidP="13C62E0F" w:rsidRDefault="13C62E0F" w14:paraId="63624D2F" w14:textId="30E45DB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7ED4BE8B" w14:textId="1298C77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00:05:00.565 ago</w:t>
      </w:r>
    </w:p>
    <w:p w:rsidR="13C62E0F" w:rsidP="13C62E0F" w:rsidRDefault="13C62E0F" w14:paraId="61FF0CCC" w14:textId="0388582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7 times</w:t>
      </w:r>
    </w:p>
    <w:p w:rsidR="13C62E0F" w:rsidP="13C62E0F" w:rsidRDefault="13C62E0F" w14:paraId="5B55008E" w14:textId="4C44237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4B13D59E" w14:textId="704A8B0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3. Checksum Sum 0x0157DA</w:t>
      </w:r>
    </w:p>
    <w:p w:rsidR="13C62E0F" w:rsidP="13C62E0F" w:rsidRDefault="13C62E0F" w14:paraId="35EE6E3F" w14:textId="6B7FAC1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112E16E2" w14:textId="05A59E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281DD9C0" w14:textId="4AF39DF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715C15F2" w14:textId="716EF18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05D419F9" w14:textId="53B3EAC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Flood list length 0</w:t>
      </w:r>
    </w:p>
    <w:p w:rsidR="13C62E0F" w:rsidP="13C62E0F" w:rsidRDefault="13C62E0F" w14:paraId="5F07DF77" w14:textId="23FCD692">
      <w:pPr>
        <w:pStyle w:val="Normal"/>
        <w:spacing w:after="160" w:line="259" w:lineRule="auto"/>
        <w:rPr>
          <w:rFonts w:ascii="Courier New" w:hAnsi="Courier New" w:eastAsia="Courier New" w:cs="Courier New"/>
          <w:color w:val="auto"/>
          <w:sz w:val="16"/>
          <w:szCs w:val="16"/>
        </w:rPr>
      </w:pPr>
    </w:p>
    <w:p w:rsidR="13C62E0F" w:rsidP="13C62E0F" w:rsidRDefault="13C62E0F" w14:paraId="33424728" w14:textId="7325D8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ospf 2</w:t>
      </w:r>
    </w:p>
    <w:p w:rsidR="13C62E0F" w:rsidP="13C62E0F" w:rsidRDefault="13C62E0F" w14:paraId="71AF8497" w14:textId="4B5B8D7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2" with ID 1.1.1.2</w:t>
      </w:r>
    </w:p>
    <w:p w:rsidR="13C62E0F" w:rsidP="13C62E0F" w:rsidRDefault="13C62E0F" w14:paraId="6A26B56F" w14:textId="7B02DDA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00:07:21.284, Time elapsed: 00:08:44.803</w:t>
      </w:r>
    </w:p>
    <w:p w:rsidR="13C62E0F" w:rsidP="13C62E0F" w:rsidRDefault="13C62E0F" w14:paraId="6FC44483" w14:textId="2828947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2CE01686" w14:textId="2B8C1CA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484E74DD" w14:textId="78FD4BD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2B379441" w14:textId="2396A07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6EAF66A9" w14:textId="3E2E909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616F7403" w14:textId="45740D1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0F03784E" w14:textId="68BD84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0F4E680F" w14:textId="762536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7C1D5F8F" w14:textId="3CF4EFD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27E4091E" w14:textId="52889C5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78AFC29C" w14:textId="07FDE4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2B85AEAF" w14:textId="3118033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4B7B7025" w14:textId="6D3B634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61D11B47" w14:textId="6551F5F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7AA25159" w14:textId="6151F8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0BDFC701" w14:textId="7678759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1657AADE" w14:textId="5999536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38A03E7A" w14:textId="56C4F98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42833B61" w14:textId="213DCE6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7C2E7B2D" w14:textId="3ED170E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35257016" w14:textId="60EF138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534ABC26" w14:textId="0BDEEDC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1E125A06" w14:textId="6F08677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458A7DB3" w14:textId="55D8C9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3445C52C" w14:textId="60851D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5EB9EE6C" w14:textId="642C1A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190D4FD3" w14:textId="31728D1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248C0966" w14:textId="6A2B82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6B5565E1" w14:textId="17AD860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7ACD1A28" w14:textId="6E6A3FE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72DBF4F1" w14:textId="3954746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w:t>
      </w:r>
    </w:p>
    <w:p w:rsidR="13C62E0F" w:rsidP="13C62E0F" w:rsidRDefault="13C62E0F" w14:paraId="038C1402" w14:textId="78A025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1</w:t>
      </w:r>
    </w:p>
    <w:p w:rsidR="13C62E0F" w:rsidP="13C62E0F" w:rsidRDefault="13C62E0F" w14:paraId="19F371CF" w14:textId="7BF1AFF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12A1AF83" w14:textId="2EA0EE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00:04:16.381 ago</w:t>
      </w:r>
    </w:p>
    <w:p w:rsidR="13C62E0F" w:rsidP="13C62E0F" w:rsidRDefault="13C62E0F" w14:paraId="4357502E" w14:textId="454CB99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12 times</w:t>
      </w:r>
    </w:p>
    <w:p w:rsidR="13C62E0F" w:rsidP="13C62E0F" w:rsidRDefault="13C62E0F" w14:paraId="527CD05A" w14:textId="1BDE3C7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29D23A0E" w14:textId="73EFA39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5. Checksum Sum 0x022DD7</w:t>
      </w:r>
    </w:p>
    <w:p w:rsidR="13C62E0F" w:rsidP="13C62E0F" w:rsidRDefault="13C62E0F" w14:paraId="339EF4B3" w14:textId="6F55BEA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13C63B2B" w14:textId="2EA1974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238F3D52" w14:textId="080004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0A1F9725" w14:textId="5DC5D7D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322D6430" w14:textId="5B077E2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Flood list length 0</w:t>
      </w:r>
    </w:p>
    <w:p w:rsidR="79505DC3" w:rsidP="79505DC3" w:rsidRDefault="79505DC3" w14:paraId="2CB565F1" w14:textId="63A67CF2">
      <w:pPr>
        <w:pStyle w:val="Normal"/>
        <w:spacing w:after="160" w:line="259" w:lineRule="auto"/>
        <w:rPr>
          <w:rFonts w:ascii="Courier New" w:hAnsi="Courier New" w:eastAsia="Courier New" w:cs="Courier New"/>
          <w:color w:val="auto"/>
          <w:sz w:val="16"/>
          <w:szCs w:val="16"/>
        </w:rPr>
      </w:pPr>
    </w:p>
    <w:p w:rsidR="13C62E0F" w:rsidP="13C62E0F" w:rsidRDefault="13C62E0F" w14:paraId="22CD53DD" w14:textId="10A0ACF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R1#show ip ospf interface</w:t>
      </w:r>
    </w:p>
    <w:p w:rsidR="13C62E0F" w:rsidP="13C62E0F" w:rsidRDefault="13C62E0F" w14:paraId="14561CB0" w14:textId="4E1CB7F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GigabitEthernet0/0/0.2 is up, line protocol is up</w:t>
      </w:r>
    </w:p>
    <w:p w:rsidR="13C62E0F" w:rsidP="13C62E0F" w:rsidRDefault="13C62E0F" w14:paraId="3AD15548" w14:textId="5C2B3A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10.2.1.1/24, Interface ID 12, Area 0</w:t>
      </w:r>
    </w:p>
    <w:p w:rsidR="13C62E0F" w:rsidP="13C62E0F" w:rsidRDefault="13C62E0F" w14:paraId="7E819B65" w14:textId="30B757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58710B45" w14:textId="4A5F70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2, Router ID 1.1.1.2, Network Type BROADCAST, Cost: 1</w:t>
      </w:r>
    </w:p>
    <w:p w:rsidR="13C62E0F" w:rsidP="13C62E0F" w:rsidRDefault="13C62E0F" w14:paraId="012BCBB2" w14:textId="576A562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558B339F" w14:textId="0B47C2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10D7DA21" w14:textId="6B51752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BDR, Priority 1</w:t>
      </w:r>
    </w:p>
    <w:p w:rsidR="13C62E0F" w:rsidP="13C62E0F" w:rsidRDefault="13C62E0F" w14:paraId="693D418B" w14:textId="0440503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1.1.2.2, Interface address 10.2.1.2</w:t>
      </w:r>
    </w:p>
    <w:p w:rsidR="13C62E0F" w:rsidP="13C62E0F" w:rsidRDefault="13C62E0F" w14:paraId="1467B745" w14:textId="2D1614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1.1.1.2, Interface address 10.2.1.1</w:t>
      </w:r>
    </w:p>
    <w:p w:rsidR="13C62E0F" w:rsidP="13C62E0F" w:rsidRDefault="13C62E0F" w14:paraId="485B053C" w14:textId="00E3948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59607F0B" w14:textId="4C7640A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0456846F" w14:textId="68BFA10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00:00:07</w:t>
      </w:r>
    </w:p>
    <w:p w:rsidR="13C62E0F" w:rsidP="13C62E0F" w:rsidRDefault="13C62E0F" w14:paraId="5D162C2E" w14:textId="4DA3EC9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5FFC8629" w14:textId="37C415E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07AB7CE3" w14:textId="24793C9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20D35273" w14:textId="6A52FAE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1BB9698E" w14:textId="5556EC5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1B6BE8D3" w14:textId="4BD6CA1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1</w:t>
      </w:r>
    </w:p>
    <w:p w:rsidR="13C62E0F" w:rsidP="13C62E0F" w:rsidRDefault="13C62E0F" w14:paraId="28D87E5C" w14:textId="3770212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605B8555" w14:textId="50E0005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6B11A4A9" w14:textId="1C3AA2B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1.1.2.2  (Designated Router)</w:t>
      </w:r>
    </w:p>
    <w:p w:rsidR="13C62E0F" w:rsidP="13C62E0F" w:rsidRDefault="13C62E0F" w14:paraId="42D8BC94" w14:textId="7FABEE6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311D0233" w14:textId="3D56C2B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GigabitEthernet0/0/0.1 is up, line protocol is up</w:t>
      </w:r>
    </w:p>
    <w:p w:rsidR="13C62E0F" w:rsidP="13C62E0F" w:rsidRDefault="13C62E0F" w14:paraId="6CC01B95" w14:textId="3DBAA9D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10.1.1.1/24, Interface ID 11, Area 0</w:t>
      </w:r>
    </w:p>
    <w:p w:rsidR="13C62E0F" w:rsidP="13C62E0F" w:rsidRDefault="13C62E0F" w14:paraId="6DF56806" w14:textId="19EA141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53059548" w14:textId="46BC187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1, Router ID 1.1.1.1, Network Type BROADCAST, Cost: 1</w:t>
      </w:r>
    </w:p>
    <w:p w:rsidR="13C62E0F" w:rsidP="13C62E0F" w:rsidRDefault="13C62E0F" w14:paraId="1AB605F2" w14:textId="3C0E909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684289EB" w14:textId="31E6AD2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7C59DAEF" w14:textId="60B8222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BDR, Priority 1</w:t>
      </w:r>
    </w:p>
    <w:p w:rsidR="13C62E0F" w:rsidP="13C62E0F" w:rsidRDefault="13C62E0F" w14:paraId="3AA60D16" w14:textId="3CC984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1.1.2.1, Interface address 10.1.1.2</w:t>
      </w:r>
    </w:p>
    <w:p w:rsidR="13C62E0F" w:rsidP="13C62E0F" w:rsidRDefault="13C62E0F" w14:paraId="0BC48759" w14:textId="690887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1.1.1.1, Interface address 10.1.1.1</w:t>
      </w:r>
    </w:p>
    <w:p w:rsidR="13C62E0F" w:rsidP="13C62E0F" w:rsidRDefault="13C62E0F" w14:paraId="072F612E" w14:textId="234745C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486C1361" w14:textId="629F13B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0617DAC7" w14:textId="5667575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00:00:06</w:t>
      </w:r>
    </w:p>
    <w:p w:rsidR="13C62E0F" w:rsidP="13C62E0F" w:rsidRDefault="13C62E0F" w14:paraId="7E0A3252" w14:textId="6B5687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0F47E182" w14:textId="69E63F0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03DC39FF" w14:textId="5CE08BF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2AF4C505" w14:textId="79DF06A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02059F46" w14:textId="51D194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656D7DD7" w14:textId="399159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1</w:t>
      </w:r>
    </w:p>
    <w:p w:rsidR="13C62E0F" w:rsidP="13C62E0F" w:rsidRDefault="13C62E0F" w14:paraId="0E219586" w14:textId="1A04177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7E58F940" w14:textId="3A5A73A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1C281ADD" w14:textId="6FD2721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1.1.2.1  (Designated Router)</w:t>
      </w:r>
    </w:p>
    <w:p w:rsidR="13C62E0F" w:rsidP="13C62E0F" w:rsidRDefault="13C62E0F" w14:paraId="18825B88" w14:textId="0C835FD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4C12D526" w14:textId="62E2460B">
      <w:pPr>
        <w:pStyle w:val="Normal"/>
        <w:spacing w:after="160" w:line="259" w:lineRule="auto"/>
        <w:rPr>
          <w:rFonts w:ascii="Courier New" w:hAnsi="Courier New" w:eastAsia="Courier New" w:cs="Courier New"/>
          <w:color w:val="auto"/>
          <w:sz w:val="16"/>
          <w:szCs w:val="16"/>
        </w:rPr>
      </w:pPr>
    </w:p>
    <w:p w:rsidR="257AEFD4" w:rsidP="13C62E0F" w:rsidRDefault="257AEFD4" w14:paraId="0853A1CE" w14:textId="01232D82">
      <w:pPr>
        <w:spacing w:after="160"/>
        <w:rPr>
          <w:rFonts w:ascii="Courier New" w:hAnsi="Courier New" w:eastAsia="Courier New" w:cs="Courier New"/>
          <w:color w:val="auto" w:themeColor="text1"/>
          <w:sz w:val="18"/>
          <w:szCs w:val="18"/>
        </w:rPr>
      </w:pPr>
      <w:r w:rsidRPr="13C62E0F" w:rsidR="257AEFD4">
        <w:rPr>
          <w:rFonts w:ascii="Courier New" w:hAnsi="Courier New" w:eastAsia="Courier New" w:cs="Courier New"/>
          <w:b w:val="1"/>
          <w:bCs w:val="1"/>
          <w:color w:val="auto"/>
          <w:sz w:val="18"/>
          <w:szCs w:val="18"/>
          <w:u w:val="single"/>
        </w:rPr>
        <w:t>Router 2:</w:t>
      </w:r>
    </w:p>
    <w:p w:rsidRPr="00D46E7A" w:rsidR="09E7B12A" w:rsidP="13C62E0F" w:rsidRDefault="09E7B12A" w14:paraId="1EF9EB85" w14:textId="1CC3F516">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run</w:t>
      </w:r>
    </w:p>
    <w:p w:rsidRPr="00D46E7A" w:rsidR="09E7B12A" w:rsidP="13C62E0F" w:rsidRDefault="09E7B12A" w14:paraId="24AECB49" w14:textId="2A85CDE5">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Building configuration...</w:t>
      </w:r>
    </w:p>
    <w:p w:rsidRPr="00D46E7A" w:rsidR="09E7B12A" w:rsidP="13C62E0F" w:rsidRDefault="09E7B12A" w14:paraId="50DEACF9" w14:textId="75C6810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Current configuration : 4399 bytes</w:t>
      </w:r>
    </w:p>
    <w:p w:rsidRPr="00D46E7A" w:rsidR="09E7B12A" w:rsidP="13C62E0F" w:rsidRDefault="09E7B12A" w14:paraId="5DBBAA37" w14:textId="472F5EE5">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Last configuration change at 18:12:24 UTC Tue Mar 22 2022</w:t>
      </w:r>
    </w:p>
    <w:p w:rsidRPr="00D46E7A" w:rsidR="09E7B12A" w:rsidP="13C62E0F" w:rsidRDefault="09E7B12A" w14:paraId="76A81050" w14:textId="3715F59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version 16.9</w:t>
      </w:r>
    </w:p>
    <w:p w:rsidRPr="00D46E7A" w:rsidR="09E7B12A" w:rsidP="13C62E0F" w:rsidRDefault="09E7B12A" w14:paraId="68EBD23C" w14:textId="22C8970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debug datetime msec</w:t>
      </w:r>
    </w:p>
    <w:p w:rsidRPr="00D46E7A" w:rsidR="09E7B12A" w:rsidP="13C62E0F" w:rsidRDefault="09E7B12A" w14:paraId="3BE85AF6" w14:textId="5CFF16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log datetime msec</w:t>
      </w:r>
    </w:p>
    <w:p w:rsidRPr="00D46E7A" w:rsidR="09E7B12A" w:rsidP="13C62E0F" w:rsidRDefault="09E7B12A" w14:paraId="17E1157A" w14:textId="39C04B8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platform qfp utilization monitor load 80</w:t>
      </w:r>
    </w:p>
    <w:p w:rsidRPr="00D46E7A" w:rsidR="09E7B12A" w:rsidP="13C62E0F" w:rsidRDefault="09E7B12A" w14:paraId="3DA29E15" w14:textId="34266BC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platform punt-keepalive disable-kernel-core</w:t>
      </w:r>
    </w:p>
    <w:p w:rsidRPr="00D46E7A" w:rsidR="09E7B12A" w:rsidP="13C62E0F" w:rsidRDefault="09E7B12A" w14:paraId="484733BA" w14:textId="135C1D7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hostname R2</w:t>
      </w:r>
    </w:p>
    <w:p w:rsidRPr="00D46E7A" w:rsidR="09E7B12A" w:rsidP="13C62E0F" w:rsidRDefault="09E7B12A" w14:paraId="1CDFC9BF" w14:textId="75C16C1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boot-start-marker</w:t>
      </w:r>
    </w:p>
    <w:p w:rsidRPr="00D46E7A" w:rsidR="09E7B12A" w:rsidP="13C62E0F" w:rsidRDefault="09E7B12A" w14:paraId="0297FC09" w14:textId="71E6F7C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boot-end-marker</w:t>
      </w:r>
    </w:p>
    <w:p w:rsidRPr="00D46E7A" w:rsidR="09E7B12A" w:rsidP="13C62E0F" w:rsidRDefault="09E7B12A" w14:paraId="40288647" w14:textId="19A3C79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vrf definition Mgmt-intf</w:t>
      </w:r>
    </w:p>
    <w:p w:rsidRPr="00D46E7A" w:rsidR="09E7B12A" w:rsidP="13C62E0F" w:rsidRDefault="09E7B12A" w14:paraId="491AD01F" w14:textId="006F204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ipv4</w:t>
      </w:r>
    </w:p>
    <w:p w:rsidRPr="00D46E7A" w:rsidR="09E7B12A" w:rsidP="13C62E0F" w:rsidRDefault="09E7B12A" w14:paraId="1CA12374" w14:textId="705C6B8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Pr="00D46E7A" w:rsidR="09E7B12A" w:rsidP="13C62E0F" w:rsidRDefault="09E7B12A" w14:paraId="09B4D096" w14:textId="6951E8D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ipv6</w:t>
      </w:r>
    </w:p>
    <w:p w:rsidRPr="00D46E7A" w:rsidR="09E7B12A" w:rsidP="13C62E0F" w:rsidRDefault="09E7B12A" w14:paraId="78549E2B" w14:textId="1F6026D7">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Pr="00D46E7A" w:rsidR="09E7B12A" w:rsidP="13C62E0F" w:rsidRDefault="09E7B12A" w14:paraId="64BEFCDA" w14:textId="01A7580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no aaa new-model</w:t>
      </w:r>
    </w:p>
    <w:p w:rsidRPr="00D46E7A" w:rsidR="09E7B12A" w:rsidP="13C62E0F" w:rsidRDefault="09E7B12A" w14:paraId="6AFBD71C" w14:textId="0768A125">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Apple</w:t>
      </w:r>
    </w:p>
    <w:p w:rsidRPr="00D46E7A" w:rsidR="09E7B12A" w:rsidP="13C62E0F" w:rsidRDefault="09E7B12A" w14:paraId="0846D711" w14:textId="4145420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Facebook</w:t>
      </w:r>
    </w:p>
    <w:p w:rsidRPr="00D46E7A" w:rsidR="09E7B12A" w:rsidP="13C62E0F" w:rsidRDefault="09E7B12A" w14:paraId="6215D434" w14:textId="704FABC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 on-success log</w:t>
      </w:r>
    </w:p>
    <w:p w:rsidRPr="00D46E7A" w:rsidR="09E7B12A" w:rsidP="13C62E0F" w:rsidRDefault="09E7B12A" w14:paraId="7315CD20" w14:textId="7D20A98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subscriber templating</w:t>
      </w:r>
    </w:p>
    <w:p w:rsidRPr="00D46E7A" w:rsidR="09E7B12A" w:rsidP="13C62E0F" w:rsidRDefault="09E7B12A" w14:paraId="3932F2F1" w14:textId="00AA776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multilink bundle-name authenticated</w:t>
      </w:r>
    </w:p>
    <w:p w:rsidRPr="00D46E7A" w:rsidR="09E7B12A" w:rsidP="13C62E0F" w:rsidRDefault="09E7B12A" w14:paraId="10E0E6D8" w14:textId="7E886C2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trustpoint TP-self-signed-4288135047</w:t>
      </w:r>
    </w:p>
    <w:p w:rsidRPr="00D46E7A" w:rsidR="09E7B12A" w:rsidP="13C62E0F" w:rsidRDefault="09E7B12A" w14:paraId="7A4BCCBA" w14:textId="7B26E6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enrollment selfsigned</w:t>
      </w:r>
    </w:p>
    <w:p w:rsidRPr="00D46E7A" w:rsidR="09E7B12A" w:rsidP="13C62E0F" w:rsidRDefault="09E7B12A" w14:paraId="18E5AF8B" w14:textId="0F829B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subject-name cn=IOS-Self-Signed-Certificate-4288135047</w:t>
      </w:r>
    </w:p>
    <w:p w:rsidRPr="00D46E7A" w:rsidR="09E7B12A" w:rsidP="13C62E0F" w:rsidRDefault="09E7B12A" w14:paraId="26929759" w14:textId="2BDEDD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revocation-check none</w:t>
      </w:r>
    </w:p>
    <w:p w:rsidRPr="00D46E7A" w:rsidR="09E7B12A" w:rsidP="13C62E0F" w:rsidRDefault="09E7B12A" w14:paraId="06ED6781" w14:textId="2FB0ED90">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rsakeypair TP-self-signed-4288135047</w:t>
      </w:r>
    </w:p>
    <w:p w:rsidRPr="00D46E7A" w:rsidR="09E7B12A" w:rsidP="13C62E0F" w:rsidRDefault="09E7B12A" w14:paraId="577A771F" w14:textId="7CB9AAF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certificate chain TP-self-signed-4288135047</w:t>
      </w:r>
    </w:p>
    <w:p w:rsidRPr="00D46E7A" w:rsidR="09E7B12A" w:rsidP="13C62E0F" w:rsidRDefault="09E7B12A" w14:paraId="1896F4C1" w14:textId="33886B1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certificate self-signed 01</w:t>
      </w:r>
    </w:p>
    <w:p w:rsidRPr="00D46E7A" w:rsidR="09E7B12A" w:rsidP="13C62E0F" w:rsidRDefault="09E7B12A" w14:paraId="328AC22F" w14:textId="05A2A4E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30820330 30820218 A0030201 02020101 300D0609 2A864886 F70D0101 05050030</w:t>
      </w:r>
    </w:p>
    <w:p w:rsidRPr="00D46E7A" w:rsidR="09E7B12A" w:rsidP="13C62E0F" w:rsidRDefault="09E7B12A" w14:paraId="449A81D3" w14:textId="4A0C39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31312F30 2D060355 04031326 494F532D 53656C66 2D536967 6E65642D 43657274</w:t>
      </w:r>
    </w:p>
    <w:p w:rsidRPr="00D46E7A" w:rsidR="09E7B12A" w:rsidP="13C62E0F" w:rsidRDefault="09E7B12A" w14:paraId="5170A3DB" w14:textId="448207A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69666963 6174652D 34323838 31333530 3437301E 170D3232 30333232 31383130</w:t>
      </w:r>
    </w:p>
    <w:p w:rsidRPr="00D46E7A" w:rsidR="09E7B12A" w:rsidP="13C62E0F" w:rsidRDefault="09E7B12A" w14:paraId="48A57E1C" w14:textId="76E8B67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34365A17 0D333030 31303130 30303030 305A3031 312F302D 06035504 03132649</w:t>
      </w:r>
    </w:p>
    <w:p w:rsidRPr="00D46E7A" w:rsidR="09E7B12A" w:rsidP="13C62E0F" w:rsidRDefault="09E7B12A" w14:paraId="64CF2FC0" w14:textId="61C5D78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4F532D53 656C662D 5369676E 65642D43 65727469 66696361 74652D34 32383831</w:t>
      </w:r>
    </w:p>
    <w:p w:rsidRPr="00D46E7A" w:rsidR="09E7B12A" w:rsidP="13C62E0F" w:rsidRDefault="09E7B12A" w14:paraId="4B4E7708" w14:textId="650B3D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33353034 37308201 22300D06 092A8648 86F70D01 01010500 0382010F 00308201</w:t>
      </w:r>
    </w:p>
    <w:p w:rsidRPr="00D46E7A" w:rsidR="09E7B12A" w:rsidP="13C62E0F" w:rsidRDefault="09E7B12A" w14:paraId="1D2601B5" w14:textId="5C7D793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0A028201 010093B6 19253A68 C64383EC 1D750A5E BC580B8F 0419DCA6 FC737BE0</w:t>
      </w:r>
    </w:p>
    <w:p w:rsidRPr="00D46E7A" w:rsidR="09E7B12A" w:rsidP="13C62E0F" w:rsidRDefault="09E7B12A" w14:paraId="4BD93B9C" w14:textId="61214DE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00716E93 4834AD7B 29638879 3BD6A881 C8D1C479 3441986F DA50FC27 55693BDF</w:t>
      </w:r>
    </w:p>
    <w:p w:rsidRPr="00D46E7A" w:rsidR="09E7B12A" w:rsidP="13C62E0F" w:rsidRDefault="09E7B12A" w14:paraId="05887167" w14:textId="57D9A26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1354581F 3239D426 4F2CF9FC E1E0C452 796CD2E1 FF9A7052 FB8FACA7 BC1DA93A</w:t>
      </w:r>
    </w:p>
    <w:p w:rsidRPr="00D46E7A" w:rsidR="09E7B12A" w:rsidP="13C62E0F" w:rsidRDefault="09E7B12A" w14:paraId="1F7D888C" w14:textId="66B59BF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7B749A24 FA8D59FF E8BED0C8 36292443 DC1A81EA 7F6B461E 64A886BD FF013CE6</w:t>
      </w:r>
    </w:p>
    <w:p w:rsidRPr="00D46E7A" w:rsidR="09E7B12A" w:rsidP="13C62E0F" w:rsidRDefault="09E7B12A" w14:paraId="4400D4E9" w14:textId="1F233A3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88E9CA6B EC41D598 A8F70F47 E8850A8A 2794F938 9BB98AA3 A97FB202 161130D0</w:t>
      </w:r>
    </w:p>
    <w:p w:rsidRPr="00D46E7A" w:rsidR="09E7B12A" w:rsidP="13C62E0F" w:rsidRDefault="09E7B12A" w14:paraId="39FAFF9F" w14:textId="5989722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7BE60A30 1ECFB444 75C76C05 C968205E 3A60FA55 89FFA724 5F009BC9 D6162344</w:t>
      </w:r>
    </w:p>
    <w:p w:rsidRPr="00D46E7A" w:rsidR="09E7B12A" w:rsidP="13C62E0F" w:rsidRDefault="09E7B12A" w14:paraId="53C40823" w14:textId="75FCAF4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8A63490E 7DD00779 90A1F567 A31C6168 F8D714B3 FFBB365F F31AB4B4 AF1AB5F2</w:t>
      </w:r>
    </w:p>
    <w:p w:rsidRPr="00D46E7A" w:rsidR="09E7B12A" w:rsidP="13C62E0F" w:rsidRDefault="09E7B12A" w14:paraId="28196C59" w14:textId="1A220B2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A6A7B3A9 7519C8B3 02418948 CB64A7F4 19638E3B 41FD1C98 BBDD0521 A2BD28A4</w:t>
      </w:r>
    </w:p>
    <w:p w:rsidRPr="00D46E7A" w:rsidR="09E7B12A" w:rsidP="13C62E0F" w:rsidRDefault="09E7B12A" w14:paraId="18CBE504" w14:textId="70483B8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9791C67C E1150203 010001A3 53305130 0F060355 1D130101 FF040530 030101FF</w:t>
      </w:r>
    </w:p>
    <w:p w:rsidRPr="00D46E7A" w:rsidR="09E7B12A" w:rsidP="13C62E0F" w:rsidRDefault="09E7B12A" w14:paraId="3EA57461" w14:textId="0DF1B3B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301F0603 551D2304 18301680 1464253B FB3DB6D8 60E49FF4 2760B2D6 8175344A</w:t>
      </w:r>
    </w:p>
    <w:p w:rsidRPr="00D46E7A" w:rsidR="09E7B12A" w:rsidP="13C62E0F" w:rsidRDefault="09E7B12A" w14:paraId="18D339C8" w14:textId="50E5BC5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B3301D06 03551D0E 04160414 64253BFB 3DB6D860 E49FF427 60B2D681 75344AB3</w:t>
      </w:r>
    </w:p>
    <w:p w:rsidRPr="00D46E7A" w:rsidR="09E7B12A" w:rsidP="13C62E0F" w:rsidRDefault="09E7B12A" w14:paraId="60AB522E" w14:textId="47BB559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300D0609 2A864886 F70D0101 05050003 82010100 2216CB24 370FCA50 2F907EFF</w:t>
      </w:r>
    </w:p>
    <w:p w:rsidRPr="00D46E7A" w:rsidR="09E7B12A" w:rsidP="13C62E0F" w:rsidRDefault="09E7B12A" w14:paraId="384EE6DA" w14:textId="14FB0E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E63B6BD6 DAB3F192 D9277F66 914BFA18 34C2F9DA D7E9ECEE EF01961E B96D94CB</w:t>
      </w:r>
    </w:p>
    <w:p w:rsidRPr="00D46E7A" w:rsidR="09E7B12A" w:rsidP="13C62E0F" w:rsidRDefault="09E7B12A" w14:paraId="128A72F4" w14:textId="150BD7C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75015E72 A604F113 1474D38A 609E2714 9D5C3201 FB6D2EBB 4BFED4AF 087E773B</w:t>
      </w:r>
    </w:p>
    <w:p w:rsidRPr="00D46E7A" w:rsidR="09E7B12A" w:rsidP="13C62E0F" w:rsidRDefault="09E7B12A" w14:paraId="7B763956" w14:textId="379E3C0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E3CE51BF DC37738F 9CD3E3AF D4047B81 334DA7E6 EF090523 FD528A92 E1A1758E</w:t>
      </w:r>
    </w:p>
    <w:p w:rsidRPr="00D46E7A" w:rsidR="09E7B12A" w:rsidP="13C62E0F" w:rsidRDefault="09E7B12A" w14:paraId="39A85B2F" w14:textId="0811680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5C94A612 2C4BF5E5 667A0832 3A522087 3BFCE9A7 258DE055 3B2B3145 5BBB50E4</w:t>
      </w:r>
    </w:p>
    <w:p w:rsidRPr="00D46E7A" w:rsidR="09E7B12A" w:rsidP="13C62E0F" w:rsidRDefault="09E7B12A" w14:paraId="77CA811E" w14:textId="5A408A1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3B20FDF9 5C89405D 99F99804 64D8B36D 288EDE3F A56F8285 6A40ED51 D872F8C8</w:t>
      </w:r>
    </w:p>
    <w:p w:rsidRPr="00D46E7A" w:rsidR="09E7B12A" w:rsidP="13C62E0F" w:rsidRDefault="09E7B12A" w14:paraId="644DDD35" w14:textId="3814B4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FA6328F9 ECAF21D9 93D3216A 3DEBD58F 8D5EB543 239B0912 8474410A 7075E611</w:t>
      </w:r>
    </w:p>
    <w:p w:rsidRPr="00D46E7A" w:rsidR="09E7B12A" w:rsidP="13C62E0F" w:rsidRDefault="09E7B12A" w14:paraId="50B6CF23" w14:textId="330238A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ABE898CB C8B2ED74 A01028F8 A6B01EF9 752F97DF B6971A74 6D3FDAF1 B5C5491D</w:t>
      </w:r>
    </w:p>
    <w:p w:rsidRPr="00D46E7A" w:rsidR="09E7B12A" w:rsidP="13C62E0F" w:rsidRDefault="09E7B12A" w14:paraId="1E455415" w14:textId="51466FA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602C5774 28EEA723 F169596F B25CEF9B 3738952B</w:t>
      </w:r>
    </w:p>
    <w:p w:rsidRPr="00D46E7A" w:rsidR="09E7B12A" w:rsidP="13C62E0F" w:rsidRDefault="09E7B12A" w14:paraId="57C4D62D" w14:textId="34D9E83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quit</w:t>
      </w:r>
    </w:p>
    <w:p w:rsidRPr="00D46E7A" w:rsidR="09E7B12A" w:rsidP="13C62E0F" w:rsidRDefault="09E7B12A" w14:paraId="761B8AD2" w14:textId="1A2D3A9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license udi pid ISR4321/K9 sn FLM2406090M</w:t>
      </w:r>
    </w:p>
    <w:p w:rsidRPr="00D46E7A" w:rsidR="09E7B12A" w:rsidP="13C62E0F" w:rsidRDefault="09E7B12A" w14:paraId="19E5C397" w14:textId="301B7F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license smart enable</w:t>
      </w:r>
    </w:p>
    <w:p w:rsidRPr="00D46E7A" w:rsidR="09E7B12A" w:rsidP="13C62E0F" w:rsidRDefault="09E7B12A" w14:paraId="1F5B46C2" w14:textId="424C26B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diagnostic bootup level minimal</w:t>
      </w:r>
    </w:p>
    <w:p w:rsidRPr="00D46E7A" w:rsidR="09E7B12A" w:rsidP="13C62E0F" w:rsidRDefault="09E7B12A" w14:paraId="30FDB5DB" w14:textId="630A90A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spanning-tree extend system-id</w:t>
      </w:r>
    </w:p>
    <w:p w:rsidRPr="00D46E7A" w:rsidR="09E7B12A" w:rsidP="13C62E0F" w:rsidRDefault="09E7B12A" w14:paraId="7AAA08B4" w14:textId="3AFA7CD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redundancy</w:t>
      </w:r>
    </w:p>
    <w:p w:rsidRPr="00D46E7A" w:rsidR="09E7B12A" w:rsidP="13C62E0F" w:rsidRDefault="09E7B12A" w14:paraId="1F267EA1" w14:textId="26CDCD0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mode none</w:t>
      </w:r>
    </w:p>
    <w:p w:rsidRPr="00D46E7A" w:rsidR="09E7B12A" w:rsidP="13C62E0F" w:rsidRDefault="09E7B12A" w14:paraId="233232E9" w14:textId="6C19B25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w:t>
      </w:r>
    </w:p>
    <w:p w:rsidRPr="00D46E7A" w:rsidR="09E7B12A" w:rsidP="13C62E0F" w:rsidRDefault="09E7B12A" w14:paraId="425B5DDB" w14:textId="4109865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description R2</w:t>
      </w:r>
    </w:p>
    <w:p w:rsidRPr="00D46E7A" w:rsidR="09E7B12A" w:rsidP="13C62E0F" w:rsidRDefault="09E7B12A" w14:paraId="36F73A47" w14:textId="056316B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Pr="00D46E7A" w:rsidR="09E7B12A" w:rsidP="13C62E0F" w:rsidRDefault="09E7B12A" w14:paraId="6A163405" w14:textId="7B32355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Pr="00D46E7A" w:rsidR="09E7B12A" w:rsidP="13C62E0F" w:rsidRDefault="09E7B12A" w14:paraId="422E31E9" w14:textId="7742E2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GigabitEthernet0/0/0.1</w:t>
      </w:r>
    </w:p>
    <w:p w:rsidRPr="00D46E7A" w:rsidR="09E7B12A" w:rsidP="13C62E0F" w:rsidRDefault="09E7B12A" w14:paraId="11D8DCA9" w14:textId="47AB993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1 native</w:t>
      </w:r>
    </w:p>
    <w:p w:rsidRPr="00D46E7A" w:rsidR="09E7B12A" w:rsidP="13C62E0F" w:rsidRDefault="09E7B12A" w14:paraId="72DDB5F8" w14:textId="7C6318F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Apple</w:t>
      </w:r>
    </w:p>
    <w:p w:rsidRPr="00D46E7A" w:rsidR="09E7B12A" w:rsidP="13C62E0F" w:rsidRDefault="09E7B12A" w14:paraId="5FF1E6D3" w14:textId="3352014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10.1.1.2 255.255.255.0</w:t>
      </w:r>
    </w:p>
    <w:p w:rsidRPr="00D46E7A" w:rsidR="09E7B12A" w:rsidP="13C62E0F" w:rsidRDefault="09E7B12A" w14:paraId="35296927" w14:textId="2CC4CAA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GigabitEthernet0/0/0.2</w:t>
      </w:r>
    </w:p>
    <w:p w:rsidRPr="00D46E7A" w:rsidR="09E7B12A" w:rsidP="13C62E0F" w:rsidRDefault="09E7B12A" w14:paraId="22AEC725" w14:textId="282A42A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2</w:t>
      </w:r>
    </w:p>
    <w:p w:rsidRPr="00D46E7A" w:rsidR="09E7B12A" w:rsidP="13C62E0F" w:rsidRDefault="09E7B12A" w14:paraId="0C4E885D" w14:textId="1EAF423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Facebook</w:t>
      </w:r>
    </w:p>
    <w:p w:rsidRPr="00D46E7A" w:rsidR="09E7B12A" w:rsidP="13C62E0F" w:rsidRDefault="09E7B12A" w14:paraId="775B6F94" w14:textId="6FD0778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10.2.1.2 255.255.255.0</w:t>
      </w:r>
    </w:p>
    <w:p w:rsidRPr="00D46E7A" w:rsidR="09E7B12A" w:rsidP="13C62E0F" w:rsidRDefault="09E7B12A" w14:paraId="5DC4E5C6" w14:textId="5192480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w:t>
      </w:r>
    </w:p>
    <w:p w:rsidRPr="00D46E7A" w:rsidR="09E7B12A" w:rsidP="13C62E0F" w:rsidRDefault="09E7B12A" w14:paraId="29F7436D" w14:textId="67BA8D1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description R2</w:t>
      </w:r>
    </w:p>
    <w:p w:rsidRPr="00D46E7A" w:rsidR="09E7B12A" w:rsidP="13C62E0F" w:rsidRDefault="09E7B12A" w14:paraId="3ACF977B" w14:textId="72F26FB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Pr="00D46E7A" w:rsidR="09E7B12A" w:rsidP="13C62E0F" w:rsidRDefault="09E7B12A" w14:paraId="7661ABF4" w14:textId="6A1DE5FF">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Pr="00D46E7A" w:rsidR="09E7B12A" w:rsidP="13C62E0F" w:rsidRDefault="09E7B12A" w14:paraId="1A86EF25" w14:textId="6FF9948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GigabitEthernet0/0/1.1</w:t>
      </w:r>
    </w:p>
    <w:p w:rsidRPr="00D46E7A" w:rsidR="09E7B12A" w:rsidP="13C62E0F" w:rsidRDefault="09E7B12A" w14:paraId="789FAC28" w14:textId="2125114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1 native</w:t>
      </w:r>
    </w:p>
    <w:p w:rsidRPr="00D46E7A" w:rsidR="09E7B12A" w:rsidP="13C62E0F" w:rsidRDefault="09E7B12A" w14:paraId="79DECC48" w14:textId="19D794A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Apple</w:t>
      </w:r>
    </w:p>
    <w:p w:rsidRPr="00D46E7A" w:rsidR="09E7B12A" w:rsidP="13C62E0F" w:rsidRDefault="09E7B12A" w14:paraId="3AB32EE8" w14:textId="33FB594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10.1.2.1 255.255.255.0</w:t>
      </w:r>
    </w:p>
    <w:p w:rsidRPr="00D46E7A" w:rsidR="09E7B12A" w:rsidP="13C62E0F" w:rsidRDefault="09E7B12A" w14:paraId="3FDF09DD" w14:textId="7F9A0FF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GigabitEthernet0/0/1.2</w:t>
      </w:r>
    </w:p>
    <w:p w:rsidRPr="00D46E7A" w:rsidR="09E7B12A" w:rsidP="13C62E0F" w:rsidRDefault="09E7B12A" w14:paraId="0E68B0FE" w14:textId="3EC1DBE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2</w:t>
      </w:r>
    </w:p>
    <w:p w:rsidRPr="00D46E7A" w:rsidR="09E7B12A" w:rsidP="13C62E0F" w:rsidRDefault="09E7B12A" w14:paraId="61A7F84E" w14:textId="1CAD7F9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Facebook</w:t>
      </w:r>
    </w:p>
    <w:p w:rsidRPr="00D46E7A" w:rsidR="09E7B12A" w:rsidP="13C62E0F" w:rsidRDefault="09E7B12A" w14:paraId="7EE43A6D" w14:textId="17A8C9C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10.2.2.1 255.255.255.0</w:t>
      </w:r>
    </w:p>
    <w:p w:rsidRPr="00D46E7A" w:rsidR="09E7B12A" w:rsidP="13C62E0F" w:rsidRDefault="09E7B12A" w14:paraId="53698187" w14:textId="7A0AB6F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GigabitEthernet0/1/0</w:t>
      </w:r>
    </w:p>
    <w:p w:rsidRPr="00D46E7A" w:rsidR="09E7B12A" w:rsidP="13C62E0F" w:rsidRDefault="09E7B12A" w14:paraId="04F71738" w14:textId="4AB411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Pr="00D46E7A" w:rsidR="09E7B12A" w:rsidP="13C62E0F" w:rsidRDefault="09E7B12A" w14:paraId="5132E327" w14:textId="43DEA52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Pr="00D46E7A" w:rsidR="09E7B12A" w:rsidP="13C62E0F" w:rsidRDefault="09E7B12A" w14:paraId="49DCAB5B" w14:textId="495844A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Pr="00D46E7A" w:rsidR="09E7B12A" w:rsidP="13C62E0F" w:rsidRDefault="09E7B12A" w14:paraId="3F478F42" w14:textId="15908A5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GigabitEthernet0/1/1</w:t>
      </w:r>
    </w:p>
    <w:p w:rsidRPr="00D46E7A" w:rsidR="09E7B12A" w:rsidP="13C62E0F" w:rsidRDefault="09E7B12A" w14:paraId="4A93F211" w14:textId="73956DB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Pr="00D46E7A" w:rsidR="09E7B12A" w:rsidP="13C62E0F" w:rsidRDefault="09E7B12A" w14:paraId="20E0BC88" w14:textId="3EF3D6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Pr="00D46E7A" w:rsidR="09E7B12A" w:rsidP="13C62E0F" w:rsidRDefault="09E7B12A" w14:paraId="6DB51B91" w14:textId="5EBE4E8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Pr="00D46E7A" w:rsidR="09E7B12A" w:rsidP="13C62E0F" w:rsidRDefault="09E7B12A" w14:paraId="3201F17D" w14:textId="086C015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w:t>
      </w:r>
    </w:p>
    <w:p w:rsidRPr="00D46E7A" w:rsidR="09E7B12A" w:rsidP="13C62E0F" w:rsidRDefault="09E7B12A" w14:paraId="26F62C57" w14:textId="28D2499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vrf forwarding Mgmt-intf</w:t>
      </w:r>
    </w:p>
    <w:p w:rsidRPr="00D46E7A" w:rsidR="09E7B12A" w:rsidP="13C62E0F" w:rsidRDefault="09E7B12A" w14:paraId="594D95FC" w14:textId="50CAACC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Pr="00D46E7A" w:rsidR="09E7B12A" w:rsidP="13C62E0F" w:rsidRDefault="09E7B12A" w14:paraId="7BC9C40E" w14:textId="68DA0B6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Pr="00D46E7A" w:rsidR="09E7B12A" w:rsidP="13C62E0F" w:rsidRDefault="09E7B12A" w14:paraId="16A93B5C" w14:textId="03A4C87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Pr="00D46E7A" w:rsidR="09E7B12A" w:rsidP="13C62E0F" w:rsidRDefault="09E7B12A" w14:paraId="5E4FD9FE" w14:textId="1FDA12E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1 vrf Apple</w:t>
      </w:r>
    </w:p>
    <w:p w:rsidRPr="00D46E7A" w:rsidR="09E7B12A" w:rsidP="13C62E0F" w:rsidRDefault="09E7B12A" w14:paraId="4AED2858" w14:textId="36C39B9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1.1.2.1</w:t>
      </w:r>
    </w:p>
    <w:p w:rsidRPr="00D46E7A" w:rsidR="09E7B12A" w:rsidP="13C62E0F" w:rsidRDefault="09E7B12A" w14:paraId="4B3312FC" w14:textId="74E93E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Pr="00D46E7A" w:rsidR="09E7B12A" w:rsidP="13C62E0F" w:rsidRDefault="09E7B12A" w14:paraId="1926A69F" w14:textId="48B8E5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network 10.1.1.0 0.0.0.255 area 0</w:t>
      </w:r>
    </w:p>
    <w:p w:rsidRPr="00D46E7A" w:rsidR="09E7B12A" w:rsidP="13C62E0F" w:rsidRDefault="09E7B12A" w14:paraId="4A81B28A" w14:textId="2EA51CC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10.2.2.0 0.0.0.255 area 0</w:t>
      </w:r>
    </w:p>
    <w:p w:rsidRPr="00D46E7A" w:rsidR="09E7B12A" w:rsidP="13C62E0F" w:rsidRDefault="09E7B12A" w14:paraId="2F2FAA74" w14:textId="7869064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2 vrf Facebook</w:t>
      </w:r>
    </w:p>
    <w:p w:rsidRPr="00D46E7A" w:rsidR="09E7B12A" w:rsidP="13C62E0F" w:rsidRDefault="09E7B12A" w14:paraId="102D8A0E" w14:textId="5C7B2CF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1.1.2.2</w:t>
      </w:r>
    </w:p>
    <w:p w:rsidRPr="00D46E7A" w:rsidR="09E7B12A" w:rsidP="13C62E0F" w:rsidRDefault="09E7B12A" w14:paraId="331EDA00" w14:textId="7A20005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Pr="00D46E7A" w:rsidR="09E7B12A" w:rsidP="13C62E0F" w:rsidRDefault="09E7B12A" w14:paraId="1256FD41" w14:textId="779649B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network 10.2.1.0 0.0.0.255 area 0</w:t>
      </w:r>
    </w:p>
    <w:p w:rsidRPr="00D46E7A" w:rsidR="09E7B12A" w:rsidP="13C62E0F" w:rsidRDefault="09E7B12A" w14:paraId="4C9E45E7" w14:textId="4D6C078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10.2.2.0 0.0.0.255 area 0</w:t>
      </w:r>
    </w:p>
    <w:p w:rsidRPr="00D46E7A" w:rsidR="09E7B12A" w:rsidP="13C62E0F" w:rsidRDefault="09E7B12A" w14:paraId="6ADF6B3A" w14:textId="5990BF6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forward-protocol nd</w:t>
      </w:r>
    </w:p>
    <w:p w:rsidRPr="00D46E7A" w:rsidR="09E7B12A" w:rsidP="13C62E0F" w:rsidRDefault="09E7B12A" w14:paraId="68507865" w14:textId="20F6C45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server</w:t>
      </w:r>
    </w:p>
    <w:p w:rsidRPr="00D46E7A" w:rsidR="09E7B12A" w:rsidP="13C62E0F" w:rsidRDefault="09E7B12A" w14:paraId="489EAC39" w14:textId="283B28E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authentication local</w:t>
      </w:r>
    </w:p>
    <w:p w:rsidRPr="00D46E7A" w:rsidR="09E7B12A" w:rsidP="13C62E0F" w:rsidRDefault="09E7B12A" w14:paraId="28E5A5A2" w14:textId="68296BB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secure-server</w:t>
      </w:r>
    </w:p>
    <w:p w:rsidRPr="00D46E7A" w:rsidR="09E7B12A" w:rsidP="13C62E0F" w:rsidRDefault="09E7B12A" w14:paraId="65E527AF" w14:textId="3D2C376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tftp source-interface GigabitEthernet0</w:t>
      </w:r>
    </w:p>
    <w:p w:rsidRPr="00D46E7A" w:rsidR="09E7B12A" w:rsidP="13C62E0F" w:rsidRDefault="09E7B12A" w14:paraId="4ADFBF3E" w14:textId="3526652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control-plane</w:t>
      </w:r>
    </w:p>
    <w:p w:rsidRPr="00D46E7A" w:rsidR="09E7B12A" w:rsidP="13C62E0F" w:rsidRDefault="09E7B12A" w14:paraId="0CA7FFDC" w14:textId="6B40BFE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con 0</w:t>
      </w:r>
    </w:p>
    <w:p w:rsidRPr="00D46E7A" w:rsidR="09E7B12A" w:rsidP="13C62E0F" w:rsidRDefault="09E7B12A" w14:paraId="164CDF68" w14:textId="405465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transport input none</w:t>
      </w:r>
    </w:p>
    <w:p w:rsidRPr="00D46E7A" w:rsidR="09E7B12A" w:rsidP="13C62E0F" w:rsidRDefault="09E7B12A" w14:paraId="7A23E7B4" w14:textId="253A414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Pr="00D46E7A" w:rsidR="09E7B12A" w:rsidP="13C62E0F" w:rsidRDefault="09E7B12A" w14:paraId="6360A9F0" w14:textId="78DF312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aux 0</w:t>
      </w:r>
    </w:p>
    <w:p w:rsidRPr="00D46E7A" w:rsidR="09E7B12A" w:rsidP="13C62E0F" w:rsidRDefault="09E7B12A" w14:paraId="4D7D7030" w14:textId="24BA30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Pr="00D46E7A" w:rsidR="09E7B12A" w:rsidP="13C62E0F" w:rsidRDefault="09E7B12A" w14:paraId="62A6E19E" w14:textId="5F715EB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vty 0 4</w:t>
      </w:r>
    </w:p>
    <w:p w:rsidRPr="00D46E7A" w:rsidR="09E7B12A" w:rsidP="13C62E0F" w:rsidRDefault="09E7B12A" w14:paraId="2C8CCFC7" w14:textId="1EDE2373">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w:t>
      </w:r>
    </w:p>
    <w:p w:rsidRPr="00D46E7A" w:rsidR="09E7B12A" w:rsidP="13C62E0F" w:rsidRDefault="09E7B12A" w14:paraId="130E115C" w14:textId="3D79007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end</w:t>
      </w:r>
    </w:p>
    <w:p w:rsidR="79505DC3" w:rsidP="79505DC3" w:rsidRDefault="79505DC3" w14:paraId="7AEEF683" w14:textId="6A0204B1">
      <w:pPr>
        <w:pStyle w:val="Normal"/>
        <w:spacing w:after="160" w:line="259" w:lineRule="auto"/>
        <w:rPr>
          <w:rFonts w:ascii="Courier New" w:hAnsi="Courier New" w:eastAsia="Courier New" w:cs="Courier New"/>
          <w:color w:val="auto"/>
          <w:sz w:val="16"/>
          <w:szCs w:val="16"/>
        </w:rPr>
      </w:pPr>
    </w:p>
    <w:p w:rsidRPr="00D46E7A" w:rsidR="09E7B12A" w:rsidP="13C62E0F" w:rsidRDefault="09E7B12A" w14:paraId="4F3F4B74" w14:textId="497833C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route vrf Apple</w:t>
      </w:r>
    </w:p>
    <w:p w:rsidRPr="00D46E7A" w:rsidR="09E7B12A" w:rsidP="13C62E0F" w:rsidRDefault="09E7B12A" w14:paraId="75AEFFE0" w14:textId="7358393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Pr="00D46E7A" w:rsidR="09E7B12A" w:rsidP="13C62E0F" w:rsidRDefault="09E7B12A" w14:paraId="5C21BA14" w14:textId="1C6A440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Apple</w:t>
      </w:r>
    </w:p>
    <w:p w:rsidRPr="00D46E7A" w:rsidR="09E7B12A" w:rsidP="13C62E0F" w:rsidRDefault="09E7B12A" w14:paraId="690EEC95" w14:textId="3A62BF7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Pr="00D46E7A" w:rsidR="09E7B12A" w:rsidP="13C62E0F" w:rsidRDefault="09E7B12A" w14:paraId="5CBE24B3" w14:textId="1DED655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Pr="00D46E7A" w:rsidR="09E7B12A" w:rsidP="13C62E0F" w:rsidRDefault="09E7B12A" w14:paraId="15D1328E" w14:textId="1A16AA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Pr="00D46E7A" w:rsidR="09E7B12A" w:rsidP="13C62E0F" w:rsidRDefault="09E7B12A" w14:paraId="1E74DFEF" w14:textId="2C6140E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Pr="00D46E7A" w:rsidR="09E7B12A" w:rsidP="13C62E0F" w:rsidRDefault="09E7B12A" w14:paraId="7792348C" w14:textId="2895C78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Pr="00D46E7A" w:rsidR="09E7B12A" w:rsidP="13C62E0F" w:rsidRDefault="09E7B12A" w14:paraId="1C3CBDFD" w14:textId="06B3C0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Pr="00D46E7A" w:rsidR="09E7B12A" w:rsidP="13C62E0F" w:rsidRDefault="09E7B12A" w14:paraId="5CE2CFA4" w14:textId="15186D0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Pr="00D46E7A" w:rsidR="09E7B12A" w:rsidP="13C62E0F" w:rsidRDefault="09E7B12A" w14:paraId="25F35587" w14:textId="7C47BDB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Pr="00D46E7A" w:rsidR="09E7B12A" w:rsidP="13C62E0F" w:rsidRDefault="09E7B12A" w14:paraId="1172B719" w14:textId="4A5579B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Pr="00D46E7A" w:rsidR="09E7B12A" w:rsidP="13C62E0F" w:rsidRDefault="09E7B12A" w14:paraId="487135F1" w14:textId="4A5880C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Pr="00D46E7A" w:rsidR="09E7B12A" w:rsidP="13C62E0F" w:rsidRDefault="09E7B12A" w14:paraId="7993FF20" w14:textId="479BDF3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Pr="00D46E7A" w:rsidR="09E7B12A" w:rsidP="13C62E0F" w:rsidRDefault="09E7B12A" w14:paraId="2765528A" w14:textId="57BFFA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Pr="00D46E7A" w:rsidR="09E7B12A" w:rsidP="13C62E0F" w:rsidRDefault="09E7B12A" w14:paraId="63453EB4" w14:textId="45DA242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4 subnets, 2 masks</w:t>
      </w:r>
    </w:p>
    <w:p w:rsidRPr="00D46E7A" w:rsidR="09E7B12A" w:rsidP="13C62E0F" w:rsidRDefault="09E7B12A" w14:paraId="33F25938" w14:textId="7A9112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10.1.1.0/24 is directly connected, GigabitEthernet0/0/0.1</w:t>
      </w:r>
    </w:p>
    <w:p w:rsidRPr="00D46E7A" w:rsidR="09E7B12A" w:rsidP="13C62E0F" w:rsidRDefault="09E7B12A" w14:paraId="587D72F5" w14:textId="47471E5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10.1.1.2/32 is directly connected, GigabitEthernet0/0/0.1</w:t>
      </w:r>
    </w:p>
    <w:p w:rsidRPr="00D46E7A" w:rsidR="09E7B12A" w:rsidP="13C62E0F" w:rsidRDefault="09E7B12A" w14:paraId="220020BA" w14:textId="1A7BE79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10.1.2.0/24 is directly connected, GigabitEthernet0/0/1.1</w:t>
      </w:r>
    </w:p>
    <w:p w:rsidRPr="00D46E7A" w:rsidR="09E7B12A" w:rsidP="13C62E0F" w:rsidRDefault="09E7B12A" w14:paraId="04F37322" w14:textId="535F9A4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10.1.2.1/32 is directly connected, GigabitEthernet0/0/1.1</w:t>
      </w:r>
    </w:p>
    <w:p w:rsidRPr="00D46E7A" w:rsidR="09E7B12A" w:rsidP="13C62E0F" w:rsidRDefault="09E7B12A" w14:paraId="743F482E" w14:textId="38742AB3">
      <w:pPr>
        <w:pStyle w:val="Normal"/>
        <w:spacing w:after="160" w:line="259" w:lineRule="auto"/>
        <w:rPr>
          <w:rFonts w:ascii="Courier New" w:hAnsi="Courier New" w:eastAsia="Courier New" w:cs="Courier New"/>
          <w:color w:val="auto" w:themeColor="text1"/>
          <w:sz w:val="16"/>
          <w:szCs w:val="16"/>
        </w:rPr>
      </w:pPr>
    </w:p>
    <w:p w:rsidR="557C454C" w:rsidP="13C62E0F" w:rsidRDefault="557C454C" w14:paraId="204B60B3" w14:textId="5E4CF019">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route vrf Facebook</w:t>
      </w:r>
    </w:p>
    <w:p w:rsidR="557C454C" w:rsidP="13C62E0F" w:rsidRDefault="557C454C" w14:paraId="1CA89C49" w14:textId="2D51F2A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5A0CE05D" w14:textId="4A6C5E3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Facebook</w:t>
      </w:r>
    </w:p>
    <w:p w:rsidR="557C454C" w:rsidP="13C62E0F" w:rsidRDefault="557C454C" w14:paraId="75C90E39" w14:textId="740A08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557C454C" w:rsidP="13C62E0F" w:rsidRDefault="557C454C" w14:paraId="05B5AF80" w14:textId="2CB4C16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557C454C" w:rsidP="13C62E0F" w:rsidRDefault="557C454C" w14:paraId="4C339F53" w14:textId="10CC935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557C454C" w:rsidP="13C62E0F" w:rsidRDefault="557C454C" w14:paraId="62665A68" w14:textId="31FD4F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557C454C" w:rsidP="13C62E0F" w:rsidRDefault="557C454C" w14:paraId="6C1C2CCF" w14:textId="1E89166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557C454C" w:rsidP="13C62E0F" w:rsidRDefault="557C454C" w14:paraId="6AF46C9D" w14:textId="12FB104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557C454C" w:rsidP="13C62E0F" w:rsidRDefault="557C454C" w14:paraId="08C20AC3" w14:textId="4BE7AE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557C454C" w:rsidP="13C62E0F" w:rsidRDefault="557C454C" w14:paraId="3CCE484E" w14:textId="1804C6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557C454C" w:rsidP="13C62E0F" w:rsidRDefault="557C454C" w14:paraId="67A750E8" w14:textId="21EB36F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557C454C" w:rsidP="13C62E0F" w:rsidRDefault="557C454C" w14:paraId="3F1E43BC" w14:textId="73F074C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702F7817" w14:textId="3CD5916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557C454C" w:rsidP="13C62E0F" w:rsidRDefault="557C454C" w14:paraId="55FACFEC" w14:textId="0193866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557C454C" w:rsidP="13C62E0F" w:rsidRDefault="557C454C" w14:paraId="3A8CF3D7" w14:textId="18F393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4 subnets, 2 masks</w:t>
      </w:r>
    </w:p>
    <w:p w:rsidR="557C454C" w:rsidP="13C62E0F" w:rsidRDefault="557C454C" w14:paraId="7EDA0F5F" w14:textId="39DB0B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10.2.1.0/24 is directly connected, GigabitEthernet0/0/0.2</w:t>
      </w:r>
    </w:p>
    <w:p w:rsidR="557C454C" w:rsidP="13C62E0F" w:rsidRDefault="557C454C" w14:paraId="5198AD97" w14:textId="384E30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10.2.1.2/32 is directly connected, GigabitEthernet0/0/0.2</w:t>
      </w:r>
    </w:p>
    <w:p w:rsidR="557C454C" w:rsidP="13C62E0F" w:rsidRDefault="557C454C" w14:paraId="2FE7EF8C" w14:textId="6DBC4D0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10.2.2.0/24 is directly connected, GigabitEthernet0/0/1.2</w:t>
      </w:r>
    </w:p>
    <w:p w:rsidR="557C454C" w:rsidP="13C62E0F" w:rsidRDefault="557C454C" w14:paraId="3518796E" w14:textId="073D409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10.2.2.1/32 is directly connected, GigabitEthernet0/0/1.2</w:t>
      </w:r>
    </w:p>
    <w:p w:rsidR="557C454C" w:rsidP="13C62E0F" w:rsidRDefault="557C454C" w14:paraId="3513CE4F" w14:textId="092C5C0E">
      <w:pPr>
        <w:pStyle w:val="Normal"/>
        <w:spacing w:after="160" w:line="259" w:lineRule="auto"/>
        <w:rPr>
          <w:rFonts w:ascii="Courier New" w:hAnsi="Courier New" w:eastAsia="Courier New" w:cs="Courier New"/>
          <w:color w:val="auto" w:themeColor="text1"/>
          <w:sz w:val="16"/>
          <w:szCs w:val="16"/>
        </w:rPr>
      </w:pPr>
    </w:p>
    <w:p w:rsidR="13C62E0F" w:rsidP="13C62E0F" w:rsidRDefault="13C62E0F" w14:paraId="69E29B8B" w14:textId="6234AF9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ospf neighbor</w:t>
      </w:r>
    </w:p>
    <w:p w:rsidR="13C62E0F" w:rsidP="13C62E0F" w:rsidRDefault="13C62E0F" w14:paraId="034A80E1" w14:textId="396BC89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13C62E0F" w:rsidP="13C62E0F" w:rsidRDefault="13C62E0F" w14:paraId="1E8C35FA" w14:textId="45015F1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Neighbor ID     Pri   State           Dead Time   Address         Interface</w:t>
      </w:r>
    </w:p>
    <w:p w:rsidR="13C62E0F" w:rsidP="13C62E0F" w:rsidRDefault="13C62E0F" w14:paraId="71B8C284" w14:textId="56E2154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1.1.3.2           1   FULL/DR         00:00:35    10.2.2.2        GigabitEthernet0/0/1.2</w:t>
      </w:r>
    </w:p>
    <w:p w:rsidR="13C62E0F" w:rsidP="13C62E0F" w:rsidRDefault="13C62E0F" w14:paraId="246D6327" w14:textId="42D2A04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1.1.1.2           1   FULL/BDR        00:00:35    10.2.1.1        GigabitEthernet0/0/0.2</w:t>
      </w:r>
    </w:p>
    <w:p w:rsidR="13C62E0F" w:rsidP="13C62E0F" w:rsidRDefault="13C62E0F" w14:paraId="6500F2A5" w14:textId="15E7269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1.1.1.1           1   FULL/BDR        00:00:35    10.1.1.1        GigabitEthernet0/0/0.1</w:t>
      </w:r>
    </w:p>
    <w:p w:rsidR="13C62E0F" w:rsidP="13C62E0F" w:rsidRDefault="13C62E0F" w14:paraId="1E63E472" w14:textId="609FFF72">
      <w:pPr>
        <w:pStyle w:val="Normal"/>
        <w:spacing w:after="160" w:line="259" w:lineRule="auto"/>
        <w:rPr>
          <w:rFonts w:ascii="Courier New" w:hAnsi="Courier New" w:eastAsia="Courier New" w:cs="Courier New"/>
          <w:color w:val="auto"/>
          <w:sz w:val="16"/>
          <w:szCs w:val="16"/>
        </w:rPr>
      </w:pPr>
    </w:p>
    <w:p w:rsidR="13C62E0F" w:rsidP="13C62E0F" w:rsidRDefault="13C62E0F" w14:paraId="549FEFE8" w14:textId="3CDBBC3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ospf 1</w:t>
      </w:r>
    </w:p>
    <w:p w:rsidR="13C62E0F" w:rsidP="13C62E0F" w:rsidRDefault="13C62E0F" w14:paraId="00ABB31E" w14:textId="7D45F41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1" with ID 1.1.2.1</w:t>
      </w:r>
    </w:p>
    <w:p w:rsidR="13C62E0F" w:rsidP="13C62E0F" w:rsidRDefault="13C62E0F" w14:paraId="415B5416" w14:textId="73B06DE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00:08:52.169, Time elapsed: 00:08:17.209</w:t>
      </w:r>
    </w:p>
    <w:p w:rsidR="13C62E0F" w:rsidP="13C62E0F" w:rsidRDefault="13C62E0F" w14:paraId="5BFC2475" w14:textId="3C275DE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685A8E08" w14:textId="5DD574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65B32D74" w14:textId="708BC6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25A3F2D2" w14:textId="1A689A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3A00715B" w14:textId="4341F2F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61A4D269" w14:textId="2D078C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1982CDB1" w14:textId="213C404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49C26FE8" w14:textId="10D9AAB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15D1EDEE" w14:textId="477822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514B146B" w14:textId="65AD083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28DD7880" w14:textId="482D1EB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6709746B" w14:textId="769B38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2FFBDFFC" w14:textId="3A6F28E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090809B8" w14:textId="1060AD4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41A417E2" w14:textId="2627FF5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008A8F98" w14:textId="06C1F4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66002F21" w14:textId="451DADC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6326B102" w14:textId="7BCE391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026FD32E" w14:textId="5D414AD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7E68ECCB" w14:textId="170703F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29406076" w14:textId="71DD3C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25D10693" w14:textId="02700E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7B92A485" w14:textId="2629DD2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71FE518F" w14:textId="722C27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333B17AB" w14:textId="0090B71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6723C005" w14:textId="15BCD85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49BE0658" w14:textId="260C987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3332FEAE" w14:textId="5128CDC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625FCF62" w14:textId="77C12CE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790D20DB" w14:textId="3C8DD2F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438C483A" w14:textId="3C104E4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w:t>
      </w:r>
    </w:p>
    <w:p w:rsidR="13C62E0F" w:rsidP="13C62E0F" w:rsidRDefault="13C62E0F" w14:paraId="31C51371" w14:textId="3C5194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1</w:t>
      </w:r>
    </w:p>
    <w:p w:rsidR="13C62E0F" w:rsidP="13C62E0F" w:rsidRDefault="13C62E0F" w14:paraId="1AB9A931" w14:textId="5ADCB3B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17385B3A" w14:textId="24F410F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00:07:21.847 ago</w:t>
      </w:r>
    </w:p>
    <w:p w:rsidR="13C62E0F" w:rsidP="13C62E0F" w:rsidRDefault="13C62E0F" w14:paraId="79F4FB44" w14:textId="258E67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5 times</w:t>
      </w:r>
    </w:p>
    <w:p w:rsidR="13C62E0F" w:rsidP="13C62E0F" w:rsidRDefault="13C62E0F" w14:paraId="374787A3" w14:textId="1C05DE0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47C03378" w14:textId="0BA16A9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3. Checksum Sum 0x0157DA</w:t>
      </w:r>
    </w:p>
    <w:p w:rsidR="13C62E0F" w:rsidP="13C62E0F" w:rsidRDefault="13C62E0F" w14:paraId="3B4DF928" w14:textId="67F5766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6C062434" w14:textId="0DE598B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597500BC" w14:textId="5096BAB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57AD8624" w14:textId="4C59ECC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56847A94" w14:textId="46DFCEE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Flood list length 0</w:t>
      </w:r>
    </w:p>
    <w:p w:rsidR="13C62E0F" w:rsidP="13C62E0F" w:rsidRDefault="13C62E0F" w14:paraId="5BA6F254" w14:textId="3C047C32">
      <w:pPr>
        <w:pStyle w:val="Normal"/>
        <w:spacing w:after="160" w:line="259" w:lineRule="auto"/>
        <w:rPr>
          <w:rFonts w:ascii="Courier New" w:hAnsi="Courier New" w:eastAsia="Courier New" w:cs="Courier New"/>
          <w:color w:val="auto"/>
          <w:sz w:val="16"/>
          <w:szCs w:val="16"/>
        </w:rPr>
      </w:pPr>
    </w:p>
    <w:p w:rsidR="13C62E0F" w:rsidP="13C62E0F" w:rsidRDefault="13C62E0F" w14:paraId="515B7EFC" w14:textId="421D857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ospf 2</w:t>
      </w:r>
    </w:p>
    <w:p w:rsidR="13C62E0F" w:rsidP="13C62E0F" w:rsidRDefault="13C62E0F" w14:paraId="7D600C41" w14:textId="614809C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2" with ID 1.1.2.2</w:t>
      </w:r>
    </w:p>
    <w:p w:rsidR="13C62E0F" w:rsidP="13C62E0F" w:rsidRDefault="13C62E0F" w14:paraId="0747E72A" w14:textId="17F6681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00:08:52.565, Time elapsed: 00:08:29.421</w:t>
      </w:r>
    </w:p>
    <w:p w:rsidR="13C62E0F" w:rsidP="13C62E0F" w:rsidRDefault="13C62E0F" w14:paraId="6B035203" w14:textId="590DF48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567F0C98" w14:textId="41A758A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7EBCBF3B" w14:textId="463D227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5B03FA1A" w14:textId="190C360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58B75677" w14:textId="0FFDBA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6D7A6F3A" w14:textId="6E4B3CC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56869E05" w14:textId="4F1E497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0B0B7263" w14:textId="1C23300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26B8E699" w14:textId="2E71FB8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6BF43EA8" w14:textId="4739021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7CB24FAF" w14:textId="60A04C6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72EE7E6B" w14:textId="0A5E578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38A75F08" w14:textId="4CCB7EC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1A9DD3F6" w14:textId="3B14C06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34091B7E" w14:textId="5500A2B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25E6BFCD" w14:textId="3B8B556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09FB0C7C" w14:textId="042835B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7864C3B0" w14:textId="6C9CE7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68921B4C" w14:textId="13EB23C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360A4AF7" w14:textId="7ECBB5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02818514" w14:textId="4F14DD0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30597C08" w14:textId="2A672C2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47C0CEF3" w14:textId="255E8E3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364C9E43" w14:textId="6E1631C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17A2E4DD" w14:textId="3DC1EE3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24AFC939" w14:textId="6FA7872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3B8B884F" w14:textId="4A0A5B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1B87387B" w14:textId="28982F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28ED5255" w14:textId="4B73585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35100391" w14:textId="35ED806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1AA5B1DC" w14:textId="39FD7D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w:t>
      </w:r>
    </w:p>
    <w:p w:rsidR="13C62E0F" w:rsidP="13C62E0F" w:rsidRDefault="13C62E0F" w14:paraId="2AF0A686" w14:textId="64D43C9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2</w:t>
      </w:r>
    </w:p>
    <w:p w:rsidR="13C62E0F" w:rsidP="13C62E0F" w:rsidRDefault="13C62E0F" w14:paraId="62C0E629" w14:textId="451540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42DF33CD" w14:textId="4EE5783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00:06:39.122 ago</w:t>
      </w:r>
    </w:p>
    <w:p w:rsidR="13C62E0F" w:rsidP="13C62E0F" w:rsidRDefault="13C62E0F" w14:paraId="7F7DE985" w14:textId="45580D7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11 times</w:t>
      </w:r>
    </w:p>
    <w:p w:rsidR="13C62E0F" w:rsidP="13C62E0F" w:rsidRDefault="13C62E0F" w14:paraId="74B92A41" w14:textId="0526A3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114FEB87" w14:textId="000FB63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5. Checksum Sum 0x022DD7</w:t>
      </w:r>
    </w:p>
    <w:p w:rsidR="13C62E0F" w:rsidP="13C62E0F" w:rsidRDefault="13C62E0F" w14:paraId="5C945A25" w14:textId="3ED381D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49C73CBD" w14:textId="7E0832C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68B01BEC" w14:textId="4182D60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645B82D0" w14:textId="0296AFF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2F804FF5" w14:textId="49687B6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Flood list length 0</w:t>
      </w:r>
    </w:p>
    <w:p w:rsidR="79505DC3" w:rsidP="79505DC3" w:rsidRDefault="79505DC3" w14:paraId="2D8DE23F" w14:textId="7F3CD05C">
      <w:pPr>
        <w:pStyle w:val="Normal"/>
        <w:spacing w:after="160" w:line="259" w:lineRule="auto"/>
        <w:rPr>
          <w:rFonts w:ascii="Courier New" w:hAnsi="Courier New" w:eastAsia="Courier New" w:cs="Courier New"/>
          <w:color w:val="auto"/>
          <w:sz w:val="16"/>
          <w:szCs w:val="16"/>
        </w:rPr>
      </w:pPr>
    </w:p>
    <w:p w:rsidR="13C62E0F" w:rsidP="13C62E0F" w:rsidRDefault="13C62E0F" w14:paraId="139894B5" w14:textId="1D0FBE2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R2#show ip ospf interface</w:t>
      </w:r>
    </w:p>
    <w:p w:rsidR="13C62E0F" w:rsidP="13C62E0F" w:rsidRDefault="13C62E0F" w14:paraId="66768750" w14:textId="40AA613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GigabitEthernet0/0/1.2 is up, line protocol is up</w:t>
      </w:r>
    </w:p>
    <w:p w:rsidR="13C62E0F" w:rsidP="13C62E0F" w:rsidRDefault="13C62E0F" w14:paraId="23899C33" w14:textId="4693FBF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10.2.2.1/24, Interface ID 14, Area 0</w:t>
      </w:r>
    </w:p>
    <w:p w:rsidR="13C62E0F" w:rsidP="13C62E0F" w:rsidRDefault="13C62E0F" w14:paraId="52EF39C4" w14:textId="75F1747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40AB05E5" w14:textId="424260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2, Router ID 1.1.2.2, Network Type BROADCAST, Cost: 1</w:t>
      </w:r>
    </w:p>
    <w:p w:rsidR="13C62E0F" w:rsidP="13C62E0F" w:rsidRDefault="13C62E0F" w14:paraId="751B92FE" w14:textId="17B9F9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5D9D7339" w14:textId="793081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47495024" w14:textId="4F5E7FF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BDR, Priority 1</w:t>
      </w:r>
    </w:p>
    <w:p w:rsidR="13C62E0F" w:rsidP="13C62E0F" w:rsidRDefault="13C62E0F" w14:paraId="5136D255" w14:textId="5A6E3EA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1.1.3.2, Interface address 10.2.2.2</w:t>
      </w:r>
    </w:p>
    <w:p w:rsidR="13C62E0F" w:rsidP="13C62E0F" w:rsidRDefault="13C62E0F" w14:paraId="5F36A3EE" w14:textId="6539D13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1.1.2.2, Interface address 10.2.2.1</w:t>
      </w:r>
    </w:p>
    <w:p w:rsidR="13C62E0F" w:rsidP="13C62E0F" w:rsidRDefault="13C62E0F" w14:paraId="2124399B" w14:textId="3525965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3B4E0BFC" w14:textId="2DF4A1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3B959B24" w14:textId="56565E5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00:00:00</w:t>
      </w:r>
    </w:p>
    <w:p w:rsidR="13C62E0F" w:rsidP="13C62E0F" w:rsidRDefault="13C62E0F" w14:paraId="2D6DF09A" w14:textId="32C076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54A5760D" w14:textId="5C7565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5EE14B2F" w14:textId="36EC3D9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464EFC0F" w14:textId="44EC986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1/2/2, flood queue length 0</w:t>
      </w:r>
    </w:p>
    <w:p w:rsidR="13C62E0F" w:rsidP="13C62E0F" w:rsidRDefault="13C62E0F" w14:paraId="527F6ADC" w14:textId="3FB7731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7AB8EB3D" w14:textId="520309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1</w:t>
      </w:r>
    </w:p>
    <w:p w:rsidR="13C62E0F" w:rsidP="13C62E0F" w:rsidRDefault="13C62E0F" w14:paraId="2E9D7A8D" w14:textId="245F82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5DD6B028" w14:textId="5ADEDC7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1DE14429" w14:textId="58A0763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1.1.3.2  (Designated Router)</w:t>
      </w:r>
    </w:p>
    <w:p w:rsidR="13C62E0F" w:rsidP="13C62E0F" w:rsidRDefault="13C62E0F" w14:paraId="6F5D4B22" w14:textId="0A49B03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5B2FC1A7" w14:textId="06292D3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GigabitEthernet0/0/0.2 is up, line protocol is up</w:t>
      </w:r>
    </w:p>
    <w:p w:rsidR="13C62E0F" w:rsidP="13C62E0F" w:rsidRDefault="13C62E0F" w14:paraId="4A3A8C2A" w14:textId="55F6E4B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10.2.1.2/24, Interface ID 13, Area 0</w:t>
      </w:r>
    </w:p>
    <w:p w:rsidR="13C62E0F" w:rsidP="13C62E0F" w:rsidRDefault="13C62E0F" w14:paraId="0D17F971" w14:textId="4383806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6D8AF929" w14:textId="3C387CE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2, Router ID 1.1.2.2, Network Type BROADCAST, Cost: 1</w:t>
      </w:r>
    </w:p>
    <w:p w:rsidR="13C62E0F" w:rsidP="13C62E0F" w:rsidRDefault="13C62E0F" w14:paraId="40FBAAAC" w14:textId="6B85A2A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0A3B690C" w14:textId="555BC0A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667EC910" w14:textId="3385BD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DR, Priority 1</w:t>
      </w:r>
    </w:p>
    <w:p w:rsidR="13C62E0F" w:rsidP="13C62E0F" w:rsidRDefault="13C62E0F" w14:paraId="43B51BF1" w14:textId="336894E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1.1.2.2, Interface address 10.2.1.2</w:t>
      </w:r>
    </w:p>
    <w:p w:rsidR="13C62E0F" w:rsidP="13C62E0F" w:rsidRDefault="13C62E0F" w14:paraId="1E273561" w14:textId="0183B4C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1.1.1.2, Interface address 10.2.1.1</w:t>
      </w:r>
    </w:p>
    <w:p w:rsidR="13C62E0F" w:rsidP="13C62E0F" w:rsidRDefault="13C62E0F" w14:paraId="056EB694" w14:textId="20E54C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5CBEC0FA" w14:textId="5DF40AF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1295E046" w14:textId="112625A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00:00:05</w:t>
      </w:r>
    </w:p>
    <w:p w:rsidR="13C62E0F" w:rsidP="13C62E0F" w:rsidRDefault="13C62E0F" w14:paraId="0CC4E491" w14:textId="334A14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26940B62" w14:textId="7546DA1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3CF62391" w14:textId="7219174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4EF1FF35" w14:textId="4EA1C7C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6CC7494D" w14:textId="518768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69A7E193" w14:textId="4A6CC4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2</w:t>
      </w:r>
    </w:p>
    <w:p w:rsidR="13C62E0F" w:rsidP="13C62E0F" w:rsidRDefault="13C62E0F" w14:paraId="307DAFAA" w14:textId="0CC33E3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116FCD93" w14:textId="5B8615B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31616188" w14:textId="392E57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1.1.1.2  (Backup Designated Router)</w:t>
      </w:r>
    </w:p>
    <w:p w:rsidR="13C62E0F" w:rsidP="13C62E0F" w:rsidRDefault="13C62E0F" w14:paraId="6596ECCB" w14:textId="3D852DF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49E8BEC5" w14:textId="6B9BBA8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GigabitEthernet0/0/0.1 is up, line protocol is up</w:t>
      </w:r>
    </w:p>
    <w:p w:rsidR="13C62E0F" w:rsidP="13C62E0F" w:rsidRDefault="13C62E0F" w14:paraId="48DB23FA" w14:textId="469E9BA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10.1.1.2/24, Interface ID 11, Area 0</w:t>
      </w:r>
    </w:p>
    <w:p w:rsidR="13C62E0F" w:rsidP="13C62E0F" w:rsidRDefault="13C62E0F" w14:paraId="324D94FC" w14:textId="0C9EB6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01D8F20F" w14:textId="25FB2F5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1, Router ID 1.1.2.1, Network Type BROADCAST, Cost: 1</w:t>
      </w:r>
    </w:p>
    <w:p w:rsidR="13C62E0F" w:rsidP="13C62E0F" w:rsidRDefault="13C62E0F" w14:paraId="72C58320" w14:textId="649F64E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363AF464" w14:textId="7ADF8CD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153CF0AC" w14:textId="6896A54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DR, Priority 1</w:t>
      </w:r>
    </w:p>
    <w:p w:rsidR="13C62E0F" w:rsidP="13C62E0F" w:rsidRDefault="13C62E0F" w14:paraId="6828A35E" w14:textId="7543F67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1.1.2.1, Interface address 10.1.1.2</w:t>
      </w:r>
    </w:p>
    <w:p w:rsidR="13C62E0F" w:rsidP="13C62E0F" w:rsidRDefault="13C62E0F" w14:paraId="36676962" w14:textId="612591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1.1.1.1, Interface address 10.1.1.1</w:t>
      </w:r>
    </w:p>
    <w:p w:rsidR="13C62E0F" w:rsidP="13C62E0F" w:rsidRDefault="13C62E0F" w14:paraId="0962EA4C" w14:textId="6E00B34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1D343F4C" w14:textId="2E00A31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4E53C166" w14:textId="3AC320D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00:00:07</w:t>
      </w:r>
    </w:p>
    <w:p w:rsidR="13C62E0F" w:rsidP="13C62E0F" w:rsidRDefault="13C62E0F" w14:paraId="2528C0F0" w14:textId="5FB8636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0DADD106" w14:textId="2C965F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364B4D75" w14:textId="5D03023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4D0BD84D" w14:textId="061D5B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30258E20" w14:textId="754BC44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516D3F3F" w14:textId="523BFD2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2</w:t>
      </w:r>
    </w:p>
    <w:p w:rsidR="13C62E0F" w:rsidP="13C62E0F" w:rsidRDefault="13C62E0F" w14:paraId="473A8432" w14:textId="4E82E39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465591F2" w14:textId="5E9097E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76BFF15F" w14:textId="30E7196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1.1.1.1  (Backup Designated Router)</w:t>
      </w:r>
    </w:p>
    <w:p w:rsidR="13C62E0F" w:rsidP="13C62E0F" w:rsidRDefault="13C62E0F" w14:paraId="35AE8007" w14:textId="7A7345F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7DA98F46" w14:textId="7215244B">
      <w:pPr>
        <w:pStyle w:val="Normal"/>
        <w:spacing w:after="160" w:line="259" w:lineRule="auto"/>
        <w:rPr>
          <w:rFonts w:ascii="Courier New" w:hAnsi="Courier New" w:eastAsia="Courier New" w:cs="Courier New"/>
          <w:color w:val="auto"/>
          <w:sz w:val="16"/>
          <w:szCs w:val="16"/>
        </w:rPr>
      </w:pPr>
    </w:p>
    <w:p w:rsidR="00A87DB4" w:rsidP="13C62E0F" w:rsidRDefault="00B527B0" w14:paraId="1227F9F9" w14:textId="12F5833E">
      <w:pPr>
        <w:spacing w:after="160"/>
        <w:rPr>
          <w:rFonts w:ascii="Courier New" w:hAnsi="Courier New" w:eastAsia="Courier New" w:cs="Courier New"/>
          <w:color w:val="auto" w:themeColor="text1"/>
          <w:sz w:val="18"/>
          <w:szCs w:val="18"/>
        </w:rPr>
      </w:pPr>
      <w:r w:rsidRPr="13C62E0F" w:rsidR="00A87DB4">
        <w:rPr>
          <w:rFonts w:ascii="Courier New" w:hAnsi="Courier New" w:eastAsia="Courier New" w:cs="Courier New"/>
          <w:b w:val="1"/>
          <w:bCs w:val="1"/>
          <w:color w:val="auto" w:themeColor="text1"/>
          <w:sz w:val="18"/>
          <w:szCs w:val="18"/>
          <w:u w:val="single"/>
        </w:rPr>
        <w:t xml:space="preserve">Router </w:t>
      </w:r>
      <w:r w:rsidRPr="13C62E0F" w:rsidR="00A87DB4">
        <w:rPr>
          <w:rFonts w:ascii="Courier New" w:hAnsi="Courier New" w:eastAsia="Courier New" w:cs="Courier New"/>
          <w:b w:val="1"/>
          <w:bCs w:val="1"/>
          <w:color w:val="auto" w:themeColor="text1"/>
          <w:sz w:val="18"/>
          <w:szCs w:val="18"/>
          <w:u w:val="single"/>
        </w:rPr>
        <w:t>3</w:t>
      </w:r>
      <w:r w:rsidRPr="13C62E0F" w:rsidR="00A87DB4">
        <w:rPr>
          <w:rFonts w:ascii="Courier New" w:hAnsi="Courier New" w:eastAsia="Courier New" w:cs="Courier New"/>
          <w:b w:val="1"/>
          <w:bCs w:val="1"/>
          <w:color w:val="auto" w:themeColor="text1"/>
          <w:sz w:val="18"/>
          <w:szCs w:val="18"/>
          <w:u w:val="single"/>
        </w:rPr>
        <w:t>:</w:t>
      </w:r>
    </w:p>
    <w:p w:rsidR="00A87DB4" w:rsidP="13C62E0F" w:rsidRDefault="00A87DB4" w14:paraId="08BF467B" w14:textId="5648C5EB">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run</w:t>
      </w:r>
    </w:p>
    <w:p w:rsidR="00A87DB4" w:rsidP="13C62E0F" w:rsidRDefault="00A87DB4" w14:paraId="7CB84E5E" w14:textId="2D76636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Building configuration...</w:t>
      </w:r>
    </w:p>
    <w:p w:rsidR="00A87DB4" w:rsidP="13C62E0F" w:rsidRDefault="00A87DB4" w14:paraId="48117D62" w14:textId="5CC45BE0">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Current </w:t>
      </w:r>
      <w:proofErr w:type="gramStart"/>
      <w:r w:rsidRPr="79505DC3" w:rsidR="13C62E0F">
        <w:rPr>
          <w:rFonts w:ascii="Courier New" w:hAnsi="Courier New" w:eastAsia="Courier New" w:cs="Courier New"/>
          <w:color w:val="auto"/>
          <w:sz w:val="16"/>
          <w:szCs w:val="16"/>
        </w:rPr>
        <w:t>configuration :</w:t>
      </w:r>
      <w:proofErr w:type="gramEnd"/>
      <w:r w:rsidRPr="79505DC3" w:rsidR="13C62E0F">
        <w:rPr>
          <w:rFonts w:ascii="Courier New" w:hAnsi="Courier New" w:eastAsia="Courier New" w:cs="Courier New"/>
          <w:color w:val="auto"/>
          <w:sz w:val="16"/>
          <w:szCs w:val="16"/>
        </w:rPr>
        <w:t xml:space="preserve"> 4399 bytes</w:t>
      </w:r>
    </w:p>
    <w:p w:rsidR="00A87DB4" w:rsidP="13C62E0F" w:rsidRDefault="00A87DB4" w14:paraId="12CB6A54" w14:textId="1D0A112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Last configuration change at 18:08:51 UTC Tue Mar 22 2022</w:t>
      </w:r>
    </w:p>
    <w:p w:rsidR="00A87DB4" w:rsidP="13C62E0F" w:rsidRDefault="00A87DB4" w14:paraId="1123E2FA" w14:textId="0ADCEC7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version 16.9</w:t>
      </w:r>
    </w:p>
    <w:p w:rsidR="00A87DB4" w:rsidP="13C62E0F" w:rsidRDefault="00A87DB4" w14:paraId="507C5ABF" w14:textId="5E08EC7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debug datetime msec</w:t>
      </w:r>
    </w:p>
    <w:p w:rsidR="00A87DB4" w:rsidP="13C62E0F" w:rsidRDefault="00A87DB4" w14:paraId="63AE4887" w14:textId="0274158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service timestamps log datetime msec</w:t>
      </w:r>
    </w:p>
    <w:p w:rsidR="00A87DB4" w:rsidP="13C62E0F" w:rsidRDefault="00A87DB4" w14:paraId="4870E9F0" w14:textId="628C363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platform qfp utilization monitor load 80</w:t>
      </w:r>
    </w:p>
    <w:p w:rsidR="00A87DB4" w:rsidP="13C62E0F" w:rsidRDefault="00A87DB4" w14:paraId="78C4DE66" w14:textId="46AF752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platform punt-keepalive disable-kernel-core</w:t>
      </w:r>
    </w:p>
    <w:p w:rsidR="00A87DB4" w:rsidP="13C62E0F" w:rsidRDefault="00A87DB4" w14:paraId="14C539C1" w14:textId="7DA8345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hostname R3</w:t>
      </w:r>
    </w:p>
    <w:p w:rsidR="00A87DB4" w:rsidP="13C62E0F" w:rsidRDefault="00A87DB4" w14:paraId="4EF2DDEF" w14:textId="353F08E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boot-start-marker</w:t>
      </w:r>
    </w:p>
    <w:p w:rsidR="00A87DB4" w:rsidP="13C62E0F" w:rsidRDefault="00A87DB4" w14:paraId="51B1CA79" w14:textId="1C73279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boot-end-marker</w:t>
      </w:r>
    </w:p>
    <w:p w:rsidR="00A87DB4" w:rsidP="13C62E0F" w:rsidRDefault="00A87DB4" w14:paraId="42389F25" w14:textId="5B51C297">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vrf definition Mgmt-intf</w:t>
      </w:r>
    </w:p>
    <w:p w:rsidR="00A87DB4" w:rsidP="13C62E0F" w:rsidRDefault="00A87DB4" w14:paraId="62F8FDAB" w14:textId="0CBCC78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ipv4</w:t>
      </w:r>
    </w:p>
    <w:p w:rsidR="00A87DB4" w:rsidP="13C62E0F" w:rsidRDefault="00A87DB4" w14:paraId="19C78CEA" w14:textId="6B767BE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00A87DB4" w:rsidP="13C62E0F" w:rsidRDefault="00A87DB4" w14:paraId="26E99CA7" w14:textId="54F1EE5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address-family ipv6</w:t>
      </w:r>
    </w:p>
    <w:p w:rsidR="00A87DB4" w:rsidP="13C62E0F" w:rsidRDefault="00A87DB4" w14:paraId="402028F5" w14:textId="6E7ACC9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exit-address-family</w:t>
      </w:r>
    </w:p>
    <w:p w:rsidR="00A87DB4" w:rsidP="13C62E0F" w:rsidRDefault="00A87DB4" w14:paraId="272C253E" w14:textId="28EA383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no aaa new-model</w:t>
      </w:r>
    </w:p>
    <w:p w:rsidR="00A87DB4" w:rsidP="13C62E0F" w:rsidRDefault="00A87DB4" w14:paraId="150C1CAD" w14:textId="1BFDC53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Apple</w:t>
      </w:r>
    </w:p>
    <w:p w:rsidR="00A87DB4" w:rsidP="13C62E0F" w:rsidRDefault="00A87DB4" w14:paraId="32BE4EA5" w14:textId="721D8F7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vrf Facebook</w:t>
      </w:r>
    </w:p>
    <w:p w:rsidR="00A87DB4" w:rsidP="13C62E0F" w:rsidRDefault="00A87DB4" w14:paraId="7F28F4F0" w14:textId="098EA20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 on-success log</w:t>
      </w:r>
    </w:p>
    <w:p w:rsidR="00A87DB4" w:rsidP="13C62E0F" w:rsidRDefault="00A87DB4" w14:paraId="5A94BFA0" w14:textId="3096907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subscriber templating</w:t>
      </w:r>
    </w:p>
    <w:p w:rsidR="00A87DB4" w:rsidP="13C62E0F" w:rsidRDefault="00A87DB4" w14:paraId="7C7B2D37" w14:textId="4DB21CE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multilink bundle-name authenticated</w:t>
      </w:r>
    </w:p>
    <w:p w:rsidR="00A87DB4" w:rsidP="13C62E0F" w:rsidRDefault="00A87DB4" w14:paraId="5494A399" w14:textId="690F75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trustpoint TP-self-signed-2667303412</w:t>
      </w:r>
    </w:p>
    <w:p w:rsidR="00A87DB4" w:rsidP="13C62E0F" w:rsidRDefault="00A87DB4" w14:paraId="6A985396" w14:textId="43B94F1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enrollment selfsigned</w:t>
      </w:r>
    </w:p>
    <w:p w:rsidR="00A87DB4" w:rsidP="13C62E0F" w:rsidRDefault="00A87DB4" w14:paraId="71AD8785" w14:textId="4AA4F2D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subject-name cn=IOS-Self-Signed-Certificate-2667303412</w:t>
      </w:r>
    </w:p>
    <w:p w:rsidR="00A87DB4" w:rsidP="13C62E0F" w:rsidRDefault="00A87DB4" w14:paraId="6336946C" w14:textId="67B24D5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revocation-check none</w:t>
      </w:r>
    </w:p>
    <w:p w:rsidR="00A87DB4" w:rsidP="13C62E0F" w:rsidRDefault="00A87DB4" w14:paraId="4F53FBAB" w14:textId="2F00750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rsakeypair TP-self-signed-2667303412</w:t>
      </w:r>
    </w:p>
    <w:p w:rsidR="00A87DB4" w:rsidP="13C62E0F" w:rsidRDefault="00A87DB4" w14:paraId="2D898085" w14:textId="48921D4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crypto pki certificate chain TP-self-signed-2667303412</w:t>
      </w:r>
    </w:p>
    <w:p w:rsidR="00A87DB4" w:rsidP="13C62E0F" w:rsidRDefault="00A87DB4" w14:paraId="1CE14455" w14:textId="44A1265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certificate self-signed 01</w:t>
      </w:r>
    </w:p>
    <w:p w:rsidR="00A87DB4" w:rsidP="13C62E0F" w:rsidRDefault="00A87DB4" w14:paraId="42E8FB80" w14:textId="694A581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30820330 30820218 A0030201 02020101 300D0609 2A864886 F70D0101 05050030</w:t>
      </w:r>
    </w:p>
    <w:p w:rsidR="00A87DB4" w:rsidP="13C62E0F" w:rsidRDefault="00A87DB4" w14:paraId="770C55D5" w14:textId="165EFBB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31312F30 2D060355 04031326 494F532D 53656C66 2D536967 6E65642D 43657274</w:t>
      </w:r>
    </w:p>
    <w:p w:rsidR="00A87DB4" w:rsidP="13C62E0F" w:rsidRDefault="00A87DB4" w14:paraId="2BC4C0F5" w14:textId="65F82C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69666963 6174652D 32363637 33303334 3132301E 170D3232 30333232 31373537</w:t>
      </w:r>
    </w:p>
    <w:p w:rsidR="00A87DB4" w:rsidP="13C62E0F" w:rsidRDefault="00A87DB4" w14:paraId="0E2FFB3F" w14:textId="62FAD93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31325A17 0D333030 31303130 30303030 305A3031 312F302D 06035504 03132649</w:t>
      </w:r>
    </w:p>
    <w:p w:rsidR="00A87DB4" w:rsidP="13C62E0F" w:rsidRDefault="00A87DB4" w14:paraId="08407ED4" w14:textId="266AFC7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4F532D53 656C662D 5369676E 65642D43 65727469 66696361 74652D32 36363733</w:t>
      </w:r>
    </w:p>
    <w:p w:rsidR="00A87DB4" w:rsidP="13C62E0F" w:rsidRDefault="00A87DB4" w14:paraId="04DEDFA1" w14:textId="60C109B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30333431 32308201 22300D06 092A8648 86F70D01 01010500 0382010F 00308201</w:t>
      </w:r>
    </w:p>
    <w:p w:rsidR="00A87DB4" w:rsidP="13C62E0F" w:rsidRDefault="00A87DB4" w14:paraId="4CAE3234" w14:textId="057551D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0A028201 0100C584 0F9DCCCC 2A2AC5FC F9DA44BF E6F735E4 1ADDD7CA 8501B2AF</w:t>
      </w:r>
    </w:p>
    <w:p w:rsidR="00A87DB4" w:rsidP="13C62E0F" w:rsidRDefault="00A87DB4" w14:paraId="1B9BC935" w14:textId="1483EB3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F9AA92ED 6B025959 DED528DE 03D45AB7 B50F4424 769C5A35 737C7627 F2459329</w:t>
      </w:r>
    </w:p>
    <w:p w:rsidR="00A87DB4" w:rsidP="13C62E0F" w:rsidRDefault="00A87DB4" w14:paraId="2F12BC45" w14:textId="31FEC1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717D9315 CE39FD34 3BCE63FA BEA93183 1D761ACE 7ABAC5C1 A97A1334 F8617A10</w:t>
      </w:r>
    </w:p>
    <w:p w:rsidR="00A87DB4" w:rsidP="13C62E0F" w:rsidRDefault="00A87DB4" w14:paraId="4DF93F2C" w14:textId="79AB75D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F8DB4EA8 BBBA881C B84D5BBB A9302DC1 54ED3BBB 07B94657 93C97A13 8601C763</w:t>
      </w:r>
    </w:p>
    <w:p w:rsidR="00A87DB4" w:rsidP="13C62E0F" w:rsidRDefault="00A87DB4" w14:paraId="46D1DEA7" w14:textId="385B26F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789EE682 EBFB8D23 671A1C40 EBDB39B6 5DE868A7 1122F6C6 60386DDA ECEC19C7</w:t>
      </w:r>
    </w:p>
    <w:p w:rsidR="00A87DB4" w:rsidP="13C62E0F" w:rsidRDefault="00A87DB4" w14:paraId="12828C86" w14:textId="113255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FF54B330 3ABA7405 2FFB1794 49B8FB96 5D9F623F DE484E9B 0906DAC9 B49A80EF</w:t>
      </w:r>
    </w:p>
    <w:p w:rsidR="00A87DB4" w:rsidP="13C62E0F" w:rsidRDefault="00A87DB4" w14:paraId="29CBA33C" w14:textId="075F97E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1606B33D 6906E980 47DBE256 18322233 1E5BD2D8 02BA1214 B5D07D9D 8BF529B2</w:t>
      </w:r>
    </w:p>
    <w:p w:rsidR="00A87DB4" w:rsidP="13C62E0F" w:rsidRDefault="00A87DB4" w14:paraId="07B6A7B0" w14:textId="62DDDC1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B933F073 EF4F496E 44B52F23 2BE060AE 941A7DF6 C61DFBE0 FBE9D009 5FF6C6B1</w:t>
      </w:r>
    </w:p>
    <w:p w:rsidR="00A87DB4" w:rsidP="13C62E0F" w:rsidRDefault="00A87DB4" w14:paraId="3883E8E8" w14:textId="4429E82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D4FB0D61 11F30203 010001A3 53305130 0F060355 1D130101 FF040530 030101FF</w:t>
      </w:r>
    </w:p>
    <w:p w:rsidR="00A87DB4" w:rsidP="13C62E0F" w:rsidRDefault="00A87DB4" w14:paraId="60F50849" w14:textId="4DA4734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301F0603 551D2304 18301680 141D807A ADE28B25 298EB0BA D6135E7A 016FC09D</w:t>
      </w:r>
    </w:p>
    <w:p w:rsidR="00A87DB4" w:rsidP="13C62E0F" w:rsidRDefault="00A87DB4" w14:paraId="5DE44517" w14:textId="74DE07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5E301D06 03551D0E 04160414 1D807AAD E28B2529 8EB0BAD6 135E7A01 6FC09D5E</w:t>
      </w:r>
    </w:p>
    <w:p w:rsidR="00A87DB4" w:rsidP="13C62E0F" w:rsidRDefault="00A87DB4" w14:paraId="667DB1F7" w14:textId="3410404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300D0609 2A864886 F70D0101 05050003 82010100 98640608 99EEAFC8 BD95631B</w:t>
      </w:r>
    </w:p>
    <w:p w:rsidR="00A87DB4" w:rsidP="13C62E0F" w:rsidRDefault="00A87DB4" w14:paraId="707CB5AB" w14:textId="55329D9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FBF11B07 1C068CF6 E18B61A3 4E6B6A72 5C3F026A 15EEC4F0 54B6D80D 9AB910EC</w:t>
      </w:r>
    </w:p>
    <w:p w:rsidR="00A87DB4" w:rsidP="13C62E0F" w:rsidRDefault="00A87DB4" w14:paraId="7E6F1DB5" w14:textId="1622096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3DAEAD9E AE1D835C 77C17ED7 B1B9BC0A B8A92430 3A980FBC 9454587C 57D54A6B</w:t>
      </w:r>
    </w:p>
    <w:p w:rsidR="00A87DB4" w:rsidP="13C62E0F" w:rsidRDefault="00A87DB4" w14:paraId="705839E4" w14:textId="36EFE1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A0630A0C 08A6A2BE 706F23DB 1EA2C1EB A208A6A6 4CA2126E C1EE3FA6 E55D9CAB</w:t>
      </w:r>
    </w:p>
    <w:p w:rsidR="00A87DB4" w:rsidP="13C62E0F" w:rsidRDefault="00A87DB4" w14:paraId="27405764" w14:textId="2B64F41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57F86A5F 8D821B63 25AF2D63 2659ABB9 D7603D8A 0742680D 8FA63650 1AF18606</w:t>
      </w:r>
    </w:p>
    <w:p w:rsidR="00A87DB4" w:rsidP="13C62E0F" w:rsidRDefault="00A87DB4" w14:paraId="7F736544" w14:textId="11787E8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C49E8716 68524EF7 FB845534 5120A876 5BE80C0A 134A70F7 6D408995 98E075E4</w:t>
      </w:r>
    </w:p>
    <w:p w:rsidR="00A87DB4" w:rsidP="13C62E0F" w:rsidRDefault="00A87DB4" w14:paraId="0A2F7505" w14:textId="3014143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DD4E49C5 39F00CCB 86DD6E96 1C1DC3F0 EE1D46C7 E67BC316 B252FF75 AAE9A7D7</w:t>
      </w:r>
    </w:p>
    <w:p w:rsidR="00A87DB4" w:rsidP="13C62E0F" w:rsidRDefault="00A87DB4" w14:paraId="0118585C" w14:textId="398D39A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86BF015D 51AC3185 4467D65A C3CDA58E EE03E993 C233AFE5 E957605F 459CCE47</w:t>
      </w:r>
    </w:p>
    <w:p w:rsidR="00A87DB4" w:rsidP="13C62E0F" w:rsidRDefault="00A87DB4" w14:paraId="1C4BA406" w14:textId="458C868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80368395 C3B8888A DB94D751 80078581 2162A30E</w:t>
      </w:r>
    </w:p>
    <w:p w:rsidR="00A87DB4" w:rsidP="13C62E0F" w:rsidRDefault="00A87DB4" w14:paraId="3879797C" w14:textId="334648A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quit</w:t>
      </w:r>
    </w:p>
    <w:p w:rsidR="00A87DB4" w:rsidP="13C62E0F" w:rsidRDefault="00A87DB4" w14:paraId="2AF5CE21" w14:textId="4D2FF38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license udi pid ISR4321/K9 sn FLM2407011F</w:t>
      </w:r>
    </w:p>
    <w:p w:rsidR="00A87DB4" w:rsidP="13C62E0F" w:rsidRDefault="00A87DB4" w14:paraId="5AEDD88E" w14:textId="7980F4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license smart enable</w:t>
      </w:r>
    </w:p>
    <w:p w:rsidR="00A87DB4" w:rsidP="13C62E0F" w:rsidRDefault="00A87DB4" w14:paraId="738F9A29" w14:textId="5C6389FA">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diagnostic bootup level minimal</w:t>
      </w:r>
    </w:p>
    <w:p w:rsidR="00A87DB4" w:rsidP="13C62E0F" w:rsidRDefault="00A87DB4" w14:paraId="6FA4D557" w14:textId="26D096A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spanning-tree extend system-id</w:t>
      </w:r>
    </w:p>
    <w:p w:rsidR="00A87DB4" w:rsidP="13C62E0F" w:rsidRDefault="00A87DB4" w14:paraId="44FA6DA9" w14:textId="3969A8B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redundancy</w:t>
      </w:r>
    </w:p>
    <w:p w:rsidR="00A87DB4" w:rsidP="13C62E0F" w:rsidRDefault="00A87DB4" w14:paraId="71C3523D" w14:textId="7999B50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mode none</w:t>
      </w:r>
    </w:p>
    <w:p w:rsidR="00A87DB4" w:rsidP="13C62E0F" w:rsidRDefault="00A87DB4" w14:paraId="685E8140" w14:textId="76A4136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w:t>
      </w:r>
    </w:p>
    <w:p w:rsidR="00A87DB4" w:rsidP="13C62E0F" w:rsidRDefault="00A87DB4" w14:paraId="18B7760D" w14:textId="0537A5B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description R3</w:t>
      </w:r>
    </w:p>
    <w:p w:rsidR="00A87DB4" w:rsidP="13C62E0F" w:rsidRDefault="00A87DB4" w14:paraId="328373CE" w14:textId="30D6BC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00A87DB4" w:rsidP="13C62E0F" w:rsidRDefault="00A87DB4" w14:paraId="3BC3753B" w14:textId="58DD1D4C">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00A87DB4" w:rsidP="13C62E0F" w:rsidRDefault="00A87DB4" w14:paraId="19B60B2B" w14:textId="404BBF8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GigabitEthernet0/0/0.1</w:t>
      </w:r>
    </w:p>
    <w:p w:rsidR="00A87DB4" w:rsidP="13C62E0F" w:rsidRDefault="00A87DB4" w14:paraId="09F1B6B4" w14:textId="1C19D45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1 native</w:t>
      </w:r>
    </w:p>
    <w:p w:rsidR="00A87DB4" w:rsidP="13C62E0F" w:rsidRDefault="00A87DB4" w14:paraId="14BDE7CE" w14:textId="1638E6E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Apple</w:t>
      </w:r>
    </w:p>
    <w:p w:rsidR="00A87DB4" w:rsidP="13C62E0F" w:rsidRDefault="00A87DB4" w14:paraId="153C9788" w14:textId="0032DD72">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10.1.3.1 255.255.255.0</w:t>
      </w:r>
    </w:p>
    <w:p w:rsidR="00A87DB4" w:rsidP="13C62E0F" w:rsidRDefault="00A87DB4" w14:paraId="63E5C247" w14:textId="0FEBBA7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GigabitEthernet0/0/0.2</w:t>
      </w:r>
    </w:p>
    <w:p w:rsidR="00A87DB4" w:rsidP="13C62E0F" w:rsidRDefault="00A87DB4" w14:paraId="48F118DB" w14:textId="4A7EB4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2</w:t>
      </w:r>
    </w:p>
    <w:p w:rsidR="00A87DB4" w:rsidP="13C62E0F" w:rsidRDefault="00A87DB4" w14:paraId="66A39F2F" w14:textId="539A5E2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Facebook</w:t>
      </w:r>
    </w:p>
    <w:p w:rsidR="00A87DB4" w:rsidP="13C62E0F" w:rsidRDefault="00A87DB4" w14:paraId="75512ADB" w14:textId="19EC6768">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10.2.3.1 255.255.255.0</w:t>
      </w:r>
    </w:p>
    <w:p w:rsidR="00A87DB4" w:rsidP="13C62E0F" w:rsidRDefault="00A87DB4" w14:paraId="0BDB8B4C" w14:textId="3CB9776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w:t>
      </w:r>
    </w:p>
    <w:p w:rsidR="00A87DB4" w:rsidP="13C62E0F" w:rsidRDefault="00A87DB4" w14:paraId="414CE9A1" w14:textId="699E813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description R3</w:t>
      </w:r>
    </w:p>
    <w:p w:rsidR="00A87DB4" w:rsidP="13C62E0F" w:rsidRDefault="00A87DB4" w14:paraId="063655B6" w14:textId="6B63370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00A87DB4" w:rsidP="13C62E0F" w:rsidRDefault="00A87DB4" w14:paraId="32FD072C" w14:textId="43ABE8A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00A87DB4" w:rsidP="13C62E0F" w:rsidRDefault="00A87DB4" w14:paraId="5875CBBA" w14:textId="022658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GigabitEthernet0/0/1.1</w:t>
      </w:r>
    </w:p>
    <w:p w:rsidR="00A87DB4" w:rsidP="13C62E0F" w:rsidRDefault="00A87DB4" w14:paraId="1B16842B" w14:textId="1BE83CD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1 native</w:t>
      </w:r>
    </w:p>
    <w:p w:rsidR="00A87DB4" w:rsidP="13C62E0F" w:rsidRDefault="00A87DB4" w14:paraId="5D5F050D" w14:textId="68B5C2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Apple</w:t>
      </w:r>
    </w:p>
    <w:p w:rsidR="00A87DB4" w:rsidP="13C62E0F" w:rsidRDefault="00A87DB4" w14:paraId="5C386FF8" w14:textId="5F25233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10.1.2.2 255.255.255.0</w:t>
      </w:r>
    </w:p>
    <w:p w:rsidR="00A87DB4" w:rsidP="13C62E0F" w:rsidRDefault="00A87DB4" w14:paraId="7CC2F0A0" w14:textId="40E54C3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GigabitEthernet0/0/1.2</w:t>
      </w:r>
    </w:p>
    <w:p w:rsidR="00A87DB4" w:rsidP="13C62E0F" w:rsidRDefault="00A87DB4" w14:paraId="0252FED0" w14:textId="006AB8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encapsulation dot1Q 2</w:t>
      </w:r>
    </w:p>
    <w:p w:rsidR="00A87DB4" w:rsidP="13C62E0F" w:rsidRDefault="00A87DB4" w14:paraId="334AD814" w14:textId="745BB28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vrf forwarding Facebook</w:t>
      </w:r>
    </w:p>
    <w:p w:rsidR="00A87DB4" w:rsidP="13C62E0F" w:rsidRDefault="00A87DB4" w14:paraId="3212C550" w14:textId="67F6B163">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address 10.2.2.2 255.255.255.0</w:t>
      </w:r>
    </w:p>
    <w:p w:rsidR="00A87DB4" w:rsidP="13C62E0F" w:rsidRDefault="00A87DB4" w14:paraId="585615EC" w14:textId="40E82C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GigabitEthernet0/1/0</w:t>
      </w:r>
    </w:p>
    <w:p w:rsidR="00A87DB4" w:rsidP="13C62E0F" w:rsidRDefault="00A87DB4" w14:paraId="5E6DE21C" w14:textId="60D780E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00A87DB4" w:rsidP="13C62E0F" w:rsidRDefault="00A87DB4" w14:paraId="1B911ACE" w14:textId="6FB7252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00A87DB4" w:rsidP="13C62E0F" w:rsidRDefault="00A87DB4" w14:paraId="4C64ACAA" w14:textId="37F9BC7D">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00A87DB4" w:rsidP="13C62E0F" w:rsidRDefault="00A87DB4" w14:paraId="460B52A3" w14:textId="25A727C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GigabitEthernet0/1/1</w:t>
      </w:r>
    </w:p>
    <w:p w:rsidR="00A87DB4" w:rsidP="13C62E0F" w:rsidRDefault="00A87DB4" w14:paraId="10B49FA0" w14:textId="4CF8098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00A87DB4" w:rsidP="13C62E0F" w:rsidRDefault="00A87DB4" w14:paraId="0880D92D" w14:textId="77C957B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00A87DB4" w:rsidP="13C62E0F" w:rsidRDefault="00A87DB4" w14:paraId="05188AE0" w14:textId="3875726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00A87DB4" w:rsidP="13C62E0F" w:rsidRDefault="00A87DB4" w14:paraId="185392D7" w14:textId="23773B0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GigabitEthernet0</w:t>
      </w:r>
    </w:p>
    <w:p w:rsidR="00A87DB4" w:rsidP="13C62E0F" w:rsidRDefault="00A87DB4" w14:paraId="208A1466" w14:textId="78DE2A0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vrf forwarding Mgmt-intf</w:t>
      </w:r>
    </w:p>
    <w:p w:rsidR="00A87DB4" w:rsidP="13C62E0F" w:rsidRDefault="00A87DB4" w14:paraId="69EF6321" w14:textId="6B81EB4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no ip address</w:t>
      </w:r>
    </w:p>
    <w:p w:rsidR="00A87DB4" w:rsidP="13C62E0F" w:rsidRDefault="00A87DB4" w14:paraId="710209A7" w14:textId="6F28717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shutdown</w:t>
      </w:r>
    </w:p>
    <w:p w:rsidR="00A87DB4" w:rsidP="13C62E0F" w:rsidRDefault="00A87DB4" w14:paraId="79AFC99A" w14:textId="37927039">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negotiation auto</w:t>
      </w:r>
    </w:p>
    <w:p w:rsidR="00A87DB4" w:rsidP="13C62E0F" w:rsidRDefault="00A87DB4" w14:paraId="6D9809AE" w14:textId="1F752C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1 vrf Apple</w:t>
      </w:r>
    </w:p>
    <w:p w:rsidR="00A87DB4" w:rsidP="13C62E0F" w:rsidRDefault="00A87DB4" w14:paraId="0A4C53F9" w14:textId="7B6BEB6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1.1.3.1</w:t>
      </w:r>
    </w:p>
    <w:p w:rsidR="00A87DB4" w:rsidP="13C62E0F" w:rsidRDefault="00A87DB4" w14:paraId="7F7BE90A" w14:textId="5E7F70D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00A87DB4" w:rsidP="13C62E0F" w:rsidRDefault="00A87DB4" w14:paraId="1027DBF7" w14:textId="4163B61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network 10.1.2.0 0.0.0.255 area 0</w:t>
      </w:r>
    </w:p>
    <w:p w:rsidR="00A87DB4" w:rsidP="13C62E0F" w:rsidRDefault="00A87DB4" w14:paraId="5F9BDD94" w14:textId="03ACBC74">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10.1.3.0 0.0.0.255 area 0</w:t>
      </w:r>
    </w:p>
    <w:p w:rsidR="00A87DB4" w:rsidP="13C62E0F" w:rsidRDefault="00A87DB4" w14:paraId="0B6DF307" w14:textId="5D79EA6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ospf 2 vrf Facebook</w:t>
      </w:r>
    </w:p>
    <w:p w:rsidR="00A87DB4" w:rsidP="13C62E0F" w:rsidRDefault="00A87DB4" w14:paraId="626FDC92" w14:textId="7A410C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router-id 1.1.3.2</w:t>
      </w:r>
    </w:p>
    <w:p w:rsidR="00A87DB4" w:rsidP="13C62E0F" w:rsidRDefault="00A87DB4" w14:paraId="5E4C559B" w14:textId="5969E9A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capability vrf-lite</w:t>
      </w:r>
    </w:p>
    <w:p w:rsidR="00A87DB4" w:rsidP="13C62E0F" w:rsidRDefault="00A87DB4" w14:paraId="1B54606D" w14:textId="5E14DA4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network 10.2.2.0 0.0.0.255 area 0</w:t>
      </w:r>
    </w:p>
    <w:p w:rsidR="00A87DB4" w:rsidP="13C62E0F" w:rsidRDefault="00A87DB4" w14:paraId="61D38817" w14:textId="6CF513A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network 10.2.3.0 0.0.0.255 area 0</w:t>
      </w:r>
    </w:p>
    <w:p w:rsidR="00A87DB4" w:rsidP="13C62E0F" w:rsidRDefault="00A87DB4" w14:paraId="03B97ED8" w14:textId="4243CAD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forward-protocol nd</w:t>
      </w:r>
    </w:p>
    <w:p w:rsidR="00A87DB4" w:rsidP="13C62E0F" w:rsidRDefault="00A87DB4" w14:paraId="37A2924D" w14:textId="22D804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server</w:t>
      </w:r>
    </w:p>
    <w:p w:rsidR="00A87DB4" w:rsidP="13C62E0F" w:rsidRDefault="00A87DB4" w14:paraId="28BF8AC9" w14:textId="2ECA622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authentication local</w:t>
      </w:r>
    </w:p>
    <w:p w:rsidR="00A87DB4" w:rsidP="13C62E0F" w:rsidRDefault="00A87DB4" w14:paraId="4B8FB2E4" w14:textId="13DD97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ip http secure-server</w:t>
      </w:r>
    </w:p>
    <w:p w:rsidR="00A87DB4" w:rsidP="13C62E0F" w:rsidRDefault="00A87DB4" w14:paraId="194DC34D" w14:textId="2DA4346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ip tftp source-interface GigabitEthernet0</w:t>
      </w:r>
    </w:p>
    <w:p w:rsidR="00A87DB4" w:rsidP="13C62E0F" w:rsidRDefault="00A87DB4" w14:paraId="705816AF" w14:textId="7BBB347B">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control-plane</w:t>
      </w:r>
    </w:p>
    <w:p w:rsidR="00A87DB4" w:rsidP="13C62E0F" w:rsidRDefault="00A87DB4" w14:paraId="479A0A2C" w14:textId="123AFFE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con 0</w:t>
      </w:r>
    </w:p>
    <w:p w:rsidR="00A87DB4" w:rsidP="13C62E0F" w:rsidRDefault="00A87DB4" w14:paraId="36563A0F" w14:textId="1D04D3B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transport input none</w:t>
      </w:r>
    </w:p>
    <w:p w:rsidR="00A87DB4" w:rsidP="13C62E0F" w:rsidRDefault="00A87DB4" w14:paraId="57B242F8" w14:textId="12BA233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00A87DB4" w:rsidP="13C62E0F" w:rsidRDefault="00A87DB4" w14:paraId="64593B93" w14:textId="6E451FC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aux 0</w:t>
      </w:r>
    </w:p>
    <w:p w:rsidR="00A87DB4" w:rsidP="13C62E0F" w:rsidRDefault="00A87DB4" w14:paraId="44B79727" w14:textId="24E1ADB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stopbits 1</w:t>
      </w:r>
    </w:p>
    <w:p w:rsidR="00A87DB4" w:rsidP="13C62E0F" w:rsidRDefault="00A87DB4" w14:paraId="5E06CFE5" w14:textId="31A9E26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line vty 0 4</w:t>
      </w:r>
    </w:p>
    <w:p w:rsidR="00A87DB4" w:rsidP="13C62E0F" w:rsidRDefault="00A87DB4" w14:paraId="5BC47B14" w14:textId="5B6FA8D1">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login</w:t>
      </w:r>
    </w:p>
    <w:p w:rsidR="00A87DB4" w:rsidP="13C62E0F" w:rsidRDefault="00A87DB4" w14:paraId="36632E3C" w14:textId="624D7785">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end</w:t>
      </w:r>
    </w:p>
    <w:p w:rsidR="79505DC3" w:rsidP="79505DC3" w:rsidRDefault="79505DC3" w14:paraId="7222BE4B" w14:textId="5FFF2553">
      <w:pPr>
        <w:pStyle w:val="Normal"/>
        <w:spacing w:after="160" w:line="259" w:lineRule="auto"/>
        <w:rPr>
          <w:rFonts w:ascii="Courier New" w:hAnsi="Courier New" w:eastAsia="Courier New" w:cs="Courier New"/>
          <w:color w:val="auto"/>
          <w:sz w:val="16"/>
          <w:szCs w:val="16"/>
        </w:rPr>
      </w:pPr>
    </w:p>
    <w:p w:rsidR="00A87DB4" w:rsidP="13C62E0F" w:rsidRDefault="00A87DB4" w14:paraId="43CF33FA" w14:textId="364E014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route vrf Apple</w:t>
      </w:r>
    </w:p>
    <w:p w:rsidR="00A87DB4" w:rsidP="13C62E0F" w:rsidRDefault="00A87DB4" w14:paraId="506110C6" w14:textId="3B7E8B0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3B7F4FC3" w14:textId="46DAC72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Apple</w:t>
      </w:r>
    </w:p>
    <w:p w:rsidR="00A87DB4" w:rsidP="13C62E0F" w:rsidRDefault="00A87DB4" w14:paraId="1AD1A20E" w14:textId="416E269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00A87DB4" w:rsidP="13C62E0F" w:rsidRDefault="00A87DB4" w14:paraId="7E465461" w14:textId="6D4C18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00A87DB4" w:rsidP="13C62E0F" w:rsidRDefault="00A87DB4" w14:paraId="04CEF748" w14:textId="7D4255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00A87DB4" w:rsidP="13C62E0F" w:rsidRDefault="00A87DB4" w14:paraId="57246B4C" w14:textId="35778D0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00A87DB4" w:rsidP="13C62E0F" w:rsidRDefault="00A87DB4" w14:paraId="00972AB5" w14:textId="41176C5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00A87DB4" w:rsidP="13C62E0F" w:rsidRDefault="00A87DB4" w14:paraId="14964AAD" w14:textId="45C4F87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00A87DB4" w:rsidP="13C62E0F" w:rsidRDefault="00A87DB4" w14:paraId="6D15BACF" w14:textId="1FA27AF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00A87DB4" w:rsidP="13C62E0F" w:rsidRDefault="00A87DB4" w14:paraId="5E9BC717" w14:textId="125E0EF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00A87DB4" w:rsidP="13C62E0F" w:rsidRDefault="00A87DB4" w14:paraId="2FBBA5E9" w14:textId="161C261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00A87DB4" w:rsidP="13C62E0F" w:rsidRDefault="00A87DB4" w14:paraId="277B3DFA" w14:textId="1124DB9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738104EC" w14:textId="5D25CE0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00A87DB4" w:rsidP="13C62E0F" w:rsidRDefault="00A87DB4" w14:paraId="20BD50E6" w14:textId="6D1C690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4B67BE1A" w14:textId="4D45067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2 subnets, 2 masks</w:t>
      </w:r>
    </w:p>
    <w:p w:rsidR="00A87DB4" w:rsidP="13C62E0F" w:rsidRDefault="00A87DB4" w14:paraId="36511729" w14:textId="3D0C84D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10.1.2.0/24 is directly connected, GigabitEthernet0/0/1.1</w:t>
      </w:r>
    </w:p>
    <w:p w:rsidR="00A87DB4" w:rsidP="13C62E0F" w:rsidRDefault="00A87DB4" w14:paraId="09CA813F" w14:textId="47929FF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10.1.2.2/32 is directly connected, GigabitEthernet0/0/1.1</w:t>
      </w:r>
    </w:p>
    <w:p w:rsidR="00A87DB4" w:rsidP="13C62E0F" w:rsidRDefault="00A87DB4" w14:paraId="0A23956C" w14:textId="546B07AA">
      <w:pPr>
        <w:pStyle w:val="Normal"/>
        <w:spacing w:after="160" w:line="259" w:lineRule="auto"/>
        <w:rPr>
          <w:rFonts w:ascii="Courier New" w:hAnsi="Courier New" w:eastAsia="Courier New" w:cs="Courier New"/>
          <w:color w:val="auto" w:themeColor="text1"/>
          <w:sz w:val="16"/>
          <w:szCs w:val="16"/>
        </w:rPr>
      </w:pPr>
    </w:p>
    <w:p w:rsidR="00A87DB4" w:rsidP="13C62E0F" w:rsidRDefault="00A87DB4" w14:paraId="25A1635B" w14:textId="3F96FA99">
      <w:pPr>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route vrf Facebook</w:t>
      </w:r>
    </w:p>
    <w:p w:rsidR="00A87DB4" w:rsidP="13C62E0F" w:rsidRDefault="00A87DB4" w14:paraId="53684236" w14:textId="78A8032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4AB5EB03" w14:textId="629DC0F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Table: Facebook</w:t>
      </w:r>
    </w:p>
    <w:p w:rsidR="00A87DB4" w:rsidP="13C62E0F" w:rsidRDefault="00A87DB4" w14:paraId="4A0C5EFF" w14:textId="32350E3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Codes: L - local, C - connected, S - static, R - RIP, M - mobile, B - BGP</w:t>
      </w:r>
    </w:p>
    <w:p w:rsidR="00A87DB4" w:rsidP="13C62E0F" w:rsidRDefault="00A87DB4" w14:paraId="56C37F96" w14:textId="6BA8243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 - EIGRP, EX - EIGRP external, O - OSPF, IA - OSPF inter area</w:t>
      </w:r>
    </w:p>
    <w:p w:rsidR="00A87DB4" w:rsidP="13C62E0F" w:rsidRDefault="00A87DB4" w14:paraId="570FF172" w14:textId="70CBC5F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N1 - OSPF NSSA external type 1, N2 - OSPF NSSA external type 2</w:t>
      </w:r>
    </w:p>
    <w:p w:rsidR="00A87DB4" w:rsidP="13C62E0F" w:rsidRDefault="00A87DB4" w14:paraId="331F615C" w14:textId="4C5004B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E1 - OSPF external type 1, E2 - OSPF external type 2</w:t>
      </w:r>
    </w:p>
    <w:p w:rsidR="00A87DB4" w:rsidP="13C62E0F" w:rsidRDefault="00A87DB4" w14:paraId="620DCC32" w14:textId="714D36E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 - IS-IS, su - IS-IS summary, L1 - IS-IS level-1, L2 - IS-IS level-2</w:t>
      </w:r>
    </w:p>
    <w:p w:rsidR="00A87DB4" w:rsidP="13C62E0F" w:rsidRDefault="00A87DB4" w14:paraId="70B52C39" w14:textId="0C42C5B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ia - IS-IS inter area, * - candidate default, U - per-user static route</w:t>
      </w:r>
    </w:p>
    <w:p w:rsidR="00A87DB4" w:rsidP="13C62E0F" w:rsidRDefault="00A87DB4" w14:paraId="2348EBFC" w14:textId="7728050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 - ODR, P - periodic downloaded static route, H - NHRP, l - LISP</w:t>
      </w:r>
    </w:p>
    <w:p w:rsidR="00A87DB4" w:rsidP="13C62E0F" w:rsidRDefault="00A87DB4" w14:paraId="6C4D3323" w14:textId="086FA6C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 - application route</w:t>
      </w:r>
    </w:p>
    <w:p w:rsidR="00A87DB4" w:rsidP="13C62E0F" w:rsidRDefault="00A87DB4" w14:paraId="6A0EBEFC" w14:textId="55E14DC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 - replicated route, % - next hop override, p - overrides from PfR</w:t>
      </w:r>
    </w:p>
    <w:p w:rsidR="00A87DB4" w:rsidP="13C62E0F" w:rsidRDefault="00A87DB4" w14:paraId="6D263E83" w14:textId="542EF86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107F545A" w14:textId="26C0055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Gateway of last resort is not set</w:t>
      </w:r>
    </w:p>
    <w:p w:rsidR="00A87DB4" w:rsidP="13C62E0F" w:rsidRDefault="00A87DB4" w14:paraId="190D2E50" w14:textId="67B0F65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181D180E" w14:textId="3D2E443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10.0.0.0/8 is variably subnetted, 3 subnets, 2 masks</w:t>
      </w:r>
    </w:p>
    <w:p w:rsidR="00A87DB4" w:rsidP="13C62E0F" w:rsidRDefault="00A87DB4" w14:paraId="70662FB1" w14:textId="1728BB9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O        10.2.1.0/24 [110/2] via 10.2.2.1, 00:08:17, GigabitEthernet0/0/1.2</w:t>
      </w:r>
    </w:p>
    <w:p w:rsidR="00A87DB4" w:rsidP="13C62E0F" w:rsidRDefault="00A87DB4" w14:paraId="44F345E4" w14:textId="5097E04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        10.2.2.0/24 is directly connected, GigabitEthernet0/0/1.2</w:t>
      </w:r>
    </w:p>
    <w:p w:rsidR="00A87DB4" w:rsidP="13C62E0F" w:rsidRDefault="00A87DB4" w14:paraId="5D1F5534" w14:textId="68D97D8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        10.2.2.2/32 is directly connected, GigabitEthernet0/0/1.2</w:t>
      </w:r>
    </w:p>
    <w:p w:rsidR="00A87DB4" w:rsidP="13C62E0F" w:rsidRDefault="00A87DB4" w14:paraId="4B19EFB9" w14:textId="0E5B4A41">
      <w:pPr>
        <w:pStyle w:val="Normal"/>
        <w:spacing w:after="160" w:line="259" w:lineRule="auto"/>
        <w:rPr>
          <w:rFonts w:ascii="Courier New" w:hAnsi="Courier New" w:eastAsia="Courier New" w:cs="Courier New"/>
          <w:color w:val="auto"/>
          <w:sz w:val="16"/>
          <w:szCs w:val="16"/>
        </w:rPr>
      </w:pPr>
    </w:p>
    <w:p w:rsidR="00A87DB4" w:rsidP="13C62E0F" w:rsidRDefault="00A87DB4" w14:paraId="7B3B94F5" w14:textId="26C0096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ospf neighbor</w:t>
      </w:r>
    </w:p>
    <w:p w:rsidR="00A87DB4" w:rsidP="13C62E0F" w:rsidRDefault="00A87DB4" w14:paraId="1C0144EF" w14:textId="0CB869F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w:t>
      </w:r>
    </w:p>
    <w:p w:rsidR="00A87DB4" w:rsidP="13C62E0F" w:rsidRDefault="00A87DB4" w14:paraId="048C8E82" w14:textId="7107F11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Neighbor ID     Pri   State           Dead Time   Address         Interface</w:t>
      </w:r>
    </w:p>
    <w:p w:rsidR="00A87DB4" w:rsidP="13C62E0F" w:rsidRDefault="00A87DB4" w14:paraId="5C8AD785" w14:textId="01359F4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1.1.2.2           1   FULL/BDR        00:00:30    10.2.2.1        GigabitEthernet0/0/1.2</w:t>
      </w:r>
    </w:p>
    <w:p w:rsidR="00A87DB4" w:rsidP="13C62E0F" w:rsidRDefault="00A87DB4" w14:paraId="75050EFC" w14:textId="4CBE82B3">
      <w:pPr>
        <w:pStyle w:val="Normal"/>
        <w:spacing w:after="160" w:line="259" w:lineRule="auto"/>
        <w:rPr>
          <w:rFonts w:ascii="Courier New" w:hAnsi="Courier New" w:eastAsia="Courier New" w:cs="Courier New"/>
          <w:color w:val="auto" w:themeColor="text1"/>
          <w:sz w:val="16"/>
          <w:szCs w:val="16"/>
        </w:rPr>
      </w:pPr>
    </w:p>
    <w:p w:rsidR="13C62E0F" w:rsidP="13C62E0F" w:rsidRDefault="13C62E0F" w14:paraId="1924C632" w14:textId="3C16AC8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ospf 1</w:t>
      </w:r>
    </w:p>
    <w:p w:rsidR="13C62E0F" w:rsidP="13C62E0F" w:rsidRDefault="13C62E0F" w14:paraId="20A685D4" w14:textId="6F001A6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1" with ID 1.1.3.1</w:t>
      </w:r>
    </w:p>
    <w:p w:rsidR="13C62E0F" w:rsidP="13C62E0F" w:rsidRDefault="13C62E0F" w14:paraId="7E61511A" w14:textId="12E021B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02:57:12.037, Time elapsed: 00:09:33.379</w:t>
      </w:r>
    </w:p>
    <w:p w:rsidR="13C62E0F" w:rsidP="13C62E0F" w:rsidRDefault="13C62E0F" w14:paraId="65F1D678" w14:textId="1E0D54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0C4BE026" w14:textId="1CD6B7D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18911001" w14:textId="6E8A27A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73086D27" w14:textId="4894A53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5C2428A1" w14:textId="73B8BAE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13336B17" w14:textId="3971902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41FAB65A" w14:textId="47FC1D8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42B91055" w14:textId="2731EEE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5DD23AFA" w14:textId="7C13476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4FDF2DA4" w14:textId="794FD29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021D5DE6" w14:textId="6935BBF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68F3A085" w14:textId="6EA4339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47965E67" w14:textId="4A4D808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152AAA30" w14:textId="4A00F01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27389A46" w14:textId="08934E5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1B2E4839" w14:textId="0890677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0CE4D082" w14:textId="5621A45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1162A49A" w14:textId="44AEC27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2180C3F6" w14:textId="3E0D80B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10A15CD8" w14:textId="63162AC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09BAE6AF" w14:textId="448BC1E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36FFF378" w14:textId="531319C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46013FE1" w14:textId="18E7E26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20E5AB4E" w14:textId="6D86BF4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3816BD4E" w14:textId="2419E14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55BF202B" w14:textId="5EC8D3B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2C65A4AB" w14:textId="52E606D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46479F47" w14:textId="668BBE1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620D9278" w14:textId="2E9B645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2EBFA000" w14:textId="2BE1274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2101FE3D" w14:textId="529B6B0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 (Inactive)</w:t>
      </w:r>
    </w:p>
    <w:p w:rsidR="13C62E0F" w:rsidP="13C62E0F" w:rsidRDefault="13C62E0F" w14:paraId="30495FC1" w14:textId="36D19F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2</w:t>
      </w:r>
    </w:p>
    <w:p w:rsidR="13C62E0F" w:rsidP="13C62E0F" w:rsidRDefault="13C62E0F" w14:paraId="06B1D6E7" w14:textId="36A46BC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6503E0E7" w14:textId="0DB1D43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00:08:21.497 ago</w:t>
      </w:r>
    </w:p>
    <w:p w:rsidR="13C62E0F" w:rsidP="13C62E0F" w:rsidRDefault="13C62E0F" w14:paraId="7B0A9082" w14:textId="633937B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5 times</w:t>
      </w:r>
    </w:p>
    <w:p w:rsidR="13C62E0F" w:rsidP="13C62E0F" w:rsidRDefault="13C62E0F" w14:paraId="31FD0437" w14:textId="011DAC2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789C6DDF" w14:textId="0DCFB2D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1. Checksum Sum 0x00E232</w:t>
      </w:r>
    </w:p>
    <w:p w:rsidR="13C62E0F" w:rsidP="13C62E0F" w:rsidRDefault="13C62E0F" w14:paraId="1F1C898E" w14:textId="00D8C18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00E8BC55" w14:textId="2C2F6B2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58598563" w14:textId="5EC2AEB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177F525E" w14:textId="7BC87D6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211C75AA" w14:textId="7E8A9BFE">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Flood list length 0</w:t>
      </w:r>
    </w:p>
    <w:p w:rsidR="79505DC3" w:rsidP="79505DC3" w:rsidRDefault="79505DC3" w14:paraId="422F5306" w14:textId="426EBE41">
      <w:pPr>
        <w:pStyle w:val="Normal"/>
        <w:spacing w:after="160" w:line="259" w:lineRule="auto"/>
        <w:rPr>
          <w:rFonts w:ascii="Courier New" w:hAnsi="Courier New" w:eastAsia="Courier New" w:cs="Courier New"/>
          <w:color w:val="auto"/>
          <w:sz w:val="16"/>
          <w:szCs w:val="16"/>
        </w:rPr>
      </w:pPr>
    </w:p>
    <w:p w:rsidR="13C62E0F" w:rsidP="13C62E0F" w:rsidRDefault="13C62E0F" w14:paraId="2496CA18" w14:textId="6C70C8E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ospf 2</w:t>
      </w:r>
    </w:p>
    <w:p w:rsidR="13C62E0F" w:rsidP="13C62E0F" w:rsidRDefault="13C62E0F" w14:paraId="5C75DE51" w14:textId="050D5BA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Routing Process "ospf 2" with ID 1.1.3.2</w:t>
      </w:r>
    </w:p>
    <w:p w:rsidR="13C62E0F" w:rsidP="13C62E0F" w:rsidRDefault="13C62E0F" w14:paraId="6B410829" w14:textId="3C68348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Start time: 02:57:12.423, Time elapsed: 00:09:47.217</w:t>
      </w:r>
    </w:p>
    <w:p w:rsidR="13C62E0F" w:rsidP="13C62E0F" w:rsidRDefault="13C62E0F" w14:paraId="5839B25C" w14:textId="18CEB9E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only single TOS(TOS0) routes</w:t>
      </w:r>
    </w:p>
    <w:p w:rsidR="13C62E0F" w:rsidP="13C62E0F" w:rsidRDefault="13C62E0F" w14:paraId="4D66AA73" w14:textId="61B906A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opaque LSA</w:t>
      </w:r>
    </w:p>
    <w:p w:rsidR="13C62E0F" w:rsidP="13C62E0F" w:rsidRDefault="13C62E0F" w14:paraId="59C6040D" w14:textId="0551AEE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Link-local Signaling (LLS)</w:t>
      </w:r>
    </w:p>
    <w:p w:rsidR="13C62E0F" w:rsidP="13C62E0F" w:rsidRDefault="13C62E0F" w14:paraId="240B9131" w14:textId="174184E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area transit capability</w:t>
      </w:r>
    </w:p>
    <w:p w:rsidR="13C62E0F" w:rsidP="13C62E0F" w:rsidRDefault="13C62E0F" w14:paraId="141F10AE" w14:textId="0958E41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NSSA (compatible with RFC 3101)</w:t>
      </w:r>
    </w:p>
    <w:p w:rsidR="13C62E0F" w:rsidP="13C62E0F" w:rsidRDefault="13C62E0F" w14:paraId="217FB90C" w14:textId="42BDD7D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Supports Database Exchange Summary List Optimization (RFC 5243)</w:t>
      </w:r>
    </w:p>
    <w:p w:rsidR="13C62E0F" w:rsidP="13C62E0F" w:rsidRDefault="13C62E0F" w14:paraId="365D2B7C" w14:textId="453C444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Event-log disabled</w:t>
      </w:r>
    </w:p>
    <w:p w:rsidR="13C62E0F" w:rsidP="13C62E0F" w:rsidRDefault="13C62E0F" w14:paraId="133365DF" w14:textId="4387F13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Router is not originating router-LSAs with maximum metric</w:t>
      </w:r>
    </w:p>
    <w:p w:rsidR="13C62E0F" w:rsidP="13C62E0F" w:rsidRDefault="13C62E0F" w14:paraId="60BB5F31" w14:textId="3C1B813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SPF schedule delay 50 msecs</w:t>
      </w:r>
    </w:p>
    <w:p w:rsidR="13C62E0F" w:rsidP="13C62E0F" w:rsidRDefault="13C62E0F" w14:paraId="13FBA476" w14:textId="6A953F9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between two consecutive SPFs 200 msecs</w:t>
      </w:r>
    </w:p>
    <w:p w:rsidR="13C62E0F" w:rsidP="13C62E0F" w:rsidRDefault="13C62E0F" w14:paraId="63F7EEA9" w14:textId="778A38D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between two consecutive SPFs 5000 msecs</w:t>
      </w:r>
    </w:p>
    <w:p w:rsidR="13C62E0F" w:rsidP="13C62E0F" w:rsidRDefault="13C62E0F" w14:paraId="1349A87F" w14:textId="50D1149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Incremental-SPF disabled</w:t>
      </w:r>
    </w:p>
    <w:p w:rsidR="13C62E0F" w:rsidP="13C62E0F" w:rsidRDefault="13C62E0F" w14:paraId="53E2309F" w14:textId="5A68A63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Initial LSA throttle delay 50 msecs</w:t>
      </w:r>
    </w:p>
    <w:p w:rsidR="13C62E0F" w:rsidP="13C62E0F" w:rsidRDefault="13C62E0F" w14:paraId="387F1857" w14:textId="6F00DEC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hold time for LSA throttle 200 msecs</w:t>
      </w:r>
    </w:p>
    <w:p w:rsidR="13C62E0F" w:rsidP="13C62E0F" w:rsidRDefault="13C62E0F" w14:paraId="3F5D8626" w14:textId="449775F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Maximum wait time for LSA throttle 5000 msecs</w:t>
      </w:r>
    </w:p>
    <w:p w:rsidR="13C62E0F" w:rsidP="13C62E0F" w:rsidRDefault="13C62E0F" w14:paraId="420089DA" w14:textId="714C0C5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Minimum LSA arrival 100 msecs</w:t>
      </w:r>
    </w:p>
    <w:p w:rsidR="13C62E0F" w:rsidP="13C62E0F" w:rsidRDefault="13C62E0F" w14:paraId="65A8B394" w14:textId="79AF1AA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LSA group pacing timer 240 secs</w:t>
      </w:r>
    </w:p>
    <w:p w:rsidR="13C62E0F" w:rsidP="13C62E0F" w:rsidRDefault="13C62E0F" w14:paraId="620F77B9" w14:textId="2692A80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Interface flood pacing timer 33 msecs</w:t>
      </w:r>
    </w:p>
    <w:p w:rsidR="13C62E0F" w:rsidP="13C62E0F" w:rsidRDefault="13C62E0F" w14:paraId="2B4D22F1" w14:textId="18A1497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Retransmission pacing timer 66 msecs</w:t>
      </w:r>
    </w:p>
    <w:p w:rsidR="13C62E0F" w:rsidP="13C62E0F" w:rsidRDefault="13C62E0F" w14:paraId="24015FBA" w14:textId="266E02C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EXCHANGE/LOADING adjacency limit: initial 300, process maximum 300</w:t>
      </w:r>
    </w:p>
    <w:p w:rsidR="13C62E0F" w:rsidP="13C62E0F" w:rsidRDefault="13C62E0F" w14:paraId="55AF825E" w14:textId="79CEB5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external LSA 0. Checksum Sum 0x000000</w:t>
      </w:r>
    </w:p>
    <w:p w:rsidR="13C62E0F" w:rsidP="13C62E0F" w:rsidRDefault="13C62E0F" w14:paraId="6BFF6E93" w14:textId="34DABD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opaque AS LSA 0. Checksum Sum 0x000000</w:t>
      </w:r>
    </w:p>
    <w:p w:rsidR="13C62E0F" w:rsidP="13C62E0F" w:rsidRDefault="13C62E0F" w14:paraId="3D246634" w14:textId="20843B4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DCbitless external and opaque AS LSA 0</w:t>
      </w:r>
    </w:p>
    <w:p w:rsidR="13C62E0F" w:rsidP="13C62E0F" w:rsidRDefault="13C62E0F" w14:paraId="2C935AAE" w14:textId="0F04E92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DoNotAge external and opaque AS LSA 0</w:t>
      </w:r>
    </w:p>
    <w:p w:rsidR="13C62E0F" w:rsidP="13C62E0F" w:rsidRDefault="13C62E0F" w14:paraId="17B76597" w14:textId="07CD86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in this router is 1. 1 normal 0 stub 0 nssa</w:t>
      </w:r>
    </w:p>
    <w:p w:rsidR="13C62E0F" w:rsidP="13C62E0F" w:rsidRDefault="13C62E0F" w14:paraId="709ECDBB" w14:textId="00BAE5D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Number of areas transit capable is 0</w:t>
      </w:r>
    </w:p>
    <w:p w:rsidR="13C62E0F" w:rsidP="13C62E0F" w:rsidRDefault="13C62E0F" w14:paraId="673F395C" w14:textId="4DD0891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External flood list length 0</w:t>
      </w:r>
    </w:p>
    <w:p w:rsidR="13C62E0F" w:rsidP="13C62E0F" w:rsidRDefault="13C62E0F" w14:paraId="4B9148E0" w14:textId="194AF5C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IETF NSF helper support enabled</w:t>
      </w:r>
    </w:p>
    <w:p w:rsidR="13C62E0F" w:rsidP="13C62E0F" w:rsidRDefault="13C62E0F" w14:paraId="1C619BD0" w14:textId="1FFF84D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Cisco NSF helper support enabled</w:t>
      </w:r>
    </w:p>
    <w:p w:rsidR="13C62E0F" w:rsidP="13C62E0F" w:rsidRDefault="13C62E0F" w14:paraId="03059B09" w14:textId="547B4E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Reference bandwidth unit is 100 mbps</w:t>
      </w:r>
    </w:p>
    <w:p w:rsidR="13C62E0F" w:rsidP="13C62E0F" w:rsidRDefault="13C62E0F" w14:paraId="579A6756" w14:textId="13F620B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BACKBONE(0)</w:t>
      </w:r>
    </w:p>
    <w:p w:rsidR="13C62E0F" w:rsidP="13C62E0F" w:rsidRDefault="13C62E0F" w14:paraId="2CA3F08F" w14:textId="2722E45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interfaces in this area is 2</w:t>
      </w:r>
    </w:p>
    <w:p w:rsidR="13C62E0F" w:rsidP="13C62E0F" w:rsidRDefault="13C62E0F" w14:paraId="5BBCF636" w14:textId="2C010C7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has no authentication</w:t>
      </w:r>
    </w:p>
    <w:p w:rsidR="13C62E0F" w:rsidP="13C62E0F" w:rsidRDefault="13C62E0F" w14:paraId="58ABAC79" w14:textId="3AC5293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last executed 00:08:35.719 ago</w:t>
      </w:r>
    </w:p>
    <w:p w:rsidR="13C62E0F" w:rsidP="13C62E0F" w:rsidRDefault="13C62E0F" w14:paraId="090F83A4" w14:textId="6FBE7F2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SPF algorithm executed 9 times</w:t>
      </w:r>
    </w:p>
    <w:p w:rsidR="13C62E0F" w:rsidP="13C62E0F" w:rsidRDefault="13C62E0F" w14:paraId="3DB03FC7" w14:textId="6BA8ECA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Area ranges are</w:t>
      </w:r>
    </w:p>
    <w:p w:rsidR="13C62E0F" w:rsidP="13C62E0F" w:rsidRDefault="13C62E0F" w14:paraId="428E6EA3" w14:textId="557AF26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LSA 5. Checksum Sum 0x022DD7</w:t>
      </w:r>
    </w:p>
    <w:p w:rsidR="13C62E0F" w:rsidP="13C62E0F" w:rsidRDefault="13C62E0F" w14:paraId="718F286C" w14:textId="5EF3308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opaque link LSA 0. Checksum Sum 0x000000</w:t>
      </w:r>
    </w:p>
    <w:p w:rsidR="13C62E0F" w:rsidP="13C62E0F" w:rsidRDefault="13C62E0F" w14:paraId="18600090" w14:textId="2659301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DCbitless LSA 0</w:t>
      </w:r>
    </w:p>
    <w:p w:rsidR="13C62E0F" w:rsidP="13C62E0F" w:rsidRDefault="13C62E0F" w14:paraId="1FFE4BB5" w14:textId="0634972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indication LSA 0</w:t>
      </w:r>
    </w:p>
    <w:p w:rsidR="13C62E0F" w:rsidP="13C62E0F" w:rsidRDefault="13C62E0F" w14:paraId="659608EF" w14:textId="0ECA03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Number of DoNotAge LSA 0</w:t>
      </w:r>
    </w:p>
    <w:p w:rsidR="13C62E0F" w:rsidP="13C62E0F" w:rsidRDefault="13C62E0F" w14:paraId="6FC986F3" w14:textId="0423EAE6">
      <w:pPr>
        <w:pStyle w:val="Normal"/>
        <w:spacing w:after="160" w:line="259" w:lineRule="auto"/>
        <w:rPr>
          <w:rFonts w:ascii="Courier New" w:hAnsi="Courier New" w:eastAsia="Courier New" w:cs="Courier New"/>
          <w:color w:val="auto"/>
          <w:sz w:val="16"/>
          <w:szCs w:val="16"/>
        </w:rPr>
      </w:pPr>
      <w:r w:rsidRPr="79505DC3" w:rsidR="13C62E0F">
        <w:rPr>
          <w:rFonts w:ascii="Courier New" w:hAnsi="Courier New" w:eastAsia="Courier New" w:cs="Courier New"/>
          <w:color w:val="auto"/>
          <w:sz w:val="16"/>
          <w:szCs w:val="16"/>
        </w:rPr>
        <w:t xml:space="preserve">        Flood list length 0</w:t>
      </w:r>
    </w:p>
    <w:p w:rsidR="79505DC3" w:rsidP="79505DC3" w:rsidRDefault="79505DC3" w14:paraId="06172D50" w14:textId="03B9ACBE">
      <w:pPr>
        <w:pStyle w:val="Normal"/>
        <w:spacing w:after="160" w:line="259" w:lineRule="auto"/>
        <w:rPr>
          <w:rFonts w:ascii="Courier New" w:hAnsi="Courier New" w:eastAsia="Courier New" w:cs="Courier New"/>
          <w:color w:val="auto"/>
          <w:sz w:val="16"/>
          <w:szCs w:val="16"/>
        </w:rPr>
      </w:pPr>
    </w:p>
    <w:p w:rsidR="13C62E0F" w:rsidP="13C62E0F" w:rsidRDefault="13C62E0F" w14:paraId="2406F889" w14:textId="550E495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R3#show ip ospf interface</w:t>
      </w:r>
    </w:p>
    <w:p w:rsidR="13C62E0F" w:rsidP="13C62E0F" w:rsidRDefault="13C62E0F" w14:paraId="69549649" w14:textId="7F8BBBF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GigabitEthernet0/0/0.2 is down, line protocol is down</w:t>
      </w:r>
    </w:p>
    <w:p w:rsidR="13C62E0F" w:rsidP="13C62E0F" w:rsidRDefault="13C62E0F" w14:paraId="06E56849" w14:textId="341D160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10.2.3.1/24, Interface ID 14, Area 0</w:t>
      </w:r>
    </w:p>
    <w:p w:rsidR="13C62E0F" w:rsidP="13C62E0F" w:rsidRDefault="13C62E0F" w14:paraId="55F1C00A" w14:textId="5C4457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12A2A828" w14:textId="751D700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2, Router ID 1.1.3.2, Network Type BROADCAST, Cost: 1</w:t>
      </w:r>
    </w:p>
    <w:p w:rsidR="13C62E0F" w:rsidP="13C62E0F" w:rsidRDefault="13C62E0F" w14:paraId="32DA07C3" w14:textId="7A9F063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1BCF9A94" w14:textId="2C8AD56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2B7CAB37" w14:textId="0670A09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DOWN, Priority 1</w:t>
      </w:r>
    </w:p>
    <w:p w:rsidR="13C62E0F" w:rsidP="13C62E0F" w:rsidRDefault="13C62E0F" w14:paraId="326BC445" w14:textId="3F20447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No designated router on this network</w:t>
      </w:r>
    </w:p>
    <w:p w:rsidR="13C62E0F" w:rsidP="13C62E0F" w:rsidRDefault="13C62E0F" w14:paraId="6D92A126" w14:textId="6D07D33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No backup designated router on this network</w:t>
      </w:r>
    </w:p>
    <w:p w:rsidR="13C62E0F" w:rsidP="13C62E0F" w:rsidRDefault="13C62E0F" w14:paraId="42DE7B23" w14:textId="4EDC7E4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472A63E6" w14:textId="0E1C450E">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0D8E55E1" w14:textId="2EA038F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GigabitEthernet0/0/1.2 is up, line protocol is up</w:t>
      </w:r>
    </w:p>
    <w:p w:rsidR="13C62E0F" w:rsidP="13C62E0F" w:rsidRDefault="13C62E0F" w14:paraId="268F716E" w14:textId="7B23EDA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10.2.2.2/24, Interface ID 13, Area 0</w:t>
      </w:r>
    </w:p>
    <w:p w:rsidR="13C62E0F" w:rsidP="13C62E0F" w:rsidRDefault="13C62E0F" w14:paraId="57C5519F" w14:textId="33C6A2F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0E1145C5" w14:textId="16FE31A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2, Router ID 1.1.3.2, Network Type BROADCAST, Cost: 1</w:t>
      </w:r>
    </w:p>
    <w:p w:rsidR="13C62E0F" w:rsidP="13C62E0F" w:rsidRDefault="13C62E0F" w14:paraId="152903CD" w14:textId="2B7EB3B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12B9B5DC" w14:textId="659D90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7975900B" w14:textId="4EB2D20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DR, Priority 1</w:t>
      </w:r>
    </w:p>
    <w:p w:rsidR="13C62E0F" w:rsidP="13C62E0F" w:rsidRDefault="13C62E0F" w14:paraId="7E7313DD" w14:textId="6F95320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1.1.3.2, Interface address 10.2.2.2</w:t>
      </w:r>
    </w:p>
    <w:p w:rsidR="13C62E0F" w:rsidP="13C62E0F" w:rsidRDefault="13C62E0F" w14:paraId="065978C2" w14:textId="29B4C26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Backup Designated router (ID) 1.1.2.2, Interface address 10.2.2.1</w:t>
      </w:r>
    </w:p>
    <w:p w:rsidR="13C62E0F" w:rsidP="13C62E0F" w:rsidRDefault="13C62E0F" w14:paraId="67D22E33" w14:textId="513C516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41EE733E" w14:textId="1D29182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070BB118" w14:textId="49A578E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00:00:04</w:t>
      </w:r>
    </w:p>
    <w:p w:rsidR="13C62E0F" w:rsidP="13C62E0F" w:rsidRDefault="13C62E0F" w14:paraId="06FAE9E7" w14:textId="7EEC5A2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3C0198A1" w14:textId="0EA43DC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3C290F05" w14:textId="32E49F0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0F888205" w14:textId="0352E49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037313B0" w14:textId="771F2CD6">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27AA7124" w14:textId="247C9F4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1, maximum is 2</w:t>
      </w:r>
    </w:p>
    <w:p w:rsidR="13C62E0F" w:rsidP="13C62E0F" w:rsidRDefault="13C62E0F" w14:paraId="6FE99479" w14:textId="2A2B973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4450D069" w14:textId="2E93C8F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1, Adjacent neighbor count is 1</w:t>
      </w:r>
    </w:p>
    <w:p w:rsidR="13C62E0F" w:rsidP="13C62E0F" w:rsidRDefault="13C62E0F" w14:paraId="4D923DEB" w14:textId="69BC5A0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Adjacent with neighbor 1.1.2.2  (Backup Designated Router)</w:t>
      </w:r>
    </w:p>
    <w:p w:rsidR="13C62E0F" w:rsidP="13C62E0F" w:rsidRDefault="13C62E0F" w14:paraId="7FDD0CD9" w14:textId="4F42F8B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71C1FACE" w14:textId="3E36E9B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GigabitEthernet0/0/0.1 is down, line protocol is down</w:t>
      </w:r>
    </w:p>
    <w:p w:rsidR="13C62E0F" w:rsidP="13C62E0F" w:rsidRDefault="13C62E0F" w14:paraId="520DB254" w14:textId="741ABB67">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10.1.3.1/24, Interface ID 12, Area 0</w:t>
      </w:r>
    </w:p>
    <w:p w:rsidR="13C62E0F" w:rsidP="13C62E0F" w:rsidRDefault="13C62E0F" w14:paraId="3986E54E" w14:textId="726F1EEA">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7C196AD8" w14:textId="4377BCA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1, Router ID 1.1.3.1, Network Type BROADCAST, Cost: 1</w:t>
      </w:r>
    </w:p>
    <w:p w:rsidR="13C62E0F" w:rsidP="13C62E0F" w:rsidRDefault="13C62E0F" w14:paraId="27641B06" w14:textId="33D530A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78D470AA" w14:textId="23DBE9E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55F82FE7" w14:textId="23F89D1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DOWN, Priority 1</w:t>
      </w:r>
    </w:p>
    <w:p w:rsidR="13C62E0F" w:rsidP="13C62E0F" w:rsidRDefault="13C62E0F" w14:paraId="19C668DB" w14:textId="471C6D91">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No designated router on this network</w:t>
      </w:r>
    </w:p>
    <w:p w:rsidR="13C62E0F" w:rsidP="13C62E0F" w:rsidRDefault="13C62E0F" w14:paraId="5CEB1F1A" w14:textId="3DA40D1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No backup designated router on this network</w:t>
      </w:r>
    </w:p>
    <w:p w:rsidR="13C62E0F" w:rsidP="13C62E0F" w:rsidRDefault="13C62E0F" w14:paraId="07C4703A" w14:textId="35FDB82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697FFDF0" w14:textId="43288A5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21D76685" w14:textId="3CDED7B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GigabitEthernet0/0/1.1 is up, line protocol is up</w:t>
      </w:r>
    </w:p>
    <w:p w:rsidR="13C62E0F" w:rsidP="13C62E0F" w:rsidRDefault="13C62E0F" w14:paraId="4011FE97" w14:textId="3349FD8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Internet Address 10.1.2.2/24, Interface ID 11, Area 0</w:t>
      </w:r>
    </w:p>
    <w:p w:rsidR="13C62E0F" w:rsidP="13C62E0F" w:rsidRDefault="13C62E0F" w14:paraId="7A1D1CB1" w14:textId="60DA69A0">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Attached via Network Statement</w:t>
      </w:r>
    </w:p>
    <w:p w:rsidR="13C62E0F" w:rsidP="13C62E0F" w:rsidRDefault="13C62E0F" w14:paraId="2CF67C6F" w14:textId="060352B3">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Process ID 1, Router ID 1.1.3.1, Network Type BROADCAST, Cost: 1</w:t>
      </w:r>
    </w:p>
    <w:p w:rsidR="13C62E0F" w:rsidP="13C62E0F" w:rsidRDefault="13C62E0F" w14:paraId="0DCC985E" w14:textId="2B2658C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Topology-MTID    Cost    Disabled    Shutdown      Topology Name</w:t>
      </w:r>
    </w:p>
    <w:p w:rsidR="13C62E0F" w:rsidP="13C62E0F" w:rsidRDefault="13C62E0F" w14:paraId="5EF6B29D" w14:textId="2A41138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0           1         no          no            Base</w:t>
      </w:r>
    </w:p>
    <w:p w:rsidR="13C62E0F" w:rsidP="13C62E0F" w:rsidRDefault="13C62E0F" w14:paraId="252FC7A4" w14:textId="6459A6F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Transmit Delay is 1 sec, State DR, Priority 1</w:t>
      </w:r>
    </w:p>
    <w:p w:rsidR="13C62E0F" w:rsidP="13C62E0F" w:rsidRDefault="13C62E0F" w14:paraId="039E208C" w14:textId="3E41D0B4">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Designated Router (ID) 1.1.3.1, Interface address 10.1.2.2</w:t>
      </w:r>
    </w:p>
    <w:p w:rsidR="13C62E0F" w:rsidP="13C62E0F" w:rsidRDefault="13C62E0F" w14:paraId="580C5B97" w14:textId="4D0FD91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No backup designated router on this network</w:t>
      </w:r>
    </w:p>
    <w:p w:rsidR="13C62E0F" w:rsidP="13C62E0F" w:rsidRDefault="13C62E0F" w14:paraId="5F15D4D7" w14:textId="529AF5C5">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Timer intervals configured, Hello 10, Dead 40, Wait 40, Retransmit 5</w:t>
      </w:r>
    </w:p>
    <w:p w:rsidR="13C62E0F" w:rsidP="13C62E0F" w:rsidRDefault="13C62E0F" w14:paraId="4129EEF7" w14:textId="0B7916B8">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oob-resync timeout 40</w:t>
      </w:r>
    </w:p>
    <w:p w:rsidR="13C62E0F" w:rsidP="13C62E0F" w:rsidRDefault="13C62E0F" w14:paraId="4CB06AE8" w14:textId="6F3000A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Hello due in 00:00:03</w:t>
      </w:r>
    </w:p>
    <w:p w:rsidR="13C62E0F" w:rsidP="13C62E0F" w:rsidRDefault="13C62E0F" w14:paraId="6E53F708" w14:textId="45381FD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Supports Link-local Signaling (LLS)</w:t>
      </w:r>
    </w:p>
    <w:p w:rsidR="13C62E0F" w:rsidP="13C62E0F" w:rsidRDefault="13C62E0F" w14:paraId="1D1CB2C5" w14:textId="5B76512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Cisco NSF helper support enabled</w:t>
      </w:r>
    </w:p>
    <w:p w:rsidR="13C62E0F" w:rsidP="13C62E0F" w:rsidRDefault="13C62E0F" w14:paraId="3EC4161C" w14:textId="6232573D">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IETF NSF helper support enabled</w:t>
      </w:r>
    </w:p>
    <w:p w:rsidR="13C62E0F" w:rsidP="13C62E0F" w:rsidRDefault="13C62E0F" w14:paraId="610F6D87" w14:textId="18AC5BAB">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Index 1/1/1, flood queue length 0</w:t>
      </w:r>
    </w:p>
    <w:p w:rsidR="13C62E0F" w:rsidP="13C62E0F" w:rsidRDefault="13C62E0F" w14:paraId="0623233A" w14:textId="7E9D49D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Next 0x0(0)/0x0(0)/0x0(0)</w:t>
      </w:r>
    </w:p>
    <w:p w:rsidR="13C62E0F" w:rsidP="13C62E0F" w:rsidRDefault="13C62E0F" w14:paraId="0A9A252F" w14:textId="022BCC5F">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length is 0, maximum is 0</w:t>
      </w:r>
    </w:p>
    <w:p w:rsidR="13C62E0F" w:rsidP="13C62E0F" w:rsidRDefault="13C62E0F" w14:paraId="384BD155" w14:textId="3968EF22">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Last flood scan time is 0 msec, maximum is 0 msec</w:t>
      </w:r>
    </w:p>
    <w:p w:rsidR="13C62E0F" w:rsidP="13C62E0F" w:rsidRDefault="13C62E0F" w14:paraId="69CF89EC" w14:textId="75C4603C">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Neighbor Count is 0, Adjacent neighbor count is 0</w:t>
      </w:r>
    </w:p>
    <w:p w:rsidR="13C62E0F" w:rsidP="13C62E0F" w:rsidRDefault="13C62E0F" w14:paraId="3E198FFF" w14:textId="5C94F0B9">
      <w:pPr>
        <w:pStyle w:val="Normal"/>
        <w:spacing w:after="160" w:line="259" w:lineRule="auto"/>
        <w:rPr>
          <w:rFonts w:ascii="Courier New" w:hAnsi="Courier New" w:eastAsia="Courier New" w:cs="Courier New"/>
          <w:color w:val="auto"/>
          <w:sz w:val="16"/>
          <w:szCs w:val="16"/>
        </w:rPr>
      </w:pPr>
      <w:r w:rsidRPr="13C62E0F" w:rsidR="13C62E0F">
        <w:rPr>
          <w:rFonts w:ascii="Courier New" w:hAnsi="Courier New" w:eastAsia="Courier New" w:cs="Courier New"/>
          <w:color w:val="auto"/>
          <w:sz w:val="16"/>
          <w:szCs w:val="16"/>
        </w:rPr>
        <w:t xml:space="preserve">  Suppress hello for 0 neighbor(s)</w:t>
      </w:r>
    </w:p>
    <w:p w:rsidR="13C62E0F" w:rsidP="13C62E0F" w:rsidRDefault="13C62E0F" w14:paraId="6F791E16" w14:textId="3561EB08">
      <w:pPr>
        <w:pStyle w:val="Normal"/>
        <w:spacing w:after="160" w:line="259" w:lineRule="auto"/>
        <w:rPr>
          <w:rFonts w:ascii="Courier New" w:hAnsi="Courier New" w:eastAsia="Courier New" w:cs="Courier New"/>
          <w:color w:val="auto"/>
          <w:sz w:val="16"/>
          <w:szCs w:val="16"/>
        </w:rPr>
      </w:pPr>
    </w:p>
    <w:p w:rsidR="257AEFD4" w:rsidP="13C62E0F" w:rsidRDefault="257AEFD4" w14:paraId="4CB4BAE6" w14:textId="7E21A9A4">
      <w:pPr>
        <w:spacing w:after="160"/>
        <w:rPr>
          <w:rFonts w:ascii="Courier New" w:hAnsi="Courier New" w:eastAsia="Courier New" w:cs="Courier New"/>
          <w:color w:val="auto" w:themeColor="text1"/>
          <w:sz w:val="18"/>
          <w:szCs w:val="18"/>
        </w:rPr>
      </w:pPr>
      <w:r w:rsidRPr="13C62E0F" w:rsidR="257AEFD4">
        <w:rPr>
          <w:rFonts w:ascii="Courier New" w:hAnsi="Courier New" w:eastAsia="Courier New" w:cs="Courier New"/>
          <w:b w:val="1"/>
          <w:bCs w:val="1"/>
          <w:color w:val="auto"/>
          <w:sz w:val="18"/>
          <w:szCs w:val="18"/>
          <w:u w:val="single"/>
        </w:rPr>
        <w:t>Router 4:</w:t>
      </w:r>
    </w:p>
    <w:p w:rsidR="557C454C" w:rsidP="79505DC3" w:rsidRDefault="557C454C" w14:paraId="4391660B" w14:textId="2ED1B45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R4#show run</w:t>
      </w:r>
    </w:p>
    <w:p w:rsidR="557C454C" w:rsidP="79505DC3" w:rsidRDefault="557C454C" w14:paraId="5E85D4A3" w14:textId="2D51670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Building configuration...</w:t>
      </w:r>
    </w:p>
    <w:p w:rsidR="557C454C" w:rsidP="79505DC3" w:rsidRDefault="557C454C" w14:paraId="343DFA4A" w14:textId="533E57C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Current </w:t>
      </w:r>
      <w:proofErr w:type="gramStart"/>
      <w:r w:rsidRPr="79505DC3" w:rsidR="13C62E0F">
        <w:rPr>
          <w:rFonts w:ascii="Courier New" w:hAnsi="Courier New" w:eastAsia="Courier New" w:cs="Courier New"/>
          <w:b w:val="0"/>
          <w:bCs w:val="0"/>
          <w:color w:val="auto"/>
          <w:sz w:val="16"/>
          <w:szCs w:val="16"/>
        </w:rPr>
        <w:t>configuration :</w:t>
      </w:r>
      <w:proofErr w:type="gramEnd"/>
      <w:r w:rsidRPr="79505DC3" w:rsidR="13C62E0F">
        <w:rPr>
          <w:rFonts w:ascii="Courier New" w:hAnsi="Courier New" w:eastAsia="Courier New" w:cs="Courier New"/>
          <w:b w:val="0"/>
          <w:bCs w:val="0"/>
          <w:color w:val="auto"/>
          <w:sz w:val="16"/>
          <w:szCs w:val="16"/>
        </w:rPr>
        <w:t xml:space="preserve"> 3932 bytes</w:t>
      </w:r>
    </w:p>
    <w:p w:rsidR="557C454C" w:rsidP="79505DC3" w:rsidRDefault="557C454C" w14:paraId="2140BBDA" w14:textId="501D2C4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Last configuration change at 18:23:24 UTC Tue Mar 22</w:t>
      </w:r>
      <w:proofErr w:type="gramStart"/>
      <w:r w:rsidRPr="79505DC3" w:rsidR="13C62E0F">
        <w:rPr>
          <w:rFonts w:ascii="Courier New" w:hAnsi="Courier New" w:eastAsia="Courier New" w:cs="Courier New"/>
          <w:b w:val="0"/>
          <w:bCs w:val="0"/>
          <w:color w:val="auto"/>
          <w:sz w:val="16"/>
          <w:szCs w:val="16"/>
        </w:rPr>
        <w:t xml:space="preserve"> 2022</w:t>
      </w:r>
      <w:proofErr w:type="gramEnd"/>
    </w:p>
    <w:p w:rsidR="557C454C" w:rsidP="79505DC3" w:rsidRDefault="557C454C" w14:paraId="7E9F7F68" w14:textId="2A3FE4A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version 16.9</w:t>
      </w:r>
    </w:p>
    <w:p w:rsidR="557C454C" w:rsidP="79505DC3" w:rsidRDefault="557C454C" w14:paraId="6EB7244A" w14:textId="08F2B88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service timestamps debug datetime msec</w:t>
      </w:r>
    </w:p>
    <w:p w:rsidR="557C454C" w:rsidP="79505DC3" w:rsidRDefault="557C454C" w14:paraId="4AE81489" w14:textId="75AEC48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service timestamps log datetime msec</w:t>
      </w:r>
    </w:p>
    <w:p w:rsidR="557C454C" w:rsidP="79505DC3" w:rsidRDefault="557C454C" w14:paraId="66D9EE2D" w14:textId="0C8D12F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platform </w:t>
      </w:r>
      <w:proofErr w:type="spellStart"/>
      <w:r w:rsidRPr="79505DC3" w:rsidR="13C62E0F">
        <w:rPr>
          <w:rFonts w:ascii="Courier New" w:hAnsi="Courier New" w:eastAsia="Courier New" w:cs="Courier New"/>
          <w:b w:val="0"/>
          <w:bCs w:val="0"/>
          <w:color w:val="auto"/>
          <w:sz w:val="16"/>
          <w:szCs w:val="16"/>
        </w:rPr>
        <w:t>qfp</w:t>
      </w:r>
      <w:proofErr w:type="spellEnd"/>
      <w:r w:rsidRPr="79505DC3" w:rsidR="13C62E0F">
        <w:rPr>
          <w:rFonts w:ascii="Courier New" w:hAnsi="Courier New" w:eastAsia="Courier New" w:cs="Courier New"/>
          <w:b w:val="0"/>
          <w:bCs w:val="0"/>
          <w:color w:val="auto"/>
          <w:sz w:val="16"/>
          <w:szCs w:val="16"/>
        </w:rPr>
        <w:t xml:space="preserve"> utilization monitor load 80</w:t>
      </w:r>
    </w:p>
    <w:p w:rsidR="557C454C" w:rsidP="79505DC3" w:rsidRDefault="557C454C" w14:paraId="427BE080" w14:textId="42BE9AA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no platform punt-keepalive disable-kernel-core</w:t>
      </w:r>
    </w:p>
    <w:p w:rsidR="557C454C" w:rsidP="79505DC3" w:rsidRDefault="557C454C" w14:paraId="3D0234F2" w14:textId="5471AEC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hostname R4</w:t>
      </w:r>
    </w:p>
    <w:p w:rsidR="557C454C" w:rsidP="79505DC3" w:rsidRDefault="557C454C" w14:paraId="3AB75166" w14:textId="51D2335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boot-start-marker</w:t>
      </w:r>
    </w:p>
    <w:p w:rsidR="557C454C" w:rsidP="79505DC3" w:rsidRDefault="557C454C" w14:paraId="0E7F1763" w14:textId="10F067B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boot-end-marker</w:t>
      </w:r>
    </w:p>
    <w:p w:rsidR="557C454C" w:rsidP="79505DC3" w:rsidRDefault="557C454C" w14:paraId="1E364A61" w14:textId="5403F091">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definition </w:t>
      </w:r>
      <w:proofErr w:type="spellStart"/>
      <w:r w:rsidRPr="79505DC3" w:rsidR="13C62E0F">
        <w:rPr>
          <w:rFonts w:ascii="Courier New" w:hAnsi="Courier New" w:eastAsia="Courier New" w:cs="Courier New"/>
          <w:b w:val="0"/>
          <w:bCs w:val="0"/>
          <w:color w:val="auto"/>
          <w:sz w:val="16"/>
          <w:szCs w:val="16"/>
        </w:rPr>
        <w:t>Mgmt-intf</w:t>
      </w:r>
      <w:proofErr w:type="spellEnd"/>
    </w:p>
    <w:p w:rsidR="557C454C" w:rsidP="79505DC3" w:rsidRDefault="557C454C" w14:paraId="60ECDB32" w14:textId="2229FA2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address-family ipv4</w:t>
      </w:r>
    </w:p>
    <w:p w:rsidR="557C454C" w:rsidP="79505DC3" w:rsidRDefault="557C454C" w14:paraId="260F76DA" w14:textId="537FAE1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exit-address-family</w:t>
      </w:r>
    </w:p>
    <w:p w:rsidR="557C454C" w:rsidP="79505DC3" w:rsidRDefault="557C454C" w14:paraId="27F0075E" w14:textId="5848D23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address-family ipv6</w:t>
      </w:r>
    </w:p>
    <w:p w:rsidR="557C454C" w:rsidP="79505DC3" w:rsidRDefault="557C454C" w14:paraId="67A626D8" w14:textId="1F26B11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exit-address-family</w:t>
      </w:r>
    </w:p>
    <w:p w:rsidR="557C454C" w:rsidP="79505DC3" w:rsidRDefault="557C454C" w14:paraId="140A9ED7" w14:textId="339CFC4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no </w:t>
      </w:r>
      <w:proofErr w:type="spellStart"/>
      <w:r w:rsidRPr="79505DC3" w:rsidR="13C62E0F">
        <w:rPr>
          <w:rFonts w:ascii="Courier New" w:hAnsi="Courier New" w:eastAsia="Courier New" w:cs="Courier New"/>
          <w:b w:val="0"/>
          <w:bCs w:val="0"/>
          <w:color w:val="auto"/>
          <w:sz w:val="16"/>
          <w:szCs w:val="16"/>
        </w:rPr>
        <w:t>aaa</w:t>
      </w:r>
      <w:proofErr w:type="spellEnd"/>
      <w:r w:rsidRPr="79505DC3" w:rsidR="13C62E0F">
        <w:rPr>
          <w:rFonts w:ascii="Courier New" w:hAnsi="Courier New" w:eastAsia="Courier New" w:cs="Courier New"/>
          <w:b w:val="0"/>
          <w:bCs w:val="0"/>
          <w:color w:val="auto"/>
          <w:sz w:val="16"/>
          <w:szCs w:val="16"/>
        </w:rPr>
        <w:t xml:space="preserve"> </w:t>
      </w:r>
      <w:proofErr w:type="gramStart"/>
      <w:r w:rsidRPr="79505DC3" w:rsidR="13C62E0F">
        <w:rPr>
          <w:rFonts w:ascii="Courier New" w:hAnsi="Courier New" w:eastAsia="Courier New" w:cs="Courier New"/>
          <w:b w:val="0"/>
          <w:bCs w:val="0"/>
          <w:color w:val="auto"/>
          <w:sz w:val="16"/>
          <w:szCs w:val="16"/>
        </w:rPr>
        <w:t>new-model</w:t>
      </w:r>
      <w:proofErr w:type="gramEnd"/>
    </w:p>
    <w:p w:rsidR="557C454C" w:rsidP="79505DC3" w:rsidRDefault="557C454C" w14:paraId="1577279E" w14:textId="7DDF7BD9">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Apple</w:t>
      </w:r>
    </w:p>
    <w:p w:rsidR="557C454C" w:rsidP="79505DC3" w:rsidRDefault="557C454C" w14:paraId="19BE46B4" w14:textId="7D83790F">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Facebook</w:t>
      </w:r>
    </w:p>
    <w:p w:rsidR="557C454C" w:rsidP="79505DC3" w:rsidRDefault="557C454C" w14:paraId="75A0F93C" w14:textId="09C44674">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dhcp</w:t>
      </w:r>
      <w:proofErr w:type="spellEnd"/>
      <w:r w:rsidRPr="79505DC3" w:rsidR="13C62E0F">
        <w:rPr>
          <w:rFonts w:ascii="Courier New" w:hAnsi="Courier New" w:eastAsia="Courier New" w:cs="Courier New"/>
          <w:b w:val="0"/>
          <w:bCs w:val="0"/>
          <w:color w:val="auto"/>
          <w:sz w:val="16"/>
          <w:szCs w:val="16"/>
        </w:rPr>
        <w:t xml:space="preserve"> pool </w:t>
      </w:r>
      <w:proofErr w:type="spellStart"/>
      <w:r w:rsidRPr="79505DC3" w:rsidR="13C62E0F">
        <w:rPr>
          <w:rFonts w:ascii="Courier New" w:hAnsi="Courier New" w:eastAsia="Courier New" w:cs="Courier New"/>
          <w:b w:val="0"/>
          <w:bCs w:val="0"/>
          <w:color w:val="auto"/>
          <w:sz w:val="16"/>
          <w:szCs w:val="16"/>
        </w:rPr>
        <w:t>webuidhcp</w:t>
      </w:r>
      <w:proofErr w:type="spellEnd"/>
    </w:p>
    <w:p w:rsidR="557C454C" w:rsidP="79505DC3" w:rsidRDefault="557C454C" w14:paraId="5AE5DC2A" w14:textId="756A3A4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subscriber templating</w:t>
      </w:r>
    </w:p>
    <w:p w:rsidR="557C454C" w:rsidP="79505DC3" w:rsidRDefault="557C454C" w14:paraId="5538E5BD" w14:textId="5BF182E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multilink bundle-name authenticated</w:t>
      </w:r>
    </w:p>
    <w:p w:rsidR="557C454C" w:rsidP="79505DC3" w:rsidRDefault="557C454C" w14:paraId="5882554E" w14:textId="628BDD1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crypto </w:t>
      </w:r>
      <w:proofErr w:type="spellStart"/>
      <w:r w:rsidRPr="79505DC3" w:rsidR="13C62E0F">
        <w:rPr>
          <w:rFonts w:ascii="Courier New" w:hAnsi="Courier New" w:eastAsia="Courier New" w:cs="Courier New"/>
          <w:b w:val="0"/>
          <w:bCs w:val="0"/>
          <w:color w:val="auto"/>
          <w:sz w:val="16"/>
          <w:szCs w:val="16"/>
        </w:rPr>
        <w:t>pki</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trustpoint</w:t>
      </w:r>
      <w:proofErr w:type="spellEnd"/>
      <w:r w:rsidRPr="79505DC3" w:rsidR="13C62E0F">
        <w:rPr>
          <w:rFonts w:ascii="Courier New" w:hAnsi="Courier New" w:eastAsia="Courier New" w:cs="Courier New"/>
          <w:b w:val="0"/>
          <w:bCs w:val="0"/>
          <w:color w:val="auto"/>
          <w:sz w:val="16"/>
          <w:szCs w:val="16"/>
        </w:rPr>
        <w:t xml:space="preserve"> TP-self-signed-2951285168</w:t>
      </w:r>
    </w:p>
    <w:p w:rsidR="557C454C" w:rsidP="79505DC3" w:rsidRDefault="557C454C" w14:paraId="7CFCBD47" w14:textId="7616A1C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enrollment </w:t>
      </w:r>
      <w:proofErr w:type="spellStart"/>
      <w:r w:rsidRPr="79505DC3" w:rsidR="13C62E0F">
        <w:rPr>
          <w:rFonts w:ascii="Courier New" w:hAnsi="Courier New" w:eastAsia="Courier New" w:cs="Courier New"/>
          <w:b w:val="0"/>
          <w:bCs w:val="0"/>
          <w:color w:val="auto"/>
          <w:sz w:val="16"/>
          <w:szCs w:val="16"/>
        </w:rPr>
        <w:t>selfsigned</w:t>
      </w:r>
      <w:proofErr w:type="spellEnd"/>
    </w:p>
    <w:p w:rsidR="557C454C" w:rsidP="79505DC3" w:rsidRDefault="557C454C" w14:paraId="2CAEF382" w14:textId="33CDB9A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subject-name </w:t>
      </w:r>
      <w:proofErr w:type="spellStart"/>
      <w:r w:rsidRPr="79505DC3" w:rsidR="13C62E0F">
        <w:rPr>
          <w:rFonts w:ascii="Courier New" w:hAnsi="Courier New" w:eastAsia="Courier New" w:cs="Courier New"/>
          <w:b w:val="0"/>
          <w:bCs w:val="0"/>
          <w:color w:val="auto"/>
          <w:sz w:val="16"/>
          <w:szCs w:val="16"/>
        </w:rPr>
        <w:t>cn</w:t>
      </w:r>
      <w:proofErr w:type="spellEnd"/>
      <w:r w:rsidRPr="79505DC3" w:rsidR="13C62E0F">
        <w:rPr>
          <w:rFonts w:ascii="Courier New" w:hAnsi="Courier New" w:eastAsia="Courier New" w:cs="Courier New"/>
          <w:b w:val="0"/>
          <w:bCs w:val="0"/>
          <w:color w:val="auto"/>
          <w:sz w:val="16"/>
          <w:szCs w:val="16"/>
        </w:rPr>
        <w:t>=IOS-Self-Signed-Certificate-2951285168</w:t>
      </w:r>
    </w:p>
    <w:p w:rsidR="557C454C" w:rsidP="79505DC3" w:rsidRDefault="557C454C" w14:paraId="1E902F6C" w14:textId="7D31A1E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revocation-check none</w:t>
      </w:r>
    </w:p>
    <w:p w:rsidR="557C454C" w:rsidP="79505DC3" w:rsidRDefault="557C454C" w14:paraId="49177472" w14:textId="607A4A8A">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rsakeypair</w:t>
      </w:r>
      <w:proofErr w:type="spellEnd"/>
      <w:r w:rsidRPr="79505DC3" w:rsidR="13C62E0F">
        <w:rPr>
          <w:rFonts w:ascii="Courier New" w:hAnsi="Courier New" w:eastAsia="Courier New" w:cs="Courier New"/>
          <w:b w:val="0"/>
          <w:bCs w:val="0"/>
          <w:color w:val="auto"/>
          <w:sz w:val="16"/>
          <w:szCs w:val="16"/>
        </w:rPr>
        <w:t xml:space="preserve"> TP-self-signed-2951285168</w:t>
      </w:r>
    </w:p>
    <w:p w:rsidR="557C454C" w:rsidP="79505DC3" w:rsidRDefault="557C454C" w14:paraId="2838CD07" w14:textId="3B8F109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crypto </w:t>
      </w:r>
      <w:proofErr w:type="spellStart"/>
      <w:r w:rsidRPr="79505DC3" w:rsidR="13C62E0F">
        <w:rPr>
          <w:rFonts w:ascii="Courier New" w:hAnsi="Courier New" w:eastAsia="Courier New" w:cs="Courier New"/>
          <w:b w:val="0"/>
          <w:bCs w:val="0"/>
          <w:color w:val="auto"/>
          <w:sz w:val="16"/>
          <w:szCs w:val="16"/>
        </w:rPr>
        <w:t>pki</w:t>
      </w:r>
      <w:proofErr w:type="spellEnd"/>
      <w:r w:rsidRPr="79505DC3" w:rsidR="13C62E0F">
        <w:rPr>
          <w:rFonts w:ascii="Courier New" w:hAnsi="Courier New" w:eastAsia="Courier New" w:cs="Courier New"/>
          <w:b w:val="0"/>
          <w:bCs w:val="0"/>
          <w:color w:val="auto"/>
          <w:sz w:val="16"/>
          <w:szCs w:val="16"/>
        </w:rPr>
        <w:t xml:space="preserve"> certificate chain TP-self-signed-2951285168</w:t>
      </w:r>
    </w:p>
    <w:p w:rsidR="557C454C" w:rsidP="79505DC3" w:rsidRDefault="557C454C" w14:paraId="21B44FC3" w14:textId="0F16BA65">
      <w:pPr>
        <w:pStyle w:val="Normal"/>
        <w:spacing w:after="160" w:line="259" w:lineRule="auto"/>
        <w:rPr>
          <w:rFonts w:ascii="Courier New" w:hAnsi="Courier New" w:eastAsia="Courier New" w:cs="Courier New"/>
          <w:b w:val="0"/>
          <w:bCs w:val="0"/>
          <w:color w:val="auto"/>
          <w:sz w:val="16"/>
          <w:szCs w:val="16"/>
        </w:rPr>
      </w:pPr>
      <w:proofErr w:type="gramStart"/>
      <w:r w:rsidRPr="79505DC3" w:rsidR="13C62E0F">
        <w:rPr>
          <w:rFonts w:ascii="Courier New" w:hAnsi="Courier New" w:eastAsia="Courier New" w:cs="Courier New"/>
          <w:b w:val="0"/>
          <w:bCs w:val="0"/>
          <w:color w:val="auto"/>
          <w:sz w:val="16"/>
          <w:szCs w:val="16"/>
        </w:rPr>
        <w:t>certificate self</w:t>
      </w:r>
      <w:proofErr w:type="gramEnd"/>
      <w:r w:rsidRPr="79505DC3" w:rsidR="13C62E0F">
        <w:rPr>
          <w:rFonts w:ascii="Courier New" w:hAnsi="Courier New" w:eastAsia="Courier New" w:cs="Courier New"/>
          <w:b w:val="0"/>
          <w:bCs w:val="0"/>
          <w:color w:val="auto"/>
          <w:sz w:val="16"/>
          <w:szCs w:val="16"/>
        </w:rPr>
        <w:t>-signed 01</w:t>
      </w:r>
    </w:p>
    <w:p w:rsidR="557C454C" w:rsidP="79505DC3" w:rsidRDefault="557C454C" w14:paraId="463E7FE2" w14:textId="1835AC4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30820330 30820218 A0030201 02020101 300D0609 2A864886 F70D0101 05050030</w:t>
      </w:r>
    </w:p>
    <w:p w:rsidR="557C454C" w:rsidP="79505DC3" w:rsidRDefault="557C454C" w14:paraId="33B1C57A" w14:textId="18F8F4D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31312F30 2D060355 04031326 494F532D 53656C66 2D536967 6E65642D 43657274</w:t>
      </w:r>
    </w:p>
    <w:p w:rsidR="557C454C" w:rsidP="79505DC3" w:rsidRDefault="557C454C" w14:paraId="5C456BA5" w14:textId="125CE4C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69666963 6174652D 32393531 32383531 3638301E 170D3232 30333232 31383233</w:t>
      </w:r>
    </w:p>
    <w:p w:rsidR="557C454C" w:rsidP="79505DC3" w:rsidRDefault="557C454C" w14:paraId="083ABB23" w14:textId="1168DDF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30345A17 0D333030 31303130 30303030 305A3031 312F302D 06035504 03132649</w:t>
      </w:r>
    </w:p>
    <w:p w:rsidR="557C454C" w:rsidP="79505DC3" w:rsidRDefault="557C454C" w14:paraId="28A05333" w14:textId="7BDCB4F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4F532D53 656C662D 5369676E 65642D43 65727469 66696361 74652D32 39353132</w:t>
      </w:r>
    </w:p>
    <w:p w:rsidR="557C454C" w:rsidP="79505DC3" w:rsidRDefault="557C454C" w14:paraId="726B26EF" w14:textId="5BDB304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38353136 38308201 22300D06 092A8648 86F70D01 01010500 0382010F 00308201</w:t>
      </w:r>
    </w:p>
    <w:p w:rsidR="557C454C" w:rsidP="79505DC3" w:rsidRDefault="557C454C" w14:paraId="7D76BFC0" w14:textId="1FFDC9E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0A028201 01008AB8 13024DD0 FD77B9F6 147B0F3F E5C98185 FAFBCBE5 34AA2B73</w:t>
      </w:r>
    </w:p>
    <w:p w:rsidR="557C454C" w:rsidP="79505DC3" w:rsidRDefault="557C454C" w14:paraId="04F6CC37" w14:textId="4A412EE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EB77494F F2307159 23EA6D79 002A62C4 B73BCE9A ED7DC4B7 F1D5C810 FF1C9541</w:t>
      </w:r>
    </w:p>
    <w:p w:rsidR="557C454C" w:rsidP="79505DC3" w:rsidRDefault="557C454C" w14:paraId="451C7980" w14:textId="71003AC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82CFC6A0 730208A4 6FF82036 51B50C3F A8E9216A BDBCCD48 C154F1E3 F979C67E</w:t>
      </w:r>
    </w:p>
    <w:p w:rsidR="557C454C" w:rsidP="79505DC3" w:rsidRDefault="557C454C" w14:paraId="63FF17F3" w14:textId="1222A07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BEE29C7A 706DFDB7 871DF0E1 054E68FB 61CBC2F5 1677C1B8 CF4CACC0 A4817BE0</w:t>
      </w:r>
    </w:p>
    <w:p w:rsidR="557C454C" w:rsidP="79505DC3" w:rsidRDefault="557C454C" w14:paraId="742925AE" w14:textId="259447C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F2870065 979813D1 43343554 B5799141 C95C1047 D2A5DF57 8B2447E1 4335B6AE</w:t>
      </w:r>
    </w:p>
    <w:p w:rsidR="557C454C" w:rsidP="79505DC3" w:rsidRDefault="557C454C" w14:paraId="2715F7BD" w14:textId="6A951C9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12334B9F BF85E5FC 86A621C7 9716E05E AA3EA870 84C5F300 C54A93F8 CAB637B3</w:t>
      </w:r>
    </w:p>
    <w:p w:rsidR="557C454C" w:rsidP="79505DC3" w:rsidRDefault="557C454C" w14:paraId="3E505574" w14:textId="1A77531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7C127964 E3D3EFAC 2593B613 C707D3E7 03A4CF3E 12E75B3A 4D90961A C4D89E2C</w:t>
      </w:r>
    </w:p>
    <w:p w:rsidR="557C454C" w:rsidP="79505DC3" w:rsidRDefault="557C454C" w14:paraId="798D47A6" w14:textId="40245E8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D70B3507 981B847D 35A2D8B3 9F472A95 BB25F22A C9E35A2C 516BD3A2 11B071C6</w:t>
      </w:r>
    </w:p>
    <w:p w:rsidR="557C454C" w:rsidP="79505DC3" w:rsidRDefault="557C454C" w14:paraId="10FEF3AC" w14:textId="5CEE2F8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799B8C11 39450203 010001A3 53305130 0F060355 1D130101 FF040530 030101FF</w:t>
      </w:r>
    </w:p>
    <w:p w:rsidR="557C454C" w:rsidP="79505DC3" w:rsidRDefault="557C454C" w14:paraId="6C5FEE8D" w14:textId="35E27C0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301F0603 551D2304 18301680 14EA8B90 A5C2C053 6BC0E770 E563C198 788E5324</w:t>
      </w:r>
    </w:p>
    <w:p w:rsidR="557C454C" w:rsidP="79505DC3" w:rsidRDefault="557C454C" w14:paraId="217CD6ED" w14:textId="233E6B7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D4301D06 03551D0E 04160414 EA8B90A5 C2C0536B C0E770E5 63C19878 8E5324D4</w:t>
      </w:r>
    </w:p>
    <w:p w:rsidR="557C454C" w:rsidP="79505DC3" w:rsidRDefault="557C454C" w14:paraId="65424E5F" w14:textId="2AE5D29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300D0609 2A864886 F70D0101 05050003 82010100 5228770A F276A81A 27B92040</w:t>
      </w:r>
    </w:p>
    <w:p w:rsidR="557C454C" w:rsidP="79505DC3" w:rsidRDefault="557C454C" w14:paraId="2EB3BEE6" w14:textId="588123C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D7929C30 348C120E B3F09C91 570529F8 978443EB EAF53E21 D906C663 A5570A3E</w:t>
      </w:r>
    </w:p>
    <w:p w:rsidR="557C454C" w:rsidP="79505DC3" w:rsidRDefault="557C454C" w14:paraId="0773D294" w14:textId="32F4464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5F3D15DD 72D5C6C9 9C861A90 999AD255 1E8FBF90 66382E2E 98C33FC4 0BACADF6</w:t>
      </w:r>
    </w:p>
    <w:p w:rsidR="557C454C" w:rsidP="79505DC3" w:rsidRDefault="557C454C" w14:paraId="2F2661CC" w14:textId="1FEF6AB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4F58CF49 06C6E628 5936BE21 5736EE2B 4685DB6E 400C086F 6C5E3FA4 242A2ACF</w:t>
      </w:r>
    </w:p>
    <w:p w:rsidR="557C454C" w:rsidP="79505DC3" w:rsidRDefault="557C454C" w14:paraId="76BBB445" w14:textId="76244D5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23C0A7C8 89566757 CA99DBAE 2DAA34FB 49FE38F7 C96C7B86 53E390EC FBB49DC5</w:t>
      </w:r>
    </w:p>
    <w:p w:rsidR="557C454C" w:rsidP="79505DC3" w:rsidRDefault="557C454C" w14:paraId="67BEEFA4" w14:textId="3147DE6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346F66AC 2D2E95B4 D34A43F2 04B67103 17D79112 1B841D8F 8713949D 78F9FDBD</w:t>
      </w:r>
    </w:p>
    <w:p w:rsidR="557C454C" w:rsidP="79505DC3" w:rsidRDefault="557C454C" w14:paraId="340C9E51" w14:textId="4D74B7A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7430032C 289F77EF B2E53177 096A0CB5 A14D49CD 0E984148 441B80D1 706EC593</w:t>
      </w:r>
    </w:p>
    <w:p w:rsidR="557C454C" w:rsidP="79505DC3" w:rsidRDefault="557C454C" w14:paraId="31B49934" w14:textId="371B5AC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BA013544 BA4116BD B94F6000 A8F8EF9C 24523C1A A0A15037 529E154C DCC8B0DD</w:t>
      </w:r>
    </w:p>
    <w:p w:rsidR="557C454C" w:rsidP="79505DC3" w:rsidRDefault="557C454C" w14:paraId="659C1797" w14:textId="6D40945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FAC51190 648F17F9 16193CD9 03B85615 9102EDF4</w:t>
      </w:r>
    </w:p>
    <w:p w:rsidR="557C454C" w:rsidP="79505DC3" w:rsidRDefault="557C454C" w14:paraId="70F551E2" w14:textId="1C86B76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quit</w:t>
      </w:r>
    </w:p>
    <w:p w:rsidR="557C454C" w:rsidP="79505DC3" w:rsidRDefault="557C454C" w14:paraId="1EAE5674" w14:textId="16A9FFC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license </w:t>
      </w:r>
      <w:proofErr w:type="spellStart"/>
      <w:r w:rsidRPr="79505DC3" w:rsidR="13C62E0F">
        <w:rPr>
          <w:rFonts w:ascii="Courier New" w:hAnsi="Courier New" w:eastAsia="Courier New" w:cs="Courier New"/>
          <w:b w:val="0"/>
          <w:bCs w:val="0"/>
          <w:color w:val="auto"/>
          <w:sz w:val="16"/>
          <w:szCs w:val="16"/>
        </w:rPr>
        <w:t>udi</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pid</w:t>
      </w:r>
      <w:proofErr w:type="spellEnd"/>
      <w:r w:rsidRPr="79505DC3" w:rsidR="13C62E0F">
        <w:rPr>
          <w:rFonts w:ascii="Courier New" w:hAnsi="Courier New" w:eastAsia="Courier New" w:cs="Courier New"/>
          <w:b w:val="0"/>
          <w:bCs w:val="0"/>
          <w:color w:val="auto"/>
          <w:sz w:val="16"/>
          <w:szCs w:val="16"/>
        </w:rPr>
        <w:t xml:space="preserve"> ISR4321/K9 </w:t>
      </w:r>
      <w:proofErr w:type="spellStart"/>
      <w:r w:rsidRPr="79505DC3" w:rsidR="13C62E0F">
        <w:rPr>
          <w:rFonts w:ascii="Courier New" w:hAnsi="Courier New" w:eastAsia="Courier New" w:cs="Courier New"/>
          <w:b w:val="0"/>
          <w:bCs w:val="0"/>
          <w:color w:val="auto"/>
          <w:sz w:val="16"/>
          <w:szCs w:val="16"/>
        </w:rPr>
        <w:t>sn</w:t>
      </w:r>
      <w:proofErr w:type="spellEnd"/>
      <w:r w:rsidRPr="79505DC3" w:rsidR="13C62E0F">
        <w:rPr>
          <w:rFonts w:ascii="Courier New" w:hAnsi="Courier New" w:eastAsia="Courier New" w:cs="Courier New"/>
          <w:b w:val="0"/>
          <w:bCs w:val="0"/>
          <w:color w:val="auto"/>
          <w:sz w:val="16"/>
          <w:szCs w:val="16"/>
        </w:rPr>
        <w:t xml:space="preserve"> FLM240608H7</w:t>
      </w:r>
    </w:p>
    <w:p w:rsidR="557C454C" w:rsidP="79505DC3" w:rsidRDefault="557C454C" w14:paraId="04E36234" w14:textId="2F2CF01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no license smart </w:t>
      </w:r>
      <w:proofErr w:type="gramStart"/>
      <w:r w:rsidRPr="79505DC3" w:rsidR="13C62E0F">
        <w:rPr>
          <w:rFonts w:ascii="Courier New" w:hAnsi="Courier New" w:eastAsia="Courier New" w:cs="Courier New"/>
          <w:b w:val="0"/>
          <w:bCs w:val="0"/>
          <w:color w:val="auto"/>
          <w:sz w:val="16"/>
          <w:szCs w:val="16"/>
        </w:rPr>
        <w:t>enable</w:t>
      </w:r>
      <w:proofErr w:type="gramEnd"/>
    </w:p>
    <w:p w:rsidR="557C454C" w:rsidP="79505DC3" w:rsidRDefault="557C454C" w14:paraId="0EAC1295" w14:textId="6D85F32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diagnostic bootup level minimal</w:t>
      </w:r>
    </w:p>
    <w:p w:rsidR="557C454C" w:rsidP="79505DC3" w:rsidRDefault="557C454C" w14:paraId="52FEB034" w14:textId="4828E94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spanning-tree extend system-id</w:t>
      </w:r>
    </w:p>
    <w:p w:rsidR="557C454C" w:rsidP="79505DC3" w:rsidRDefault="557C454C" w14:paraId="2633BFBA" w14:textId="01A3ABC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redundancy</w:t>
      </w:r>
    </w:p>
    <w:p w:rsidR="557C454C" w:rsidP="79505DC3" w:rsidRDefault="557C454C" w14:paraId="1D189D28" w14:textId="2FB45B8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mode none</w:t>
      </w:r>
    </w:p>
    <w:p w:rsidR="557C454C" w:rsidP="79505DC3" w:rsidRDefault="557C454C" w14:paraId="3AA88A77" w14:textId="7AC7017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GigabitEthernet0/0/0</w:t>
      </w:r>
    </w:p>
    <w:p w:rsidR="557C454C" w:rsidP="79505DC3" w:rsidRDefault="557C454C" w14:paraId="083D68C3" w14:textId="5AA16ED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no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address</w:t>
      </w:r>
    </w:p>
    <w:p w:rsidR="557C454C" w:rsidP="79505DC3" w:rsidRDefault="557C454C" w14:paraId="3FE6659B" w14:textId="033B5D1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shutdown</w:t>
      </w:r>
    </w:p>
    <w:p w:rsidR="557C454C" w:rsidP="79505DC3" w:rsidRDefault="557C454C" w14:paraId="63362DA1" w14:textId="145717C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negotiation auto</w:t>
      </w:r>
    </w:p>
    <w:p w:rsidR="557C454C" w:rsidP="79505DC3" w:rsidRDefault="557C454C" w14:paraId="25D3F69E" w14:textId="07717B0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GigabitEthernet0/0/1</w:t>
      </w:r>
    </w:p>
    <w:p w:rsidR="557C454C" w:rsidP="79505DC3" w:rsidRDefault="557C454C" w14:paraId="1DEF2A5B" w14:textId="06557C0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description R4</w:t>
      </w:r>
    </w:p>
    <w:p w:rsidR="557C454C" w:rsidP="79505DC3" w:rsidRDefault="557C454C" w14:paraId="6D6A22A0" w14:textId="179D827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no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address</w:t>
      </w:r>
    </w:p>
    <w:p w:rsidR="557C454C" w:rsidP="79505DC3" w:rsidRDefault="557C454C" w14:paraId="2F54A2CE" w14:textId="2548282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negotiation auto</w:t>
      </w:r>
    </w:p>
    <w:p w:rsidR="557C454C" w:rsidP="79505DC3" w:rsidRDefault="557C454C" w14:paraId="0AAA8448" w14:textId="1F9AA7E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GigabitEthernet0/0/1.1</w:t>
      </w:r>
    </w:p>
    <w:p w:rsidR="557C454C" w:rsidP="79505DC3" w:rsidRDefault="557C454C" w14:paraId="60C9D10C" w14:textId="7AECCF7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encapsulation dot1Q 1 native</w:t>
      </w:r>
    </w:p>
    <w:p w:rsidR="557C454C" w:rsidP="79505DC3" w:rsidRDefault="557C454C" w14:paraId="4C892CD6" w14:textId="038F5974">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forwarding Apple</w:t>
      </w:r>
    </w:p>
    <w:p w:rsidR="557C454C" w:rsidP="79505DC3" w:rsidRDefault="557C454C" w14:paraId="65FF3B92" w14:textId="50EF9E95">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address 10.1.3.2 255.255.255.0</w:t>
      </w:r>
    </w:p>
    <w:p w:rsidR="557C454C" w:rsidP="79505DC3" w:rsidRDefault="557C454C" w14:paraId="2B9D37D7" w14:textId="0FC2003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GigabitEthernet0/0/1.2</w:t>
      </w:r>
    </w:p>
    <w:p w:rsidR="557C454C" w:rsidP="79505DC3" w:rsidRDefault="557C454C" w14:paraId="15878AB1" w14:textId="185A87B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encapsulation dot1Q 2</w:t>
      </w:r>
    </w:p>
    <w:p w:rsidR="557C454C" w:rsidP="79505DC3" w:rsidRDefault="557C454C" w14:paraId="22B8364E" w14:textId="5F47CA6A">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forwarding Facebook</w:t>
      </w:r>
    </w:p>
    <w:p w:rsidR="557C454C" w:rsidP="79505DC3" w:rsidRDefault="557C454C" w14:paraId="0122AFA0" w14:textId="12AF1EF7">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address 10.2.3.2 255.255.255.0</w:t>
      </w:r>
    </w:p>
    <w:p w:rsidR="557C454C" w:rsidP="79505DC3" w:rsidRDefault="557C454C" w14:paraId="5CF29259" w14:textId="54CB41C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GigabitEthernet0</w:t>
      </w:r>
    </w:p>
    <w:p w:rsidR="557C454C" w:rsidP="79505DC3" w:rsidRDefault="557C454C" w14:paraId="276F6316" w14:textId="33D6E071">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forwarding </w:t>
      </w:r>
      <w:proofErr w:type="spellStart"/>
      <w:r w:rsidRPr="79505DC3" w:rsidR="13C62E0F">
        <w:rPr>
          <w:rFonts w:ascii="Courier New" w:hAnsi="Courier New" w:eastAsia="Courier New" w:cs="Courier New"/>
          <w:b w:val="0"/>
          <w:bCs w:val="0"/>
          <w:color w:val="auto"/>
          <w:sz w:val="16"/>
          <w:szCs w:val="16"/>
        </w:rPr>
        <w:t>Mgmt-intf</w:t>
      </w:r>
      <w:proofErr w:type="spellEnd"/>
    </w:p>
    <w:p w:rsidR="557C454C" w:rsidP="79505DC3" w:rsidRDefault="557C454C" w14:paraId="21485086" w14:textId="0CEB312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no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address</w:t>
      </w:r>
    </w:p>
    <w:p w:rsidR="557C454C" w:rsidP="79505DC3" w:rsidRDefault="557C454C" w14:paraId="74A5B70E" w14:textId="0C8FC24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shutdown</w:t>
      </w:r>
    </w:p>
    <w:p w:rsidR="557C454C" w:rsidP="79505DC3" w:rsidRDefault="557C454C" w14:paraId="22713048" w14:textId="1CF6E54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negotiation auto</w:t>
      </w:r>
    </w:p>
    <w:p w:rsidR="557C454C" w:rsidP="79505DC3" w:rsidRDefault="557C454C" w14:paraId="72439BFB" w14:textId="125B505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router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1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Apple</w:t>
      </w:r>
    </w:p>
    <w:p w:rsidR="557C454C" w:rsidP="79505DC3" w:rsidRDefault="557C454C" w14:paraId="73101DEB" w14:textId="7174C09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router-id 1.1.4.1</w:t>
      </w:r>
    </w:p>
    <w:p w:rsidR="557C454C" w:rsidP="79505DC3" w:rsidRDefault="557C454C" w14:paraId="76791868" w14:textId="0BBEA7B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capability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-lite</w:t>
      </w:r>
    </w:p>
    <w:p w:rsidR="557C454C" w:rsidP="79505DC3" w:rsidRDefault="557C454C" w14:paraId="4203F2BF" w14:textId="47FC691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network 10.1.3.0 0.0.0.255 area 0</w:t>
      </w:r>
    </w:p>
    <w:p w:rsidR="557C454C" w:rsidP="79505DC3" w:rsidRDefault="557C454C" w14:paraId="15434C82" w14:textId="5B85670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router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2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Facebook</w:t>
      </w:r>
    </w:p>
    <w:p w:rsidR="557C454C" w:rsidP="79505DC3" w:rsidRDefault="557C454C" w14:paraId="71C76C18" w14:textId="23F8B1B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router-id 1.1.4.2</w:t>
      </w:r>
    </w:p>
    <w:p w:rsidR="557C454C" w:rsidP="79505DC3" w:rsidRDefault="557C454C" w14:paraId="78A254A7" w14:textId="6EF183C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capability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-lite</w:t>
      </w:r>
    </w:p>
    <w:p w:rsidR="557C454C" w:rsidP="79505DC3" w:rsidRDefault="557C454C" w14:paraId="062A4024" w14:textId="71CEF20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network 10.2.3.0 0.0.0.255 area 0</w:t>
      </w:r>
    </w:p>
    <w:p w:rsidR="557C454C" w:rsidP="79505DC3" w:rsidRDefault="557C454C" w14:paraId="22341CE4" w14:textId="1B52F2D5">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forward-protocol </w:t>
      </w:r>
      <w:proofErr w:type="spellStart"/>
      <w:r w:rsidRPr="79505DC3" w:rsidR="13C62E0F">
        <w:rPr>
          <w:rFonts w:ascii="Courier New" w:hAnsi="Courier New" w:eastAsia="Courier New" w:cs="Courier New"/>
          <w:b w:val="0"/>
          <w:bCs w:val="0"/>
          <w:color w:val="auto"/>
          <w:sz w:val="16"/>
          <w:szCs w:val="16"/>
        </w:rPr>
        <w:t>nd</w:t>
      </w:r>
      <w:proofErr w:type="spellEnd"/>
    </w:p>
    <w:p w:rsidR="557C454C" w:rsidP="79505DC3" w:rsidRDefault="557C454C" w14:paraId="5C034B5D" w14:textId="290CCB73">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http server</w:t>
      </w:r>
    </w:p>
    <w:p w:rsidR="557C454C" w:rsidP="79505DC3" w:rsidRDefault="557C454C" w14:paraId="7EEE4EBD" w14:textId="49B73C2C">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http authentication local</w:t>
      </w:r>
    </w:p>
    <w:p w:rsidR="557C454C" w:rsidP="79505DC3" w:rsidRDefault="557C454C" w14:paraId="5549F29C" w14:textId="4E524BB5">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http </w:t>
      </w:r>
      <w:proofErr w:type="gramStart"/>
      <w:r w:rsidRPr="79505DC3" w:rsidR="13C62E0F">
        <w:rPr>
          <w:rFonts w:ascii="Courier New" w:hAnsi="Courier New" w:eastAsia="Courier New" w:cs="Courier New"/>
          <w:b w:val="0"/>
          <w:bCs w:val="0"/>
          <w:color w:val="auto"/>
          <w:sz w:val="16"/>
          <w:szCs w:val="16"/>
        </w:rPr>
        <w:t>secure-server</w:t>
      </w:r>
      <w:proofErr w:type="gramEnd"/>
    </w:p>
    <w:p w:rsidR="557C454C" w:rsidP="79505DC3" w:rsidRDefault="557C454C" w14:paraId="16C4ECF5" w14:textId="6A8F5AE2">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tftp</w:t>
      </w:r>
      <w:proofErr w:type="spellEnd"/>
      <w:r w:rsidRPr="79505DC3" w:rsidR="13C62E0F">
        <w:rPr>
          <w:rFonts w:ascii="Courier New" w:hAnsi="Courier New" w:eastAsia="Courier New" w:cs="Courier New"/>
          <w:b w:val="0"/>
          <w:bCs w:val="0"/>
          <w:color w:val="auto"/>
          <w:sz w:val="16"/>
          <w:szCs w:val="16"/>
        </w:rPr>
        <w:t xml:space="preserve"> source-interface GigabitEthernet0</w:t>
      </w:r>
    </w:p>
    <w:p w:rsidR="557C454C" w:rsidP="79505DC3" w:rsidRDefault="557C454C" w14:paraId="2670F298" w14:textId="6ECD236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control-plane</w:t>
      </w:r>
    </w:p>
    <w:p w:rsidR="557C454C" w:rsidP="79505DC3" w:rsidRDefault="557C454C" w14:paraId="155B5ED8" w14:textId="17EB5C2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line con 0</w:t>
      </w:r>
    </w:p>
    <w:p w:rsidR="557C454C" w:rsidP="79505DC3" w:rsidRDefault="557C454C" w14:paraId="3C07ACCD" w14:textId="13BB231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transport input none</w:t>
      </w:r>
    </w:p>
    <w:p w:rsidR="557C454C" w:rsidP="79505DC3" w:rsidRDefault="557C454C" w14:paraId="661C4822" w14:textId="1C979AC8">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stopbits</w:t>
      </w:r>
      <w:proofErr w:type="spellEnd"/>
      <w:r w:rsidRPr="79505DC3" w:rsidR="13C62E0F">
        <w:rPr>
          <w:rFonts w:ascii="Courier New" w:hAnsi="Courier New" w:eastAsia="Courier New" w:cs="Courier New"/>
          <w:b w:val="0"/>
          <w:bCs w:val="0"/>
          <w:color w:val="auto"/>
          <w:sz w:val="16"/>
          <w:szCs w:val="16"/>
        </w:rPr>
        <w:t xml:space="preserve"> 1</w:t>
      </w:r>
    </w:p>
    <w:p w:rsidR="557C454C" w:rsidP="79505DC3" w:rsidRDefault="557C454C" w14:paraId="794008E9" w14:textId="2F02BF2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line aux 0</w:t>
      </w:r>
    </w:p>
    <w:p w:rsidR="557C454C" w:rsidP="79505DC3" w:rsidRDefault="557C454C" w14:paraId="51E132D9" w14:textId="24AFB7DF">
      <w:pPr>
        <w:pStyle w:val="Normal"/>
        <w:spacing w:after="160" w:line="259" w:lineRule="auto"/>
        <w:rPr>
          <w:rFonts w:ascii="Courier New" w:hAnsi="Courier New" w:eastAsia="Courier New" w:cs="Courier New"/>
          <w:b w:val="0"/>
          <w:bCs w:val="0"/>
          <w:color w:val="auto"/>
          <w:sz w:val="16"/>
          <w:szCs w:val="16"/>
        </w:rPr>
      </w:pPr>
      <w:proofErr w:type="spellStart"/>
      <w:r w:rsidRPr="79505DC3" w:rsidR="13C62E0F">
        <w:rPr>
          <w:rFonts w:ascii="Courier New" w:hAnsi="Courier New" w:eastAsia="Courier New" w:cs="Courier New"/>
          <w:b w:val="0"/>
          <w:bCs w:val="0"/>
          <w:color w:val="auto"/>
          <w:sz w:val="16"/>
          <w:szCs w:val="16"/>
        </w:rPr>
        <w:t>stopbits</w:t>
      </w:r>
      <w:proofErr w:type="spellEnd"/>
      <w:r w:rsidRPr="79505DC3" w:rsidR="13C62E0F">
        <w:rPr>
          <w:rFonts w:ascii="Courier New" w:hAnsi="Courier New" w:eastAsia="Courier New" w:cs="Courier New"/>
          <w:b w:val="0"/>
          <w:bCs w:val="0"/>
          <w:color w:val="auto"/>
          <w:sz w:val="16"/>
          <w:szCs w:val="16"/>
        </w:rPr>
        <w:t xml:space="preserve"> 1</w:t>
      </w:r>
    </w:p>
    <w:p w:rsidR="557C454C" w:rsidP="79505DC3" w:rsidRDefault="557C454C" w14:paraId="19D4AF8A" w14:textId="778B5D8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line </w:t>
      </w:r>
      <w:proofErr w:type="spellStart"/>
      <w:r w:rsidRPr="79505DC3" w:rsidR="13C62E0F">
        <w:rPr>
          <w:rFonts w:ascii="Courier New" w:hAnsi="Courier New" w:eastAsia="Courier New" w:cs="Courier New"/>
          <w:b w:val="0"/>
          <w:bCs w:val="0"/>
          <w:color w:val="auto"/>
          <w:sz w:val="16"/>
          <w:szCs w:val="16"/>
        </w:rPr>
        <w:t>vty</w:t>
      </w:r>
      <w:proofErr w:type="spellEnd"/>
      <w:r w:rsidRPr="79505DC3" w:rsidR="13C62E0F">
        <w:rPr>
          <w:rFonts w:ascii="Courier New" w:hAnsi="Courier New" w:eastAsia="Courier New" w:cs="Courier New"/>
          <w:b w:val="0"/>
          <w:bCs w:val="0"/>
          <w:color w:val="auto"/>
          <w:sz w:val="16"/>
          <w:szCs w:val="16"/>
        </w:rPr>
        <w:t xml:space="preserve"> 0 4</w:t>
      </w:r>
    </w:p>
    <w:p w:rsidR="557C454C" w:rsidP="79505DC3" w:rsidRDefault="557C454C" w14:paraId="23061AF0" w14:textId="5BBA730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login</w:t>
      </w:r>
    </w:p>
    <w:p w:rsidR="557C454C" w:rsidP="79505DC3" w:rsidRDefault="557C454C" w14:paraId="0D57F7FD" w14:textId="46B4D49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End</w:t>
      </w:r>
    </w:p>
    <w:p w:rsidR="79505DC3" w:rsidP="79505DC3" w:rsidRDefault="79505DC3" w14:paraId="0DDDF5C7" w14:textId="22028422">
      <w:pPr>
        <w:pStyle w:val="Normal"/>
        <w:spacing w:after="160" w:line="259" w:lineRule="auto"/>
        <w:rPr>
          <w:rFonts w:ascii="Courier New" w:hAnsi="Courier New" w:eastAsia="Courier New" w:cs="Courier New"/>
          <w:b w:val="0"/>
          <w:bCs w:val="0"/>
          <w:color w:val="auto"/>
          <w:sz w:val="16"/>
          <w:szCs w:val="16"/>
        </w:rPr>
      </w:pPr>
    </w:p>
    <w:p w:rsidR="557C454C" w:rsidP="79505DC3" w:rsidRDefault="557C454C" w14:paraId="4798EA02" w14:textId="081B3D0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R4#Show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route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Apple</w:t>
      </w:r>
    </w:p>
    <w:p w:rsidR="557C454C" w:rsidP="79505DC3" w:rsidRDefault="557C454C" w14:paraId="655DE7C4" w14:textId="1EC7C11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
    <w:p w:rsidR="557C454C" w:rsidP="79505DC3" w:rsidRDefault="557C454C" w14:paraId="5FB0FA15" w14:textId="6DFB7D1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Routing Table: Apple</w:t>
      </w:r>
    </w:p>
    <w:p w:rsidR="557C454C" w:rsidP="79505DC3" w:rsidRDefault="557C454C" w14:paraId="43D10F43" w14:textId="4B40EA3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Codes: L - local, C - connected, S - static, R - RIP, M - mobile, B - BGP</w:t>
      </w:r>
    </w:p>
    <w:p w:rsidR="557C454C" w:rsidP="79505DC3" w:rsidRDefault="557C454C" w14:paraId="3D1E92C8" w14:textId="396B5C2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D - EIGRP, EX - EIGRP external, O - OSPF, IA - OSPF inter area</w:t>
      </w:r>
    </w:p>
    <w:p w:rsidR="557C454C" w:rsidP="79505DC3" w:rsidRDefault="557C454C" w14:paraId="13260E57" w14:textId="44BB2F6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N1 - OSPF NSSA external type 1, N2 - OSPF NSSA external type 2</w:t>
      </w:r>
    </w:p>
    <w:p w:rsidR="557C454C" w:rsidP="79505DC3" w:rsidRDefault="557C454C" w14:paraId="76E41711" w14:textId="124BF18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E1 - OSPF external type 1, E2 - OSPF external type 2</w:t>
      </w:r>
    </w:p>
    <w:p w:rsidR="557C454C" w:rsidP="79505DC3" w:rsidRDefault="557C454C" w14:paraId="4BF173BD" w14:textId="48D94C5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i</w:t>
      </w:r>
      <w:proofErr w:type="spellEnd"/>
      <w:r w:rsidRPr="79505DC3" w:rsidR="13C62E0F">
        <w:rPr>
          <w:rFonts w:ascii="Courier New" w:hAnsi="Courier New" w:eastAsia="Courier New" w:cs="Courier New"/>
          <w:b w:val="0"/>
          <w:bCs w:val="0"/>
          <w:color w:val="auto"/>
          <w:sz w:val="16"/>
          <w:szCs w:val="16"/>
        </w:rPr>
        <w:t xml:space="preserve"> - IS-IS, </w:t>
      </w:r>
      <w:proofErr w:type="spellStart"/>
      <w:r w:rsidRPr="79505DC3" w:rsidR="13C62E0F">
        <w:rPr>
          <w:rFonts w:ascii="Courier New" w:hAnsi="Courier New" w:eastAsia="Courier New" w:cs="Courier New"/>
          <w:b w:val="0"/>
          <w:bCs w:val="0"/>
          <w:color w:val="auto"/>
          <w:sz w:val="16"/>
          <w:szCs w:val="16"/>
        </w:rPr>
        <w:t>su</w:t>
      </w:r>
      <w:proofErr w:type="spellEnd"/>
      <w:r w:rsidRPr="79505DC3" w:rsidR="13C62E0F">
        <w:rPr>
          <w:rFonts w:ascii="Courier New" w:hAnsi="Courier New" w:eastAsia="Courier New" w:cs="Courier New"/>
          <w:b w:val="0"/>
          <w:bCs w:val="0"/>
          <w:color w:val="auto"/>
          <w:sz w:val="16"/>
          <w:szCs w:val="16"/>
        </w:rPr>
        <w:t xml:space="preserve"> - IS-IS summary, L1 - IS-IS level-1, L2 - IS-IS level-2</w:t>
      </w:r>
    </w:p>
    <w:p w:rsidR="557C454C" w:rsidP="79505DC3" w:rsidRDefault="557C454C" w14:paraId="19A26A1E" w14:textId="6D0877B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ia</w:t>
      </w:r>
      <w:proofErr w:type="spellEnd"/>
      <w:r w:rsidRPr="79505DC3" w:rsidR="13C62E0F">
        <w:rPr>
          <w:rFonts w:ascii="Courier New" w:hAnsi="Courier New" w:eastAsia="Courier New" w:cs="Courier New"/>
          <w:b w:val="0"/>
          <w:bCs w:val="0"/>
          <w:color w:val="auto"/>
          <w:sz w:val="16"/>
          <w:szCs w:val="16"/>
        </w:rPr>
        <w:t xml:space="preserve"> - IS-IS inter area, * - candidate default, U - per-user static route</w:t>
      </w:r>
    </w:p>
    <w:p w:rsidR="557C454C" w:rsidP="79505DC3" w:rsidRDefault="557C454C" w14:paraId="64456CFE" w14:textId="7D82B60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o - ODR, P - periodic downloaded static route, H - NHRP, l - LISP</w:t>
      </w:r>
    </w:p>
    <w:p w:rsidR="557C454C" w:rsidP="79505DC3" w:rsidRDefault="557C454C" w14:paraId="43D18D6E" w14:textId="33C08A3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 - application route</w:t>
      </w:r>
    </w:p>
    <w:p w:rsidR="557C454C" w:rsidP="79505DC3" w:rsidRDefault="557C454C" w14:paraId="75D861A2" w14:textId="290712E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 - replicated route, % - next hop override, p - overrides from </w:t>
      </w:r>
      <w:proofErr w:type="spellStart"/>
      <w:r w:rsidRPr="79505DC3" w:rsidR="13C62E0F">
        <w:rPr>
          <w:rFonts w:ascii="Courier New" w:hAnsi="Courier New" w:eastAsia="Courier New" w:cs="Courier New"/>
          <w:b w:val="0"/>
          <w:bCs w:val="0"/>
          <w:color w:val="auto"/>
          <w:sz w:val="16"/>
          <w:szCs w:val="16"/>
        </w:rPr>
        <w:t>PfR</w:t>
      </w:r>
      <w:proofErr w:type="spellEnd"/>
    </w:p>
    <w:p w:rsidR="557C454C" w:rsidP="79505DC3" w:rsidRDefault="557C454C" w14:paraId="663C00F0" w14:textId="023EA8C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
    <w:p w:rsidR="557C454C" w:rsidP="79505DC3" w:rsidRDefault="557C454C" w14:paraId="7956C615" w14:textId="070A345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Gateway of last resort is not set</w:t>
      </w:r>
    </w:p>
    <w:p w:rsidR="557C454C" w:rsidP="79505DC3" w:rsidRDefault="557C454C" w14:paraId="6553E63D" w14:textId="05C8907F">
      <w:pPr>
        <w:pStyle w:val="Normal"/>
        <w:spacing w:after="160" w:line="259" w:lineRule="auto"/>
        <w:rPr>
          <w:rFonts w:ascii="Courier New" w:hAnsi="Courier New" w:eastAsia="Courier New" w:cs="Courier New"/>
          <w:b w:val="0"/>
          <w:bCs w:val="0"/>
          <w:color w:val="000000" w:themeColor="text1" w:themeTint="FF" w:themeShade="FF"/>
          <w:sz w:val="16"/>
          <w:szCs w:val="16"/>
        </w:rPr>
      </w:pPr>
    </w:p>
    <w:p w:rsidR="557C454C" w:rsidP="13C62E0F" w:rsidRDefault="557C454C" w14:paraId="1543C632" w14:textId="00A56152">
      <w:pPr>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R4#Show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route </w:t>
      </w:r>
      <w:proofErr w:type="spellStart"/>
      <w:r w:rsidRPr="79505DC3" w:rsidR="13C62E0F">
        <w:rPr>
          <w:rFonts w:ascii="Courier New" w:hAnsi="Courier New" w:eastAsia="Courier New" w:cs="Courier New"/>
          <w:b w:val="0"/>
          <w:bCs w:val="0"/>
          <w:color w:val="auto"/>
          <w:sz w:val="16"/>
          <w:szCs w:val="16"/>
        </w:rPr>
        <w:t>vrf</w:t>
      </w:r>
      <w:proofErr w:type="spellEnd"/>
      <w:r w:rsidRPr="79505DC3" w:rsidR="13C62E0F">
        <w:rPr>
          <w:rFonts w:ascii="Courier New" w:hAnsi="Courier New" w:eastAsia="Courier New" w:cs="Courier New"/>
          <w:b w:val="0"/>
          <w:bCs w:val="0"/>
          <w:color w:val="auto"/>
          <w:sz w:val="16"/>
          <w:szCs w:val="16"/>
        </w:rPr>
        <w:t xml:space="preserve"> Facebook</w:t>
      </w:r>
    </w:p>
    <w:p w:rsidR="557C454C" w:rsidP="13C62E0F" w:rsidRDefault="557C454C" w14:paraId="1F307558" w14:textId="3F8078D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
    <w:p w:rsidR="557C454C" w:rsidP="13C62E0F" w:rsidRDefault="557C454C" w14:paraId="27BA6E43" w14:textId="3434A66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Routing Table: Facebook</w:t>
      </w:r>
    </w:p>
    <w:p w:rsidR="557C454C" w:rsidP="13C62E0F" w:rsidRDefault="557C454C" w14:paraId="6AEC3B7A" w14:textId="62D3924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Codes: L - local, C - connected, S - static, R - RIP, M - mobile, B - BGP</w:t>
      </w:r>
    </w:p>
    <w:p w:rsidR="557C454C" w:rsidP="13C62E0F" w:rsidRDefault="557C454C" w14:paraId="03B598B9" w14:textId="23BECDF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D - EIGRP, EX - EIGRP external, O - OSPF, IA - OSPF inter area</w:t>
      </w:r>
    </w:p>
    <w:p w:rsidR="557C454C" w:rsidP="13C62E0F" w:rsidRDefault="557C454C" w14:paraId="5E5B2271" w14:textId="6C231CB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N1 - OSPF NSSA external type 1, N2 - OSPF NSSA external type 2</w:t>
      </w:r>
    </w:p>
    <w:p w:rsidR="557C454C" w:rsidP="13C62E0F" w:rsidRDefault="557C454C" w14:paraId="7AA4B8AA" w14:textId="62462E2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E1 - OSPF external type 1, E2 - OSPF external type 2</w:t>
      </w:r>
    </w:p>
    <w:p w:rsidR="557C454C" w:rsidP="13C62E0F" w:rsidRDefault="557C454C" w14:paraId="49C4076C" w14:textId="1AF531C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i</w:t>
      </w:r>
      <w:proofErr w:type="spellEnd"/>
      <w:r w:rsidRPr="79505DC3" w:rsidR="13C62E0F">
        <w:rPr>
          <w:rFonts w:ascii="Courier New" w:hAnsi="Courier New" w:eastAsia="Courier New" w:cs="Courier New"/>
          <w:b w:val="0"/>
          <w:bCs w:val="0"/>
          <w:color w:val="auto"/>
          <w:sz w:val="16"/>
          <w:szCs w:val="16"/>
        </w:rPr>
        <w:t xml:space="preserve"> - IS-IS, </w:t>
      </w:r>
      <w:proofErr w:type="spellStart"/>
      <w:r w:rsidRPr="79505DC3" w:rsidR="13C62E0F">
        <w:rPr>
          <w:rFonts w:ascii="Courier New" w:hAnsi="Courier New" w:eastAsia="Courier New" w:cs="Courier New"/>
          <w:b w:val="0"/>
          <w:bCs w:val="0"/>
          <w:color w:val="auto"/>
          <w:sz w:val="16"/>
          <w:szCs w:val="16"/>
        </w:rPr>
        <w:t>su</w:t>
      </w:r>
      <w:proofErr w:type="spellEnd"/>
      <w:r w:rsidRPr="79505DC3" w:rsidR="13C62E0F">
        <w:rPr>
          <w:rFonts w:ascii="Courier New" w:hAnsi="Courier New" w:eastAsia="Courier New" w:cs="Courier New"/>
          <w:b w:val="0"/>
          <w:bCs w:val="0"/>
          <w:color w:val="auto"/>
          <w:sz w:val="16"/>
          <w:szCs w:val="16"/>
        </w:rPr>
        <w:t xml:space="preserve"> - IS-IS summary, L1 - IS-IS level-1, L2 - IS-IS level-2</w:t>
      </w:r>
    </w:p>
    <w:p w:rsidR="557C454C" w:rsidP="13C62E0F" w:rsidRDefault="557C454C" w14:paraId="5A0894C4" w14:textId="74E1BFF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ia</w:t>
      </w:r>
      <w:proofErr w:type="spellEnd"/>
      <w:r w:rsidRPr="79505DC3" w:rsidR="13C62E0F">
        <w:rPr>
          <w:rFonts w:ascii="Courier New" w:hAnsi="Courier New" w:eastAsia="Courier New" w:cs="Courier New"/>
          <w:b w:val="0"/>
          <w:bCs w:val="0"/>
          <w:color w:val="auto"/>
          <w:sz w:val="16"/>
          <w:szCs w:val="16"/>
        </w:rPr>
        <w:t xml:space="preserve"> - IS-IS inter area, * - candidate default, U - per-user static route</w:t>
      </w:r>
    </w:p>
    <w:p w:rsidR="557C454C" w:rsidP="13C62E0F" w:rsidRDefault="557C454C" w14:paraId="087209D9" w14:textId="3DABCC5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o - ODR, P - periodic downloaded static route, H - NHRP, l - LISP</w:t>
      </w:r>
    </w:p>
    <w:p w:rsidR="557C454C" w:rsidP="13C62E0F" w:rsidRDefault="557C454C" w14:paraId="38889E43" w14:textId="4D22182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 - application route</w:t>
      </w:r>
    </w:p>
    <w:p w:rsidR="557C454C" w:rsidP="13C62E0F" w:rsidRDefault="557C454C" w14:paraId="2E100993" w14:textId="4A04BCF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 - replicated route, % - next hop override, p - overrides from </w:t>
      </w:r>
      <w:proofErr w:type="spellStart"/>
      <w:r w:rsidRPr="79505DC3" w:rsidR="13C62E0F">
        <w:rPr>
          <w:rFonts w:ascii="Courier New" w:hAnsi="Courier New" w:eastAsia="Courier New" w:cs="Courier New"/>
          <w:b w:val="0"/>
          <w:bCs w:val="0"/>
          <w:color w:val="auto"/>
          <w:sz w:val="16"/>
          <w:szCs w:val="16"/>
        </w:rPr>
        <w:t>PfR</w:t>
      </w:r>
      <w:proofErr w:type="spellEnd"/>
    </w:p>
    <w:p w:rsidR="557C454C" w:rsidP="13C62E0F" w:rsidRDefault="557C454C" w14:paraId="632053BF" w14:textId="1533CE0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
    <w:p w:rsidR="557C454C" w:rsidP="13C62E0F" w:rsidRDefault="557C454C" w14:paraId="7AF031DE" w14:textId="4B5DBEF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Gateway of last resort is not set</w:t>
      </w:r>
    </w:p>
    <w:p w:rsidR="557C454C" w:rsidP="13C62E0F" w:rsidRDefault="557C454C" w14:paraId="3A0490E8" w14:textId="256308F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R4#show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1</w:t>
      </w:r>
    </w:p>
    <w:p w:rsidR="557C454C" w:rsidP="13C62E0F" w:rsidRDefault="557C454C" w14:paraId="5432DA43" w14:textId="792C981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Routing Process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1" with ID 1.1.4.1</w:t>
      </w:r>
    </w:p>
    <w:p w:rsidR="557C454C" w:rsidP="13C62E0F" w:rsidRDefault="557C454C" w14:paraId="08C91A1D" w14:textId="0ACEC8F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Start time: 00:09:19.287, Time elapsed: 00:09:37.619</w:t>
      </w:r>
    </w:p>
    <w:p w:rsidR="557C454C" w:rsidP="13C62E0F" w:rsidRDefault="557C454C" w14:paraId="6B95E285" w14:textId="3F771CA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only single TOS(TOS0) routes</w:t>
      </w:r>
    </w:p>
    <w:p w:rsidR="557C454C" w:rsidP="13C62E0F" w:rsidRDefault="557C454C" w14:paraId="4B602DD7" w14:textId="2A0A54E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opaque LSA</w:t>
      </w:r>
    </w:p>
    <w:p w:rsidR="557C454C" w:rsidP="13C62E0F" w:rsidRDefault="557C454C" w14:paraId="5247C7D5" w14:textId="10FF2DA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Link-local Signaling (LLS)</w:t>
      </w:r>
    </w:p>
    <w:p w:rsidR="557C454C" w:rsidP="13C62E0F" w:rsidRDefault="557C454C" w14:paraId="1EB04883" w14:textId="725BB42E">
      <w:pPr>
        <w:pStyle w:val="Normal"/>
        <w:spacing w:after="160" w:line="259" w:lineRule="auto"/>
        <w:rPr>
          <w:rFonts w:ascii="Courier New" w:hAnsi="Courier New" w:eastAsia="Courier New" w:cs="Courier New"/>
          <w:b w:val="0"/>
          <w:bCs w:val="0"/>
          <w:color w:val="auto"/>
          <w:sz w:val="16"/>
          <w:szCs w:val="16"/>
        </w:rPr>
      </w:pPr>
      <w:proofErr w:type="gramStart"/>
      <w:r w:rsidRPr="79505DC3" w:rsidR="13C62E0F">
        <w:rPr>
          <w:rFonts w:ascii="Courier New" w:hAnsi="Courier New" w:eastAsia="Courier New" w:cs="Courier New"/>
          <w:b w:val="0"/>
          <w:bCs w:val="0"/>
          <w:color w:val="auto"/>
          <w:sz w:val="16"/>
          <w:szCs w:val="16"/>
        </w:rPr>
        <w:t>Supports area transit capability</w:t>
      </w:r>
      <w:proofErr w:type="gramEnd"/>
    </w:p>
    <w:p w:rsidR="557C454C" w:rsidP="13C62E0F" w:rsidRDefault="557C454C" w14:paraId="08074F6B" w14:textId="0B717F5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NSSA (compatible with RFC 3101)</w:t>
      </w:r>
    </w:p>
    <w:p w:rsidR="557C454C" w:rsidP="13C62E0F" w:rsidRDefault="557C454C" w14:paraId="21BC5C6B" w14:textId="5397D88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Database Exchange Summary List Optimization (RFC 5243)</w:t>
      </w:r>
    </w:p>
    <w:p w:rsidR="557C454C" w:rsidP="13C62E0F" w:rsidRDefault="557C454C" w14:paraId="5C58409B" w14:textId="2962497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Event-log disabled</w:t>
      </w:r>
    </w:p>
    <w:p w:rsidR="557C454C" w:rsidP="13C62E0F" w:rsidRDefault="557C454C" w14:paraId="4B4971B4" w14:textId="32512D6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Router is not originating router-LSAs with maximum metric</w:t>
      </w:r>
    </w:p>
    <w:p w:rsidR="557C454C" w:rsidP="13C62E0F" w:rsidRDefault="557C454C" w14:paraId="135FCE4F" w14:textId="3695D18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Initial SPF schedule delay 50 msecs</w:t>
      </w:r>
    </w:p>
    <w:p w:rsidR="557C454C" w:rsidP="13C62E0F" w:rsidRDefault="557C454C" w14:paraId="0070654C" w14:textId="55FE830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hold time between two consecutive SPFs 200 msecs</w:t>
      </w:r>
    </w:p>
    <w:p w:rsidR="557C454C" w:rsidP="13C62E0F" w:rsidRDefault="557C454C" w14:paraId="48AE7BEE" w14:textId="618C6AF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Maximum wait time between two consecutive SPFs 5000 msecs</w:t>
      </w:r>
    </w:p>
    <w:p w:rsidR="557C454C" w:rsidP="13C62E0F" w:rsidRDefault="557C454C" w14:paraId="3918025E" w14:textId="5CEBB72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Incremental-SPF disabled</w:t>
      </w:r>
    </w:p>
    <w:p w:rsidR="557C454C" w:rsidP="13C62E0F" w:rsidRDefault="557C454C" w14:paraId="098C2AC2" w14:textId="33B0084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Initial LSA throttle delay 50 msecs</w:t>
      </w:r>
    </w:p>
    <w:p w:rsidR="557C454C" w:rsidP="13C62E0F" w:rsidRDefault="557C454C" w14:paraId="19864493" w14:textId="01FC4F8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hold time for LSA throttle 200 msecs</w:t>
      </w:r>
    </w:p>
    <w:p w:rsidR="557C454C" w:rsidP="13C62E0F" w:rsidRDefault="557C454C" w14:paraId="55E3E1A7" w14:textId="609AFF7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Maximum wait time for LSA throttle 5000 msecs</w:t>
      </w:r>
    </w:p>
    <w:p w:rsidR="557C454C" w:rsidP="13C62E0F" w:rsidRDefault="557C454C" w14:paraId="7BED28FD" w14:textId="46B2AC6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LSA arrival 100 msecs</w:t>
      </w:r>
    </w:p>
    <w:p w:rsidR="557C454C" w:rsidP="13C62E0F" w:rsidRDefault="557C454C" w14:paraId="022AF3BD" w14:textId="3633C81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LSA group pacing timer 240 secs</w:t>
      </w:r>
    </w:p>
    <w:p w:rsidR="557C454C" w:rsidP="13C62E0F" w:rsidRDefault="557C454C" w14:paraId="47E0BAD6" w14:textId="2391D22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flood pacing timer 33 msecs</w:t>
      </w:r>
    </w:p>
    <w:p w:rsidR="557C454C" w:rsidP="13C62E0F" w:rsidRDefault="557C454C" w14:paraId="4C48A8DC" w14:textId="7A89EA7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Retransmission pacing timer 66 msecs</w:t>
      </w:r>
    </w:p>
    <w:p w:rsidR="557C454C" w:rsidP="13C62E0F" w:rsidRDefault="557C454C" w14:paraId="0E3526FB" w14:textId="4E0AB3D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EXCHANGE/LOADING adjacency limit: initial 300, process maximum 300</w:t>
      </w:r>
    </w:p>
    <w:p w:rsidR="557C454C" w:rsidP="13C62E0F" w:rsidRDefault="557C454C" w14:paraId="1F412C8B" w14:textId="49118D8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external LSA 0. Checksum Sum 0x000000</w:t>
      </w:r>
    </w:p>
    <w:p w:rsidR="557C454C" w:rsidP="13C62E0F" w:rsidRDefault="557C454C" w14:paraId="4EFFB84B" w14:textId="2B62146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opaque AS LSA 0. Checksum Sum 0x000000</w:t>
      </w:r>
    </w:p>
    <w:p w:rsidR="557C454C" w:rsidP="13C62E0F" w:rsidRDefault="557C454C" w14:paraId="34C2EE79" w14:textId="3C03294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Number of </w:t>
      </w:r>
      <w:proofErr w:type="spellStart"/>
      <w:r w:rsidRPr="79505DC3" w:rsidR="13C62E0F">
        <w:rPr>
          <w:rFonts w:ascii="Courier New" w:hAnsi="Courier New" w:eastAsia="Courier New" w:cs="Courier New"/>
          <w:b w:val="0"/>
          <w:bCs w:val="0"/>
          <w:color w:val="auto"/>
          <w:sz w:val="16"/>
          <w:szCs w:val="16"/>
        </w:rPr>
        <w:t>DCbitless</w:t>
      </w:r>
      <w:proofErr w:type="spellEnd"/>
      <w:r w:rsidRPr="79505DC3" w:rsidR="13C62E0F">
        <w:rPr>
          <w:rFonts w:ascii="Courier New" w:hAnsi="Courier New" w:eastAsia="Courier New" w:cs="Courier New"/>
          <w:b w:val="0"/>
          <w:bCs w:val="0"/>
          <w:color w:val="auto"/>
          <w:sz w:val="16"/>
          <w:szCs w:val="16"/>
        </w:rPr>
        <w:t xml:space="preserve"> external and opaque AS LSA 0</w:t>
      </w:r>
    </w:p>
    <w:p w:rsidR="557C454C" w:rsidP="13C62E0F" w:rsidRDefault="557C454C" w14:paraId="240C76C0" w14:textId="71DA088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Number of </w:t>
      </w:r>
      <w:proofErr w:type="spellStart"/>
      <w:r w:rsidRPr="79505DC3" w:rsidR="13C62E0F">
        <w:rPr>
          <w:rFonts w:ascii="Courier New" w:hAnsi="Courier New" w:eastAsia="Courier New" w:cs="Courier New"/>
          <w:b w:val="0"/>
          <w:bCs w:val="0"/>
          <w:color w:val="auto"/>
          <w:sz w:val="16"/>
          <w:szCs w:val="16"/>
        </w:rPr>
        <w:t>DoNotAge</w:t>
      </w:r>
      <w:proofErr w:type="spellEnd"/>
      <w:r w:rsidRPr="79505DC3" w:rsidR="13C62E0F">
        <w:rPr>
          <w:rFonts w:ascii="Courier New" w:hAnsi="Courier New" w:eastAsia="Courier New" w:cs="Courier New"/>
          <w:b w:val="0"/>
          <w:bCs w:val="0"/>
          <w:color w:val="auto"/>
          <w:sz w:val="16"/>
          <w:szCs w:val="16"/>
        </w:rPr>
        <w:t xml:space="preserve"> external and opaque AS LSA 0</w:t>
      </w:r>
    </w:p>
    <w:p w:rsidR="557C454C" w:rsidP="13C62E0F" w:rsidRDefault="557C454C" w14:paraId="49D52B87" w14:textId="6731486E">
      <w:pPr>
        <w:pStyle w:val="Normal"/>
        <w:spacing w:after="160" w:line="259" w:lineRule="auto"/>
        <w:rPr>
          <w:rFonts w:ascii="Courier New" w:hAnsi="Courier New" w:eastAsia="Courier New" w:cs="Courier New"/>
          <w:b w:val="0"/>
          <w:bCs w:val="0"/>
          <w:color w:val="auto"/>
          <w:sz w:val="16"/>
          <w:szCs w:val="16"/>
        </w:rPr>
      </w:pPr>
      <w:proofErr w:type="gramStart"/>
      <w:r w:rsidRPr="79505DC3" w:rsidR="13C62E0F">
        <w:rPr>
          <w:rFonts w:ascii="Courier New" w:hAnsi="Courier New" w:eastAsia="Courier New" w:cs="Courier New"/>
          <w:b w:val="0"/>
          <w:bCs w:val="0"/>
          <w:color w:val="auto"/>
          <w:sz w:val="16"/>
          <w:szCs w:val="16"/>
        </w:rPr>
        <w:t>Number</w:t>
      </w:r>
      <w:proofErr w:type="gramEnd"/>
      <w:r w:rsidRPr="79505DC3" w:rsidR="13C62E0F">
        <w:rPr>
          <w:rFonts w:ascii="Courier New" w:hAnsi="Courier New" w:eastAsia="Courier New" w:cs="Courier New"/>
          <w:b w:val="0"/>
          <w:bCs w:val="0"/>
          <w:color w:val="auto"/>
          <w:sz w:val="16"/>
          <w:szCs w:val="16"/>
        </w:rPr>
        <w:t xml:space="preserve"> of areas in this router is 1. 1 normal 0 stub 0 </w:t>
      </w:r>
      <w:proofErr w:type="spellStart"/>
      <w:r w:rsidRPr="79505DC3" w:rsidR="13C62E0F">
        <w:rPr>
          <w:rFonts w:ascii="Courier New" w:hAnsi="Courier New" w:eastAsia="Courier New" w:cs="Courier New"/>
          <w:b w:val="0"/>
          <w:bCs w:val="0"/>
          <w:color w:val="auto"/>
          <w:sz w:val="16"/>
          <w:szCs w:val="16"/>
        </w:rPr>
        <w:t>nssa</w:t>
      </w:r>
      <w:proofErr w:type="spellEnd"/>
    </w:p>
    <w:p w:rsidR="557C454C" w:rsidP="13C62E0F" w:rsidRDefault="557C454C" w14:paraId="2384F967" w14:textId="5B6014C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areas transit capable is 0</w:t>
      </w:r>
    </w:p>
    <w:p w:rsidR="557C454C" w:rsidP="13C62E0F" w:rsidRDefault="557C454C" w14:paraId="66AFB880" w14:textId="37C3332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External flood list length 0</w:t>
      </w:r>
    </w:p>
    <w:p w:rsidR="557C454C" w:rsidP="13C62E0F" w:rsidRDefault="557C454C" w14:paraId="13B4B8D5" w14:textId="7BA77BE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IETF NSF helper support enabled</w:t>
      </w:r>
    </w:p>
    <w:p w:rsidR="557C454C" w:rsidP="13C62E0F" w:rsidRDefault="557C454C" w14:paraId="67050B25" w14:textId="6A78F56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Cisco NSF helper support enabled</w:t>
      </w:r>
    </w:p>
    <w:p w:rsidR="557C454C" w:rsidP="13C62E0F" w:rsidRDefault="557C454C" w14:paraId="545AA50B" w14:textId="47B569A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Reference bandwidth unit is 100 </w:t>
      </w:r>
      <w:proofErr w:type="spellStart"/>
      <w:r w:rsidRPr="79505DC3" w:rsidR="13C62E0F">
        <w:rPr>
          <w:rFonts w:ascii="Courier New" w:hAnsi="Courier New" w:eastAsia="Courier New" w:cs="Courier New"/>
          <w:b w:val="0"/>
          <w:bCs w:val="0"/>
          <w:color w:val="auto"/>
          <w:sz w:val="16"/>
          <w:szCs w:val="16"/>
        </w:rPr>
        <w:t>mbps</w:t>
      </w:r>
      <w:proofErr w:type="spellEnd"/>
    </w:p>
    <w:p w:rsidR="557C454C" w:rsidP="13C62E0F" w:rsidRDefault="557C454C" w14:paraId="589C5260" w14:textId="1ABB8FB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w:t>
      </w:r>
      <w:proofErr w:type="gramStart"/>
      <w:r w:rsidRPr="79505DC3" w:rsidR="13C62E0F">
        <w:rPr>
          <w:rFonts w:ascii="Courier New" w:hAnsi="Courier New" w:eastAsia="Courier New" w:cs="Courier New"/>
          <w:b w:val="0"/>
          <w:bCs w:val="0"/>
          <w:color w:val="auto"/>
          <w:sz w:val="16"/>
          <w:szCs w:val="16"/>
        </w:rPr>
        <w:t>BACKBONE(</w:t>
      </w:r>
      <w:proofErr w:type="gramEnd"/>
      <w:r w:rsidRPr="79505DC3" w:rsidR="13C62E0F">
        <w:rPr>
          <w:rFonts w:ascii="Courier New" w:hAnsi="Courier New" w:eastAsia="Courier New" w:cs="Courier New"/>
          <w:b w:val="0"/>
          <w:bCs w:val="0"/>
          <w:color w:val="auto"/>
          <w:sz w:val="16"/>
          <w:szCs w:val="16"/>
        </w:rPr>
        <w:t>0) (Inactive)</w:t>
      </w:r>
    </w:p>
    <w:p w:rsidR="557C454C" w:rsidP="13C62E0F" w:rsidRDefault="557C454C" w14:paraId="4DDD706C" w14:textId="26F54C1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gramStart"/>
      <w:r w:rsidRPr="79505DC3" w:rsidR="13C62E0F">
        <w:rPr>
          <w:rFonts w:ascii="Courier New" w:hAnsi="Courier New" w:eastAsia="Courier New" w:cs="Courier New"/>
          <w:b w:val="0"/>
          <w:bCs w:val="0"/>
          <w:color w:val="auto"/>
          <w:sz w:val="16"/>
          <w:szCs w:val="16"/>
        </w:rPr>
        <w:t>Number</w:t>
      </w:r>
      <w:proofErr w:type="gramEnd"/>
      <w:r w:rsidRPr="79505DC3" w:rsidR="13C62E0F">
        <w:rPr>
          <w:rFonts w:ascii="Courier New" w:hAnsi="Courier New" w:eastAsia="Courier New" w:cs="Courier New"/>
          <w:b w:val="0"/>
          <w:bCs w:val="0"/>
          <w:color w:val="auto"/>
          <w:sz w:val="16"/>
          <w:szCs w:val="16"/>
        </w:rPr>
        <w:t xml:space="preserve"> of interfaces in this area is 1</w:t>
      </w:r>
    </w:p>
    <w:p w:rsidR="557C454C" w:rsidP="13C62E0F" w:rsidRDefault="557C454C" w14:paraId="7D7B088B" w14:textId="140D125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has no authentication</w:t>
      </w:r>
    </w:p>
    <w:p w:rsidR="557C454C" w:rsidP="13C62E0F" w:rsidRDefault="557C454C" w14:paraId="65380AE5" w14:textId="41D8F41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SPF algorithm last executed 00:09:37.564 ago</w:t>
      </w:r>
    </w:p>
    <w:p w:rsidR="557C454C" w:rsidP="13C62E0F" w:rsidRDefault="557C454C" w14:paraId="7706B940" w14:textId="64EAF18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SPF algorithm executed 0 times</w:t>
      </w:r>
    </w:p>
    <w:p w:rsidR="557C454C" w:rsidP="13C62E0F" w:rsidRDefault="557C454C" w14:paraId="4ECD56DB" w14:textId="05B552D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ranges are</w:t>
      </w:r>
    </w:p>
    <w:p w:rsidR="557C454C" w:rsidP="13C62E0F" w:rsidRDefault="557C454C" w14:paraId="7608C39A" w14:textId="7AA4E4C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LSA 0. Checksum Sum 0x000000</w:t>
      </w:r>
    </w:p>
    <w:p w:rsidR="557C454C" w:rsidP="13C62E0F" w:rsidRDefault="557C454C" w14:paraId="31447793" w14:textId="5E57961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opaque </w:t>
      </w:r>
      <w:proofErr w:type="gramStart"/>
      <w:r w:rsidRPr="79505DC3" w:rsidR="13C62E0F">
        <w:rPr>
          <w:rFonts w:ascii="Courier New" w:hAnsi="Courier New" w:eastAsia="Courier New" w:cs="Courier New"/>
          <w:b w:val="0"/>
          <w:bCs w:val="0"/>
          <w:color w:val="auto"/>
          <w:sz w:val="16"/>
          <w:szCs w:val="16"/>
        </w:rPr>
        <w:t>link</w:t>
      </w:r>
      <w:proofErr w:type="gramEnd"/>
      <w:r w:rsidRPr="79505DC3" w:rsidR="13C62E0F">
        <w:rPr>
          <w:rFonts w:ascii="Courier New" w:hAnsi="Courier New" w:eastAsia="Courier New" w:cs="Courier New"/>
          <w:b w:val="0"/>
          <w:bCs w:val="0"/>
          <w:color w:val="auto"/>
          <w:sz w:val="16"/>
          <w:szCs w:val="16"/>
        </w:rPr>
        <w:t xml:space="preserve"> LSA 0. Checksum Sum 0x000000</w:t>
      </w:r>
    </w:p>
    <w:p w:rsidR="557C454C" w:rsidP="13C62E0F" w:rsidRDefault="557C454C" w14:paraId="2BDF892E" w14:textId="39349F2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spellStart"/>
      <w:r w:rsidRPr="79505DC3" w:rsidR="13C62E0F">
        <w:rPr>
          <w:rFonts w:ascii="Courier New" w:hAnsi="Courier New" w:eastAsia="Courier New" w:cs="Courier New"/>
          <w:b w:val="0"/>
          <w:bCs w:val="0"/>
          <w:color w:val="auto"/>
          <w:sz w:val="16"/>
          <w:szCs w:val="16"/>
        </w:rPr>
        <w:t>DCbitless</w:t>
      </w:r>
      <w:proofErr w:type="spell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4ACCC225" w14:textId="75051B1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gramStart"/>
      <w:r w:rsidRPr="79505DC3" w:rsidR="13C62E0F">
        <w:rPr>
          <w:rFonts w:ascii="Courier New" w:hAnsi="Courier New" w:eastAsia="Courier New" w:cs="Courier New"/>
          <w:b w:val="0"/>
          <w:bCs w:val="0"/>
          <w:color w:val="auto"/>
          <w:sz w:val="16"/>
          <w:szCs w:val="16"/>
        </w:rPr>
        <w:t>indication</w:t>
      </w:r>
      <w:proofErr w:type="gram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36801427" w14:textId="25652C8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spellStart"/>
      <w:r w:rsidRPr="79505DC3" w:rsidR="13C62E0F">
        <w:rPr>
          <w:rFonts w:ascii="Courier New" w:hAnsi="Courier New" w:eastAsia="Courier New" w:cs="Courier New"/>
          <w:b w:val="0"/>
          <w:bCs w:val="0"/>
          <w:color w:val="auto"/>
          <w:sz w:val="16"/>
          <w:szCs w:val="16"/>
        </w:rPr>
        <w:t>DoNotAge</w:t>
      </w:r>
      <w:proofErr w:type="spell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52DAC741" w14:textId="20A307C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Flood list length 0</w:t>
      </w:r>
    </w:p>
    <w:p w:rsidR="557C454C" w:rsidP="13C62E0F" w:rsidRDefault="557C454C" w14:paraId="3AFECE0A" w14:textId="74971405">
      <w:pPr>
        <w:pStyle w:val="Normal"/>
        <w:spacing w:after="160" w:line="259" w:lineRule="auto"/>
        <w:rPr>
          <w:rFonts w:ascii="Courier New" w:hAnsi="Courier New" w:eastAsia="Courier New" w:cs="Courier New"/>
          <w:b w:val="0"/>
          <w:bCs w:val="0"/>
          <w:color w:val="auto"/>
          <w:sz w:val="16"/>
          <w:szCs w:val="16"/>
        </w:rPr>
      </w:pPr>
    </w:p>
    <w:p w:rsidR="557C454C" w:rsidP="13C62E0F" w:rsidRDefault="557C454C" w14:paraId="40EFE6F3" w14:textId="4E2EF3C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R4#show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2</w:t>
      </w:r>
    </w:p>
    <w:p w:rsidR="557C454C" w:rsidP="13C62E0F" w:rsidRDefault="557C454C" w14:paraId="3448266E" w14:textId="049EDE4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Routing Process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2" with ID 1.1.4.2</w:t>
      </w:r>
    </w:p>
    <w:p w:rsidR="557C454C" w:rsidP="13C62E0F" w:rsidRDefault="557C454C" w14:paraId="553A761F" w14:textId="3DA2891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Start time: 00:09:19.525, Time elapsed: 00:10:00.262</w:t>
      </w:r>
    </w:p>
    <w:p w:rsidR="557C454C" w:rsidP="13C62E0F" w:rsidRDefault="557C454C" w14:paraId="5168BE2C" w14:textId="4DE5E15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only single TOS(TOS0) routes</w:t>
      </w:r>
    </w:p>
    <w:p w:rsidR="557C454C" w:rsidP="13C62E0F" w:rsidRDefault="557C454C" w14:paraId="22E10A74" w14:textId="3DB9025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opaque LSA</w:t>
      </w:r>
    </w:p>
    <w:p w:rsidR="557C454C" w:rsidP="13C62E0F" w:rsidRDefault="557C454C" w14:paraId="6138E25F" w14:textId="53CE7E1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Link-local Signaling (LLS)</w:t>
      </w:r>
    </w:p>
    <w:p w:rsidR="557C454C" w:rsidP="13C62E0F" w:rsidRDefault="557C454C" w14:paraId="289A7CD4" w14:textId="250D65A7">
      <w:pPr>
        <w:pStyle w:val="Normal"/>
        <w:spacing w:after="160" w:line="259" w:lineRule="auto"/>
        <w:rPr>
          <w:rFonts w:ascii="Courier New" w:hAnsi="Courier New" w:eastAsia="Courier New" w:cs="Courier New"/>
          <w:b w:val="0"/>
          <w:bCs w:val="0"/>
          <w:color w:val="auto"/>
          <w:sz w:val="16"/>
          <w:szCs w:val="16"/>
        </w:rPr>
      </w:pPr>
      <w:proofErr w:type="gramStart"/>
      <w:r w:rsidRPr="79505DC3" w:rsidR="13C62E0F">
        <w:rPr>
          <w:rFonts w:ascii="Courier New" w:hAnsi="Courier New" w:eastAsia="Courier New" w:cs="Courier New"/>
          <w:b w:val="0"/>
          <w:bCs w:val="0"/>
          <w:color w:val="auto"/>
          <w:sz w:val="16"/>
          <w:szCs w:val="16"/>
        </w:rPr>
        <w:t>Supports area transit capability</w:t>
      </w:r>
      <w:proofErr w:type="gramEnd"/>
    </w:p>
    <w:p w:rsidR="557C454C" w:rsidP="13C62E0F" w:rsidRDefault="557C454C" w14:paraId="078F5BCE" w14:textId="7DB48C9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NSSA (compatible with RFC 3101)</w:t>
      </w:r>
    </w:p>
    <w:p w:rsidR="557C454C" w:rsidP="13C62E0F" w:rsidRDefault="557C454C" w14:paraId="2ED2BC89" w14:textId="28AEE93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Supports Database Exchange Summary List Optimization (RFC 5243)</w:t>
      </w:r>
    </w:p>
    <w:p w:rsidR="557C454C" w:rsidP="13C62E0F" w:rsidRDefault="557C454C" w14:paraId="279B8EE2" w14:textId="5F6C046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Event-log disabled</w:t>
      </w:r>
    </w:p>
    <w:p w:rsidR="557C454C" w:rsidP="13C62E0F" w:rsidRDefault="557C454C" w14:paraId="4DFCA9F3" w14:textId="0736DDE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Router is not originating router-LSAs with maximum metric</w:t>
      </w:r>
    </w:p>
    <w:p w:rsidR="557C454C" w:rsidP="13C62E0F" w:rsidRDefault="557C454C" w14:paraId="495614C3" w14:textId="067BC6C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Initial SPF schedule delay 50 msecs</w:t>
      </w:r>
    </w:p>
    <w:p w:rsidR="557C454C" w:rsidP="13C62E0F" w:rsidRDefault="557C454C" w14:paraId="0D90D637" w14:textId="2A581AE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hold time between two consecutive SPFs 200 msecs</w:t>
      </w:r>
    </w:p>
    <w:p w:rsidR="557C454C" w:rsidP="13C62E0F" w:rsidRDefault="557C454C" w14:paraId="311E8B5A" w14:textId="3BD2980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Maximum wait time between two consecutive SPFs 5000 msecs</w:t>
      </w:r>
    </w:p>
    <w:p w:rsidR="557C454C" w:rsidP="13C62E0F" w:rsidRDefault="557C454C" w14:paraId="20BB18FB" w14:textId="1F15D1C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Incremental-SPF disabled</w:t>
      </w:r>
    </w:p>
    <w:p w:rsidR="557C454C" w:rsidP="13C62E0F" w:rsidRDefault="557C454C" w14:paraId="09789E5F" w14:textId="2448A7F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Initial LSA throttle delay 50 msecs</w:t>
      </w:r>
    </w:p>
    <w:p w:rsidR="557C454C" w:rsidP="13C62E0F" w:rsidRDefault="557C454C" w14:paraId="4F2501CE" w14:textId="2365174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hold time for LSA throttle 200 msecs</w:t>
      </w:r>
    </w:p>
    <w:p w:rsidR="557C454C" w:rsidP="13C62E0F" w:rsidRDefault="557C454C" w14:paraId="3E86E0F2" w14:textId="01B3794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Maximum wait time for LSA throttle 5000 msecs</w:t>
      </w:r>
    </w:p>
    <w:p w:rsidR="557C454C" w:rsidP="13C62E0F" w:rsidRDefault="557C454C" w14:paraId="7EC6774E" w14:textId="775469B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Minimum LSA arrival 100 msecs</w:t>
      </w:r>
    </w:p>
    <w:p w:rsidR="557C454C" w:rsidP="13C62E0F" w:rsidRDefault="557C454C" w14:paraId="0C7DDE7C" w14:textId="2AC1E4A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LSA group pacing timer 240 secs</w:t>
      </w:r>
    </w:p>
    <w:p w:rsidR="557C454C" w:rsidP="13C62E0F" w:rsidRDefault="557C454C" w14:paraId="77BE3017" w14:textId="0F3019A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Interface flood pacing timer 33 msecs</w:t>
      </w:r>
    </w:p>
    <w:p w:rsidR="557C454C" w:rsidP="13C62E0F" w:rsidRDefault="557C454C" w14:paraId="0012C19B" w14:textId="26F976A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Retransmission pacing timer 66 msecs</w:t>
      </w:r>
    </w:p>
    <w:p w:rsidR="557C454C" w:rsidP="13C62E0F" w:rsidRDefault="557C454C" w14:paraId="1E6B69D0" w14:textId="6B603AF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EXCHANGE/LOADING adjacency limit: initial 300, process maximum 300</w:t>
      </w:r>
    </w:p>
    <w:p w:rsidR="557C454C" w:rsidP="13C62E0F" w:rsidRDefault="557C454C" w14:paraId="2459C4D6" w14:textId="1975625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external LSA 0. Checksum Sum 0x000000</w:t>
      </w:r>
    </w:p>
    <w:p w:rsidR="557C454C" w:rsidP="13C62E0F" w:rsidRDefault="557C454C" w14:paraId="13E2EBC4" w14:textId="4F68CED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opaque AS LSA 0. Checksum Sum 0x000000</w:t>
      </w:r>
    </w:p>
    <w:p w:rsidR="557C454C" w:rsidP="13C62E0F" w:rsidRDefault="557C454C" w14:paraId="24217D50" w14:textId="49B223D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Number of </w:t>
      </w:r>
      <w:proofErr w:type="spellStart"/>
      <w:r w:rsidRPr="79505DC3" w:rsidR="13C62E0F">
        <w:rPr>
          <w:rFonts w:ascii="Courier New" w:hAnsi="Courier New" w:eastAsia="Courier New" w:cs="Courier New"/>
          <w:b w:val="0"/>
          <w:bCs w:val="0"/>
          <w:color w:val="auto"/>
          <w:sz w:val="16"/>
          <w:szCs w:val="16"/>
        </w:rPr>
        <w:t>DCbitless</w:t>
      </w:r>
      <w:proofErr w:type="spellEnd"/>
      <w:r w:rsidRPr="79505DC3" w:rsidR="13C62E0F">
        <w:rPr>
          <w:rFonts w:ascii="Courier New" w:hAnsi="Courier New" w:eastAsia="Courier New" w:cs="Courier New"/>
          <w:b w:val="0"/>
          <w:bCs w:val="0"/>
          <w:color w:val="auto"/>
          <w:sz w:val="16"/>
          <w:szCs w:val="16"/>
        </w:rPr>
        <w:t xml:space="preserve"> external and opaque AS LSA 0</w:t>
      </w:r>
    </w:p>
    <w:p w:rsidR="557C454C" w:rsidP="13C62E0F" w:rsidRDefault="557C454C" w14:paraId="346900B1" w14:textId="41D6CDE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Number of </w:t>
      </w:r>
      <w:proofErr w:type="spellStart"/>
      <w:r w:rsidRPr="79505DC3" w:rsidR="13C62E0F">
        <w:rPr>
          <w:rFonts w:ascii="Courier New" w:hAnsi="Courier New" w:eastAsia="Courier New" w:cs="Courier New"/>
          <w:b w:val="0"/>
          <w:bCs w:val="0"/>
          <w:color w:val="auto"/>
          <w:sz w:val="16"/>
          <w:szCs w:val="16"/>
        </w:rPr>
        <w:t>DoNotAge</w:t>
      </w:r>
      <w:proofErr w:type="spellEnd"/>
      <w:r w:rsidRPr="79505DC3" w:rsidR="13C62E0F">
        <w:rPr>
          <w:rFonts w:ascii="Courier New" w:hAnsi="Courier New" w:eastAsia="Courier New" w:cs="Courier New"/>
          <w:b w:val="0"/>
          <w:bCs w:val="0"/>
          <w:color w:val="auto"/>
          <w:sz w:val="16"/>
          <w:szCs w:val="16"/>
        </w:rPr>
        <w:t xml:space="preserve"> external and opaque AS LSA 0</w:t>
      </w:r>
    </w:p>
    <w:p w:rsidR="557C454C" w:rsidP="13C62E0F" w:rsidRDefault="557C454C" w14:paraId="011EC436" w14:textId="42127C70">
      <w:pPr>
        <w:pStyle w:val="Normal"/>
        <w:spacing w:after="160" w:line="259" w:lineRule="auto"/>
        <w:rPr>
          <w:rFonts w:ascii="Courier New" w:hAnsi="Courier New" w:eastAsia="Courier New" w:cs="Courier New"/>
          <w:b w:val="0"/>
          <w:bCs w:val="0"/>
          <w:color w:val="auto"/>
          <w:sz w:val="16"/>
          <w:szCs w:val="16"/>
        </w:rPr>
      </w:pPr>
      <w:proofErr w:type="gramStart"/>
      <w:r w:rsidRPr="79505DC3" w:rsidR="13C62E0F">
        <w:rPr>
          <w:rFonts w:ascii="Courier New" w:hAnsi="Courier New" w:eastAsia="Courier New" w:cs="Courier New"/>
          <w:b w:val="0"/>
          <w:bCs w:val="0"/>
          <w:color w:val="auto"/>
          <w:sz w:val="16"/>
          <w:szCs w:val="16"/>
        </w:rPr>
        <w:t>Number</w:t>
      </w:r>
      <w:proofErr w:type="gramEnd"/>
      <w:r w:rsidRPr="79505DC3" w:rsidR="13C62E0F">
        <w:rPr>
          <w:rFonts w:ascii="Courier New" w:hAnsi="Courier New" w:eastAsia="Courier New" w:cs="Courier New"/>
          <w:b w:val="0"/>
          <w:bCs w:val="0"/>
          <w:color w:val="auto"/>
          <w:sz w:val="16"/>
          <w:szCs w:val="16"/>
        </w:rPr>
        <w:t xml:space="preserve"> of areas in this router is 1. 1 normal 0 stub 0 </w:t>
      </w:r>
      <w:proofErr w:type="spellStart"/>
      <w:r w:rsidRPr="79505DC3" w:rsidR="13C62E0F">
        <w:rPr>
          <w:rFonts w:ascii="Courier New" w:hAnsi="Courier New" w:eastAsia="Courier New" w:cs="Courier New"/>
          <w:b w:val="0"/>
          <w:bCs w:val="0"/>
          <w:color w:val="auto"/>
          <w:sz w:val="16"/>
          <w:szCs w:val="16"/>
        </w:rPr>
        <w:t>nssa</w:t>
      </w:r>
      <w:proofErr w:type="spellEnd"/>
    </w:p>
    <w:p w:rsidR="557C454C" w:rsidP="13C62E0F" w:rsidRDefault="557C454C" w14:paraId="1C60B292" w14:textId="3B1BE01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Number of areas transit capable is 0</w:t>
      </w:r>
    </w:p>
    <w:p w:rsidR="557C454C" w:rsidP="13C62E0F" w:rsidRDefault="557C454C" w14:paraId="338F483C" w14:textId="1CFD468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External flood list length 0</w:t>
      </w:r>
    </w:p>
    <w:p w:rsidR="557C454C" w:rsidP="13C62E0F" w:rsidRDefault="557C454C" w14:paraId="7C87422D" w14:textId="5635C38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IETF NSF helper support enabled</w:t>
      </w:r>
    </w:p>
    <w:p w:rsidR="557C454C" w:rsidP="13C62E0F" w:rsidRDefault="557C454C" w14:paraId="2E4C961E" w14:textId="73116E5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Cisco NSF helper support enabled</w:t>
      </w:r>
    </w:p>
    <w:p w:rsidR="557C454C" w:rsidP="13C62E0F" w:rsidRDefault="557C454C" w14:paraId="44AB8AAC" w14:textId="5D57BAF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Reference bandwidth unit is 100 </w:t>
      </w:r>
      <w:proofErr w:type="spellStart"/>
      <w:r w:rsidRPr="79505DC3" w:rsidR="13C62E0F">
        <w:rPr>
          <w:rFonts w:ascii="Courier New" w:hAnsi="Courier New" w:eastAsia="Courier New" w:cs="Courier New"/>
          <w:b w:val="0"/>
          <w:bCs w:val="0"/>
          <w:color w:val="auto"/>
          <w:sz w:val="16"/>
          <w:szCs w:val="16"/>
        </w:rPr>
        <w:t>mbps</w:t>
      </w:r>
      <w:proofErr w:type="spellEnd"/>
    </w:p>
    <w:p w:rsidR="557C454C" w:rsidP="13C62E0F" w:rsidRDefault="557C454C" w14:paraId="02A8E81C" w14:textId="2B07F46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w:t>
      </w:r>
      <w:proofErr w:type="gramStart"/>
      <w:r w:rsidRPr="79505DC3" w:rsidR="13C62E0F">
        <w:rPr>
          <w:rFonts w:ascii="Courier New" w:hAnsi="Courier New" w:eastAsia="Courier New" w:cs="Courier New"/>
          <w:b w:val="0"/>
          <w:bCs w:val="0"/>
          <w:color w:val="auto"/>
          <w:sz w:val="16"/>
          <w:szCs w:val="16"/>
        </w:rPr>
        <w:t>BACKBONE(</w:t>
      </w:r>
      <w:proofErr w:type="gramEnd"/>
      <w:r w:rsidRPr="79505DC3" w:rsidR="13C62E0F">
        <w:rPr>
          <w:rFonts w:ascii="Courier New" w:hAnsi="Courier New" w:eastAsia="Courier New" w:cs="Courier New"/>
          <w:b w:val="0"/>
          <w:bCs w:val="0"/>
          <w:color w:val="auto"/>
          <w:sz w:val="16"/>
          <w:szCs w:val="16"/>
        </w:rPr>
        <w:t>0) (Inactive)</w:t>
      </w:r>
    </w:p>
    <w:p w:rsidR="557C454C" w:rsidP="13C62E0F" w:rsidRDefault="557C454C" w14:paraId="20782E22" w14:textId="33EF489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gramStart"/>
      <w:r w:rsidRPr="79505DC3" w:rsidR="13C62E0F">
        <w:rPr>
          <w:rFonts w:ascii="Courier New" w:hAnsi="Courier New" w:eastAsia="Courier New" w:cs="Courier New"/>
          <w:b w:val="0"/>
          <w:bCs w:val="0"/>
          <w:color w:val="auto"/>
          <w:sz w:val="16"/>
          <w:szCs w:val="16"/>
        </w:rPr>
        <w:t>Number</w:t>
      </w:r>
      <w:proofErr w:type="gramEnd"/>
      <w:r w:rsidRPr="79505DC3" w:rsidR="13C62E0F">
        <w:rPr>
          <w:rFonts w:ascii="Courier New" w:hAnsi="Courier New" w:eastAsia="Courier New" w:cs="Courier New"/>
          <w:b w:val="0"/>
          <w:bCs w:val="0"/>
          <w:color w:val="auto"/>
          <w:sz w:val="16"/>
          <w:szCs w:val="16"/>
        </w:rPr>
        <w:t xml:space="preserve"> of interfaces in this area is 1</w:t>
      </w:r>
    </w:p>
    <w:p w:rsidR="557C454C" w:rsidP="13C62E0F" w:rsidRDefault="557C454C" w14:paraId="387C1A18" w14:textId="5D6A4ED0">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has no authentication</w:t>
      </w:r>
    </w:p>
    <w:p w:rsidR="557C454C" w:rsidP="13C62E0F" w:rsidRDefault="557C454C" w14:paraId="4F2D688A" w14:textId="0CF35CBD">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SPF algorithm last executed 00:10:00.217 ago</w:t>
      </w:r>
    </w:p>
    <w:p w:rsidR="557C454C" w:rsidP="13C62E0F" w:rsidRDefault="557C454C" w14:paraId="45035806" w14:textId="7C08975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SPF algorithm executed 0 times</w:t>
      </w:r>
    </w:p>
    <w:p w:rsidR="557C454C" w:rsidP="13C62E0F" w:rsidRDefault="557C454C" w14:paraId="3132F055" w14:textId="2F130292">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Area ranges are</w:t>
      </w:r>
    </w:p>
    <w:p w:rsidR="557C454C" w:rsidP="13C62E0F" w:rsidRDefault="557C454C" w14:paraId="5545A99C" w14:textId="62D7784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LSA 0. Checksum Sum 0x000000</w:t>
      </w:r>
    </w:p>
    <w:p w:rsidR="557C454C" w:rsidP="13C62E0F" w:rsidRDefault="557C454C" w14:paraId="5C69503F" w14:textId="6716505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opaque </w:t>
      </w:r>
      <w:proofErr w:type="gramStart"/>
      <w:r w:rsidRPr="79505DC3" w:rsidR="13C62E0F">
        <w:rPr>
          <w:rFonts w:ascii="Courier New" w:hAnsi="Courier New" w:eastAsia="Courier New" w:cs="Courier New"/>
          <w:b w:val="0"/>
          <w:bCs w:val="0"/>
          <w:color w:val="auto"/>
          <w:sz w:val="16"/>
          <w:szCs w:val="16"/>
        </w:rPr>
        <w:t>link</w:t>
      </w:r>
      <w:proofErr w:type="gramEnd"/>
      <w:r w:rsidRPr="79505DC3" w:rsidR="13C62E0F">
        <w:rPr>
          <w:rFonts w:ascii="Courier New" w:hAnsi="Courier New" w:eastAsia="Courier New" w:cs="Courier New"/>
          <w:b w:val="0"/>
          <w:bCs w:val="0"/>
          <w:color w:val="auto"/>
          <w:sz w:val="16"/>
          <w:szCs w:val="16"/>
        </w:rPr>
        <w:t xml:space="preserve"> LSA 0. Checksum Sum 0x000000</w:t>
      </w:r>
    </w:p>
    <w:p w:rsidR="557C454C" w:rsidP="13C62E0F" w:rsidRDefault="557C454C" w14:paraId="1CAE396F" w14:textId="217AD7FB">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spellStart"/>
      <w:r w:rsidRPr="79505DC3" w:rsidR="13C62E0F">
        <w:rPr>
          <w:rFonts w:ascii="Courier New" w:hAnsi="Courier New" w:eastAsia="Courier New" w:cs="Courier New"/>
          <w:b w:val="0"/>
          <w:bCs w:val="0"/>
          <w:color w:val="auto"/>
          <w:sz w:val="16"/>
          <w:szCs w:val="16"/>
        </w:rPr>
        <w:t>DCbitless</w:t>
      </w:r>
      <w:proofErr w:type="spell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53ABAE62" w14:textId="6227BAB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gramStart"/>
      <w:r w:rsidRPr="79505DC3" w:rsidR="13C62E0F">
        <w:rPr>
          <w:rFonts w:ascii="Courier New" w:hAnsi="Courier New" w:eastAsia="Courier New" w:cs="Courier New"/>
          <w:b w:val="0"/>
          <w:bCs w:val="0"/>
          <w:color w:val="auto"/>
          <w:sz w:val="16"/>
          <w:szCs w:val="16"/>
        </w:rPr>
        <w:t>indication</w:t>
      </w:r>
      <w:proofErr w:type="gram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1E68378F" w14:textId="1BFAF5D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Number of </w:t>
      </w:r>
      <w:proofErr w:type="spellStart"/>
      <w:r w:rsidRPr="79505DC3" w:rsidR="13C62E0F">
        <w:rPr>
          <w:rFonts w:ascii="Courier New" w:hAnsi="Courier New" w:eastAsia="Courier New" w:cs="Courier New"/>
          <w:b w:val="0"/>
          <w:bCs w:val="0"/>
          <w:color w:val="auto"/>
          <w:sz w:val="16"/>
          <w:szCs w:val="16"/>
        </w:rPr>
        <w:t>DoNotAge</w:t>
      </w:r>
      <w:proofErr w:type="spellEnd"/>
      <w:r w:rsidRPr="79505DC3" w:rsidR="13C62E0F">
        <w:rPr>
          <w:rFonts w:ascii="Courier New" w:hAnsi="Courier New" w:eastAsia="Courier New" w:cs="Courier New"/>
          <w:b w:val="0"/>
          <w:bCs w:val="0"/>
          <w:color w:val="auto"/>
          <w:sz w:val="16"/>
          <w:szCs w:val="16"/>
        </w:rPr>
        <w:t xml:space="preserve"> LSA 0</w:t>
      </w:r>
    </w:p>
    <w:p w:rsidR="557C454C" w:rsidP="13C62E0F" w:rsidRDefault="557C454C" w14:paraId="2A72CED6" w14:textId="7A2A643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Flood list length 0</w:t>
      </w:r>
    </w:p>
    <w:p w:rsidR="557C454C" w:rsidP="13C62E0F" w:rsidRDefault="557C454C" w14:paraId="6C27DD44" w14:textId="582BB89D">
      <w:pPr>
        <w:pStyle w:val="Normal"/>
        <w:spacing w:after="160" w:line="259" w:lineRule="auto"/>
        <w:rPr>
          <w:rFonts w:ascii="Courier New" w:hAnsi="Courier New" w:eastAsia="Courier New" w:cs="Courier New"/>
          <w:b w:val="0"/>
          <w:bCs w:val="0"/>
          <w:color w:val="auto"/>
          <w:sz w:val="16"/>
          <w:szCs w:val="16"/>
        </w:rPr>
      </w:pPr>
    </w:p>
    <w:p w:rsidR="557C454C" w:rsidP="13C62E0F" w:rsidRDefault="557C454C" w14:paraId="125CFE8E" w14:textId="4CB8408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R4#show </w:t>
      </w:r>
      <w:proofErr w:type="spellStart"/>
      <w:r w:rsidRPr="79505DC3" w:rsidR="13C62E0F">
        <w:rPr>
          <w:rFonts w:ascii="Courier New" w:hAnsi="Courier New" w:eastAsia="Courier New" w:cs="Courier New"/>
          <w:b w:val="0"/>
          <w:bCs w:val="0"/>
          <w:color w:val="auto"/>
          <w:sz w:val="16"/>
          <w:szCs w:val="16"/>
        </w:rPr>
        <w:t>ip</w:t>
      </w:r>
      <w:proofErr w:type="spellEnd"/>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ospf</w:t>
      </w:r>
      <w:proofErr w:type="spellEnd"/>
      <w:r w:rsidRPr="79505DC3" w:rsidR="13C62E0F">
        <w:rPr>
          <w:rFonts w:ascii="Courier New" w:hAnsi="Courier New" w:eastAsia="Courier New" w:cs="Courier New"/>
          <w:b w:val="0"/>
          <w:bCs w:val="0"/>
          <w:color w:val="auto"/>
          <w:sz w:val="16"/>
          <w:szCs w:val="16"/>
        </w:rPr>
        <w:t xml:space="preserve"> interface</w:t>
      </w:r>
    </w:p>
    <w:p w:rsidR="557C454C" w:rsidP="13C62E0F" w:rsidRDefault="557C454C" w14:paraId="2D5DF8A2" w14:textId="619C973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GigabitEthernet0/0/1.2 is down, line protocol is down</w:t>
      </w:r>
    </w:p>
    <w:p w:rsidR="557C454C" w:rsidP="13C62E0F" w:rsidRDefault="557C454C" w14:paraId="57F08962" w14:textId="7E18C48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Internet Address 10.2.3.2/24, Interface ID 10, Area 0</w:t>
      </w:r>
    </w:p>
    <w:p w:rsidR="557C454C" w:rsidP="13C62E0F" w:rsidRDefault="557C454C" w14:paraId="50C9A516" w14:textId="1D402BA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Attached via Network Statement</w:t>
      </w:r>
    </w:p>
    <w:p w:rsidR="557C454C" w:rsidP="13C62E0F" w:rsidRDefault="557C454C" w14:paraId="47335725" w14:textId="0CF0B29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Process ID 2, Router ID 1.1.4.2, Network Type BROADCAST, Cost: 1</w:t>
      </w:r>
    </w:p>
    <w:p w:rsidR="557C454C" w:rsidP="13C62E0F" w:rsidRDefault="557C454C" w14:paraId="5C5BFA97" w14:textId="37D39F23">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Topology-MTID    Cost    Disabled    Shutdown      Topology Name</w:t>
      </w:r>
    </w:p>
    <w:p w:rsidR="557C454C" w:rsidP="13C62E0F" w:rsidRDefault="557C454C" w14:paraId="4B5CC01A" w14:textId="70FAE8C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0           1         no          </w:t>
      </w:r>
      <w:proofErr w:type="spellStart"/>
      <w:r w:rsidRPr="79505DC3" w:rsidR="13C62E0F">
        <w:rPr>
          <w:rFonts w:ascii="Courier New" w:hAnsi="Courier New" w:eastAsia="Courier New" w:cs="Courier New"/>
          <w:b w:val="0"/>
          <w:bCs w:val="0"/>
          <w:color w:val="auto"/>
          <w:sz w:val="16"/>
          <w:szCs w:val="16"/>
        </w:rPr>
        <w:t>no</w:t>
      </w:r>
      <w:proofErr w:type="spellEnd"/>
      <w:r w:rsidRPr="79505DC3" w:rsidR="13C62E0F">
        <w:rPr>
          <w:rFonts w:ascii="Courier New" w:hAnsi="Courier New" w:eastAsia="Courier New" w:cs="Courier New"/>
          <w:b w:val="0"/>
          <w:bCs w:val="0"/>
          <w:color w:val="auto"/>
          <w:sz w:val="16"/>
          <w:szCs w:val="16"/>
        </w:rPr>
        <w:t xml:space="preserve">            Base</w:t>
      </w:r>
    </w:p>
    <w:p w:rsidR="557C454C" w:rsidP="13C62E0F" w:rsidRDefault="557C454C" w14:paraId="1AE31062" w14:textId="3CFFBC6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Transmit Delay is 1 sec, State DOWN, Priority 1</w:t>
      </w:r>
    </w:p>
    <w:p w:rsidR="557C454C" w:rsidP="13C62E0F" w:rsidRDefault="557C454C" w14:paraId="482650BB" w14:textId="2A29762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No designated router on this network</w:t>
      </w:r>
    </w:p>
    <w:p w:rsidR="557C454C" w:rsidP="13C62E0F" w:rsidRDefault="557C454C" w14:paraId="576C302A" w14:textId="6DA2CE7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No backup designated router on this network</w:t>
      </w:r>
    </w:p>
    <w:p w:rsidR="557C454C" w:rsidP="13C62E0F" w:rsidRDefault="557C454C" w14:paraId="525C8491" w14:textId="3E01811E">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Timer intervals configured, Hello 10, Dead 40, Wait 40, Retransmit 5</w:t>
      </w:r>
    </w:p>
    <w:p w:rsidR="557C454C" w:rsidP="13C62E0F" w:rsidRDefault="557C454C" w14:paraId="610F2A01" w14:textId="31C8B9A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oob</w:t>
      </w:r>
      <w:proofErr w:type="spellEnd"/>
      <w:r w:rsidRPr="79505DC3" w:rsidR="13C62E0F">
        <w:rPr>
          <w:rFonts w:ascii="Courier New" w:hAnsi="Courier New" w:eastAsia="Courier New" w:cs="Courier New"/>
          <w:b w:val="0"/>
          <w:bCs w:val="0"/>
          <w:color w:val="auto"/>
          <w:sz w:val="16"/>
          <w:szCs w:val="16"/>
        </w:rPr>
        <w:t>-resync timeout 40</w:t>
      </w:r>
    </w:p>
    <w:p w:rsidR="557C454C" w:rsidP="13C62E0F" w:rsidRDefault="557C454C" w14:paraId="354F0C4B" w14:textId="183B21DC">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GigabitEthernet0/0/1.1 is down, line protocol is down</w:t>
      </w:r>
    </w:p>
    <w:p w:rsidR="557C454C" w:rsidP="13C62E0F" w:rsidRDefault="557C454C" w14:paraId="6A834ABB" w14:textId="23D81484">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Internet Address 10.1.3.2/24, Interface ID 9, Area 0</w:t>
      </w:r>
    </w:p>
    <w:p w:rsidR="557C454C" w:rsidP="13C62E0F" w:rsidRDefault="557C454C" w14:paraId="052A66EA" w14:textId="3AC30066">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Attached via Network Statement</w:t>
      </w:r>
    </w:p>
    <w:p w:rsidR="557C454C" w:rsidP="13C62E0F" w:rsidRDefault="557C454C" w14:paraId="70B3DF12" w14:textId="2D5F0057">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Process ID 1, Router ID 1.1.4.1, Network Type BROADCAST, Cost: 1</w:t>
      </w:r>
    </w:p>
    <w:p w:rsidR="557C454C" w:rsidP="13C62E0F" w:rsidRDefault="557C454C" w14:paraId="27E043C7" w14:textId="0DCF56FA">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Topology-MTID    Cost    Disabled    Shutdown      Topology Name</w:t>
      </w:r>
    </w:p>
    <w:p w:rsidR="557C454C" w:rsidP="13C62E0F" w:rsidRDefault="557C454C" w14:paraId="51DF1FA4" w14:textId="7A7A7C79">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0           1         no          </w:t>
      </w:r>
      <w:proofErr w:type="spellStart"/>
      <w:r w:rsidRPr="79505DC3" w:rsidR="13C62E0F">
        <w:rPr>
          <w:rFonts w:ascii="Courier New" w:hAnsi="Courier New" w:eastAsia="Courier New" w:cs="Courier New"/>
          <w:b w:val="0"/>
          <w:bCs w:val="0"/>
          <w:color w:val="auto"/>
          <w:sz w:val="16"/>
          <w:szCs w:val="16"/>
        </w:rPr>
        <w:t>no</w:t>
      </w:r>
      <w:proofErr w:type="spellEnd"/>
      <w:r w:rsidRPr="79505DC3" w:rsidR="13C62E0F">
        <w:rPr>
          <w:rFonts w:ascii="Courier New" w:hAnsi="Courier New" w:eastAsia="Courier New" w:cs="Courier New"/>
          <w:b w:val="0"/>
          <w:bCs w:val="0"/>
          <w:color w:val="auto"/>
          <w:sz w:val="16"/>
          <w:szCs w:val="16"/>
        </w:rPr>
        <w:t xml:space="preserve">            Base</w:t>
      </w:r>
    </w:p>
    <w:p w:rsidR="557C454C" w:rsidP="13C62E0F" w:rsidRDefault="557C454C" w14:paraId="446C71AA" w14:textId="7DC865F8">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Transmit Delay is 1 sec, State DOWN, Priority 1</w:t>
      </w:r>
    </w:p>
    <w:p w:rsidR="557C454C" w:rsidP="13C62E0F" w:rsidRDefault="557C454C" w14:paraId="0733D3B5" w14:textId="23F165C1">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No designated router on this network</w:t>
      </w:r>
    </w:p>
    <w:p w:rsidR="557C454C" w:rsidP="13C62E0F" w:rsidRDefault="557C454C" w14:paraId="3D8999EB" w14:textId="39E8A75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No backup designated router on this network</w:t>
      </w:r>
    </w:p>
    <w:p w:rsidR="557C454C" w:rsidP="13C62E0F" w:rsidRDefault="557C454C" w14:paraId="0A8338FF" w14:textId="519EA00F">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Timer intervals configured, Hello 10, Dead 40, Wait 40, Retransmit 5</w:t>
      </w:r>
    </w:p>
    <w:p w:rsidR="557C454C" w:rsidP="13C62E0F" w:rsidRDefault="557C454C" w14:paraId="629CC848" w14:textId="63FFAF25">
      <w:pPr>
        <w:pStyle w:val="Normal"/>
        <w:spacing w:after="160" w:line="259" w:lineRule="auto"/>
        <w:rPr>
          <w:rFonts w:ascii="Courier New" w:hAnsi="Courier New" w:eastAsia="Courier New" w:cs="Courier New"/>
          <w:b w:val="0"/>
          <w:bCs w:val="0"/>
          <w:color w:val="auto"/>
          <w:sz w:val="16"/>
          <w:szCs w:val="16"/>
        </w:rPr>
      </w:pPr>
      <w:r w:rsidRPr="79505DC3" w:rsidR="13C62E0F">
        <w:rPr>
          <w:rFonts w:ascii="Courier New" w:hAnsi="Courier New" w:eastAsia="Courier New" w:cs="Courier New"/>
          <w:b w:val="0"/>
          <w:bCs w:val="0"/>
          <w:color w:val="auto"/>
          <w:sz w:val="16"/>
          <w:szCs w:val="16"/>
        </w:rPr>
        <w:t xml:space="preserve">    </w:t>
      </w:r>
      <w:proofErr w:type="spellStart"/>
      <w:r w:rsidRPr="79505DC3" w:rsidR="13C62E0F">
        <w:rPr>
          <w:rFonts w:ascii="Courier New" w:hAnsi="Courier New" w:eastAsia="Courier New" w:cs="Courier New"/>
          <w:b w:val="0"/>
          <w:bCs w:val="0"/>
          <w:color w:val="auto"/>
          <w:sz w:val="16"/>
          <w:szCs w:val="16"/>
        </w:rPr>
        <w:t>oob</w:t>
      </w:r>
      <w:proofErr w:type="spellEnd"/>
      <w:r w:rsidRPr="79505DC3" w:rsidR="13C62E0F">
        <w:rPr>
          <w:rFonts w:ascii="Courier New" w:hAnsi="Courier New" w:eastAsia="Courier New" w:cs="Courier New"/>
          <w:b w:val="0"/>
          <w:bCs w:val="0"/>
          <w:color w:val="auto"/>
          <w:sz w:val="16"/>
          <w:szCs w:val="16"/>
        </w:rPr>
        <w:t>-resync timeout 40</w:t>
      </w:r>
    </w:p>
    <w:p w:rsidR="557C454C" w:rsidP="79505DC3" w:rsidRDefault="557C454C" w14:paraId="2469077A" w14:textId="3DBAE4A8">
      <w:pPr>
        <w:pStyle w:val="Normal"/>
        <w:spacing w:after="160" w:line="259" w:lineRule="auto"/>
        <w:rPr>
          <w:rFonts w:ascii="Courier New" w:hAnsi="Courier New" w:eastAsia="Courier New" w:cs="Courier New"/>
          <w:b w:val="0"/>
          <w:bCs w:val="0"/>
          <w:color w:val="000000" w:themeColor="text1" w:themeTint="FF" w:themeShade="FF"/>
          <w:sz w:val="16"/>
          <w:szCs w:val="16"/>
        </w:rPr>
      </w:pPr>
    </w:p>
    <w:p w:rsidRPr="001F2E60" w:rsidR="09E7B12A" w:rsidP="13C62E0F" w:rsidRDefault="09E7B12A" w14:paraId="5703C522" w14:textId="08185AB9">
      <w:pPr>
        <w:spacing w:after="160"/>
        <w:jc w:val="center"/>
        <w:rPr>
          <w:rFonts w:ascii="Georgia" w:hAnsi="Georgia" w:eastAsia="Georgia" w:cs="Georgia"/>
          <w:color w:val="auto" w:themeColor="text1"/>
          <w:sz w:val="2"/>
          <w:szCs w:val="2"/>
        </w:rPr>
      </w:pPr>
    </w:p>
    <w:p w:rsidR="63B3AFC1" w:rsidP="13C62E0F" w:rsidRDefault="63B3AFC1" w14:paraId="3276C860" w14:textId="1FE71C8D">
      <w:pPr>
        <w:spacing w:after="160"/>
        <w:jc w:val="center"/>
        <w:rPr>
          <w:rFonts w:ascii="Georgia" w:hAnsi="Georgia" w:eastAsia="Georgia" w:cs="Georgia"/>
          <w:color w:val="auto" w:themeColor="text1"/>
          <w:sz w:val="36"/>
          <w:szCs w:val="36"/>
        </w:rPr>
      </w:pPr>
      <w:r w:rsidRPr="23A554A7" w:rsidR="63B3AFC1">
        <w:rPr>
          <w:rFonts w:ascii="Georgia" w:hAnsi="Georgia" w:eastAsia="Georgia" w:cs="Georgia"/>
          <w:color w:val="auto"/>
          <w:sz w:val="36"/>
          <w:szCs w:val="36"/>
        </w:rPr>
        <w:t>Problems</w:t>
      </w:r>
    </w:p>
    <w:p w:rsidR="557C454C" w:rsidP="5B9DC447" w:rsidRDefault="557C454C" w14:paraId="5674E6F0" w14:textId="375FFB06">
      <w:pPr>
        <w:spacing w:after="160" w:line="259" w:lineRule="auto"/>
        <w:ind w:firstLine="720"/>
        <w:rPr>
          <w:rFonts w:ascii="Georgia" w:hAnsi="Georgia" w:eastAsia="Georgia" w:cs="Georgia"/>
          <w:b w:val="0"/>
          <w:bCs w:val="0"/>
          <w:i w:val="0"/>
          <w:iCs w:val="0"/>
          <w:caps w:val="0"/>
          <w:smallCaps w:val="0"/>
          <w:noProof w:val="0"/>
          <w:color w:val="000000" w:themeColor="text1" w:themeTint="FF" w:themeShade="FF"/>
          <w:sz w:val="24"/>
          <w:szCs w:val="24"/>
          <w:lang w:val="en-US"/>
        </w:rPr>
      </w:pP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One of the biggest Problem that I faced in the lab was that I did not know how to configure a VRF, so I looked at a VRF videos along with </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a</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website on VRF configuration to understand how to properly create a VRF system. During the process of creating VRF, I </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encountered</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some minor problems, like typing the wrong commands in the wrong configuration mode</w:t>
      </w:r>
    </w:p>
    <w:p w:rsidR="63B3AFC1" w:rsidP="13C62E0F" w:rsidRDefault="63B3AFC1" w14:paraId="4E5E5EB3" w14:textId="7C4010AA">
      <w:pPr>
        <w:spacing w:after="160"/>
        <w:jc w:val="center"/>
        <w:rPr>
          <w:rFonts w:ascii="Georgia" w:hAnsi="Georgia" w:eastAsia="Georgia" w:cs="Georgia"/>
          <w:color w:val="auto" w:themeColor="text1"/>
          <w:sz w:val="36"/>
          <w:szCs w:val="36"/>
        </w:rPr>
      </w:pPr>
      <w:r w:rsidRPr="23A554A7" w:rsidR="63B3AFC1">
        <w:rPr>
          <w:rFonts w:ascii="Georgia" w:hAnsi="Georgia" w:eastAsia="Georgia" w:cs="Georgia"/>
          <w:color w:val="auto"/>
          <w:sz w:val="36"/>
          <w:szCs w:val="36"/>
        </w:rPr>
        <w:t>Conclusion</w:t>
      </w:r>
    </w:p>
    <w:p w:rsidR="557C454C" w:rsidP="5B9DC447" w:rsidRDefault="557C454C" w14:paraId="50559FE6" w14:textId="7DF70CB0">
      <w:pPr>
        <w:spacing w:after="160"/>
        <w:ind w:firstLine="720"/>
        <w:rPr>
          <w:rFonts w:ascii="Georgia" w:hAnsi="Georgia" w:eastAsia="Georgia" w:cs="Georgia"/>
          <w:b w:val="0"/>
          <w:bCs w:val="0"/>
          <w:i w:val="0"/>
          <w:iCs w:val="0"/>
          <w:caps w:val="0"/>
          <w:smallCaps w:val="0"/>
          <w:noProof w:val="0"/>
          <w:color w:val="000000" w:themeColor="text1" w:themeTint="FF" w:themeShade="FF"/>
          <w:sz w:val="24"/>
          <w:szCs w:val="24"/>
          <w:lang w:val="en-US"/>
        </w:rPr>
      </w:pP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objective of the lab was to be able to configure </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a</w:t>
      </w:r>
      <w:r w:rsidRPr="5B9DC447" w:rsidR="23A554A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VRF system for all the 4 routers. During this prosses of creating the VRF it allowed us to review this IP routing and allowed us to better understand and familiarize ourselves with how to configure networks physically. During the lab we encountered some small troubles that we learned from, but We were able to config the VRF system correctly by the end. This lab was straight forward, and I was able to gain experience in setting up the routers by the end of the lab.</w:t>
      </w:r>
    </w:p>
    <w:p w:rsidR="557C454C" w:rsidP="23A554A7" w:rsidRDefault="557C454C" w14:paraId="37CA610E" w14:textId="5C6FC654">
      <w:pPr>
        <w:pStyle w:val="Normal"/>
        <w:spacing w:after="160"/>
        <w:ind w:firstLine="720"/>
        <w:rPr>
          <w:rFonts w:ascii="Georgia" w:hAnsi="Georgia" w:eastAsia="Georgia" w:cs="Georgia"/>
          <w:color w:val="000000" w:themeColor="text1" w:themeTint="FF" w:themeShade="FF"/>
        </w:rPr>
      </w:pPr>
    </w:p>
    <w:p w:rsidRPr="00F70405" w:rsidR="09E7B12A" w:rsidP="13C62E0F" w:rsidRDefault="09E7B12A" w14:paraId="3AA52121" w14:textId="208B4144">
      <w:pPr>
        <w:pStyle w:val="GraphicAnchor"/>
        <w:jc w:val="center"/>
        <w:rPr>
          <w:rFonts w:ascii="Georgia" w:hAnsi="Georgia" w:eastAsia="Georgia" w:cs="Georgia"/>
          <w:color w:val="auto" w:themeColor="text1"/>
        </w:rPr>
      </w:pP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744C"/>
    <w:rsid w:val="00A43236"/>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6FBCA5"/>
    <w:rsid w:val="017D71E5"/>
    <w:rsid w:val="01D071E5"/>
    <w:rsid w:val="01DB5E60"/>
    <w:rsid w:val="02BCE195"/>
    <w:rsid w:val="02BD01A8"/>
    <w:rsid w:val="02FEA39F"/>
    <w:rsid w:val="031860B6"/>
    <w:rsid w:val="03558261"/>
    <w:rsid w:val="0397FCC9"/>
    <w:rsid w:val="03B38114"/>
    <w:rsid w:val="042018B0"/>
    <w:rsid w:val="04608EB7"/>
    <w:rsid w:val="048E1BAA"/>
    <w:rsid w:val="04C0C578"/>
    <w:rsid w:val="04D02AB3"/>
    <w:rsid w:val="04D687BF"/>
    <w:rsid w:val="050812A7"/>
    <w:rsid w:val="05151822"/>
    <w:rsid w:val="052D8CF3"/>
    <w:rsid w:val="059164AB"/>
    <w:rsid w:val="0598AE2D"/>
    <w:rsid w:val="05BBE911"/>
    <w:rsid w:val="0605FA68"/>
    <w:rsid w:val="07FBAD2A"/>
    <w:rsid w:val="08406DBF"/>
    <w:rsid w:val="085A2DC9"/>
    <w:rsid w:val="086DC9DA"/>
    <w:rsid w:val="08EF5424"/>
    <w:rsid w:val="093F6D0E"/>
    <w:rsid w:val="09DD483F"/>
    <w:rsid w:val="09E7B12A"/>
    <w:rsid w:val="0A273FF4"/>
    <w:rsid w:val="0A40BAA7"/>
    <w:rsid w:val="0A657A69"/>
    <w:rsid w:val="0ABBFD64"/>
    <w:rsid w:val="0ACB34AD"/>
    <w:rsid w:val="0B331E2D"/>
    <w:rsid w:val="0B942FC5"/>
    <w:rsid w:val="0CDF0E65"/>
    <w:rsid w:val="0D14DB01"/>
    <w:rsid w:val="0DB3E77F"/>
    <w:rsid w:val="0DDFFB1A"/>
    <w:rsid w:val="0E0FECF9"/>
    <w:rsid w:val="0E1B5432"/>
    <w:rsid w:val="0E4906AD"/>
    <w:rsid w:val="0E99A806"/>
    <w:rsid w:val="0EA5C4A5"/>
    <w:rsid w:val="0EE188BA"/>
    <w:rsid w:val="0EF3572F"/>
    <w:rsid w:val="0F431D43"/>
    <w:rsid w:val="0F62CB57"/>
    <w:rsid w:val="0F74CB62"/>
    <w:rsid w:val="0F8BF7FB"/>
    <w:rsid w:val="0F8C2204"/>
    <w:rsid w:val="0F92F25E"/>
    <w:rsid w:val="0FA014B8"/>
    <w:rsid w:val="104EA0C4"/>
    <w:rsid w:val="1067A0E8"/>
    <w:rsid w:val="1078DBBF"/>
    <w:rsid w:val="1088E85E"/>
    <w:rsid w:val="10A84FED"/>
    <w:rsid w:val="10F15FB4"/>
    <w:rsid w:val="1176F9CA"/>
    <w:rsid w:val="11CE27A8"/>
    <w:rsid w:val="122A5DAE"/>
    <w:rsid w:val="131B5F2E"/>
    <w:rsid w:val="13864186"/>
    <w:rsid w:val="13C62E0F"/>
    <w:rsid w:val="141AEF1C"/>
    <w:rsid w:val="14321412"/>
    <w:rsid w:val="14A8B897"/>
    <w:rsid w:val="14D060E5"/>
    <w:rsid w:val="1506C489"/>
    <w:rsid w:val="1508E98A"/>
    <w:rsid w:val="1508F4DA"/>
    <w:rsid w:val="1598F2D3"/>
    <w:rsid w:val="15B5C35E"/>
    <w:rsid w:val="15B6BF7D"/>
    <w:rsid w:val="16A4B9EB"/>
    <w:rsid w:val="16CE7164"/>
    <w:rsid w:val="16FE6914"/>
    <w:rsid w:val="17A304A5"/>
    <w:rsid w:val="18948EDC"/>
    <w:rsid w:val="18D418E5"/>
    <w:rsid w:val="193C687B"/>
    <w:rsid w:val="197CF717"/>
    <w:rsid w:val="1992A80D"/>
    <w:rsid w:val="19DB54CE"/>
    <w:rsid w:val="1A102CE4"/>
    <w:rsid w:val="1A27AB8B"/>
    <w:rsid w:val="1A466293"/>
    <w:rsid w:val="1ADD3B38"/>
    <w:rsid w:val="1AFB85B9"/>
    <w:rsid w:val="1B2C4BD9"/>
    <w:rsid w:val="1C22C1C1"/>
    <w:rsid w:val="1C26A90C"/>
    <w:rsid w:val="1C58CFF2"/>
    <w:rsid w:val="1C6CF334"/>
    <w:rsid w:val="1CBDAFA4"/>
    <w:rsid w:val="1D43F3FB"/>
    <w:rsid w:val="1D43F3FB"/>
    <w:rsid w:val="1D4E1176"/>
    <w:rsid w:val="1D590E38"/>
    <w:rsid w:val="1DA8A905"/>
    <w:rsid w:val="1DB0E2EC"/>
    <w:rsid w:val="1DB9601D"/>
    <w:rsid w:val="1E06F549"/>
    <w:rsid w:val="1E07BE62"/>
    <w:rsid w:val="1E35ED78"/>
    <w:rsid w:val="1F46D0F5"/>
    <w:rsid w:val="1FC7579D"/>
    <w:rsid w:val="1FD5A445"/>
    <w:rsid w:val="20114CE0"/>
    <w:rsid w:val="207B94BD"/>
    <w:rsid w:val="208C4310"/>
    <w:rsid w:val="20A484C1"/>
    <w:rsid w:val="225FB5D3"/>
    <w:rsid w:val="22B1EB17"/>
    <w:rsid w:val="233C09AF"/>
    <w:rsid w:val="2367A15C"/>
    <w:rsid w:val="23A554A7"/>
    <w:rsid w:val="23AC58A8"/>
    <w:rsid w:val="23E69FD7"/>
    <w:rsid w:val="23E758B2"/>
    <w:rsid w:val="243EAF6B"/>
    <w:rsid w:val="24F3D225"/>
    <w:rsid w:val="253C4509"/>
    <w:rsid w:val="256EDB8E"/>
    <w:rsid w:val="257AEFD4"/>
    <w:rsid w:val="257DB81A"/>
    <w:rsid w:val="259D1CED"/>
    <w:rsid w:val="25A7B4EB"/>
    <w:rsid w:val="25AE566C"/>
    <w:rsid w:val="265FBEAD"/>
    <w:rsid w:val="26F4F3BC"/>
    <w:rsid w:val="27919CD5"/>
    <w:rsid w:val="2862C93E"/>
    <w:rsid w:val="2890C41D"/>
    <w:rsid w:val="28AD84B5"/>
    <w:rsid w:val="29678DD5"/>
    <w:rsid w:val="29678DD5"/>
    <w:rsid w:val="29841A29"/>
    <w:rsid w:val="298E9548"/>
    <w:rsid w:val="29DF1E9F"/>
    <w:rsid w:val="29E89825"/>
    <w:rsid w:val="2A87EC28"/>
    <w:rsid w:val="2A8DFA96"/>
    <w:rsid w:val="2AB91BD6"/>
    <w:rsid w:val="2ADCF216"/>
    <w:rsid w:val="2BA1FA92"/>
    <w:rsid w:val="2BB6C06F"/>
    <w:rsid w:val="2C3DC229"/>
    <w:rsid w:val="2CF5D256"/>
    <w:rsid w:val="2DC35A05"/>
    <w:rsid w:val="2DD84F39"/>
    <w:rsid w:val="2DD9EEFD"/>
    <w:rsid w:val="2EB4E751"/>
    <w:rsid w:val="2F24193B"/>
    <w:rsid w:val="2F5D4D59"/>
    <w:rsid w:val="2FA9FBE0"/>
    <w:rsid w:val="30252689"/>
    <w:rsid w:val="304D6404"/>
    <w:rsid w:val="310694FE"/>
    <w:rsid w:val="3154D954"/>
    <w:rsid w:val="3187AB6F"/>
    <w:rsid w:val="319609BA"/>
    <w:rsid w:val="3220266B"/>
    <w:rsid w:val="323E23C5"/>
    <w:rsid w:val="324624C1"/>
    <w:rsid w:val="329C8307"/>
    <w:rsid w:val="32AAD9C3"/>
    <w:rsid w:val="32D44FDD"/>
    <w:rsid w:val="32DFB0EC"/>
    <w:rsid w:val="3308237E"/>
    <w:rsid w:val="331AE8DA"/>
    <w:rsid w:val="3342F901"/>
    <w:rsid w:val="337AE784"/>
    <w:rsid w:val="33A252C9"/>
    <w:rsid w:val="33A3B678"/>
    <w:rsid w:val="33C8CCC5"/>
    <w:rsid w:val="33F99C0E"/>
    <w:rsid w:val="3423B237"/>
    <w:rsid w:val="34A78552"/>
    <w:rsid w:val="34C2B6C4"/>
    <w:rsid w:val="3507F544"/>
    <w:rsid w:val="351256C9"/>
    <w:rsid w:val="353F86D9"/>
    <w:rsid w:val="3573C481"/>
    <w:rsid w:val="35D4E7F8"/>
    <w:rsid w:val="3651AA86"/>
    <w:rsid w:val="367F2232"/>
    <w:rsid w:val="36A01894"/>
    <w:rsid w:val="36B9343E"/>
    <w:rsid w:val="370F94E2"/>
    <w:rsid w:val="3745F59D"/>
    <w:rsid w:val="375E600A"/>
    <w:rsid w:val="38164181"/>
    <w:rsid w:val="381E9513"/>
    <w:rsid w:val="38AB6543"/>
    <w:rsid w:val="38EE283E"/>
    <w:rsid w:val="393090BC"/>
    <w:rsid w:val="3A3BEF3F"/>
    <w:rsid w:val="3B042A81"/>
    <w:rsid w:val="3B4BF9B3"/>
    <w:rsid w:val="3B575D52"/>
    <w:rsid w:val="3B6CF1EF"/>
    <w:rsid w:val="3B7A41FC"/>
    <w:rsid w:val="3B9B2551"/>
    <w:rsid w:val="3BE74EE7"/>
    <w:rsid w:val="3BF4ED41"/>
    <w:rsid w:val="3C2D4542"/>
    <w:rsid w:val="3C68317E"/>
    <w:rsid w:val="3C70C417"/>
    <w:rsid w:val="3CB9233F"/>
    <w:rsid w:val="3D31F732"/>
    <w:rsid w:val="3D7656FE"/>
    <w:rsid w:val="3DC2B9A3"/>
    <w:rsid w:val="3DF32809"/>
    <w:rsid w:val="3E3BCB43"/>
    <w:rsid w:val="3E78303F"/>
    <w:rsid w:val="3E7EF958"/>
    <w:rsid w:val="3EAEE5ED"/>
    <w:rsid w:val="3F37BA15"/>
    <w:rsid w:val="3FBC767F"/>
    <w:rsid w:val="40D1A9EE"/>
    <w:rsid w:val="40EC5D4F"/>
    <w:rsid w:val="41892438"/>
    <w:rsid w:val="41A388D0"/>
    <w:rsid w:val="41B41B0A"/>
    <w:rsid w:val="41C00E2D"/>
    <w:rsid w:val="4204E184"/>
    <w:rsid w:val="421981D8"/>
    <w:rsid w:val="4243EAC0"/>
    <w:rsid w:val="42524789"/>
    <w:rsid w:val="42AE5721"/>
    <w:rsid w:val="432FF951"/>
    <w:rsid w:val="4339421E"/>
    <w:rsid w:val="43F21A71"/>
    <w:rsid w:val="448ACAB8"/>
    <w:rsid w:val="458DEAD2"/>
    <w:rsid w:val="45975D09"/>
    <w:rsid w:val="45ADDA9C"/>
    <w:rsid w:val="460E2EF0"/>
    <w:rsid w:val="46600585"/>
    <w:rsid w:val="4761C838"/>
    <w:rsid w:val="476980AB"/>
    <w:rsid w:val="476B5823"/>
    <w:rsid w:val="4773619A"/>
    <w:rsid w:val="47889C7A"/>
    <w:rsid w:val="478DA084"/>
    <w:rsid w:val="47EA9B0F"/>
    <w:rsid w:val="47FBD5E6"/>
    <w:rsid w:val="48C34A9E"/>
    <w:rsid w:val="48F4ACB2"/>
    <w:rsid w:val="496C0A4C"/>
    <w:rsid w:val="499C6195"/>
    <w:rsid w:val="49B72378"/>
    <w:rsid w:val="49C65A55"/>
    <w:rsid w:val="4A2B419F"/>
    <w:rsid w:val="4B2311E8"/>
    <w:rsid w:val="4B3376A8"/>
    <w:rsid w:val="4B41D4F3"/>
    <w:rsid w:val="4B52F3D9"/>
    <w:rsid w:val="4B8EA5AF"/>
    <w:rsid w:val="4BE32016"/>
    <w:rsid w:val="4C4CA8C7"/>
    <w:rsid w:val="4CCBD6DF"/>
    <w:rsid w:val="4CCF4709"/>
    <w:rsid w:val="4CEEC43A"/>
    <w:rsid w:val="4D614898"/>
    <w:rsid w:val="4D73312A"/>
    <w:rsid w:val="4D80B65C"/>
    <w:rsid w:val="4D8D0605"/>
    <w:rsid w:val="4DD444D3"/>
    <w:rsid w:val="4DECD027"/>
    <w:rsid w:val="4E59DC93"/>
    <w:rsid w:val="4E7A91E7"/>
    <w:rsid w:val="4F538C64"/>
    <w:rsid w:val="4FB923B3"/>
    <w:rsid w:val="4FBE0A8A"/>
    <w:rsid w:val="4FCC0513"/>
    <w:rsid w:val="5004B7D6"/>
    <w:rsid w:val="501AF546"/>
    <w:rsid w:val="50340392"/>
    <w:rsid w:val="50696CE0"/>
    <w:rsid w:val="5077BCD6"/>
    <w:rsid w:val="51917D55"/>
    <w:rsid w:val="51C2E0FC"/>
    <w:rsid w:val="51DAB2B5"/>
    <w:rsid w:val="52004FBC"/>
    <w:rsid w:val="528D7C85"/>
    <w:rsid w:val="52AEB0B7"/>
    <w:rsid w:val="532D7078"/>
    <w:rsid w:val="5340F0C2"/>
    <w:rsid w:val="534305E9"/>
    <w:rsid w:val="535D5930"/>
    <w:rsid w:val="538F32D3"/>
    <w:rsid w:val="542A5DFA"/>
    <w:rsid w:val="5430B2CE"/>
    <w:rsid w:val="551FA33B"/>
    <w:rsid w:val="55712B85"/>
    <w:rsid w:val="557C454C"/>
    <w:rsid w:val="55B9102C"/>
    <w:rsid w:val="56F40DA1"/>
    <w:rsid w:val="576A06A9"/>
    <w:rsid w:val="5800BED9"/>
    <w:rsid w:val="5816770C"/>
    <w:rsid w:val="58E1B150"/>
    <w:rsid w:val="58FE1DD5"/>
    <w:rsid w:val="590DDBBC"/>
    <w:rsid w:val="591E6559"/>
    <w:rsid w:val="596FB06D"/>
    <w:rsid w:val="59AEA404"/>
    <w:rsid w:val="59C1D1C4"/>
    <w:rsid w:val="5A6419D9"/>
    <w:rsid w:val="5A8C814F"/>
    <w:rsid w:val="5A9A8198"/>
    <w:rsid w:val="5AB26A5F"/>
    <w:rsid w:val="5B32DA4A"/>
    <w:rsid w:val="5B9DC447"/>
    <w:rsid w:val="5BD25E73"/>
    <w:rsid w:val="5BF96DEA"/>
    <w:rsid w:val="5D01305A"/>
    <w:rsid w:val="5E288502"/>
    <w:rsid w:val="5EB93B92"/>
    <w:rsid w:val="5F578557"/>
    <w:rsid w:val="5FA92CDD"/>
    <w:rsid w:val="60329F82"/>
    <w:rsid w:val="6086D2AA"/>
    <w:rsid w:val="60D9E949"/>
    <w:rsid w:val="60DDFC6D"/>
    <w:rsid w:val="611B4AF3"/>
    <w:rsid w:val="61E6A12C"/>
    <w:rsid w:val="625F290A"/>
    <w:rsid w:val="62A13A94"/>
    <w:rsid w:val="62AC9EE9"/>
    <w:rsid w:val="63344388"/>
    <w:rsid w:val="63B3AFC1"/>
    <w:rsid w:val="641E0C16"/>
    <w:rsid w:val="64229D4B"/>
    <w:rsid w:val="6435D534"/>
    <w:rsid w:val="645BF4C1"/>
    <w:rsid w:val="64AAF45F"/>
    <w:rsid w:val="64D64604"/>
    <w:rsid w:val="64EDA02C"/>
    <w:rsid w:val="6567FAD1"/>
    <w:rsid w:val="65C04720"/>
    <w:rsid w:val="65E43FAB"/>
    <w:rsid w:val="65EB67FB"/>
    <w:rsid w:val="6624D720"/>
    <w:rsid w:val="666D97B2"/>
    <w:rsid w:val="66CFB79C"/>
    <w:rsid w:val="66D079BF"/>
    <w:rsid w:val="66E8DFF9"/>
    <w:rsid w:val="6733177F"/>
    <w:rsid w:val="6766E7AF"/>
    <w:rsid w:val="677545FA"/>
    <w:rsid w:val="67BAD97B"/>
    <w:rsid w:val="681FEB01"/>
    <w:rsid w:val="686BE579"/>
    <w:rsid w:val="68723A4D"/>
    <w:rsid w:val="692FE820"/>
    <w:rsid w:val="6975D482"/>
    <w:rsid w:val="69A1782D"/>
    <w:rsid w:val="6AE70820"/>
    <w:rsid w:val="6B033287"/>
    <w:rsid w:val="6B570E05"/>
    <w:rsid w:val="6B8A5DDE"/>
    <w:rsid w:val="6CF305DA"/>
    <w:rsid w:val="6CF8D224"/>
    <w:rsid w:val="6D95F773"/>
    <w:rsid w:val="6DBAD0E1"/>
    <w:rsid w:val="6DDAA68F"/>
    <w:rsid w:val="6E1336C5"/>
    <w:rsid w:val="6E70E921"/>
    <w:rsid w:val="6EAB33E0"/>
    <w:rsid w:val="6F0892A4"/>
    <w:rsid w:val="6F8AC475"/>
    <w:rsid w:val="6FEF226D"/>
    <w:rsid w:val="6FFC3FEC"/>
    <w:rsid w:val="70453ED4"/>
    <w:rsid w:val="70470441"/>
    <w:rsid w:val="706A3243"/>
    <w:rsid w:val="70A0EA6C"/>
    <w:rsid w:val="712DED13"/>
    <w:rsid w:val="713E06B9"/>
    <w:rsid w:val="71DE1307"/>
    <w:rsid w:val="72291390"/>
    <w:rsid w:val="72F11EDF"/>
    <w:rsid w:val="73054831"/>
    <w:rsid w:val="73332EA9"/>
    <w:rsid w:val="743121E8"/>
    <w:rsid w:val="74342FE0"/>
    <w:rsid w:val="7456609B"/>
    <w:rsid w:val="7459A824"/>
    <w:rsid w:val="7491F1C0"/>
    <w:rsid w:val="74ACF31F"/>
    <w:rsid w:val="752DD45E"/>
    <w:rsid w:val="752EA60F"/>
    <w:rsid w:val="75B7001D"/>
    <w:rsid w:val="7642E616"/>
    <w:rsid w:val="765350A5"/>
    <w:rsid w:val="76D4FE0B"/>
    <w:rsid w:val="76EC0BA6"/>
    <w:rsid w:val="7719FA0D"/>
    <w:rsid w:val="772BA200"/>
    <w:rsid w:val="77A19B08"/>
    <w:rsid w:val="77D0CDC8"/>
    <w:rsid w:val="78429A5A"/>
    <w:rsid w:val="790BCC76"/>
    <w:rsid w:val="791D5936"/>
    <w:rsid w:val="7945D919"/>
    <w:rsid w:val="79505655"/>
    <w:rsid w:val="79505DC3"/>
    <w:rsid w:val="798EC0FE"/>
    <w:rsid w:val="798F3EB7"/>
    <w:rsid w:val="7A0D67D8"/>
    <w:rsid w:val="7A1AFD18"/>
    <w:rsid w:val="7A313A21"/>
    <w:rsid w:val="7ABAD86C"/>
    <w:rsid w:val="7B27395E"/>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8540D2"/>
    <w:rsid w:val="7F9684CD"/>
    <w:rsid w:val="7F9D6832"/>
    <w:rsid w:val="7FA6FB21"/>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3.png" Id="Red3546e184254ff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6</revision>
  <dcterms:created xsi:type="dcterms:W3CDTF">2022-03-07T23:07:00.0000000Z</dcterms:created>
  <dcterms:modified xsi:type="dcterms:W3CDTF">2022-06-03T18:02:07.6839371Z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