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EB39" w14:textId="69F9A357" w:rsidR="00952F7D" w:rsidRPr="00176379" w:rsidRDefault="00BD2A5A" w:rsidP="008552CB">
      <w:pPr>
        <w:pStyle w:val="GraphicAnchor"/>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RPr="00176379" w14:paraId="7B2771C1" w14:textId="77777777" w:rsidTr="235F2E15">
        <w:trPr>
          <w:trHeight w:val="1083"/>
        </w:trPr>
        <w:tc>
          <w:tcPr>
            <w:tcW w:w="10790" w:type="dxa"/>
            <w:gridSpan w:val="9"/>
          </w:tcPr>
          <w:p w14:paraId="619DBB4D" w14:textId="77777777" w:rsidR="00DF198B" w:rsidRPr="00176379" w:rsidRDefault="00DF198B" w:rsidP="008552CB"/>
        </w:tc>
      </w:tr>
      <w:tr w:rsidR="00DF198B" w:rsidRPr="00176379" w14:paraId="5F8277CB" w14:textId="77777777" w:rsidTr="235F2E15">
        <w:trPr>
          <w:trHeight w:val="1068"/>
        </w:trPr>
        <w:tc>
          <w:tcPr>
            <w:tcW w:w="1198" w:type="dxa"/>
            <w:gridSpan w:val="2"/>
            <w:tcBorders>
              <w:right w:val="single" w:sz="18" w:space="0" w:color="476166" w:themeColor="accent1"/>
            </w:tcBorders>
          </w:tcPr>
          <w:p w14:paraId="3343F1D3" w14:textId="77777777" w:rsidR="00DF198B" w:rsidRPr="00176379" w:rsidRDefault="00DF198B" w:rsidP="008552C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0A0F71B" w14:textId="3A25AC56" w:rsidR="00DF198B" w:rsidRPr="00176379" w:rsidRDefault="7F5472CF" w:rsidP="235F2E15">
            <w:pPr>
              <w:pStyle w:val="Heading1"/>
              <w:spacing w:line="259" w:lineRule="auto"/>
              <w:rPr>
                <w:rFonts w:ascii="Century Gothic" w:hAnsi="Century Gothic"/>
                <w:bCs/>
              </w:rPr>
            </w:pPr>
            <w:r w:rsidRPr="235F2E15">
              <w:rPr>
                <w:rFonts w:asciiTheme="minorHAnsi" w:hAnsiTheme="minorHAnsi"/>
                <w:color w:val="auto"/>
                <w:sz w:val="72"/>
                <w:szCs w:val="72"/>
              </w:rPr>
              <w:t>EIGRP</w:t>
            </w:r>
          </w:p>
        </w:tc>
        <w:tc>
          <w:tcPr>
            <w:tcW w:w="1199" w:type="dxa"/>
            <w:gridSpan w:val="2"/>
            <w:tcBorders>
              <w:left w:val="single" w:sz="18" w:space="0" w:color="476166" w:themeColor="accent1"/>
            </w:tcBorders>
          </w:tcPr>
          <w:p w14:paraId="4A349D47" w14:textId="77777777" w:rsidR="00DF198B" w:rsidRPr="00176379" w:rsidRDefault="00DF198B" w:rsidP="008552CB"/>
        </w:tc>
      </w:tr>
      <w:tr w:rsidR="00DF198B" w:rsidRPr="00176379" w14:paraId="52E8D3E5" w14:textId="77777777" w:rsidTr="235F2E15">
        <w:trPr>
          <w:trHeight w:val="1837"/>
        </w:trPr>
        <w:tc>
          <w:tcPr>
            <w:tcW w:w="1170" w:type="dxa"/>
          </w:tcPr>
          <w:p w14:paraId="2B3AA022" w14:textId="3A62B426" w:rsidR="00DF198B" w:rsidRPr="00176379" w:rsidRDefault="00DF198B" w:rsidP="008552CB"/>
        </w:tc>
        <w:tc>
          <w:tcPr>
            <w:tcW w:w="8460" w:type="dxa"/>
            <w:gridSpan w:val="7"/>
          </w:tcPr>
          <w:p w14:paraId="031DF5B9" w14:textId="0E807912" w:rsidR="00DF198B" w:rsidRPr="00176379" w:rsidRDefault="00DF198B" w:rsidP="008552CB"/>
        </w:tc>
        <w:tc>
          <w:tcPr>
            <w:tcW w:w="1160" w:type="dxa"/>
          </w:tcPr>
          <w:p w14:paraId="2F68649E" w14:textId="77777777" w:rsidR="00DF198B" w:rsidRPr="00176379" w:rsidRDefault="00DF198B" w:rsidP="008552CB"/>
        </w:tc>
      </w:tr>
      <w:tr w:rsidR="00DF198B" w:rsidRPr="00176379" w14:paraId="29B69297" w14:textId="77777777" w:rsidTr="235F2E15">
        <w:trPr>
          <w:trHeight w:val="929"/>
        </w:trPr>
        <w:tc>
          <w:tcPr>
            <w:tcW w:w="2397" w:type="dxa"/>
            <w:gridSpan w:val="4"/>
          </w:tcPr>
          <w:p w14:paraId="4915E882" w14:textId="77777777" w:rsidR="00DF198B" w:rsidRPr="00176379" w:rsidRDefault="00DF198B" w:rsidP="008552CB"/>
        </w:tc>
        <w:tc>
          <w:tcPr>
            <w:tcW w:w="5995" w:type="dxa"/>
            <w:shd w:val="clear" w:color="auto" w:fill="FFFFFF" w:themeFill="background1"/>
          </w:tcPr>
          <w:p w14:paraId="6885A7C7" w14:textId="7DED13A4" w:rsidR="00DF198B" w:rsidRPr="00176379" w:rsidRDefault="00DF198B" w:rsidP="008552CB">
            <w:pPr>
              <w:jc w:val="center"/>
              <w:rPr>
                <w:sz w:val="48"/>
                <w:szCs w:val="48"/>
              </w:rPr>
            </w:pPr>
          </w:p>
        </w:tc>
        <w:tc>
          <w:tcPr>
            <w:tcW w:w="2398" w:type="dxa"/>
            <w:gridSpan w:val="4"/>
          </w:tcPr>
          <w:p w14:paraId="6A82745A" w14:textId="77777777" w:rsidR="00DF198B" w:rsidRPr="00176379" w:rsidRDefault="00DF198B" w:rsidP="008552CB"/>
        </w:tc>
      </w:tr>
      <w:tr w:rsidR="00DF198B" w:rsidRPr="00176379" w14:paraId="56E984FE" w14:textId="77777777" w:rsidTr="235F2E15">
        <w:trPr>
          <w:trHeight w:val="1460"/>
        </w:trPr>
        <w:tc>
          <w:tcPr>
            <w:tcW w:w="2397" w:type="dxa"/>
            <w:gridSpan w:val="4"/>
          </w:tcPr>
          <w:p w14:paraId="5C2261ED" w14:textId="77777777" w:rsidR="00DF198B" w:rsidRPr="00176379" w:rsidRDefault="00DF198B" w:rsidP="008552CB"/>
        </w:tc>
        <w:tc>
          <w:tcPr>
            <w:tcW w:w="5995" w:type="dxa"/>
            <w:shd w:val="clear" w:color="auto" w:fill="FFFFFF" w:themeFill="background1"/>
          </w:tcPr>
          <w:p w14:paraId="2E13AE58" w14:textId="75A2938A" w:rsidR="00DF198B" w:rsidRPr="00176379" w:rsidRDefault="00176379" w:rsidP="008552CB">
            <w:pPr>
              <w:pStyle w:val="Heading2"/>
            </w:pPr>
            <w:r w:rsidRPr="00176379">
              <w:t>Weizhen Chen</w:t>
            </w:r>
          </w:p>
        </w:tc>
        <w:tc>
          <w:tcPr>
            <w:tcW w:w="2398" w:type="dxa"/>
            <w:gridSpan w:val="4"/>
          </w:tcPr>
          <w:p w14:paraId="4414395D" w14:textId="77777777" w:rsidR="00DF198B" w:rsidRPr="00176379" w:rsidRDefault="00DF198B" w:rsidP="008552CB"/>
        </w:tc>
      </w:tr>
      <w:tr w:rsidR="00DF198B" w:rsidRPr="00176379" w14:paraId="322B0D36" w14:textId="77777777" w:rsidTr="235F2E15">
        <w:trPr>
          <w:trHeight w:val="7176"/>
        </w:trPr>
        <w:tc>
          <w:tcPr>
            <w:tcW w:w="2397" w:type="dxa"/>
            <w:gridSpan w:val="4"/>
            <w:vAlign w:val="bottom"/>
          </w:tcPr>
          <w:p w14:paraId="579FE6CE" w14:textId="77777777" w:rsidR="00DF198B" w:rsidRPr="00176379" w:rsidRDefault="00DF198B" w:rsidP="008552CB">
            <w:pPr>
              <w:jc w:val="center"/>
            </w:pPr>
          </w:p>
        </w:tc>
        <w:tc>
          <w:tcPr>
            <w:tcW w:w="5995" w:type="dxa"/>
            <w:tcBorders>
              <w:bottom w:val="single" w:sz="18" w:space="0" w:color="476166" w:themeColor="accent1"/>
            </w:tcBorders>
            <w:shd w:val="clear" w:color="auto" w:fill="FFFFFF" w:themeFill="background1"/>
            <w:vAlign w:val="bottom"/>
          </w:tcPr>
          <w:p w14:paraId="69E055F5" w14:textId="77777777" w:rsidR="00874FE7" w:rsidRPr="00176379" w:rsidRDefault="000443A5" w:rsidP="008552CB">
            <w:pPr>
              <w:pStyle w:val="Heading3"/>
            </w:pPr>
            <w:sdt>
              <w:sdtPr>
                <w:id w:val="-1516760087"/>
                <w:placeholder>
                  <w:docPart w:val="C2B2A53A10FA4D26B289322B4DCDE4D3"/>
                </w:placeholder>
                <w:temporary/>
                <w:showingPlcHdr/>
                <w15:appearance w15:val="hidden"/>
              </w:sdtPr>
              <w:sdtEndPr/>
              <w:sdtContent>
                <w:r w:rsidR="00874FE7" w:rsidRPr="00176379">
                  <w:t>—</w:t>
                </w:r>
              </w:sdtContent>
            </w:sdt>
          </w:p>
          <w:p w14:paraId="5E4E91B0" w14:textId="43A85B60" w:rsidR="00DF198B" w:rsidRPr="00176379" w:rsidRDefault="00176379" w:rsidP="008552CB">
            <w:pPr>
              <w:pStyle w:val="Heading3"/>
            </w:pPr>
            <w:r w:rsidRPr="00176379">
              <w:t>CCNP</w:t>
            </w:r>
          </w:p>
          <w:p w14:paraId="0737E62E" w14:textId="77777777" w:rsidR="00DF198B" w:rsidRPr="00176379" w:rsidRDefault="000443A5" w:rsidP="008552CB">
            <w:pPr>
              <w:pStyle w:val="Heading3"/>
            </w:pPr>
            <w:sdt>
              <w:sdtPr>
                <w:id w:val="1492440299"/>
                <w:placeholder>
                  <w:docPart w:val="FF4667DB43124D75B3B538115B329D3F"/>
                </w:placeholder>
                <w:temporary/>
                <w:showingPlcHdr/>
                <w15:appearance w15:val="hidden"/>
              </w:sdtPr>
              <w:sdtEndPr/>
              <w:sdtContent>
                <w:r w:rsidR="00874FE7" w:rsidRPr="00176379">
                  <w:t>—</w:t>
                </w:r>
              </w:sdtContent>
            </w:sdt>
          </w:p>
          <w:p w14:paraId="665DA5A2" w14:textId="77777777" w:rsidR="00176379" w:rsidRPr="00176379" w:rsidRDefault="00176379" w:rsidP="008552CB">
            <w:pPr>
              <w:pStyle w:val="Heading3"/>
            </w:pPr>
            <w:r w:rsidRPr="00176379">
              <w:t xml:space="preserve">Jeffery Mason &amp; </w:t>
            </w:r>
          </w:p>
          <w:p w14:paraId="06863301" w14:textId="07767470" w:rsidR="00DF198B" w:rsidRPr="00176379" w:rsidRDefault="00176379" w:rsidP="008552CB">
            <w:pPr>
              <w:pStyle w:val="Heading3"/>
            </w:pPr>
            <w:r w:rsidRPr="00176379">
              <w:t xml:space="preserve">Michael Hansen </w:t>
            </w:r>
          </w:p>
          <w:p w14:paraId="655F5AFE" w14:textId="77777777" w:rsidR="00DF198B" w:rsidRPr="00176379" w:rsidRDefault="00DF198B" w:rsidP="008552CB"/>
        </w:tc>
        <w:tc>
          <w:tcPr>
            <w:tcW w:w="2398" w:type="dxa"/>
            <w:gridSpan w:val="4"/>
            <w:vAlign w:val="bottom"/>
          </w:tcPr>
          <w:p w14:paraId="1632B3DE" w14:textId="716E73F7" w:rsidR="00DF198B" w:rsidRPr="00176379" w:rsidRDefault="00DF198B" w:rsidP="008552CB">
            <w:pPr>
              <w:jc w:val="center"/>
            </w:pPr>
          </w:p>
        </w:tc>
      </w:tr>
      <w:tr w:rsidR="00DF198B" w:rsidRPr="00176379" w14:paraId="3432A132" w14:textId="77777777" w:rsidTr="235F2E15">
        <w:tc>
          <w:tcPr>
            <w:tcW w:w="2340" w:type="dxa"/>
            <w:gridSpan w:val="3"/>
          </w:tcPr>
          <w:p w14:paraId="38A6A7FC" w14:textId="77777777" w:rsidR="00DF198B" w:rsidRPr="00176379" w:rsidRDefault="00DF198B" w:rsidP="008552CB"/>
        </w:tc>
        <w:tc>
          <w:tcPr>
            <w:tcW w:w="6120" w:type="dxa"/>
            <w:gridSpan w:val="3"/>
          </w:tcPr>
          <w:p w14:paraId="6C874071" w14:textId="77777777" w:rsidR="00DF198B" w:rsidRPr="00176379" w:rsidRDefault="00DF198B" w:rsidP="008552CB"/>
        </w:tc>
        <w:tc>
          <w:tcPr>
            <w:tcW w:w="2330" w:type="dxa"/>
            <w:gridSpan w:val="3"/>
          </w:tcPr>
          <w:p w14:paraId="1BC01D59" w14:textId="77777777" w:rsidR="00DF198B" w:rsidRPr="00176379" w:rsidRDefault="00DF198B" w:rsidP="008552CB"/>
        </w:tc>
      </w:tr>
    </w:tbl>
    <w:p w14:paraId="155EC80B" w14:textId="77777777" w:rsidR="00DF198B" w:rsidRPr="00176379" w:rsidRDefault="00DF198B" w:rsidP="008552CB"/>
    <w:p w14:paraId="702D0F68" w14:textId="77777777" w:rsidR="00DF198B" w:rsidRPr="00176379" w:rsidRDefault="00DF198B" w:rsidP="008552CB">
      <w:pPr>
        <w:pStyle w:val="GraphicAnchor"/>
      </w:pPr>
    </w:p>
    <w:p w14:paraId="0F10C9F4" w14:textId="63CA663E" w:rsidR="09E7B12A" w:rsidRDefault="09E7B12A" w:rsidP="008552CB">
      <w:pPr>
        <w:pStyle w:val="GraphicAnchor"/>
        <w:rPr>
          <w:sz w:val="20"/>
          <w:szCs w:val="20"/>
        </w:rPr>
      </w:pPr>
    </w:p>
    <w:p w14:paraId="6BC8950E" w14:textId="652BDF56" w:rsidR="00BB117E" w:rsidRPr="009500BA" w:rsidRDefault="63B3AFC1" w:rsidP="009500BA">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Purpose</w:t>
      </w:r>
    </w:p>
    <w:p w14:paraId="49990EBD" w14:textId="4974A125" w:rsidR="557C454C" w:rsidRDefault="528D7C85" w:rsidP="235F2E15">
      <w:pPr>
        <w:spacing w:after="160" w:line="259" w:lineRule="auto"/>
        <w:ind w:firstLine="720"/>
        <w:rPr>
          <w:rFonts w:ascii="Georgia" w:eastAsia="Georgia" w:hAnsi="Georgia" w:cs="Georgia"/>
          <w:color w:val="000000" w:themeColor="text1"/>
        </w:rPr>
      </w:pPr>
      <w:r w:rsidRPr="235F2E15">
        <w:rPr>
          <w:rFonts w:ascii="Georgia" w:eastAsia="Georgia" w:hAnsi="Georgia" w:cs="Georgia"/>
          <w:color w:val="000000" w:themeColor="text1"/>
        </w:rPr>
        <w:t xml:space="preserve">The objective of the lab was to use </w:t>
      </w:r>
      <w:r w:rsidR="41A2886A" w:rsidRPr="235F2E15">
        <w:rPr>
          <w:rFonts w:ascii="Georgia" w:eastAsia="Georgia" w:hAnsi="Georgia" w:cs="Georgia"/>
          <w:color w:val="000000" w:themeColor="text1"/>
        </w:rPr>
        <w:t>6</w:t>
      </w:r>
      <w:r w:rsidRPr="235F2E15">
        <w:rPr>
          <w:rFonts w:ascii="Georgia" w:eastAsia="Georgia" w:hAnsi="Georgia" w:cs="Georgia"/>
          <w:color w:val="000000" w:themeColor="text1"/>
        </w:rPr>
        <w:t xml:space="preserve"> routers to configure </w:t>
      </w:r>
      <w:r w:rsidR="41AD3653" w:rsidRPr="235F2E15">
        <w:rPr>
          <w:rFonts w:ascii="Georgia" w:eastAsia="Georgia" w:hAnsi="Georgia" w:cs="Georgia"/>
          <w:color w:val="000000" w:themeColor="text1"/>
        </w:rPr>
        <w:t>an EIGRP (</w:t>
      </w:r>
      <w:r w:rsidR="41AD3653" w:rsidRPr="235F2E15">
        <w:rPr>
          <w:rFonts w:ascii="Georgia" w:eastAsia="Georgia" w:hAnsi="Georgia" w:cs="Georgia"/>
        </w:rPr>
        <w:t>Enhanced Interior Gateway Routing Protocol</w:t>
      </w:r>
      <w:r w:rsidR="41AD3653" w:rsidRPr="235F2E15">
        <w:rPr>
          <w:rFonts w:ascii="Georgia" w:eastAsia="Georgia" w:hAnsi="Georgia" w:cs="Georgia"/>
          <w:color w:val="58585B"/>
          <w:sz w:val="21"/>
          <w:szCs w:val="21"/>
        </w:rPr>
        <w:t>)</w:t>
      </w:r>
      <w:r w:rsidRPr="235F2E15">
        <w:rPr>
          <w:rFonts w:ascii="Georgia" w:eastAsia="Georgia" w:hAnsi="Georgia" w:cs="Georgia"/>
          <w:color w:val="000000" w:themeColor="text1"/>
        </w:rPr>
        <w:t xml:space="preserve"> system with three routers </w:t>
      </w:r>
      <w:r w:rsidR="68A8731B" w:rsidRPr="235F2E15">
        <w:rPr>
          <w:rFonts w:ascii="Georgia" w:eastAsia="Georgia" w:hAnsi="Georgia" w:cs="Georgia"/>
          <w:color w:val="000000" w:themeColor="text1"/>
        </w:rPr>
        <w:t>connected</w:t>
      </w:r>
      <w:r w:rsidR="3E6820AB" w:rsidRPr="235F2E15">
        <w:rPr>
          <w:rFonts w:ascii="Georgia" w:eastAsia="Georgia" w:hAnsi="Georgia" w:cs="Georgia"/>
          <w:color w:val="000000" w:themeColor="text1"/>
        </w:rPr>
        <w:t xml:space="preserve"> to another three routers through Fast Ethernet</w:t>
      </w:r>
      <w:r w:rsidRPr="235F2E15">
        <w:rPr>
          <w:rFonts w:ascii="Georgia" w:eastAsia="Georgia" w:hAnsi="Georgia" w:cs="Georgia"/>
          <w:color w:val="000000" w:themeColor="text1"/>
        </w:rPr>
        <w:t xml:space="preserve">. The routers also require </w:t>
      </w:r>
      <w:r w:rsidR="27CA5A11" w:rsidRPr="235F2E15">
        <w:rPr>
          <w:rFonts w:ascii="Georgia" w:eastAsia="Georgia" w:hAnsi="Georgia" w:cs="Georgia"/>
          <w:color w:val="000000" w:themeColor="text1"/>
        </w:rPr>
        <w:t>load balancing</w:t>
      </w:r>
      <w:r w:rsidRPr="235F2E15">
        <w:rPr>
          <w:rFonts w:ascii="Georgia" w:eastAsia="Georgia" w:hAnsi="Georgia" w:cs="Georgia"/>
          <w:color w:val="000000" w:themeColor="text1"/>
        </w:rPr>
        <w:t xml:space="preserve"> with </w:t>
      </w:r>
      <w:r w:rsidR="6241DCB7" w:rsidRPr="235F2E15">
        <w:rPr>
          <w:rFonts w:ascii="Georgia" w:eastAsia="Georgia" w:hAnsi="Georgia" w:cs="Georgia"/>
          <w:color w:val="000000" w:themeColor="text1"/>
        </w:rPr>
        <w:t>changes to metric weights, variance</w:t>
      </w:r>
      <w:r w:rsidR="05D962F2" w:rsidRPr="235F2E15">
        <w:rPr>
          <w:rFonts w:ascii="Georgia" w:eastAsia="Georgia" w:hAnsi="Georgia" w:cs="Georgia"/>
          <w:color w:val="000000" w:themeColor="text1"/>
        </w:rPr>
        <w:t>,</w:t>
      </w:r>
      <w:r w:rsidR="6241DCB7" w:rsidRPr="235F2E15">
        <w:rPr>
          <w:rFonts w:ascii="Georgia" w:eastAsia="Georgia" w:hAnsi="Georgia" w:cs="Georgia"/>
          <w:color w:val="000000" w:themeColor="text1"/>
        </w:rPr>
        <w:t xml:space="preserve"> and</w:t>
      </w:r>
      <w:r w:rsidR="5DCF929C" w:rsidRPr="235F2E15">
        <w:rPr>
          <w:rFonts w:ascii="Georgia" w:eastAsia="Georgia" w:hAnsi="Georgia" w:cs="Georgia"/>
          <w:color w:val="000000" w:themeColor="text1"/>
        </w:rPr>
        <w:t xml:space="preserve"> </w:t>
      </w:r>
      <w:r w:rsidR="6241DCB7" w:rsidRPr="235F2E15">
        <w:rPr>
          <w:rFonts w:ascii="Georgia" w:eastAsia="Georgia" w:hAnsi="Georgia" w:cs="Georgia"/>
          <w:color w:val="000000" w:themeColor="text1"/>
        </w:rPr>
        <w:t xml:space="preserve">bandwidth </w:t>
      </w:r>
    </w:p>
    <w:p w14:paraId="2047909C" w14:textId="043904AD" w:rsidR="09E7B12A" w:rsidRPr="009500BA" w:rsidRDefault="63B3AFC1" w:rsidP="009500BA">
      <w:pPr>
        <w:spacing w:after="160"/>
        <w:jc w:val="center"/>
        <w:rPr>
          <w:rFonts w:ascii="Georgia" w:eastAsia="Georgia" w:hAnsi="Georgia" w:cs="Georgia"/>
          <w:color w:val="000000" w:themeColor="text1"/>
          <w:sz w:val="36"/>
          <w:szCs w:val="36"/>
        </w:rPr>
      </w:pPr>
      <w:r w:rsidRPr="235F2E15">
        <w:rPr>
          <w:rFonts w:ascii="Georgia" w:eastAsia="Georgia" w:hAnsi="Georgia" w:cs="Georgia"/>
          <w:color w:val="000000" w:themeColor="text1"/>
          <w:sz w:val="36"/>
          <w:szCs w:val="36"/>
        </w:rPr>
        <w:t>Background information</w:t>
      </w:r>
    </w:p>
    <w:p w14:paraId="7A17F3FD" w14:textId="7901BD26" w:rsidR="00626DAF" w:rsidRPr="009500BA" w:rsidRDefault="3971A46E" w:rsidP="557C454C">
      <w:pPr>
        <w:spacing w:after="160" w:line="259" w:lineRule="auto"/>
        <w:ind w:firstLine="720"/>
        <w:rPr>
          <w:rFonts w:ascii="Georgia" w:eastAsia="Georgia" w:hAnsi="Georgia" w:cs="Georgia"/>
          <w:color w:val="000000" w:themeColor="text1"/>
        </w:rPr>
      </w:pPr>
      <w:r w:rsidRPr="235F2E15">
        <w:rPr>
          <w:rFonts w:ascii="Georgia" w:eastAsia="Georgia" w:hAnsi="Georgia" w:cs="Georgia"/>
          <w:color w:val="000000" w:themeColor="text1"/>
        </w:rPr>
        <w:t xml:space="preserve">EIGRP is </w:t>
      </w:r>
      <w:r w:rsidR="4B200192" w:rsidRPr="235F2E15">
        <w:rPr>
          <w:rFonts w:ascii="Georgia" w:eastAsia="Georgia" w:hAnsi="Georgia" w:cs="Georgia"/>
          <w:color w:val="000000" w:themeColor="text1"/>
        </w:rPr>
        <w:t>a</w:t>
      </w:r>
      <w:r w:rsidRPr="235F2E15">
        <w:rPr>
          <w:rFonts w:ascii="Georgia" w:eastAsia="Georgia" w:hAnsi="Georgia" w:cs="Georgia"/>
          <w:color w:val="000000" w:themeColor="text1"/>
        </w:rPr>
        <w:t xml:space="preserve"> Cisco</w:t>
      </w:r>
      <w:r w:rsidR="6F76BF62" w:rsidRPr="235F2E15">
        <w:rPr>
          <w:rFonts w:ascii="Georgia" w:eastAsia="Georgia" w:hAnsi="Georgia" w:cs="Georgia"/>
          <w:color w:val="000000" w:themeColor="text1"/>
        </w:rPr>
        <w:t xml:space="preserve"> interior gateway</w:t>
      </w:r>
      <w:r w:rsidRPr="235F2E15">
        <w:rPr>
          <w:rFonts w:ascii="Georgia" w:eastAsia="Georgia" w:hAnsi="Georgia" w:cs="Georgia"/>
          <w:color w:val="000000" w:themeColor="text1"/>
        </w:rPr>
        <w:t xml:space="preserve"> protocol that is designed to be used within </w:t>
      </w:r>
      <w:r w:rsidR="2695BB83" w:rsidRPr="235F2E15">
        <w:rPr>
          <w:rFonts w:ascii="Georgia" w:eastAsia="Georgia" w:hAnsi="Georgia" w:cs="Georgia"/>
          <w:color w:val="000000" w:themeColor="text1"/>
        </w:rPr>
        <w:t>a</w:t>
      </w:r>
      <w:r w:rsidRPr="235F2E15">
        <w:rPr>
          <w:rFonts w:ascii="Georgia" w:eastAsia="Georgia" w:hAnsi="Georgia" w:cs="Georgia"/>
          <w:color w:val="000000" w:themeColor="text1"/>
        </w:rPr>
        <w:t xml:space="preserve"> single auton</w:t>
      </w:r>
      <w:r w:rsidR="26F4606B" w:rsidRPr="235F2E15">
        <w:rPr>
          <w:rFonts w:ascii="Georgia" w:eastAsia="Georgia" w:hAnsi="Georgia" w:cs="Georgia"/>
          <w:color w:val="000000" w:themeColor="text1"/>
        </w:rPr>
        <w:t>omous system</w:t>
      </w:r>
      <w:r w:rsidR="39F5D690" w:rsidRPr="235F2E15">
        <w:rPr>
          <w:rFonts w:ascii="Georgia" w:eastAsia="Georgia" w:hAnsi="Georgia" w:cs="Georgia"/>
          <w:color w:val="000000" w:themeColor="text1"/>
        </w:rPr>
        <w:t xml:space="preserve">. It </w:t>
      </w:r>
      <w:r w:rsidR="6B749E7F" w:rsidRPr="235F2E15">
        <w:rPr>
          <w:rFonts w:ascii="Georgia" w:eastAsia="Georgia" w:hAnsi="Georgia" w:cs="Georgia"/>
          <w:color w:val="000000" w:themeColor="text1"/>
        </w:rPr>
        <w:t xml:space="preserve">is also an advanced distance vector that uses </w:t>
      </w:r>
      <w:r w:rsidR="39F5D690" w:rsidRPr="235F2E15">
        <w:rPr>
          <w:rFonts w:ascii="Georgia" w:eastAsia="Georgia" w:hAnsi="Georgia" w:cs="Georgia"/>
          <w:color w:val="000000" w:themeColor="text1"/>
        </w:rPr>
        <w:t>distance vector and link state</w:t>
      </w:r>
      <w:r w:rsidR="26F4606B" w:rsidRPr="235F2E15">
        <w:rPr>
          <w:rFonts w:ascii="Georgia" w:eastAsia="Georgia" w:hAnsi="Georgia" w:cs="Georgia"/>
          <w:color w:val="000000" w:themeColor="text1"/>
        </w:rPr>
        <w:t xml:space="preserve"> </w:t>
      </w:r>
      <w:r w:rsidR="27273036" w:rsidRPr="235F2E15">
        <w:rPr>
          <w:rFonts w:ascii="Georgia" w:eastAsia="Georgia" w:hAnsi="Georgia" w:cs="Georgia"/>
          <w:color w:val="000000" w:themeColor="text1"/>
        </w:rPr>
        <w:t>features. The goal of EIGRP is to learn the best route to any given subnet in the</w:t>
      </w:r>
      <w:r w:rsidR="30D90A8F" w:rsidRPr="235F2E15">
        <w:rPr>
          <w:rFonts w:ascii="Georgia" w:eastAsia="Georgia" w:hAnsi="Georgia" w:cs="Georgia"/>
          <w:color w:val="000000" w:themeColor="text1"/>
        </w:rPr>
        <w:t xml:space="preserve"> network. It </w:t>
      </w:r>
      <w:r w:rsidR="34053934" w:rsidRPr="235F2E15">
        <w:rPr>
          <w:rFonts w:ascii="Georgia" w:eastAsia="Georgia" w:hAnsi="Georgia" w:cs="Georgia"/>
          <w:color w:val="000000" w:themeColor="text1"/>
        </w:rPr>
        <w:t>doe</w:t>
      </w:r>
      <w:r w:rsidR="30D90A8F" w:rsidRPr="235F2E15">
        <w:rPr>
          <w:rFonts w:ascii="Georgia" w:eastAsia="Georgia" w:hAnsi="Georgia" w:cs="Georgia"/>
          <w:color w:val="000000" w:themeColor="text1"/>
        </w:rPr>
        <w:t>s by sending updates from one router to the next</w:t>
      </w:r>
      <w:r w:rsidR="7910B4C9" w:rsidRPr="235F2E15">
        <w:rPr>
          <w:rFonts w:ascii="Georgia" w:eastAsia="Georgia" w:hAnsi="Georgia" w:cs="Georgia"/>
          <w:color w:val="000000" w:themeColor="text1"/>
        </w:rPr>
        <w:t xml:space="preserve"> and e</w:t>
      </w:r>
      <w:r w:rsidR="3A6BCF98" w:rsidRPr="235F2E15">
        <w:rPr>
          <w:rFonts w:ascii="Georgia" w:eastAsia="Georgia" w:hAnsi="Georgia" w:cs="Georgia"/>
          <w:color w:val="000000" w:themeColor="text1"/>
        </w:rPr>
        <w:t xml:space="preserve">ach router can only </w:t>
      </w:r>
      <w:r w:rsidR="57DEF540" w:rsidRPr="235F2E15">
        <w:rPr>
          <w:rFonts w:ascii="Georgia" w:eastAsia="Georgia" w:hAnsi="Georgia" w:cs="Georgia"/>
          <w:color w:val="000000" w:themeColor="text1"/>
        </w:rPr>
        <w:t>discover th</w:t>
      </w:r>
      <w:r w:rsidR="78BB56FA" w:rsidRPr="235F2E15">
        <w:rPr>
          <w:rFonts w:ascii="Georgia" w:eastAsia="Georgia" w:hAnsi="Georgia" w:cs="Georgia"/>
          <w:color w:val="000000" w:themeColor="text1"/>
        </w:rPr>
        <w:t xml:space="preserve">eir neighbors. If a router wants to know a subnet it could only </w:t>
      </w:r>
      <w:r w:rsidR="0EDE3B5F" w:rsidRPr="235F2E15">
        <w:rPr>
          <w:rFonts w:ascii="Georgia" w:eastAsia="Georgia" w:hAnsi="Georgia" w:cs="Georgia"/>
          <w:color w:val="000000" w:themeColor="text1"/>
        </w:rPr>
        <w:t xml:space="preserve">exchange information of the </w:t>
      </w:r>
      <w:r w:rsidR="78BB56FA" w:rsidRPr="235F2E15">
        <w:rPr>
          <w:rFonts w:ascii="Georgia" w:eastAsia="Georgia" w:hAnsi="Georgia" w:cs="Georgia"/>
          <w:color w:val="000000" w:themeColor="text1"/>
        </w:rPr>
        <w:t>met</w:t>
      </w:r>
      <w:r w:rsidR="0264B89D" w:rsidRPr="235F2E15">
        <w:rPr>
          <w:rFonts w:ascii="Georgia" w:eastAsia="Georgia" w:hAnsi="Georgia" w:cs="Georgia"/>
          <w:color w:val="000000" w:themeColor="text1"/>
        </w:rPr>
        <w:t xml:space="preserve">rics </w:t>
      </w:r>
      <w:r w:rsidR="5484075B" w:rsidRPr="235F2E15">
        <w:rPr>
          <w:rFonts w:ascii="Georgia" w:eastAsia="Georgia" w:hAnsi="Georgia" w:cs="Georgia"/>
          <w:color w:val="000000" w:themeColor="text1"/>
        </w:rPr>
        <w:t>from</w:t>
      </w:r>
      <w:r w:rsidR="0264B89D" w:rsidRPr="235F2E15">
        <w:rPr>
          <w:rFonts w:ascii="Georgia" w:eastAsia="Georgia" w:hAnsi="Georgia" w:cs="Georgia"/>
          <w:color w:val="000000" w:themeColor="text1"/>
        </w:rPr>
        <w:t xml:space="preserve"> their neighbors</w:t>
      </w:r>
      <w:r w:rsidR="0720487C" w:rsidRPr="235F2E15">
        <w:rPr>
          <w:rFonts w:ascii="Georgia" w:eastAsia="Georgia" w:hAnsi="Georgia" w:cs="Georgia"/>
          <w:color w:val="000000" w:themeColor="text1"/>
        </w:rPr>
        <w:t xml:space="preserve"> that have a r</w:t>
      </w:r>
      <w:r w:rsidR="25F903BD" w:rsidRPr="235F2E15">
        <w:rPr>
          <w:rFonts w:ascii="Georgia" w:eastAsia="Georgia" w:hAnsi="Georgia" w:cs="Georgia"/>
          <w:color w:val="000000" w:themeColor="text1"/>
        </w:rPr>
        <w:t>oute</w:t>
      </w:r>
      <w:r w:rsidR="0720487C" w:rsidRPr="235F2E15">
        <w:rPr>
          <w:rFonts w:ascii="Georgia" w:eastAsia="Georgia" w:hAnsi="Georgia" w:cs="Georgia"/>
          <w:color w:val="000000" w:themeColor="text1"/>
        </w:rPr>
        <w:t xml:space="preserve"> to that subnet, then the router would determine which route is the best</w:t>
      </w:r>
      <w:r w:rsidR="4A1CADEE" w:rsidRPr="235F2E15">
        <w:rPr>
          <w:rFonts w:ascii="Georgia" w:eastAsia="Georgia" w:hAnsi="Georgia" w:cs="Georgia"/>
          <w:color w:val="000000" w:themeColor="text1"/>
        </w:rPr>
        <w:t xml:space="preserve"> and would pass this information to their neighbors</w:t>
      </w:r>
      <w:r w:rsidR="649DE8EE" w:rsidRPr="235F2E15">
        <w:rPr>
          <w:rFonts w:ascii="Georgia" w:eastAsia="Georgia" w:hAnsi="Georgia" w:cs="Georgia"/>
          <w:color w:val="000000" w:themeColor="text1"/>
        </w:rPr>
        <w:t xml:space="preserve"> and that neighbor would also pass this information to their </w:t>
      </w:r>
      <w:r w:rsidR="3E0DF745" w:rsidRPr="235F2E15">
        <w:rPr>
          <w:rFonts w:ascii="Georgia" w:eastAsia="Georgia" w:hAnsi="Georgia" w:cs="Georgia"/>
          <w:color w:val="000000" w:themeColor="text1"/>
        </w:rPr>
        <w:t>neighbors</w:t>
      </w:r>
      <w:r w:rsidR="61E7B351" w:rsidRPr="235F2E15">
        <w:rPr>
          <w:rFonts w:ascii="Georgia" w:eastAsia="Georgia" w:hAnsi="Georgia" w:cs="Georgia"/>
          <w:color w:val="000000" w:themeColor="text1"/>
        </w:rPr>
        <w:t xml:space="preserve"> to create the best path towards that subnet</w:t>
      </w:r>
      <w:r w:rsidR="649DE8EE" w:rsidRPr="235F2E15">
        <w:rPr>
          <w:rFonts w:ascii="Georgia" w:eastAsia="Georgia" w:hAnsi="Georgia" w:cs="Georgia"/>
          <w:color w:val="000000" w:themeColor="text1"/>
        </w:rPr>
        <w:t>.</w:t>
      </w:r>
    </w:p>
    <w:p w14:paraId="695950C8" w14:textId="6103B435" w:rsidR="00626DAF" w:rsidRPr="009500BA" w:rsidRDefault="63B3AFC1" w:rsidP="557C454C">
      <w:pPr>
        <w:spacing w:after="160" w:line="259" w:lineRule="auto"/>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Lab summary</w:t>
      </w:r>
    </w:p>
    <w:p w14:paraId="068408AF" w14:textId="6443A5B8" w:rsidR="557C454C" w:rsidRDefault="25AE566C" w:rsidP="235F2E15">
      <w:pPr>
        <w:spacing w:after="160" w:line="259" w:lineRule="auto"/>
        <w:ind w:firstLine="720"/>
        <w:rPr>
          <w:rFonts w:ascii="Georgia" w:eastAsia="Georgia" w:hAnsi="Georgia" w:cs="Georgia"/>
          <w:color w:val="000000" w:themeColor="text1"/>
        </w:rPr>
      </w:pPr>
      <w:r w:rsidRPr="235F2E15">
        <w:rPr>
          <w:rFonts w:ascii="Georgia" w:eastAsia="Georgia" w:hAnsi="Georgia" w:cs="Georgia"/>
          <w:color w:val="000000" w:themeColor="text1"/>
        </w:rPr>
        <w:t>Before I started to configure the lab equipment, I first opened a notepad to create a topology with the</w:t>
      </w:r>
      <w:r w:rsidR="44393C73" w:rsidRPr="235F2E15">
        <w:rPr>
          <w:rFonts w:ascii="Georgia" w:eastAsia="Georgia" w:hAnsi="Georgia" w:cs="Georgia"/>
          <w:color w:val="000000" w:themeColor="text1"/>
        </w:rPr>
        <w:t xml:space="preserve"> EIGRP</w:t>
      </w:r>
      <w:r w:rsidRPr="235F2E15">
        <w:rPr>
          <w:rFonts w:ascii="Georgia" w:eastAsia="Georgia" w:hAnsi="Georgia" w:cs="Georgia"/>
          <w:color w:val="000000" w:themeColor="text1"/>
        </w:rPr>
        <w:t xml:space="preserve"> configuration for the routers. </w:t>
      </w:r>
      <w:r w:rsidR="60933960" w:rsidRPr="235F2E15">
        <w:rPr>
          <w:rFonts w:ascii="Georgia" w:eastAsia="Georgia" w:hAnsi="Georgia" w:cs="Georgia"/>
          <w:color w:val="000000" w:themeColor="text1"/>
        </w:rPr>
        <w:t>I</w:t>
      </w:r>
      <w:r w:rsidRPr="235F2E15">
        <w:rPr>
          <w:rFonts w:ascii="Georgia" w:eastAsia="Georgia" w:hAnsi="Georgia" w:cs="Georgia"/>
          <w:color w:val="000000" w:themeColor="text1"/>
        </w:rPr>
        <w:t xml:space="preserve"> created </w:t>
      </w:r>
      <w:r w:rsidR="238BAF0C" w:rsidRPr="235F2E15">
        <w:rPr>
          <w:rFonts w:ascii="Georgia" w:eastAsia="Georgia" w:hAnsi="Georgia" w:cs="Georgia"/>
          <w:color w:val="000000" w:themeColor="text1"/>
        </w:rPr>
        <w:t>one s</w:t>
      </w:r>
      <w:r w:rsidRPr="235F2E15">
        <w:rPr>
          <w:rFonts w:ascii="Georgia" w:eastAsia="Georgia" w:hAnsi="Georgia" w:cs="Georgia"/>
          <w:color w:val="000000" w:themeColor="text1"/>
        </w:rPr>
        <w:t xml:space="preserve">ubnet </w:t>
      </w:r>
      <w:r w:rsidR="23161A58" w:rsidRPr="235F2E15">
        <w:rPr>
          <w:rFonts w:ascii="Georgia" w:eastAsia="Georgia" w:hAnsi="Georgia" w:cs="Georgia"/>
          <w:color w:val="000000" w:themeColor="text1"/>
        </w:rPr>
        <w:t>mask</w:t>
      </w:r>
      <w:r w:rsidRPr="235F2E15">
        <w:rPr>
          <w:rFonts w:ascii="Georgia" w:eastAsia="Georgia" w:hAnsi="Georgia" w:cs="Georgia"/>
          <w:color w:val="000000" w:themeColor="text1"/>
        </w:rPr>
        <w:t xml:space="preserve"> with the correct IP address of the </w:t>
      </w:r>
      <w:r w:rsidR="2855BDEE" w:rsidRPr="235F2E15">
        <w:rPr>
          <w:rFonts w:ascii="Georgia" w:eastAsia="Georgia" w:hAnsi="Georgia" w:cs="Georgia"/>
          <w:color w:val="000000" w:themeColor="text1"/>
        </w:rPr>
        <w:t>six routers</w:t>
      </w:r>
      <w:r w:rsidRPr="235F2E15">
        <w:rPr>
          <w:rFonts w:ascii="Georgia" w:eastAsia="Georgia" w:hAnsi="Georgia" w:cs="Georgia"/>
          <w:color w:val="000000" w:themeColor="text1"/>
        </w:rPr>
        <w:t xml:space="preserve"> for the router interfaces and networks. Next, </w:t>
      </w:r>
      <w:r w:rsidR="5BC9FDD9" w:rsidRPr="235F2E15">
        <w:rPr>
          <w:rFonts w:ascii="Georgia" w:eastAsia="Georgia" w:hAnsi="Georgia" w:cs="Georgia"/>
          <w:color w:val="000000" w:themeColor="text1"/>
        </w:rPr>
        <w:t>I</w:t>
      </w:r>
      <w:r w:rsidRPr="235F2E15">
        <w:rPr>
          <w:rFonts w:ascii="Georgia" w:eastAsia="Georgia" w:hAnsi="Georgia" w:cs="Georgia"/>
          <w:color w:val="000000" w:themeColor="text1"/>
        </w:rPr>
        <w:t xml:space="preserve"> connected the 6 routers with a copper cross-over cable through the gigabit ethernet</w:t>
      </w:r>
      <w:r w:rsidR="47656B18" w:rsidRPr="235F2E15">
        <w:rPr>
          <w:rFonts w:ascii="Georgia" w:eastAsia="Georgia" w:hAnsi="Georgia" w:cs="Georgia"/>
          <w:color w:val="000000" w:themeColor="text1"/>
        </w:rPr>
        <w:t>, I also connected routers 3 and 4 with the fast ethernet cable</w:t>
      </w:r>
      <w:r w:rsidRPr="235F2E15">
        <w:rPr>
          <w:rFonts w:ascii="Georgia" w:eastAsia="Georgia" w:hAnsi="Georgia" w:cs="Georgia"/>
          <w:color w:val="000000" w:themeColor="text1"/>
        </w:rPr>
        <w:t xml:space="preserve"> and connected the routers to the computer with the console cable. In the configuration</w:t>
      </w:r>
      <w:r w:rsidR="3300D857" w:rsidRPr="235F2E15">
        <w:rPr>
          <w:rFonts w:ascii="Georgia" w:eastAsia="Georgia" w:hAnsi="Georgia" w:cs="Georgia"/>
          <w:color w:val="000000" w:themeColor="text1"/>
        </w:rPr>
        <w:t>,</w:t>
      </w:r>
      <w:r w:rsidRPr="235F2E15">
        <w:rPr>
          <w:rFonts w:ascii="Georgia" w:eastAsia="Georgia" w:hAnsi="Georgia" w:cs="Georgia"/>
          <w:color w:val="000000" w:themeColor="text1"/>
        </w:rPr>
        <w:t xml:space="preserve"> </w:t>
      </w:r>
      <w:r w:rsidR="2D50F0AD" w:rsidRPr="235F2E15">
        <w:rPr>
          <w:rFonts w:ascii="Georgia" w:eastAsia="Georgia" w:hAnsi="Georgia" w:cs="Georgia"/>
          <w:color w:val="000000" w:themeColor="text1"/>
        </w:rPr>
        <w:t>I</w:t>
      </w:r>
      <w:r w:rsidRPr="235F2E15">
        <w:rPr>
          <w:rFonts w:ascii="Georgia" w:eastAsia="Georgia" w:hAnsi="Georgia" w:cs="Georgia"/>
          <w:color w:val="000000" w:themeColor="text1"/>
        </w:rPr>
        <w:t xml:space="preserve"> would first enter user exec mode through the enable command and then enter global configuration mode through the config terminal command. In the global configuration mode, we would give the correct </w:t>
      </w:r>
      <w:r w:rsidR="256A9BE8" w:rsidRPr="235F2E15">
        <w:rPr>
          <w:rFonts w:ascii="Georgia" w:eastAsia="Georgia" w:hAnsi="Georgia" w:cs="Georgia"/>
          <w:color w:val="000000" w:themeColor="text1"/>
        </w:rPr>
        <w:t>IP</w:t>
      </w:r>
      <w:r w:rsidR="5A7CBC10" w:rsidRPr="235F2E15">
        <w:rPr>
          <w:rFonts w:ascii="Georgia" w:eastAsia="Georgia" w:hAnsi="Georgia" w:cs="Georgia"/>
          <w:color w:val="000000" w:themeColor="text1"/>
        </w:rPr>
        <w:t xml:space="preserve"> address</w:t>
      </w:r>
      <w:r w:rsidRPr="235F2E15">
        <w:rPr>
          <w:rFonts w:ascii="Georgia" w:eastAsia="Georgia" w:hAnsi="Georgia" w:cs="Georgia"/>
          <w:color w:val="000000" w:themeColor="text1"/>
        </w:rPr>
        <w:t xml:space="preserve"> according to the topology for the gigabit ethernet interfaces that I created</w:t>
      </w:r>
      <w:r w:rsidR="0283DAA8" w:rsidRPr="235F2E15">
        <w:rPr>
          <w:rFonts w:ascii="Georgia" w:eastAsia="Georgia" w:hAnsi="Georgia" w:cs="Georgia"/>
          <w:color w:val="000000" w:themeColor="text1"/>
        </w:rPr>
        <w:t>, in the interface who then need to use ip authentication key-chain eigrp, ip authentication mode eigrp</w:t>
      </w:r>
      <w:r w:rsidR="1C4DCFE7" w:rsidRPr="235F2E15">
        <w:rPr>
          <w:rFonts w:ascii="Georgia" w:eastAsia="Georgia" w:hAnsi="Georgia" w:cs="Georgia"/>
          <w:color w:val="000000" w:themeColor="text1"/>
        </w:rPr>
        <w:t xml:space="preserve">, </w:t>
      </w:r>
      <w:r w:rsidR="1C4DCFE7" w:rsidRPr="235F2E15">
        <w:rPr>
          <w:rFonts w:ascii="Georgia" w:eastAsia="Georgia" w:hAnsi="Georgia" w:cs="Georgia"/>
        </w:rPr>
        <w:t xml:space="preserve">ip authentication mode eigrp, and ip hello-interval eigrp </w:t>
      </w:r>
      <w:r w:rsidR="05B0094D" w:rsidRPr="235F2E15">
        <w:rPr>
          <w:rFonts w:ascii="Georgia" w:eastAsia="Georgia" w:hAnsi="Georgia" w:cs="Georgia"/>
        </w:rPr>
        <w:t xml:space="preserve">commands to configure EIGRP, finally set the bandwidth of the interface with the bandwidth command. </w:t>
      </w:r>
      <w:r w:rsidRPr="235F2E15">
        <w:rPr>
          <w:rFonts w:ascii="Georgia" w:eastAsia="Georgia" w:hAnsi="Georgia" w:cs="Georgia"/>
          <w:color w:val="000000" w:themeColor="text1"/>
        </w:rPr>
        <w:t>After that</w:t>
      </w:r>
      <w:r w:rsidR="2D1E7415" w:rsidRPr="235F2E15">
        <w:rPr>
          <w:rFonts w:ascii="Georgia" w:eastAsia="Georgia" w:hAnsi="Georgia" w:cs="Georgia"/>
          <w:color w:val="000000" w:themeColor="text1"/>
        </w:rPr>
        <w:t>,</w:t>
      </w:r>
      <w:r w:rsidRPr="235F2E15">
        <w:rPr>
          <w:rFonts w:ascii="Georgia" w:eastAsia="Georgia" w:hAnsi="Georgia" w:cs="Georgia"/>
          <w:color w:val="000000" w:themeColor="text1"/>
        </w:rPr>
        <w:t xml:space="preserve"> </w:t>
      </w:r>
      <w:r w:rsidR="02B735ED" w:rsidRPr="235F2E15">
        <w:rPr>
          <w:rFonts w:ascii="Georgia" w:eastAsia="Georgia" w:hAnsi="Georgia" w:cs="Georgia"/>
          <w:color w:val="000000" w:themeColor="text1"/>
        </w:rPr>
        <w:t>I would</w:t>
      </w:r>
      <w:r w:rsidRPr="235F2E15">
        <w:rPr>
          <w:rFonts w:ascii="Georgia" w:eastAsia="Georgia" w:hAnsi="Georgia" w:cs="Georgia"/>
          <w:color w:val="000000" w:themeColor="text1"/>
        </w:rPr>
        <w:t xml:space="preserve"> then appl</w:t>
      </w:r>
      <w:r w:rsidR="667EAFA8" w:rsidRPr="235F2E15">
        <w:rPr>
          <w:rFonts w:ascii="Georgia" w:eastAsia="Georgia" w:hAnsi="Georgia" w:cs="Georgia"/>
          <w:color w:val="000000" w:themeColor="text1"/>
        </w:rPr>
        <w:t>y</w:t>
      </w:r>
      <w:r w:rsidRPr="235F2E15">
        <w:rPr>
          <w:rFonts w:ascii="Georgia" w:eastAsia="Georgia" w:hAnsi="Georgia" w:cs="Georgia"/>
          <w:color w:val="000000" w:themeColor="text1"/>
        </w:rPr>
        <w:t xml:space="preserve"> a separate set of Ip addresses for the loopback on each of the 6 routers. Finally, we would then enter </w:t>
      </w:r>
      <w:r w:rsidR="29E40C56" w:rsidRPr="235F2E15">
        <w:rPr>
          <w:rFonts w:ascii="Georgia" w:eastAsia="Georgia" w:hAnsi="Georgia" w:cs="Georgia"/>
          <w:color w:val="000000" w:themeColor="text1"/>
        </w:rPr>
        <w:t>EIGRP</w:t>
      </w:r>
      <w:r w:rsidRPr="235F2E15">
        <w:rPr>
          <w:rFonts w:ascii="Georgia" w:eastAsia="Georgia" w:hAnsi="Georgia" w:cs="Georgia"/>
          <w:color w:val="000000" w:themeColor="text1"/>
        </w:rPr>
        <w:t xml:space="preserve"> router config mode with the router </w:t>
      </w:r>
      <w:r w:rsidR="0C609789" w:rsidRPr="235F2E15">
        <w:rPr>
          <w:rFonts w:ascii="Georgia" w:eastAsia="Georgia" w:hAnsi="Georgia" w:cs="Georgia"/>
          <w:color w:val="000000" w:themeColor="text1"/>
        </w:rPr>
        <w:t>EIGRP command</w:t>
      </w:r>
      <w:r w:rsidRPr="235F2E15">
        <w:rPr>
          <w:rFonts w:ascii="Georgia" w:eastAsia="Georgia" w:hAnsi="Georgia" w:cs="Georgia"/>
          <w:color w:val="000000" w:themeColor="text1"/>
        </w:rPr>
        <w:t xml:space="preserve"> with the </w:t>
      </w:r>
      <w:r w:rsidR="157F7995" w:rsidRPr="235F2E15">
        <w:rPr>
          <w:rFonts w:ascii="Georgia" w:eastAsia="Georgia" w:hAnsi="Georgia" w:cs="Georgia"/>
          <w:color w:val="000000" w:themeColor="text1"/>
        </w:rPr>
        <w:t>autonomous system number of 1</w:t>
      </w:r>
      <w:r w:rsidRPr="235F2E15">
        <w:rPr>
          <w:rFonts w:ascii="Georgia" w:eastAsia="Georgia" w:hAnsi="Georgia" w:cs="Georgia"/>
          <w:color w:val="000000" w:themeColor="text1"/>
        </w:rPr>
        <w:t>.</w:t>
      </w:r>
      <w:r w:rsidR="697BEC53" w:rsidRPr="235F2E15">
        <w:rPr>
          <w:rFonts w:ascii="Georgia" w:eastAsia="Georgia" w:hAnsi="Georgia" w:cs="Georgia"/>
          <w:color w:val="000000" w:themeColor="text1"/>
        </w:rPr>
        <w:t xml:space="preserve"> In</w:t>
      </w:r>
      <w:r w:rsidRPr="235F2E15">
        <w:rPr>
          <w:rFonts w:ascii="Georgia" w:eastAsia="Georgia" w:hAnsi="Georgia" w:cs="Georgia"/>
          <w:color w:val="000000" w:themeColor="text1"/>
        </w:rPr>
        <w:t xml:space="preserve"> </w:t>
      </w:r>
      <w:r w:rsidR="5A06C308" w:rsidRPr="235F2E15">
        <w:rPr>
          <w:rFonts w:ascii="Georgia" w:eastAsia="Georgia" w:hAnsi="Georgia" w:cs="Georgia"/>
          <w:color w:val="000000" w:themeColor="text1"/>
        </w:rPr>
        <w:t>EIGRP router configuration</w:t>
      </w:r>
      <w:r w:rsidRPr="235F2E15">
        <w:rPr>
          <w:rFonts w:ascii="Georgia" w:eastAsia="Georgia" w:hAnsi="Georgia" w:cs="Georgia"/>
          <w:color w:val="000000" w:themeColor="text1"/>
        </w:rPr>
        <w:t xml:space="preserve"> mode we would use the network command with the Ip address of all the interfaces and loopback along with the wildcard mask to </w:t>
      </w:r>
      <w:r w:rsidR="3376D15F" w:rsidRPr="235F2E15">
        <w:rPr>
          <w:rFonts w:ascii="Georgia" w:eastAsia="Georgia" w:hAnsi="Georgia" w:cs="Georgia"/>
          <w:color w:val="000000" w:themeColor="text1"/>
        </w:rPr>
        <w:t>associate the network with the EIGRP routing process</w:t>
      </w:r>
      <w:r w:rsidR="0AADABDD" w:rsidRPr="235F2E15">
        <w:rPr>
          <w:rFonts w:ascii="Georgia" w:eastAsia="Georgia" w:hAnsi="Georgia" w:cs="Georgia"/>
          <w:color w:val="000000" w:themeColor="text1"/>
        </w:rPr>
        <w:t>, next I would need to set up the metric weight and variance multipl</w:t>
      </w:r>
      <w:r w:rsidR="51DCF1D3" w:rsidRPr="235F2E15">
        <w:rPr>
          <w:rFonts w:ascii="Georgia" w:eastAsia="Georgia" w:hAnsi="Georgia" w:cs="Georgia"/>
          <w:color w:val="000000" w:themeColor="text1"/>
        </w:rPr>
        <w:t>i</w:t>
      </w:r>
      <w:r w:rsidR="0AADABDD" w:rsidRPr="235F2E15">
        <w:rPr>
          <w:rFonts w:ascii="Georgia" w:eastAsia="Georgia" w:hAnsi="Georgia" w:cs="Georgia"/>
          <w:color w:val="000000" w:themeColor="text1"/>
        </w:rPr>
        <w:t>er va</w:t>
      </w:r>
      <w:r w:rsidR="00153D7A" w:rsidRPr="235F2E15">
        <w:rPr>
          <w:rFonts w:ascii="Georgia" w:eastAsia="Georgia" w:hAnsi="Georgia" w:cs="Georgia"/>
          <w:color w:val="000000" w:themeColor="text1"/>
        </w:rPr>
        <w:t>lu</w:t>
      </w:r>
      <w:r w:rsidR="0AADABDD" w:rsidRPr="235F2E15">
        <w:rPr>
          <w:rFonts w:ascii="Georgia" w:eastAsia="Georgia" w:hAnsi="Georgia" w:cs="Georgia"/>
          <w:color w:val="000000" w:themeColor="text1"/>
        </w:rPr>
        <w:t>e</w:t>
      </w:r>
      <w:r w:rsidRPr="235F2E15">
        <w:rPr>
          <w:rFonts w:ascii="Georgia" w:eastAsia="Georgia" w:hAnsi="Georgia" w:cs="Georgia"/>
          <w:color w:val="000000" w:themeColor="text1"/>
        </w:rPr>
        <w:t xml:space="preserve">. </w:t>
      </w:r>
    </w:p>
    <w:p w14:paraId="078B5240" w14:textId="3EF1E50C" w:rsidR="557C454C" w:rsidRDefault="42E5AB44" w:rsidP="235F2E15">
      <w:pPr>
        <w:spacing w:after="160" w:line="259" w:lineRule="auto"/>
        <w:rPr>
          <w:rFonts w:ascii="Georgia" w:eastAsia="Georgia" w:hAnsi="Georgia" w:cs="Georgia"/>
          <w:color w:val="000000" w:themeColor="text1"/>
        </w:rPr>
      </w:pPr>
      <w:r w:rsidRPr="235F2E15">
        <w:rPr>
          <w:rFonts w:ascii="Georgia" w:eastAsia="Georgia" w:hAnsi="Georgia" w:cs="Georgia"/>
          <w:color w:val="000000" w:themeColor="text1"/>
        </w:rPr>
        <w:t xml:space="preserve">To show that EIGRP was working we used the show run command to show the configuration we did, used the show Ip </w:t>
      </w:r>
      <w:r w:rsidR="0378629A" w:rsidRPr="235F2E15">
        <w:rPr>
          <w:rFonts w:ascii="Georgia" w:eastAsia="Georgia" w:hAnsi="Georgia" w:cs="Georgia"/>
          <w:color w:val="000000" w:themeColor="text1"/>
        </w:rPr>
        <w:t>eigrp</w:t>
      </w:r>
      <w:r w:rsidRPr="235F2E15">
        <w:rPr>
          <w:rFonts w:ascii="Georgia" w:eastAsia="Georgia" w:hAnsi="Georgia" w:cs="Georgia"/>
          <w:color w:val="000000" w:themeColor="text1"/>
        </w:rPr>
        <w:t xml:space="preserve"> neighbor command to show the </w:t>
      </w:r>
      <w:r w:rsidR="5448A6B3" w:rsidRPr="235F2E15">
        <w:rPr>
          <w:rFonts w:ascii="Georgia" w:eastAsia="Georgia" w:hAnsi="Georgia" w:cs="Georgia"/>
          <w:color w:val="000000" w:themeColor="text1"/>
        </w:rPr>
        <w:t>router discovered by EIGRP</w:t>
      </w:r>
      <w:r w:rsidRPr="235F2E15">
        <w:rPr>
          <w:rFonts w:ascii="Georgia" w:eastAsia="Georgia" w:hAnsi="Georgia" w:cs="Georgia"/>
          <w:color w:val="000000" w:themeColor="text1"/>
        </w:rPr>
        <w:t xml:space="preserve">, show Ip </w:t>
      </w:r>
      <w:r w:rsidR="1610EC34" w:rsidRPr="235F2E15">
        <w:rPr>
          <w:rFonts w:ascii="Georgia" w:eastAsia="Georgia" w:hAnsi="Georgia" w:cs="Georgia"/>
          <w:color w:val="000000" w:themeColor="text1"/>
        </w:rPr>
        <w:t xml:space="preserve">eigrp protocols </w:t>
      </w:r>
      <w:r w:rsidRPr="235F2E15">
        <w:rPr>
          <w:rFonts w:ascii="Georgia" w:eastAsia="Georgia" w:hAnsi="Georgia" w:cs="Georgia"/>
          <w:color w:val="000000" w:themeColor="text1"/>
        </w:rPr>
        <w:t xml:space="preserve">to show </w:t>
      </w:r>
      <w:r w:rsidR="0A4DC1A8" w:rsidRPr="235F2E15">
        <w:rPr>
          <w:rFonts w:ascii="Georgia" w:eastAsia="Georgia" w:hAnsi="Georgia" w:cs="Georgia"/>
          <w:color w:val="000000" w:themeColor="text1"/>
        </w:rPr>
        <w:t>general information about EIGRP protocol</w:t>
      </w:r>
      <w:r w:rsidRPr="235F2E15">
        <w:rPr>
          <w:rFonts w:ascii="Georgia" w:eastAsia="Georgia" w:hAnsi="Georgia" w:cs="Georgia"/>
          <w:color w:val="000000" w:themeColor="text1"/>
        </w:rPr>
        <w:t xml:space="preserve">, show Ip </w:t>
      </w:r>
      <w:r w:rsidR="06A4913F" w:rsidRPr="235F2E15">
        <w:rPr>
          <w:rFonts w:ascii="Georgia" w:eastAsia="Georgia" w:hAnsi="Georgia" w:cs="Georgia"/>
          <w:color w:val="000000" w:themeColor="text1"/>
        </w:rPr>
        <w:t>eigrp</w:t>
      </w:r>
      <w:r w:rsidRPr="235F2E15">
        <w:rPr>
          <w:rFonts w:ascii="Georgia" w:eastAsia="Georgia" w:hAnsi="Georgia" w:cs="Georgia"/>
          <w:color w:val="000000" w:themeColor="text1"/>
        </w:rPr>
        <w:t xml:space="preserve"> interface to display interface information, show Ip </w:t>
      </w:r>
      <w:r w:rsidR="19542249" w:rsidRPr="235F2E15">
        <w:rPr>
          <w:rFonts w:ascii="Georgia" w:eastAsia="Georgia" w:hAnsi="Georgia" w:cs="Georgia"/>
          <w:color w:val="000000" w:themeColor="text1"/>
        </w:rPr>
        <w:t>eigrp topology</w:t>
      </w:r>
      <w:r w:rsidRPr="235F2E15">
        <w:rPr>
          <w:rFonts w:ascii="Georgia" w:eastAsia="Georgia" w:hAnsi="Georgia" w:cs="Georgia"/>
          <w:color w:val="000000" w:themeColor="text1"/>
        </w:rPr>
        <w:t xml:space="preserve"> to display </w:t>
      </w:r>
      <w:r w:rsidR="46128B25" w:rsidRPr="235F2E15">
        <w:rPr>
          <w:rFonts w:ascii="Georgia" w:eastAsia="Georgia" w:hAnsi="Georgia" w:cs="Georgia"/>
          <w:color w:val="000000" w:themeColor="text1"/>
        </w:rPr>
        <w:t>EIGRP topology table</w:t>
      </w:r>
      <w:r w:rsidRPr="235F2E15">
        <w:rPr>
          <w:rFonts w:ascii="Georgia" w:eastAsia="Georgia" w:hAnsi="Georgia" w:cs="Georgia"/>
          <w:color w:val="000000" w:themeColor="text1"/>
        </w:rPr>
        <w:t xml:space="preserve"> entries and finally an</w:t>
      </w:r>
      <w:r w:rsidR="4557A1E4" w:rsidRPr="235F2E15">
        <w:rPr>
          <w:rFonts w:ascii="Georgia" w:eastAsia="Georgia" w:hAnsi="Georgia" w:cs="Georgia"/>
          <w:color w:val="000000" w:themeColor="text1"/>
        </w:rPr>
        <w:t xml:space="preserve"> show</w:t>
      </w:r>
      <w:r w:rsidRPr="235F2E15">
        <w:rPr>
          <w:rFonts w:ascii="Georgia" w:eastAsia="Georgia" w:hAnsi="Georgia" w:cs="Georgia"/>
          <w:color w:val="000000" w:themeColor="text1"/>
        </w:rPr>
        <w:t xml:space="preserve"> ip route</w:t>
      </w:r>
      <w:r w:rsidR="78A694E1" w:rsidRPr="235F2E15">
        <w:rPr>
          <w:rFonts w:ascii="Georgia" w:eastAsia="Georgia" w:hAnsi="Georgia" w:cs="Georgia"/>
          <w:color w:val="000000" w:themeColor="text1"/>
        </w:rPr>
        <w:t xml:space="preserve"> </w:t>
      </w:r>
      <w:r w:rsidR="32F7EAED" w:rsidRPr="235F2E15">
        <w:rPr>
          <w:rFonts w:ascii="Georgia" w:eastAsia="Georgia" w:hAnsi="Georgia" w:cs="Georgia"/>
          <w:color w:val="000000" w:themeColor="text1"/>
        </w:rPr>
        <w:t>command</w:t>
      </w:r>
      <w:r w:rsidR="78A694E1" w:rsidRPr="235F2E15">
        <w:rPr>
          <w:rFonts w:ascii="Georgia" w:eastAsia="Georgia" w:hAnsi="Georgia" w:cs="Georgia"/>
          <w:color w:val="000000" w:themeColor="text1"/>
        </w:rPr>
        <w:t xml:space="preserve"> to show</w:t>
      </w:r>
      <w:r w:rsidR="09DEEB58" w:rsidRPr="235F2E15">
        <w:rPr>
          <w:rFonts w:ascii="Georgia" w:eastAsia="Georgia" w:hAnsi="Georgia" w:cs="Georgia"/>
          <w:color w:val="000000" w:themeColor="text1"/>
        </w:rPr>
        <w:t xml:space="preserve"> the routing table</w:t>
      </w:r>
      <w:r w:rsidRPr="235F2E15">
        <w:rPr>
          <w:rFonts w:ascii="Georgia" w:eastAsia="Georgia" w:hAnsi="Georgia" w:cs="Georgia"/>
          <w:color w:val="000000" w:themeColor="text1"/>
        </w:rPr>
        <w:t>.</w:t>
      </w:r>
    </w:p>
    <w:p w14:paraId="5E5BB4C3" w14:textId="748F84D7" w:rsidR="007D33CB" w:rsidRPr="00BB117E" w:rsidRDefault="63B3AFC1" w:rsidP="00127A3B">
      <w:pPr>
        <w:spacing w:after="160"/>
        <w:jc w:val="center"/>
        <w:rPr>
          <w:rFonts w:ascii="Georgia" w:eastAsia="Georgia" w:hAnsi="Georgia" w:cs="Georgia"/>
          <w:color w:val="000000" w:themeColor="text1"/>
          <w:sz w:val="2"/>
          <w:szCs w:val="2"/>
        </w:rPr>
      </w:pPr>
      <w:r w:rsidRPr="557C454C">
        <w:rPr>
          <w:rFonts w:ascii="Georgia" w:eastAsia="Georgia" w:hAnsi="Georgia" w:cs="Georgia"/>
          <w:color w:val="000000" w:themeColor="text1"/>
          <w:sz w:val="36"/>
          <w:szCs w:val="36"/>
        </w:rPr>
        <w:t>Lab commands</w:t>
      </w:r>
    </w:p>
    <w:p w14:paraId="73627D00" w14:textId="2ED6D022" w:rsidR="1C22C1C1" w:rsidRDefault="1C22C1C1" w:rsidP="235F2E15">
      <w:pPr>
        <w:spacing w:after="160" w:line="259" w:lineRule="auto"/>
        <w:rPr>
          <w:rFonts w:ascii="Georgia" w:eastAsia="Georgia" w:hAnsi="Georgia" w:cs="Georgia"/>
          <w:color w:val="000000" w:themeColor="text1"/>
        </w:rPr>
      </w:pPr>
      <w:r w:rsidRPr="235F2E15">
        <w:rPr>
          <w:rFonts w:ascii="Georgia" w:eastAsia="Georgia" w:hAnsi="Georgia" w:cs="Georgia"/>
          <w:b/>
          <w:bCs/>
          <w:color w:val="000000" w:themeColor="text1"/>
        </w:rPr>
        <w:lastRenderedPageBreak/>
        <w:t xml:space="preserve">router </w:t>
      </w:r>
      <w:r w:rsidR="099EED47" w:rsidRPr="235F2E15">
        <w:rPr>
          <w:rFonts w:ascii="Georgia" w:eastAsia="Georgia" w:hAnsi="Georgia" w:cs="Georgia"/>
          <w:b/>
          <w:bCs/>
          <w:color w:val="000000" w:themeColor="text1"/>
        </w:rPr>
        <w:t>eigrp</w:t>
      </w:r>
      <w:r w:rsidRPr="235F2E15">
        <w:rPr>
          <w:rFonts w:ascii="Georgia" w:eastAsia="Georgia" w:hAnsi="Georgia" w:cs="Georgia"/>
          <w:b/>
          <w:bCs/>
          <w:color w:val="000000" w:themeColor="text1"/>
        </w:rPr>
        <w:t xml:space="preserve"> [</w:t>
      </w:r>
      <w:r w:rsidR="3AEFAFC2" w:rsidRPr="235F2E15">
        <w:rPr>
          <w:rFonts w:ascii="Georgia" w:eastAsia="Georgia" w:hAnsi="Georgia" w:cs="Georgia"/>
          <w:b/>
          <w:bCs/>
          <w:i/>
          <w:iCs/>
        </w:rPr>
        <w:t>autonomous-system-number</w:t>
      </w:r>
      <w:r w:rsidRPr="235F2E15">
        <w:rPr>
          <w:rFonts w:ascii="Georgia" w:eastAsia="Georgia" w:hAnsi="Georgia" w:cs="Georgia"/>
          <w:b/>
          <w:bCs/>
          <w:color w:val="000000" w:themeColor="text1"/>
        </w:rPr>
        <w:t>]</w:t>
      </w:r>
      <w:r w:rsidRPr="235F2E15">
        <w:rPr>
          <w:rFonts w:ascii="Georgia" w:eastAsia="Georgia" w:hAnsi="Georgia" w:cs="Georgia"/>
          <w:color w:val="000000" w:themeColor="text1"/>
        </w:rPr>
        <w:t xml:space="preserve">: </w:t>
      </w:r>
      <w:r w:rsidR="271212EF" w:rsidRPr="235F2E15">
        <w:rPr>
          <w:rFonts w:ascii="Georgia" w:eastAsia="Georgia" w:hAnsi="Georgia" w:cs="Georgia"/>
          <w:color w:val="000000" w:themeColor="text1"/>
        </w:rPr>
        <w:t>Configures an EIGRP routing process and enters router configuration mode.</w:t>
      </w:r>
    </w:p>
    <w:p w14:paraId="6A17F145" w14:textId="22E55ADE" w:rsidR="1C22C1C1" w:rsidRDefault="1C22C1C1" w:rsidP="235F2E15">
      <w:pPr>
        <w:spacing w:after="160" w:line="259" w:lineRule="auto"/>
        <w:rPr>
          <w:rFonts w:ascii="Georgia" w:eastAsia="Georgia" w:hAnsi="Georgia" w:cs="Georgia"/>
        </w:rPr>
      </w:pPr>
      <w:r w:rsidRPr="235F2E15">
        <w:rPr>
          <w:rFonts w:ascii="Georgia" w:eastAsia="Georgia" w:hAnsi="Georgia" w:cs="Georgia"/>
          <w:b/>
          <w:bCs/>
          <w:color w:val="000000" w:themeColor="text1"/>
        </w:rPr>
        <w:t>network [ip address] [</w:t>
      </w:r>
      <w:r w:rsidRPr="235F2E15">
        <w:rPr>
          <w:rFonts w:ascii="Georgia" w:eastAsia="Georgia" w:hAnsi="Georgia" w:cs="Georgia"/>
          <w:b/>
          <w:bCs/>
          <w:i/>
          <w:iCs/>
          <w:color w:val="000000" w:themeColor="text1"/>
        </w:rPr>
        <w:t>wildcard mask</w:t>
      </w:r>
      <w:r w:rsidRPr="235F2E15">
        <w:rPr>
          <w:rFonts w:ascii="Georgia" w:eastAsia="Georgia" w:hAnsi="Georgia" w:cs="Georgia"/>
          <w:b/>
          <w:bCs/>
          <w:color w:val="000000" w:themeColor="text1"/>
        </w:rPr>
        <w:t>]</w:t>
      </w:r>
      <w:r w:rsidRPr="235F2E15">
        <w:rPr>
          <w:rFonts w:ascii="Georgia" w:eastAsia="Georgia" w:hAnsi="Georgia" w:cs="Georgia"/>
          <w:color w:val="000000" w:themeColor="text1"/>
        </w:rPr>
        <w:t xml:space="preserve">: </w:t>
      </w:r>
      <w:r w:rsidR="5C9F7940" w:rsidRPr="235F2E15">
        <w:rPr>
          <w:rFonts w:ascii="Georgia" w:eastAsia="Georgia" w:hAnsi="Georgia" w:cs="Georgia"/>
        </w:rPr>
        <w:t>Associates a network with an EIGRP routing process.</w:t>
      </w:r>
    </w:p>
    <w:p w14:paraId="4DA0B5DB" w14:textId="001EF94B" w:rsidR="1C22C1C1" w:rsidRDefault="2F8205E0" w:rsidP="235F2E15">
      <w:pPr>
        <w:spacing w:after="160" w:line="259" w:lineRule="auto"/>
        <w:rPr>
          <w:rFonts w:ascii="Georgia" w:eastAsia="Georgia" w:hAnsi="Georgia" w:cs="Georgia"/>
        </w:rPr>
      </w:pPr>
      <w:r w:rsidRPr="235F2E15">
        <w:rPr>
          <w:rFonts w:ascii="Georgia" w:eastAsia="Georgia" w:hAnsi="Georgia" w:cs="Georgia"/>
          <w:b/>
          <w:bCs/>
        </w:rPr>
        <w:t>ip</w:t>
      </w:r>
      <w:r w:rsidRPr="235F2E15">
        <w:rPr>
          <w:rFonts w:ascii="Georgia" w:eastAsia="Georgia" w:hAnsi="Georgia" w:cs="Georgia"/>
        </w:rPr>
        <w:t xml:space="preserve"> </w:t>
      </w:r>
      <w:r w:rsidRPr="235F2E15">
        <w:rPr>
          <w:rFonts w:ascii="Georgia" w:eastAsia="Georgia" w:hAnsi="Georgia" w:cs="Georgia"/>
          <w:b/>
          <w:bCs/>
        </w:rPr>
        <w:t>authentication</w:t>
      </w:r>
      <w:r w:rsidRPr="235F2E15">
        <w:rPr>
          <w:rFonts w:ascii="Georgia" w:eastAsia="Georgia" w:hAnsi="Georgia" w:cs="Georgia"/>
        </w:rPr>
        <w:t xml:space="preserve"> </w:t>
      </w:r>
      <w:r w:rsidRPr="235F2E15">
        <w:rPr>
          <w:rFonts w:ascii="Georgia" w:eastAsia="Georgia" w:hAnsi="Georgia" w:cs="Georgia"/>
          <w:b/>
          <w:bCs/>
        </w:rPr>
        <w:t>key-chain</w:t>
      </w:r>
      <w:r w:rsidRPr="235F2E15">
        <w:rPr>
          <w:rFonts w:ascii="Georgia" w:eastAsia="Georgia" w:hAnsi="Georgia" w:cs="Georgia"/>
        </w:rPr>
        <w:t xml:space="preserve"> </w:t>
      </w:r>
      <w:r w:rsidRPr="235F2E15">
        <w:rPr>
          <w:rFonts w:ascii="Georgia" w:eastAsia="Georgia" w:hAnsi="Georgia" w:cs="Georgia"/>
          <w:b/>
          <w:bCs/>
        </w:rPr>
        <w:t>eigrp</w:t>
      </w:r>
      <w:r w:rsidR="1C22C1C1" w:rsidRPr="235F2E15">
        <w:rPr>
          <w:rFonts w:ascii="Georgia" w:eastAsia="Georgia" w:hAnsi="Georgia" w:cs="Georgia"/>
          <w:b/>
          <w:bCs/>
          <w:color w:val="000000" w:themeColor="text1"/>
        </w:rPr>
        <w:t xml:space="preserve"> [</w:t>
      </w:r>
      <w:r w:rsidR="1B6867EA" w:rsidRPr="235F2E15">
        <w:rPr>
          <w:rFonts w:ascii="Georgia" w:eastAsia="Georgia" w:hAnsi="Georgia" w:cs="Georgia"/>
          <w:b/>
          <w:bCs/>
          <w:i/>
          <w:iCs/>
        </w:rPr>
        <w:t>autonomous-system</w:t>
      </w:r>
      <w:r w:rsidR="1C22C1C1" w:rsidRPr="235F2E15">
        <w:rPr>
          <w:rFonts w:ascii="Georgia" w:eastAsia="Georgia" w:hAnsi="Georgia" w:cs="Georgia"/>
          <w:b/>
          <w:bCs/>
          <w:color w:val="000000" w:themeColor="text1"/>
        </w:rPr>
        <w:t>]</w:t>
      </w:r>
      <w:r w:rsidR="4CF52B88" w:rsidRPr="235F2E15">
        <w:rPr>
          <w:rFonts w:ascii="Georgia" w:eastAsia="Georgia" w:hAnsi="Georgia" w:cs="Georgia"/>
          <w:b/>
          <w:bCs/>
          <w:color w:val="000000" w:themeColor="text1"/>
        </w:rPr>
        <w:t xml:space="preserve"> [</w:t>
      </w:r>
      <w:r w:rsidR="4CF52B88" w:rsidRPr="235F2E15">
        <w:rPr>
          <w:rFonts w:ascii="Georgia" w:eastAsia="Georgia" w:hAnsi="Georgia" w:cs="Georgia"/>
          <w:b/>
          <w:bCs/>
          <w:i/>
          <w:iCs/>
          <w:color w:val="58585B"/>
        </w:rPr>
        <w:t>key-chain</w:t>
      </w:r>
      <w:r w:rsidR="4CF52B88" w:rsidRPr="235F2E15">
        <w:rPr>
          <w:rFonts w:ascii="Georgia" w:eastAsia="Georgia" w:hAnsi="Georgia" w:cs="Georgia"/>
          <w:b/>
          <w:bCs/>
          <w:color w:val="000000" w:themeColor="text1"/>
        </w:rPr>
        <w:t>]</w:t>
      </w:r>
      <w:r w:rsidR="1C22C1C1" w:rsidRPr="235F2E15">
        <w:rPr>
          <w:rFonts w:ascii="Georgia" w:eastAsia="Georgia" w:hAnsi="Georgia" w:cs="Georgia"/>
          <w:color w:val="000000" w:themeColor="text1"/>
        </w:rPr>
        <w:t xml:space="preserve">: </w:t>
      </w:r>
      <w:r w:rsidR="5FA4BC92" w:rsidRPr="235F2E15">
        <w:rPr>
          <w:rFonts w:ascii="Georgia" w:eastAsia="Georgia" w:hAnsi="Georgia" w:cs="Georgia"/>
        </w:rPr>
        <w:t>Enables authentication of EIGRP packets.</w:t>
      </w:r>
    </w:p>
    <w:p w14:paraId="36BC3FFB" w14:textId="0DA55E07" w:rsidR="1C22C1C1" w:rsidRDefault="5FA4BC92" w:rsidP="235F2E15">
      <w:pPr>
        <w:spacing w:after="160" w:line="259" w:lineRule="auto"/>
        <w:rPr>
          <w:rFonts w:ascii="Georgia" w:eastAsia="Georgia" w:hAnsi="Georgia" w:cs="Georgia"/>
        </w:rPr>
      </w:pPr>
      <w:r w:rsidRPr="235F2E15">
        <w:rPr>
          <w:rFonts w:ascii="Georgia" w:eastAsia="Georgia" w:hAnsi="Georgia" w:cs="Georgia"/>
          <w:b/>
          <w:bCs/>
        </w:rPr>
        <w:t>ip</w:t>
      </w:r>
      <w:r w:rsidRPr="235F2E15">
        <w:rPr>
          <w:rFonts w:ascii="Georgia" w:eastAsia="Georgia" w:hAnsi="Georgia" w:cs="Georgia"/>
        </w:rPr>
        <w:t xml:space="preserve"> </w:t>
      </w:r>
      <w:r w:rsidRPr="235F2E15">
        <w:rPr>
          <w:rFonts w:ascii="Georgia" w:eastAsia="Georgia" w:hAnsi="Georgia" w:cs="Georgia"/>
          <w:b/>
          <w:bCs/>
        </w:rPr>
        <w:t>authentication</w:t>
      </w:r>
      <w:r w:rsidRPr="235F2E15">
        <w:rPr>
          <w:rFonts w:ascii="Georgia" w:eastAsia="Georgia" w:hAnsi="Georgia" w:cs="Georgia"/>
        </w:rPr>
        <w:t xml:space="preserve"> </w:t>
      </w:r>
      <w:r w:rsidRPr="235F2E15">
        <w:rPr>
          <w:rFonts w:ascii="Georgia" w:eastAsia="Georgia" w:hAnsi="Georgia" w:cs="Georgia"/>
          <w:b/>
          <w:bCs/>
        </w:rPr>
        <w:t>mode</w:t>
      </w:r>
      <w:r w:rsidRPr="235F2E15">
        <w:rPr>
          <w:rFonts w:ascii="Georgia" w:eastAsia="Georgia" w:hAnsi="Georgia" w:cs="Georgia"/>
        </w:rPr>
        <w:t xml:space="preserve"> </w:t>
      </w:r>
      <w:r w:rsidRPr="235F2E15">
        <w:rPr>
          <w:rFonts w:ascii="Georgia" w:eastAsia="Georgia" w:hAnsi="Georgia" w:cs="Georgia"/>
          <w:b/>
          <w:bCs/>
        </w:rPr>
        <w:t>eigrp</w:t>
      </w:r>
      <w:r w:rsidR="1C22C1C1" w:rsidRPr="235F2E15">
        <w:rPr>
          <w:rFonts w:ascii="Georgia" w:eastAsia="Georgia" w:hAnsi="Georgia" w:cs="Georgia"/>
          <w:b/>
          <w:bCs/>
          <w:color w:val="000000" w:themeColor="text1"/>
        </w:rPr>
        <w:t xml:space="preserve"> [</w:t>
      </w:r>
      <w:r w:rsidR="175EAAC9" w:rsidRPr="235F2E15">
        <w:rPr>
          <w:rFonts w:ascii="Georgia" w:eastAsia="Georgia" w:hAnsi="Georgia" w:cs="Georgia"/>
          <w:b/>
          <w:bCs/>
          <w:i/>
          <w:iCs/>
        </w:rPr>
        <w:t>autonomous system</w:t>
      </w:r>
      <w:r w:rsidR="1C22C1C1" w:rsidRPr="235F2E15">
        <w:rPr>
          <w:rFonts w:ascii="Georgia" w:eastAsia="Georgia" w:hAnsi="Georgia" w:cs="Georgia"/>
          <w:b/>
          <w:bCs/>
          <w:color w:val="000000" w:themeColor="text1"/>
        </w:rPr>
        <w:t>]</w:t>
      </w:r>
      <w:r w:rsidR="6AEC8352" w:rsidRPr="235F2E15">
        <w:rPr>
          <w:rFonts w:ascii="Georgia" w:eastAsia="Georgia" w:hAnsi="Georgia" w:cs="Georgia"/>
          <w:b/>
          <w:bCs/>
          <w:color w:val="000000" w:themeColor="text1"/>
        </w:rPr>
        <w:t xml:space="preserve"> md5</w:t>
      </w:r>
      <w:r w:rsidR="1C22C1C1" w:rsidRPr="235F2E15">
        <w:rPr>
          <w:rFonts w:ascii="Georgia" w:eastAsia="Georgia" w:hAnsi="Georgia" w:cs="Georgia"/>
          <w:i/>
          <w:iCs/>
          <w:color w:val="000000" w:themeColor="text1"/>
        </w:rPr>
        <w:t xml:space="preserve">: </w:t>
      </w:r>
      <w:r w:rsidR="2A178B6F" w:rsidRPr="235F2E15">
        <w:rPr>
          <w:rFonts w:ascii="Georgia" w:eastAsia="Georgia" w:hAnsi="Georgia" w:cs="Georgia"/>
        </w:rPr>
        <w:t>Enables MD5 authentication in EIGRP packets.</w:t>
      </w:r>
    </w:p>
    <w:p w14:paraId="28B47AEA" w14:textId="136D3B70" w:rsidR="1C22C1C1" w:rsidRDefault="202A4A3B" w:rsidP="235F2E15">
      <w:pPr>
        <w:spacing w:after="160" w:line="259" w:lineRule="auto"/>
        <w:rPr>
          <w:rFonts w:ascii="Georgia" w:eastAsia="Georgia" w:hAnsi="Georgia" w:cs="Georgia"/>
        </w:rPr>
      </w:pPr>
      <w:r w:rsidRPr="235F2E15">
        <w:rPr>
          <w:rFonts w:ascii="Georgia" w:eastAsia="Georgia" w:hAnsi="Georgia" w:cs="Georgia"/>
          <w:b/>
          <w:bCs/>
        </w:rPr>
        <w:t xml:space="preserve">ip bandwidth-percent eigrp </w:t>
      </w:r>
      <w:r w:rsidRPr="235F2E15">
        <w:rPr>
          <w:rFonts w:eastAsiaTheme="minorEastAsia"/>
          <w:b/>
          <w:bCs/>
        </w:rPr>
        <w:t>[</w:t>
      </w:r>
      <w:r w:rsidRPr="235F2E15">
        <w:rPr>
          <w:rFonts w:eastAsiaTheme="minorEastAsia"/>
          <w:b/>
          <w:bCs/>
          <w:i/>
          <w:iCs/>
          <w:color w:val="3D3B49"/>
        </w:rPr>
        <w:t>as-number</w:t>
      </w:r>
      <w:r w:rsidRPr="235F2E15">
        <w:rPr>
          <w:rFonts w:eastAsiaTheme="minorEastAsia"/>
          <w:b/>
          <w:bCs/>
          <w:color w:val="3D3B49"/>
        </w:rPr>
        <w:t>] [</w:t>
      </w:r>
      <w:r w:rsidRPr="235F2E15">
        <w:rPr>
          <w:rFonts w:eastAsiaTheme="minorEastAsia"/>
          <w:b/>
          <w:bCs/>
          <w:i/>
          <w:iCs/>
          <w:color w:val="3D3B49"/>
        </w:rPr>
        <w:t>percent-value</w:t>
      </w:r>
      <w:r w:rsidRPr="235F2E15">
        <w:rPr>
          <w:rFonts w:eastAsiaTheme="minorEastAsia"/>
          <w:b/>
          <w:bCs/>
          <w:color w:val="3D3B49"/>
        </w:rPr>
        <w:t>]</w:t>
      </w:r>
      <w:r w:rsidR="1C22C1C1" w:rsidRPr="235F2E15">
        <w:rPr>
          <w:rFonts w:ascii="Georgia" w:eastAsia="Georgia" w:hAnsi="Georgia" w:cs="Georgia"/>
          <w:color w:val="000000" w:themeColor="text1"/>
        </w:rPr>
        <w:t xml:space="preserve">: </w:t>
      </w:r>
      <w:r w:rsidR="718FEC3A" w:rsidRPr="235F2E15">
        <w:rPr>
          <w:rFonts w:ascii="Georgia" w:eastAsia="Georgia" w:hAnsi="Georgia" w:cs="Georgia"/>
          <w:color w:val="000000" w:themeColor="text1"/>
        </w:rPr>
        <w:t>Sets</w:t>
      </w:r>
      <w:r w:rsidR="718FEC3A" w:rsidRPr="235F2E15">
        <w:rPr>
          <w:rFonts w:ascii="Georgia" w:eastAsia="Georgia" w:hAnsi="Georgia" w:cs="Georgia"/>
          <w:color w:val="333333"/>
        </w:rPr>
        <w:t xml:space="preserve"> the bandwidth percentage that EIGRP is allowed to use</w:t>
      </w:r>
      <w:r w:rsidR="190CDF61" w:rsidRPr="235F2E15">
        <w:rPr>
          <w:rFonts w:ascii="Georgia" w:eastAsia="Georgia" w:hAnsi="Georgia" w:cs="Georgia"/>
          <w:color w:val="333333"/>
        </w:rPr>
        <w:t>.</w:t>
      </w:r>
    </w:p>
    <w:p w14:paraId="68254C4B" w14:textId="160E05BF" w:rsidR="1C22C1C1" w:rsidRDefault="4FAB32B0" w:rsidP="235F2E15">
      <w:pPr>
        <w:spacing w:after="160" w:line="259" w:lineRule="auto"/>
        <w:rPr>
          <w:rFonts w:ascii="Georgia" w:eastAsia="Georgia" w:hAnsi="Georgia" w:cs="Georgia"/>
          <w:color w:val="000000" w:themeColor="text1"/>
        </w:rPr>
      </w:pPr>
      <w:r w:rsidRPr="235F2E15">
        <w:rPr>
          <w:rFonts w:ascii="Georgia" w:eastAsia="Georgia" w:hAnsi="Georgia" w:cs="Georgia"/>
          <w:b/>
          <w:bCs/>
        </w:rPr>
        <w:t>ip</w:t>
      </w:r>
      <w:r w:rsidRPr="235F2E15">
        <w:rPr>
          <w:rFonts w:ascii="Georgia" w:eastAsia="Georgia" w:hAnsi="Georgia" w:cs="Georgia"/>
        </w:rPr>
        <w:t xml:space="preserve"> </w:t>
      </w:r>
      <w:r w:rsidRPr="235F2E15">
        <w:rPr>
          <w:rFonts w:ascii="Georgia" w:eastAsia="Georgia" w:hAnsi="Georgia" w:cs="Georgia"/>
          <w:b/>
          <w:bCs/>
        </w:rPr>
        <w:t>hello-interval</w:t>
      </w:r>
      <w:r w:rsidRPr="235F2E15">
        <w:rPr>
          <w:rFonts w:ascii="Georgia" w:eastAsia="Georgia" w:hAnsi="Georgia" w:cs="Georgia"/>
        </w:rPr>
        <w:t xml:space="preserve"> </w:t>
      </w:r>
      <w:r w:rsidRPr="235F2E15">
        <w:rPr>
          <w:rFonts w:ascii="Georgia" w:eastAsia="Georgia" w:hAnsi="Georgia" w:cs="Georgia"/>
          <w:b/>
          <w:bCs/>
        </w:rPr>
        <w:t>eigrp [</w:t>
      </w:r>
      <w:r w:rsidRPr="235F2E15">
        <w:rPr>
          <w:rFonts w:ascii="Georgia" w:eastAsia="Georgia" w:hAnsi="Georgia" w:cs="Georgia"/>
          <w:b/>
          <w:bCs/>
          <w:i/>
          <w:iCs/>
        </w:rPr>
        <w:t>as-number</w:t>
      </w:r>
      <w:r w:rsidRPr="235F2E15">
        <w:rPr>
          <w:rFonts w:ascii="Georgia" w:eastAsia="Georgia" w:hAnsi="Georgia" w:cs="Georgia"/>
          <w:b/>
          <w:bCs/>
        </w:rPr>
        <w:t>] [</w:t>
      </w:r>
      <w:r w:rsidRPr="235F2E15">
        <w:rPr>
          <w:rFonts w:ascii="Georgia" w:eastAsia="Georgia" w:hAnsi="Georgia" w:cs="Georgia"/>
          <w:b/>
          <w:bCs/>
          <w:i/>
          <w:iCs/>
        </w:rPr>
        <w:t>seconds</w:t>
      </w:r>
      <w:r w:rsidRPr="235F2E15">
        <w:rPr>
          <w:rFonts w:ascii="Georgia" w:eastAsia="Georgia" w:hAnsi="Georgia" w:cs="Georgia"/>
          <w:b/>
          <w:bCs/>
        </w:rPr>
        <w:t>]</w:t>
      </w:r>
      <w:r w:rsidR="1C22C1C1" w:rsidRPr="235F2E15">
        <w:rPr>
          <w:rFonts w:ascii="Georgia" w:eastAsia="Georgia" w:hAnsi="Georgia" w:cs="Georgia"/>
          <w:color w:val="000000" w:themeColor="text1"/>
        </w:rPr>
        <w:t>:</w:t>
      </w:r>
      <w:r w:rsidR="6664846D" w:rsidRPr="235F2E15">
        <w:rPr>
          <w:rFonts w:ascii="Georgia" w:eastAsia="Georgia" w:hAnsi="Georgia" w:cs="Georgia"/>
          <w:color w:val="58585B"/>
          <w:sz w:val="21"/>
          <w:szCs w:val="21"/>
        </w:rPr>
        <w:t xml:space="preserve"> </w:t>
      </w:r>
      <w:r w:rsidR="6664846D" w:rsidRPr="235F2E15">
        <w:rPr>
          <w:rFonts w:ascii="Georgia" w:eastAsia="Georgia" w:hAnsi="Georgia" w:cs="Georgia"/>
        </w:rPr>
        <w:t>To configure the hello interval for an EIGRP process</w:t>
      </w:r>
      <w:r w:rsidR="190CDF61" w:rsidRPr="235F2E15">
        <w:rPr>
          <w:rFonts w:ascii="Georgia" w:eastAsia="Georgia" w:hAnsi="Georgia" w:cs="Georgia"/>
        </w:rPr>
        <w:t>.</w:t>
      </w:r>
    </w:p>
    <w:p w14:paraId="2720487C" w14:textId="4A7EF80D" w:rsidR="1C22C1C1" w:rsidRDefault="4D0D5935" w:rsidP="235F2E15">
      <w:pPr>
        <w:spacing w:after="160" w:line="259" w:lineRule="auto"/>
        <w:rPr>
          <w:rFonts w:ascii="Georgia" w:eastAsia="Georgia" w:hAnsi="Georgia" w:cs="Georgia"/>
        </w:rPr>
      </w:pPr>
      <w:r w:rsidRPr="235F2E15">
        <w:rPr>
          <w:rFonts w:ascii="Georgia" w:eastAsia="Georgia" w:hAnsi="Georgia" w:cs="Georgia"/>
          <w:b/>
          <w:bCs/>
        </w:rPr>
        <w:t>metric</w:t>
      </w:r>
      <w:r w:rsidRPr="235F2E15">
        <w:rPr>
          <w:rFonts w:ascii="Georgia" w:eastAsia="Georgia" w:hAnsi="Georgia" w:cs="Georgia"/>
        </w:rPr>
        <w:t xml:space="preserve"> </w:t>
      </w:r>
      <w:r w:rsidRPr="235F2E15">
        <w:rPr>
          <w:rFonts w:ascii="Georgia" w:eastAsia="Georgia" w:hAnsi="Georgia" w:cs="Georgia"/>
          <w:b/>
          <w:bCs/>
        </w:rPr>
        <w:t>weights</w:t>
      </w:r>
      <w:r w:rsidRPr="235F2E15">
        <w:rPr>
          <w:rFonts w:ascii="Georgia" w:eastAsia="Georgia" w:hAnsi="Georgia" w:cs="Georgia"/>
        </w:rPr>
        <w:t xml:space="preserve"> </w:t>
      </w:r>
      <w:r w:rsidRPr="235F2E15">
        <w:rPr>
          <w:rFonts w:ascii="Georgia" w:eastAsia="Georgia" w:hAnsi="Georgia" w:cs="Georgia"/>
          <w:b/>
          <w:bCs/>
        </w:rPr>
        <w:t>[</w:t>
      </w:r>
      <w:r w:rsidRPr="235F2E15">
        <w:rPr>
          <w:rFonts w:ascii="Georgia" w:eastAsia="Georgia" w:hAnsi="Georgia" w:cs="Georgia"/>
          <w:b/>
          <w:bCs/>
          <w:i/>
          <w:iCs/>
        </w:rPr>
        <w:t>k1</w:t>
      </w:r>
      <w:r w:rsidRPr="235F2E15">
        <w:rPr>
          <w:rFonts w:ascii="Georgia" w:eastAsia="Georgia" w:hAnsi="Georgia" w:cs="Georgia"/>
          <w:b/>
          <w:bCs/>
        </w:rPr>
        <w:t>] [</w:t>
      </w:r>
      <w:r w:rsidRPr="235F2E15">
        <w:rPr>
          <w:rFonts w:ascii="Georgia" w:eastAsia="Georgia" w:hAnsi="Georgia" w:cs="Georgia"/>
          <w:b/>
          <w:bCs/>
          <w:i/>
          <w:iCs/>
        </w:rPr>
        <w:t>k2</w:t>
      </w:r>
      <w:r w:rsidRPr="235F2E15">
        <w:rPr>
          <w:rFonts w:ascii="Georgia" w:eastAsia="Georgia" w:hAnsi="Georgia" w:cs="Georgia"/>
          <w:b/>
          <w:bCs/>
        </w:rPr>
        <w:t>]</w:t>
      </w:r>
      <w:r w:rsidR="32C66232" w:rsidRPr="235F2E15">
        <w:rPr>
          <w:rFonts w:ascii="Georgia" w:eastAsia="Georgia" w:hAnsi="Georgia" w:cs="Georgia"/>
          <w:b/>
          <w:bCs/>
        </w:rPr>
        <w:t xml:space="preserve"> </w:t>
      </w:r>
      <w:r w:rsidRPr="235F2E15">
        <w:rPr>
          <w:rFonts w:ascii="Georgia" w:eastAsia="Georgia" w:hAnsi="Georgia" w:cs="Georgia"/>
          <w:b/>
          <w:bCs/>
        </w:rPr>
        <w:t>[</w:t>
      </w:r>
      <w:r w:rsidRPr="235F2E15">
        <w:rPr>
          <w:rFonts w:ascii="Georgia" w:eastAsia="Georgia" w:hAnsi="Georgia" w:cs="Georgia"/>
          <w:b/>
          <w:bCs/>
          <w:i/>
          <w:iCs/>
        </w:rPr>
        <w:t>k3</w:t>
      </w:r>
      <w:r w:rsidRPr="235F2E15">
        <w:rPr>
          <w:rFonts w:ascii="Georgia" w:eastAsia="Georgia" w:hAnsi="Georgia" w:cs="Georgia"/>
          <w:b/>
          <w:bCs/>
        </w:rPr>
        <w:t>] [</w:t>
      </w:r>
      <w:r w:rsidRPr="235F2E15">
        <w:rPr>
          <w:rFonts w:ascii="Georgia" w:eastAsia="Georgia" w:hAnsi="Georgia" w:cs="Georgia"/>
          <w:b/>
          <w:bCs/>
          <w:i/>
          <w:iCs/>
        </w:rPr>
        <w:t>k4</w:t>
      </w:r>
      <w:r w:rsidRPr="235F2E15">
        <w:rPr>
          <w:rFonts w:ascii="Georgia" w:eastAsia="Georgia" w:hAnsi="Georgia" w:cs="Georgia"/>
          <w:b/>
          <w:bCs/>
        </w:rPr>
        <w:t>] [</w:t>
      </w:r>
      <w:r w:rsidRPr="235F2E15">
        <w:rPr>
          <w:rFonts w:ascii="Georgia" w:eastAsia="Georgia" w:hAnsi="Georgia" w:cs="Georgia"/>
          <w:b/>
          <w:bCs/>
          <w:i/>
          <w:iCs/>
        </w:rPr>
        <w:t>k5</w:t>
      </w:r>
      <w:r w:rsidRPr="235F2E15">
        <w:rPr>
          <w:rFonts w:ascii="Georgia" w:eastAsia="Georgia" w:hAnsi="Georgia" w:cs="Georgia"/>
          <w:b/>
          <w:bCs/>
        </w:rPr>
        <w:t>] [</w:t>
      </w:r>
      <w:r w:rsidRPr="235F2E15">
        <w:rPr>
          <w:rFonts w:ascii="Georgia" w:eastAsia="Georgia" w:hAnsi="Georgia" w:cs="Georgia"/>
          <w:b/>
          <w:bCs/>
          <w:i/>
          <w:iCs/>
        </w:rPr>
        <w:t>k</w:t>
      </w:r>
      <w:r w:rsidR="38A8C674" w:rsidRPr="235F2E15">
        <w:rPr>
          <w:rFonts w:ascii="Georgia" w:eastAsia="Georgia" w:hAnsi="Georgia" w:cs="Georgia"/>
          <w:b/>
          <w:bCs/>
          <w:i/>
          <w:iCs/>
        </w:rPr>
        <w:t>6</w:t>
      </w:r>
      <w:r w:rsidR="38A8C674" w:rsidRPr="235F2E15">
        <w:rPr>
          <w:rFonts w:ascii="Georgia" w:eastAsia="Georgia" w:hAnsi="Georgia" w:cs="Georgia"/>
          <w:b/>
          <w:bCs/>
        </w:rPr>
        <w:t>]</w:t>
      </w:r>
      <w:r w:rsidR="1C22C1C1" w:rsidRPr="235F2E15">
        <w:rPr>
          <w:rFonts w:ascii="Georgia" w:eastAsia="Georgia" w:hAnsi="Georgia" w:cs="Georgia"/>
          <w:color w:val="000000" w:themeColor="text1"/>
        </w:rPr>
        <w:t xml:space="preserve">: </w:t>
      </w:r>
      <w:r w:rsidR="1218D4CB" w:rsidRPr="235F2E15">
        <w:rPr>
          <w:rFonts w:ascii="Georgia" w:eastAsia="Georgia" w:hAnsi="Georgia" w:cs="Georgia"/>
        </w:rPr>
        <w:t>To tune the EIGRP metric calculations.</w:t>
      </w:r>
    </w:p>
    <w:p w14:paraId="19B56EB9" w14:textId="6FECE1C8" w:rsidR="1C22C1C1" w:rsidRDefault="15450370" w:rsidP="235F2E15">
      <w:pPr>
        <w:spacing w:after="160" w:line="259" w:lineRule="auto"/>
        <w:rPr>
          <w:rFonts w:eastAsiaTheme="minorEastAsia"/>
        </w:rPr>
      </w:pPr>
      <w:r w:rsidRPr="235F2E15">
        <w:rPr>
          <w:rFonts w:eastAsiaTheme="minorEastAsia"/>
          <w:b/>
          <w:bCs/>
          <w:color w:val="3D3B49"/>
        </w:rPr>
        <w:t>variance [</w:t>
      </w:r>
      <w:r w:rsidRPr="235F2E15">
        <w:rPr>
          <w:rFonts w:eastAsiaTheme="minorEastAsia"/>
          <w:b/>
          <w:bCs/>
          <w:i/>
          <w:iCs/>
          <w:color w:val="3D3B49"/>
        </w:rPr>
        <w:t>multipler-value</w:t>
      </w:r>
      <w:r w:rsidRPr="235F2E15">
        <w:rPr>
          <w:rFonts w:eastAsiaTheme="minorEastAsia"/>
          <w:b/>
          <w:bCs/>
          <w:color w:val="3D3B49"/>
        </w:rPr>
        <w:t>]</w:t>
      </w:r>
      <w:r w:rsidR="1C22C1C1" w:rsidRPr="235F2E15">
        <w:rPr>
          <w:rFonts w:ascii="Georgia" w:eastAsia="Georgia" w:hAnsi="Georgia" w:cs="Georgia"/>
          <w:color w:val="000000" w:themeColor="text1"/>
        </w:rPr>
        <w:t xml:space="preserve">: To </w:t>
      </w:r>
      <w:r w:rsidR="6C7BDDED" w:rsidRPr="235F2E15">
        <w:rPr>
          <w:rFonts w:eastAsiaTheme="minorEastAsia"/>
          <w:color w:val="333333"/>
        </w:rPr>
        <w:t>specify a multiplier-value for use in load balancing with IGRP and EIGRP.</w:t>
      </w:r>
    </w:p>
    <w:p w14:paraId="0611D7FD" w14:textId="1EE3B0BA" w:rsidR="557C454C" w:rsidRDefault="52001894" w:rsidP="235F2E15">
      <w:pPr>
        <w:spacing w:after="160" w:line="259" w:lineRule="auto"/>
        <w:rPr>
          <w:rFonts w:ascii="Georgia" w:eastAsia="Georgia" w:hAnsi="Georgia" w:cs="Georgia"/>
        </w:rPr>
      </w:pPr>
      <w:r w:rsidRPr="235F2E15">
        <w:rPr>
          <w:rFonts w:ascii="Georgia" w:eastAsia="Georgia" w:hAnsi="Georgia" w:cs="Georgia"/>
          <w:b/>
          <w:bCs/>
        </w:rPr>
        <w:t>show</w:t>
      </w:r>
      <w:r w:rsidRPr="235F2E15">
        <w:rPr>
          <w:rFonts w:ascii="Consolas" w:eastAsia="Consolas" w:hAnsi="Consolas" w:cs="Consolas"/>
        </w:rPr>
        <w:t xml:space="preserve"> </w:t>
      </w:r>
      <w:r w:rsidRPr="235F2E15">
        <w:rPr>
          <w:rFonts w:ascii="Georgia" w:eastAsia="Georgia" w:hAnsi="Georgia" w:cs="Georgia"/>
          <w:b/>
          <w:bCs/>
        </w:rPr>
        <w:t>eigrp</w:t>
      </w:r>
      <w:r w:rsidRPr="235F2E15">
        <w:rPr>
          <w:rFonts w:ascii="Consolas" w:eastAsia="Consolas" w:hAnsi="Consolas" w:cs="Consolas"/>
        </w:rPr>
        <w:t xml:space="preserve"> </w:t>
      </w:r>
      <w:r w:rsidRPr="235F2E15">
        <w:rPr>
          <w:rFonts w:ascii="Georgia" w:eastAsia="Georgia" w:hAnsi="Georgia" w:cs="Georgia"/>
          <w:b/>
          <w:bCs/>
        </w:rPr>
        <w:t>protocols</w:t>
      </w:r>
      <w:r w:rsidRPr="235F2E15">
        <w:rPr>
          <w:rFonts w:ascii="Georgia" w:eastAsia="Georgia" w:hAnsi="Georgia" w:cs="Georgia"/>
        </w:rPr>
        <w:t xml:space="preserve"> </w:t>
      </w:r>
      <w:r w:rsidR="1C22C1C1" w:rsidRPr="235F2E15">
        <w:rPr>
          <w:rFonts w:ascii="Georgia" w:eastAsia="Georgia" w:hAnsi="Georgia" w:cs="Georgia"/>
          <w:b/>
          <w:bCs/>
          <w:color w:val="000000" w:themeColor="text1"/>
          <w:u w:val="single"/>
        </w:rPr>
        <w:t>[</w:t>
      </w:r>
      <w:r w:rsidR="524838F2" w:rsidRPr="235F2E15">
        <w:rPr>
          <w:rFonts w:ascii="Georgia" w:eastAsia="Georgia" w:hAnsi="Georgia" w:cs="Georgia"/>
          <w:b/>
          <w:bCs/>
          <w:i/>
          <w:iCs/>
        </w:rPr>
        <w:t>vrf</w:t>
      </w:r>
      <w:r w:rsidR="524838F2" w:rsidRPr="235F2E15">
        <w:rPr>
          <w:rFonts w:ascii="Consolas" w:eastAsia="Consolas" w:hAnsi="Consolas" w:cs="Consolas"/>
          <w:b/>
          <w:bCs/>
          <w:i/>
          <w:iCs/>
        </w:rPr>
        <w:t xml:space="preserve"> </w:t>
      </w:r>
      <w:r w:rsidR="524838F2" w:rsidRPr="235F2E15">
        <w:rPr>
          <w:rFonts w:ascii="Georgia" w:eastAsia="Georgia" w:hAnsi="Georgia" w:cs="Georgia"/>
          <w:b/>
          <w:bCs/>
          <w:i/>
          <w:iCs/>
        </w:rPr>
        <w:t>vrf-name</w:t>
      </w:r>
      <w:r w:rsidR="1C22C1C1" w:rsidRPr="235F2E15">
        <w:rPr>
          <w:rFonts w:ascii="Georgia" w:eastAsia="Georgia" w:hAnsi="Georgia" w:cs="Georgia"/>
          <w:b/>
          <w:bCs/>
          <w:color w:val="000000" w:themeColor="text1"/>
          <w:u w:val="single"/>
        </w:rPr>
        <w:t>]</w:t>
      </w:r>
      <w:r w:rsidR="1C22C1C1" w:rsidRPr="235F2E15">
        <w:rPr>
          <w:rFonts w:ascii="Georgia" w:eastAsia="Georgia" w:hAnsi="Georgia" w:cs="Georgia"/>
          <w:color w:val="000000" w:themeColor="text1"/>
        </w:rPr>
        <w:t xml:space="preserve">: </w:t>
      </w:r>
      <w:r w:rsidR="22D05CAE" w:rsidRPr="235F2E15">
        <w:rPr>
          <w:rFonts w:ascii="Georgia" w:eastAsia="Georgia" w:hAnsi="Georgia" w:cs="Georgia"/>
        </w:rPr>
        <w:t>To display general information about EIGRP protocols that are currently running.</w:t>
      </w:r>
    </w:p>
    <w:p w14:paraId="0A0ACA44" w14:textId="1D72BF8C" w:rsidR="557C454C" w:rsidRDefault="1128207B" w:rsidP="235F2E15">
      <w:pPr>
        <w:spacing w:after="160" w:line="259" w:lineRule="auto"/>
        <w:rPr>
          <w:rFonts w:ascii="Georgia" w:eastAsia="Georgia" w:hAnsi="Georgia" w:cs="Georgia"/>
        </w:rPr>
      </w:pPr>
      <w:r w:rsidRPr="235F2E15">
        <w:rPr>
          <w:rFonts w:ascii="Georgia" w:eastAsia="Georgia" w:hAnsi="Georgia" w:cs="Georgia"/>
          <w:b/>
          <w:bCs/>
        </w:rPr>
        <w:t>show</w:t>
      </w:r>
      <w:r w:rsidRPr="235F2E15">
        <w:rPr>
          <w:rFonts w:ascii="Consolas" w:eastAsia="Consolas" w:hAnsi="Consolas" w:cs="Consolas"/>
          <w:b/>
          <w:bCs/>
        </w:rPr>
        <w:t xml:space="preserve"> </w:t>
      </w:r>
      <w:r w:rsidRPr="235F2E15">
        <w:rPr>
          <w:rFonts w:ascii="Georgia" w:eastAsia="Georgia" w:hAnsi="Georgia" w:cs="Georgia"/>
          <w:b/>
          <w:bCs/>
        </w:rPr>
        <w:t>ip</w:t>
      </w:r>
      <w:r w:rsidRPr="235F2E15">
        <w:rPr>
          <w:rFonts w:ascii="Consolas" w:eastAsia="Consolas" w:hAnsi="Consolas" w:cs="Consolas"/>
          <w:b/>
          <w:bCs/>
        </w:rPr>
        <w:t xml:space="preserve"> </w:t>
      </w:r>
      <w:r w:rsidRPr="235F2E15">
        <w:rPr>
          <w:rFonts w:ascii="Georgia" w:eastAsia="Georgia" w:hAnsi="Georgia" w:cs="Georgia"/>
          <w:b/>
          <w:bCs/>
        </w:rPr>
        <w:t>eigrp</w:t>
      </w:r>
      <w:r w:rsidRPr="235F2E15">
        <w:rPr>
          <w:rFonts w:ascii="Consolas" w:eastAsia="Consolas" w:hAnsi="Consolas" w:cs="Consolas"/>
          <w:b/>
          <w:bCs/>
        </w:rPr>
        <w:t xml:space="preserve"> </w:t>
      </w:r>
      <w:r w:rsidRPr="235F2E15">
        <w:rPr>
          <w:rFonts w:ascii="Georgia" w:eastAsia="Georgia" w:hAnsi="Georgia" w:cs="Georgia"/>
          <w:b/>
          <w:bCs/>
        </w:rPr>
        <w:t>topology</w:t>
      </w:r>
      <w:r w:rsidRPr="235F2E15">
        <w:rPr>
          <w:rFonts w:ascii="Georgia" w:eastAsia="Georgia" w:hAnsi="Georgia" w:cs="Georgia"/>
          <w:color w:val="58585B"/>
          <w:sz w:val="21"/>
          <w:szCs w:val="21"/>
        </w:rPr>
        <w:t xml:space="preserve"> </w:t>
      </w:r>
      <w:r w:rsidRPr="235F2E15">
        <w:rPr>
          <w:rFonts w:ascii="Georgia" w:eastAsia="Georgia" w:hAnsi="Georgia" w:cs="Georgia"/>
          <w:b/>
          <w:bCs/>
        </w:rPr>
        <w:t>[</w:t>
      </w:r>
      <w:r w:rsidRPr="235F2E15">
        <w:rPr>
          <w:rFonts w:ascii="Georgia" w:eastAsia="Georgia" w:hAnsi="Georgia" w:cs="Georgia"/>
          <w:b/>
          <w:bCs/>
          <w:i/>
          <w:iCs/>
        </w:rPr>
        <w:t>vrf vrf-name</w:t>
      </w:r>
      <w:r w:rsidRPr="235F2E15">
        <w:rPr>
          <w:rFonts w:ascii="Georgia" w:eastAsia="Georgia" w:hAnsi="Georgia" w:cs="Georgia"/>
          <w:b/>
          <w:bCs/>
        </w:rPr>
        <w:t>]</w:t>
      </w:r>
      <w:r w:rsidR="40B71FE1" w:rsidRPr="235F2E15">
        <w:rPr>
          <w:rFonts w:ascii="Georgia" w:eastAsia="Georgia" w:hAnsi="Georgia" w:cs="Georgia"/>
          <w:color w:val="000000" w:themeColor="text1"/>
        </w:rPr>
        <w:t xml:space="preserve">: </w:t>
      </w:r>
      <w:r w:rsidR="52063985" w:rsidRPr="235F2E15">
        <w:rPr>
          <w:rFonts w:ascii="Georgia" w:eastAsia="Georgia" w:hAnsi="Georgia" w:cs="Georgia"/>
        </w:rPr>
        <w:t>To display EIGRP topology table entries.</w:t>
      </w:r>
    </w:p>
    <w:p w14:paraId="454DAB50" w14:textId="3450894D" w:rsidR="557C454C" w:rsidRDefault="7F3AA383" w:rsidP="235F2E15">
      <w:pPr>
        <w:spacing w:after="160" w:line="259" w:lineRule="auto"/>
        <w:rPr>
          <w:rFonts w:ascii="Georgia" w:eastAsia="Georgia" w:hAnsi="Georgia" w:cs="Georgia"/>
        </w:rPr>
      </w:pPr>
      <w:r w:rsidRPr="235F2E15">
        <w:rPr>
          <w:rFonts w:eastAsiaTheme="minorEastAsia"/>
          <w:b/>
          <w:bCs/>
        </w:rPr>
        <w:t xml:space="preserve">show ip eigrp neighbor </w:t>
      </w:r>
      <w:r w:rsidR="52063985" w:rsidRPr="235F2E15">
        <w:rPr>
          <w:rFonts w:ascii="Georgia" w:eastAsia="Georgia" w:hAnsi="Georgia" w:cs="Georgia"/>
          <w:b/>
          <w:bCs/>
        </w:rPr>
        <w:t>[</w:t>
      </w:r>
      <w:r w:rsidR="52063985" w:rsidRPr="235F2E15">
        <w:rPr>
          <w:rFonts w:ascii="Georgia" w:eastAsia="Georgia" w:hAnsi="Georgia" w:cs="Georgia"/>
          <w:b/>
          <w:bCs/>
          <w:i/>
          <w:iCs/>
        </w:rPr>
        <w:t>vrf</w:t>
      </w:r>
      <w:r w:rsidR="52063985" w:rsidRPr="235F2E15">
        <w:rPr>
          <w:rFonts w:ascii="Consolas" w:eastAsia="Consolas" w:hAnsi="Consolas" w:cs="Consolas"/>
          <w:b/>
          <w:bCs/>
          <w:i/>
          <w:iCs/>
        </w:rPr>
        <w:t xml:space="preserve"> </w:t>
      </w:r>
      <w:r w:rsidR="52063985" w:rsidRPr="235F2E15">
        <w:rPr>
          <w:rFonts w:ascii="Georgia" w:eastAsia="Georgia" w:hAnsi="Georgia" w:cs="Georgia"/>
          <w:b/>
          <w:bCs/>
          <w:i/>
          <w:iCs/>
        </w:rPr>
        <w:t>vrf-name</w:t>
      </w:r>
      <w:r w:rsidR="52063985" w:rsidRPr="235F2E15">
        <w:rPr>
          <w:rFonts w:ascii="Georgia" w:eastAsia="Georgia" w:hAnsi="Georgia" w:cs="Georgia"/>
          <w:b/>
          <w:bCs/>
        </w:rPr>
        <w:t>]</w:t>
      </w:r>
      <w:r w:rsidR="40B71FE1" w:rsidRPr="235F2E15">
        <w:rPr>
          <w:rFonts w:ascii="Georgia" w:eastAsia="Georgia" w:hAnsi="Georgia" w:cs="Georgia"/>
          <w:color w:val="000000" w:themeColor="text1"/>
        </w:rPr>
        <w:t xml:space="preserve">: </w:t>
      </w:r>
      <w:r w:rsidR="79583F41" w:rsidRPr="235F2E15">
        <w:rPr>
          <w:rFonts w:ascii="Georgia" w:eastAsia="Georgia" w:hAnsi="Georgia" w:cs="Georgia"/>
        </w:rPr>
        <w:t>To display neighbors discovered by the EIGRP.</w:t>
      </w:r>
    </w:p>
    <w:p w14:paraId="56D82E28" w14:textId="3EC1F6FA" w:rsidR="557C454C" w:rsidRDefault="0EBA818B" w:rsidP="235F2E15">
      <w:pPr>
        <w:spacing w:after="160" w:line="259" w:lineRule="auto"/>
        <w:rPr>
          <w:rFonts w:ascii="Georgia" w:eastAsia="Georgia" w:hAnsi="Georgia" w:cs="Georgia"/>
        </w:rPr>
      </w:pPr>
      <w:r w:rsidRPr="235F2E15">
        <w:rPr>
          <w:rFonts w:eastAsiaTheme="minorEastAsia"/>
          <w:b/>
          <w:bCs/>
        </w:rPr>
        <w:t>show ip eigrp</w:t>
      </w:r>
      <w:r w:rsidR="34CD7170" w:rsidRPr="235F2E15">
        <w:rPr>
          <w:rFonts w:eastAsiaTheme="minorEastAsia"/>
          <w:b/>
          <w:bCs/>
        </w:rPr>
        <w:t xml:space="preserve"> </w:t>
      </w:r>
      <w:r w:rsidR="34CD7170" w:rsidRPr="235F2E15">
        <w:rPr>
          <w:rFonts w:ascii="Georgia" w:eastAsia="Georgia" w:hAnsi="Georgia" w:cs="Georgia"/>
          <w:b/>
          <w:bCs/>
        </w:rPr>
        <w:t>[</w:t>
      </w:r>
      <w:r w:rsidR="34CD7170" w:rsidRPr="235F2E15">
        <w:rPr>
          <w:rFonts w:ascii="Georgia" w:eastAsia="Georgia" w:hAnsi="Georgia" w:cs="Georgia"/>
          <w:b/>
          <w:bCs/>
          <w:i/>
          <w:iCs/>
        </w:rPr>
        <w:t>vrf</w:t>
      </w:r>
      <w:r w:rsidR="34CD7170" w:rsidRPr="235F2E15">
        <w:rPr>
          <w:rFonts w:ascii="Consolas" w:eastAsia="Consolas" w:hAnsi="Consolas" w:cs="Consolas"/>
          <w:b/>
          <w:bCs/>
          <w:i/>
          <w:iCs/>
        </w:rPr>
        <w:t xml:space="preserve"> </w:t>
      </w:r>
      <w:r w:rsidR="34CD7170" w:rsidRPr="235F2E15">
        <w:rPr>
          <w:rFonts w:ascii="Georgia" w:eastAsia="Georgia" w:hAnsi="Georgia" w:cs="Georgia"/>
          <w:b/>
          <w:bCs/>
          <w:i/>
          <w:iCs/>
        </w:rPr>
        <w:t>vrf-name</w:t>
      </w:r>
      <w:r w:rsidR="34CD7170" w:rsidRPr="235F2E15">
        <w:rPr>
          <w:rFonts w:ascii="Georgia" w:eastAsia="Georgia" w:hAnsi="Georgia" w:cs="Georgia"/>
          <w:b/>
          <w:bCs/>
        </w:rPr>
        <w:t>]</w:t>
      </w:r>
      <w:r w:rsidRPr="235F2E15">
        <w:rPr>
          <w:rFonts w:eastAsiaTheme="minorEastAsia"/>
          <w:b/>
          <w:bCs/>
        </w:rPr>
        <w:t xml:space="preserve"> interface</w:t>
      </w:r>
      <w:r w:rsidRPr="235F2E15">
        <w:rPr>
          <w:rFonts w:ascii="Georgia" w:eastAsia="Georgia" w:hAnsi="Georgia" w:cs="Georgia"/>
          <w:i/>
          <w:iCs/>
          <w:sz w:val="21"/>
          <w:szCs w:val="21"/>
        </w:rPr>
        <w:t xml:space="preserve"> </w:t>
      </w:r>
      <w:r w:rsidRPr="235F2E15">
        <w:rPr>
          <w:rFonts w:eastAsiaTheme="minorEastAsia"/>
          <w:b/>
          <w:bCs/>
        </w:rPr>
        <w:t>[</w:t>
      </w:r>
      <w:r w:rsidRPr="235F2E15">
        <w:rPr>
          <w:rFonts w:eastAsiaTheme="minorEastAsia"/>
          <w:b/>
          <w:bCs/>
          <w:i/>
          <w:iCs/>
        </w:rPr>
        <w:t>autonomous-system-number</w:t>
      </w:r>
      <w:r w:rsidRPr="235F2E15">
        <w:rPr>
          <w:rFonts w:eastAsiaTheme="minorEastAsia"/>
          <w:b/>
          <w:bCs/>
        </w:rPr>
        <w:t>]</w:t>
      </w:r>
      <w:r w:rsidRPr="235F2E15">
        <w:rPr>
          <w:rFonts w:eastAsiaTheme="minorEastAsia"/>
        </w:rPr>
        <w:t>:</w:t>
      </w:r>
      <w:r w:rsidRPr="235F2E15">
        <w:rPr>
          <w:rFonts w:ascii="Georgia" w:eastAsia="Georgia" w:hAnsi="Georgia" w:cs="Georgia"/>
        </w:rPr>
        <w:t xml:space="preserve"> </w:t>
      </w:r>
      <w:r w:rsidR="3AAFD5B2" w:rsidRPr="235F2E15">
        <w:rPr>
          <w:rFonts w:ascii="Georgia" w:eastAsia="Georgia" w:hAnsi="Georgia" w:cs="Georgia"/>
        </w:rPr>
        <w:t>To display information about interfaces that carry VPN routing and forwarding (VRF) information and that are configured for EIGRP</w:t>
      </w:r>
      <w:r w:rsidR="2CB1D955" w:rsidRPr="235F2E15">
        <w:rPr>
          <w:rFonts w:ascii="Georgia" w:eastAsia="Georgia" w:hAnsi="Georgia" w:cs="Georgia"/>
        </w:rPr>
        <w:t>.</w:t>
      </w:r>
    </w:p>
    <w:p w14:paraId="2F42B836" w14:textId="5FCE42CE" w:rsidR="63B3AFC1" w:rsidRDefault="63B3AFC1" w:rsidP="008552CB">
      <w:pPr>
        <w:spacing w:after="160"/>
        <w:jc w:val="center"/>
        <w:rPr>
          <w:rFonts w:ascii="Georgia" w:eastAsia="Georgia" w:hAnsi="Georgia" w:cs="Georgia"/>
          <w:color w:val="000000" w:themeColor="text1"/>
          <w:sz w:val="36"/>
          <w:szCs w:val="36"/>
        </w:rPr>
      </w:pPr>
      <w:r w:rsidRPr="09E7B12A">
        <w:rPr>
          <w:rFonts w:ascii="Georgia" w:eastAsia="Georgia" w:hAnsi="Georgia" w:cs="Georgia"/>
          <w:color w:val="000000" w:themeColor="text1"/>
          <w:sz w:val="36"/>
          <w:szCs w:val="36"/>
        </w:rPr>
        <w:t>Network diagram</w:t>
      </w:r>
    </w:p>
    <w:p w14:paraId="06E5BF31" w14:textId="77777777" w:rsidR="00F70405" w:rsidRPr="006F701A" w:rsidRDefault="00F70405" w:rsidP="008552CB">
      <w:pPr>
        <w:spacing w:after="160"/>
        <w:jc w:val="center"/>
        <w:rPr>
          <w:rFonts w:ascii="Georgia" w:eastAsia="Georgia" w:hAnsi="Georgia" w:cs="Georgia"/>
          <w:color w:val="000000" w:themeColor="text1"/>
          <w:sz w:val="2"/>
          <w:szCs w:val="2"/>
        </w:rPr>
      </w:pPr>
    </w:p>
    <w:p w14:paraId="71F9751F" w14:textId="16ADBD7D" w:rsidR="5F578557" w:rsidRDefault="0F126051" w:rsidP="557C454C">
      <w:pPr>
        <w:spacing w:after="160"/>
        <w:jc w:val="center"/>
      </w:pPr>
      <w:r>
        <w:rPr>
          <w:noProof/>
        </w:rPr>
        <w:drawing>
          <wp:inline distT="0" distB="0" distL="0" distR="0" wp14:anchorId="71A41ABE" wp14:editId="60C72236">
            <wp:extent cx="5857875" cy="2438400"/>
            <wp:effectExtent l="0" t="0" r="0" b="0"/>
            <wp:docPr id="368080047" name="Picture 36808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7875" cy="2438400"/>
                    </a:xfrm>
                    <a:prstGeom prst="rect">
                      <a:avLst/>
                    </a:prstGeom>
                  </pic:spPr>
                </pic:pic>
              </a:graphicData>
            </a:graphic>
          </wp:inline>
        </w:drawing>
      </w:r>
      <w:r w:rsidR="00EA5884">
        <w:br/>
        <w:t xml:space="preserve"> </w:t>
      </w:r>
    </w:p>
    <w:tbl>
      <w:tblPr>
        <w:tblStyle w:val="TableGrid"/>
        <w:tblW w:w="0" w:type="auto"/>
        <w:tblLayout w:type="fixed"/>
        <w:tblLook w:val="06A0" w:firstRow="1" w:lastRow="0" w:firstColumn="1" w:lastColumn="0" w:noHBand="1" w:noVBand="1"/>
      </w:tblPr>
      <w:tblGrid>
        <w:gridCol w:w="1125"/>
        <w:gridCol w:w="1350"/>
        <w:gridCol w:w="1785"/>
        <w:gridCol w:w="2070"/>
        <w:gridCol w:w="1665"/>
        <w:gridCol w:w="2911"/>
      </w:tblGrid>
      <w:tr w:rsidR="235F2E15" w14:paraId="22869AA6" w14:textId="77777777" w:rsidTr="235F2E15">
        <w:tc>
          <w:tcPr>
            <w:tcW w:w="1125" w:type="dxa"/>
          </w:tcPr>
          <w:p w14:paraId="17AA935F" w14:textId="7EF18DDF"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w:t>
            </w:r>
          </w:p>
        </w:tc>
        <w:tc>
          <w:tcPr>
            <w:tcW w:w="1350" w:type="dxa"/>
          </w:tcPr>
          <w:p w14:paraId="4B0D7233" w14:textId="5F8AB12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Interface</w:t>
            </w:r>
          </w:p>
        </w:tc>
        <w:tc>
          <w:tcPr>
            <w:tcW w:w="1785" w:type="dxa"/>
          </w:tcPr>
          <w:p w14:paraId="249384AD" w14:textId="3B5F4C30"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Ipv4</w:t>
            </w:r>
          </w:p>
        </w:tc>
        <w:tc>
          <w:tcPr>
            <w:tcW w:w="2070" w:type="dxa"/>
          </w:tcPr>
          <w:p w14:paraId="31FE3EB4" w14:textId="4C79D136" w:rsidR="235F2E15" w:rsidRDefault="235F2E15" w:rsidP="235F2E15">
            <w:pPr>
              <w:spacing w:line="259" w:lineRule="auto"/>
              <w:rPr>
                <w:rFonts w:ascii="Calibri" w:eastAsia="Calibri" w:hAnsi="Calibri" w:cs="Calibri"/>
                <w:color w:val="000000" w:themeColor="text1"/>
                <w:sz w:val="20"/>
                <w:szCs w:val="20"/>
              </w:rPr>
            </w:pPr>
            <w:r w:rsidRPr="235F2E15">
              <w:rPr>
                <w:rFonts w:ascii="Calibri" w:eastAsia="Calibri" w:hAnsi="Calibri" w:cs="Calibri"/>
                <w:i/>
                <w:iCs/>
                <w:color w:val="000000" w:themeColor="text1"/>
                <w:sz w:val="20"/>
                <w:szCs w:val="20"/>
              </w:rPr>
              <w:t>Subnet Mask</w:t>
            </w:r>
          </w:p>
        </w:tc>
        <w:tc>
          <w:tcPr>
            <w:tcW w:w="1665" w:type="dxa"/>
          </w:tcPr>
          <w:p w14:paraId="4FDBF690" w14:textId="11187000"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0"/>
                <w:szCs w:val="20"/>
              </w:rPr>
              <w:t xml:space="preserve">Linked- Device </w:t>
            </w:r>
            <w:r w:rsidRPr="235F2E15">
              <w:rPr>
                <w:rFonts w:ascii="Calibri" w:eastAsia="Calibri" w:hAnsi="Calibri" w:cs="Calibri"/>
                <w:i/>
                <w:iCs/>
                <w:color w:val="000000" w:themeColor="text1"/>
                <w:sz w:val="22"/>
                <w:szCs w:val="22"/>
              </w:rPr>
              <w:t xml:space="preserve"> </w:t>
            </w:r>
          </w:p>
        </w:tc>
        <w:tc>
          <w:tcPr>
            <w:tcW w:w="2911" w:type="dxa"/>
          </w:tcPr>
          <w:p w14:paraId="575AD832" w14:textId="65CDF4F9"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Loopback</w:t>
            </w:r>
          </w:p>
        </w:tc>
      </w:tr>
      <w:tr w:rsidR="235F2E15" w14:paraId="0F271963" w14:textId="77777777" w:rsidTr="235F2E15">
        <w:tc>
          <w:tcPr>
            <w:tcW w:w="1125" w:type="dxa"/>
          </w:tcPr>
          <w:p w14:paraId="27A67E3A" w14:textId="51D00E5A"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lastRenderedPageBreak/>
              <w:t>Router 1</w:t>
            </w:r>
          </w:p>
          <w:p w14:paraId="427E3A29" w14:textId="163C7078"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54FB43F6" w14:textId="43DEAF87"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tc>
        <w:tc>
          <w:tcPr>
            <w:tcW w:w="1785" w:type="dxa"/>
          </w:tcPr>
          <w:p w14:paraId="7309D63D" w14:textId="36A3AC78"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 xml:space="preserve">192.168.1.1 </w:t>
            </w:r>
          </w:p>
        </w:tc>
        <w:tc>
          <w:tcPr>
            <w:tcW w:w="2070" w:type="dxa"/>
          </w:tcPr>
          <w:p w14:paraId="57176B8F" w14:textId="51C1C71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6453CDC7" w14:textId="0C985BF6"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p w14:paraId="7C470F84" w14:textId="7EBA352F"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0C95A672" w14:textId="447AC9C4"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192.168.1.81 0.0.0.15</w:t>
            </w:r>
          </w:p>
        </w:tc>
      </w:tr>
      <w:tr w:rsidR="235F2E15" w14:paraId="7964F7A9" w14:textId="77777777" w:rsidTr="235F2E15">
        <w:tc>
          <w:tcPr>
            <w:tcW w:w="1125" w:type="dxa"/>
          </w:tcPr>
          <w:p w14:paraId="01B81F3D" w14:textId="4575CAA1"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2</w:t>
            </w:r>
          </w:p>
          <w:p w14:paraId="3524DFE6" w14:textId="533A0FC3"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5BB6B817" w14:textId="1FEF4609"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tc>
        <w:tc>
          <w:tcPr>
            <w:tcW w:w="1785" w:type="dxa"/>
          </w:tcPr>
          <w:p w14:paraId="0CF4DA51" w14:textId="02B883DA"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192.168.1.2</w:t>
            </w:r>
          </w:p>
        </w:tc>
        <w:tc>
          <w:tcPr>
            <w:tcW w:w="2070" w:type="dxa"/>
          </w:tcPr>
          <w:p w14:paraId="3CBD8B7E" w14:textId="1D609F75"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73850A4E" w14:textId="71C742D5"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p w14:paraId="7CCF31A1" w14:textId="74419917"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40FC4A44" w14:textId="615FE096"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192.168.1.97 0.0.0.15</w:t>
            </w:r>
          </w:p>
        </w:tc>
      </w:tr>
      <w:tr w:rsidR="235F2E15" w14:paraId="6DEFA637" w14:textId="77777777" w:rsidTr="235F2E15">
        <w:tc>
          <w:tcPr>
            <w:tcW w:w="1125" w:type="dxa"/>
          </w:tcPr>
          <w:p w14:paraId="3475A401" w14:textId="4894598F"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2</w:t>
            </w:r>
          </w:p>
          <w:p w14:paraId="4863298A" w14:textId="257DC4B3"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0B439618" w14:textId="6B8B581D"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tc>
        <w:tc>
          <w:tcPr>
            <w:tcW w:w="1785" w:type="dxa"/>
          </w:tcPr>
          <w:p w14:paraId="357D36D4" w14:textId="6E71F2B1"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192.168.1.17</w:t>
            </w:r>
          </w:p>
        </w:tc>
        <w:tc>
          <w:tcPr>
            <w:tcW w:w="2070" w:type="dxa"/>
          </w:tcPr>
          <w:p w14:paraId="3BE72621" w14:textId="32BA88F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6937FAF1" w14:textId="7FB3A371"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p w14:paraId="079139DA" w14:textId="7373C2B0"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19C2967C" w14:textId="7D5D1AF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192.168.1.97 0.0.0.15</w:t>
            </w:r>
          </w:p>
        </w:tc>
      </w:tr>
      <w:tr w:rsidR="235F2E15" w14:paraId="2980EE7A" w14:textId="77777777" w:rsidTr="235F2E15">
        <w:tc>
          <w:tcPr>
            <w:tcW w:w="1125" w:type="dxa"/>
          </w:tcPr>
          <w:p w14:paraId="2326DDDC" w14:textId="29E37691"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3</w:t>
            </w:r>
          </w:p>
          <w:p w14:paraId="1A15A49A" w14:textId="2CB53EE4"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4EE3F8EF" w14:textId="22D3B946"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tc>
        <w:tc>
          <w:tcPr>
            <w:tcW w:w="1785" w:type="dxa"/>
          </w:tcPr>
          <w:p w14:paraId="38B70B9F" w14:textId="4BE50BE2"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192.168.1.18</w:t>
            </w:r>
          </w:p>
        </w:tc>
        <w:tc>
          <w:tcPr>
            <w:tcW w:w="2070" w:type="dxa"/>
          </w:tcPr>
          <w:p w14:paraId="392C41B3" w14:textId="683AF89B"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066516C4" w14:textId="6215ED12"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p w14:paraId="370073F1" w14:textId="5C88C8F4"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65464D0D" w14:textId="45B30BB2"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192.168.1.113 0.0.0.15</w:t>
            </w:r>
          </w:p>
        </w:tc>
      </w:tr>
      <w:tr w:rsidR="235F2E15" w14:paraId="345F6DE0" w14:textId="77777777" w:rsidTr="235F2E15">
        <w:tc>
          <w:tcPr>
            <w:tcW w:w="1125" w:type="dxa"/>
          </w:tcPr>
          <w:p w14:paraId="2F80ABCF" w14:textId="25C6D25A"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3</w:t>
            </w:r>
          </w:p>
          <w:p w14:paraId="47D952EC" w14:textId="590F0C44"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1C46EE14" w14:textId="072CAE0A"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0/1/1</w:t>
            </w:r>
          </w:p>
          <w:p w14:paraId="76DCCC40" w14:textId="5FCF2498" w:rsidR="235F2E15" w:rsidRDefault="235F2E15" w:rsidP="235F2E15">
            <w:pPr>
              <w:spacing w:line="259" w:lineRule="auto"/>
              <w:rPr>
                <w:rFonts w:ascii="Calibri" w:eastAsia="Calibri" w:hAnsi="Calibri" w:cs="Calibri"/>
                <w:color w:val="000000" w:themeColor="text1"/>
                <w:sz w:val="19"/>
                <w:szCs w:val="19"/>
              </w:rPr>
            </w:pPr>
          </w:p>
        </w:tc>
        <w:tc>
          <w:tcPr>
            <w:tcW w:w="1785" w:type="dxa"/>
          </w:tcPr>
          <w:p w14:paraId="06E3DE5C" w14:textId="7B5078BC"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color w:val="000000" w:themeColor="text1"/>
                <w:sz w:val="22"/>
                <w:szCs w:val="22"/>
              </w:rPr>
              <w:t>192.168.1.33</w:t>
            </w:r>
          </w:p>
          <w:p w14:paraId="7CB389E3" w14:textId="01F69EF1" w:rsidR="235F2E15" w:rsidRDefault="235F2E15" w:rsidP="235F2E15">
            <w:pPr>
              <w:spacing w:line="259" w:lineRule="auto"/>
              <w:rPr>
                <w:rFonts w:ascii="Calibri" w:eastAsia="Calibri" w:hAnsi="Calibri" w:cs="Calibri"/>
                <w:color w:val="000000" w:themeColor="text1"/>
                <w:sz w:val="22"/>
                <w:szCs w:val="22"/>
              </w:rPr>
            </w:pPr>
          </w:p>
        </w:tc>
        <w:tc>
          <w:tcPr>
            <w:tcW w:w="2070" w:type="dxa"/>
          </w:tcPr>
          <w:p w14:paraId="46B6B9C3" w14:textId="059553F0"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p w14:paraId="13388A17" w14:textId="2A19D90E" w:rsidR="235F2E15" w:rsidRDefault="235F2E15" w:rsidP="235F2E15">
            <w:pPr>
              <w:spacing w:line="259" w:lineRule="auto"/>
              <w:rPr>
                <w:rFonts w:ascii="Calibri" w:eastAsia="Calibri" w:hAnsi="Calibri" w:cs="Calibri"/>
                <w:color w:val="000000" w:themeColor="text1"/>
                <w:sz w:val="22"/>
                <w:szCs w:val="22"/>
              </w:rPr>
            </w:pPr>
          </w:p>
        </w:tc>
        <w:tc>
          <w:tcPr>
            <w:tcW w:w="1665" w:type="dxa"/>
          </w:tcPr>
          <w:p w14:paraId="145B4F0B" w14:textId="6889EE9A"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0/1/1</w:t>
            </w:r>
          </w:p>
          <w:p w14:paraId="07478657" w14:textId="1C91E238" w:rsidR="235F2E15" w:rsidRDefault="235F2E15" w:rsidP="235F2E15">
            <w:pPr>
              <w:spacing w:line="259" w:lineRule="auto"/>
              <w:rPr>
                <w:rFonts w:ascii="Calibri" w:eastAsia="Calibri" w:hAnsi="Calibri" w:cs="Calibri"/>
                <w:color w:val="000000" w:themeColor="text1"/>
                <w:sz w:val="19"/>
                <w:szCs w:val="19"/>
              </w:rPr>
            </w:pPr>
          </w:p>
        </w:tc>
        <w:tc>
          <w:tcPr>
            <w:tcW w:w="2911" w:type="dxa"/>
          </w:tcPr>
          <w:p w14:paraId="6D8A73DB" w14:textId="3B9FD98B"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192.168.1.113 0.0.0.15</w:t>
            </w:r>
          </w:p>
          <w:p w14:paraId="7A3FC9BE" w14:textId="5B548467" w:rsidR="235F2E15" w:rsidRDefault="235F2E15" w:rsidP="235F2E15">
            <w:pPr>
              <w:spacing w:line="259" w:lineRule="auto"/>
              <w:rPr>
                <w:rFonts w:ascii="Calibri" w:eastAsia="Calibri" w:hAnsi="Calibri" w:cs="Calibri"/>
                <w:color w:val="000000" w:themeColor="text1"/>
                <w:sz w:val="22"/>
                <w:szCs w:val="22"/>
              </w:rPr>
            </w:pPr>
          </w:p>
        </w:tc>
      </w:tr>
      <w:tr w:rsidR="235F2E15" w14:paraId="7E3E0CC7" w14:textId="77777777" w:rsidTr="235F2E15">
        <w:tc>
          <w:tcPr>
            <w:tcW w:w="1125" w:type="dxa"/>
          </w:tcPr>
          <w:p w14:paraId="19B05333" w14:textId="70B8F993"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3</w:t>
            </w:r>
          </w:p>
          <w:p w14:paraId="4CB514C8" w14:textId="45EC16A9"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1843041B" w14:textId="143F90C0"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0/1/0</w:t>
            </w:r>
          </w:p>
        </w:tc>
        <w:tc>
          <w:tcPr>
            <w:tcW w:w="1785" w:type="dxa"/>
          </w:tcPr>
          <w:p w14:paraId="66C4DF7C" w14:textId="43A9A0F5"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192.168.1.177</w:t>
            </w:r>
          </w:p>
        </w:tc>
        <w:tc>
          <w:tcPr>
            <w:tcW w:w="2070" w:type="dxa"/>
          </w:tcPr>
          <w:p w14:paraId="536C4460" w14:textId="25D305A4"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01E4B600" w14:textId="33D6678F"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0/1/0</w:t>
            </w:r>
          </w:p>
          <w:p w14:paraId="04CCD027" w14:textId="4C31914F"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149D4729" w14:textId="12F24908"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192.168.1.113 0.0.0.15</w:t>
            </w:r>
          </w:p>
        </w:tc>
      </w:tr>
      <w:tr w:rsidR="235F2E15" w14:paraId="0444819D" w14:textId="77777777" w:rsidTr="235F2E15">
        <w:tc>
          <w:tcPr>
            <w:tcW w:w="1125" w:type="dxa"/>
          </w:tcPr>
          <w:p w14:paraId="3C4B9516" w14:textId="748CE4E3"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4</w:t>
            </w:r>
          </w:p>
          <w:p w14:paraId="4B7AEF91" w14:textId="1B69D965"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519D6CF2" w14:textId="2E6A2FB2"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0/1/1</w:t>
            </w:r>
          </w:p>
        </w:tc>
        <w:tc>
          <w:tcPr>
            <w:tcW w:w="1785" w:type="dxa"/>
          </w:tcPr>
          <w:p w14:paraId="52648093" w14:textId="32F98A36"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192.168.1.34</w:t>
            </w:r>
          </w:p>
        </w:tc>
        <w:tc>
          <w:tcPr>
            <w:tcW w:w="2070" w:type="dxa"/>
          </w:tcPr>
          <w:p w14:paraId="6CC7FA8F" w14:textId="6B5E0B9F"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2D8B00DA" w14:textId="3813C2F9"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0/1/1</w:t>
            </w:r>
          </w:p>
          <w:p w14:paraId="2FA71A68" w14:textId="26CFE144"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7B29BC55" w14:textId="05771B07"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192.168.1.129 0.0.0.15</w:t>
            </w:r>
          </w:p>
          <w:p w14:paraId="1BAB8FE9" w14:textId="7FFC86D9" w:rsidR="235F2E15" w:rsidRDefault="235F2E15" w:rsidP="235F2E15">
            <w:pPr>
              <w:spacing w:line="259" w:lineRule="auto"/>
              <w:rPr>
                <w:rFonts w:ascii="Calibri" w:eastAsia="Calibri" w:hAnsi="Calibri" w:cs="Calibri"/>
                <w:color w:val="000000" w:themeColor="text1"/>
                <w:sz w:val="22"/>
                <w:szCs w:val="22"/>
              </w:rPr>
            </w:pPr>
          </w:p>
        </w:tc>
      </w:tr>
      <w:tr w:rsidR="235F2E15" w14:paraId="3DBDBD90" w14:textId="77777777" w:rsidTr="235F2E15">
        <w:tc>
          <w:tcPr>
            <w:tcW w:w="1125" w:type="dxa"/>
          </w:tcPr>
          <w:p w14:paraId="1905E4FD" w14:textId="28FED971"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4</w:t>
            </w:r>
          </w:p>
          <w:p w14:paraId="2EBA81E9" w14:textId="025E5D37"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3D26D3B8" w14:textId="16276D62"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0/1/0</w:t>
            </w:r>
          </w:p>
          <w:p w14:paraId="3B1A75A2" w14:textId="1C40BDD6" w:rsidR="235F2E15" w:rsidRDefault="235F2E15" w:rsidP="235F2E15">
            <w:pPr>
              <w:spacing w:line="259" w:lineRule="auto"/>
              <w:rPr>
                <w:rFonts w:ascii="Calibri" w:eastAsia="Calibri" w:hAnsi="Calibri" w:cs="Calibri"/>
                <w:color w:val="000000" w:themeColor="text1"/>
                <w:sz w:val="19"/>
                <w:szCs w:val="19"/>
              </w:rPr>
            </w:pPr>
          </w:p>
        </w:tc>
        <w:tc>
          <w:tcPr>
            <w:tcW w:w="1785" w:type="dxa"/>
          </w:tcPr>
          <w:p w14:paraId="5B631124" w14:textId="75081903"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192.168.1.178</w:t>
            </w:r>
          </w:p>
        </w:tc>
        <w:tc>
          <w:tcPr>
            <w:tcW w:w="2070" w:type="dxa"/>
          </w:tcPr>
          <w:p w14:paraId="0A488974" w14:textId="1D5FAC58"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p w14:paraId="1C6034FF" w14:textId="00509A23" w:rsidR="235F2E15" w:rsidRDefault="235F2E15" w:rsidP="235F2E15">
            <w:pPr>
              <w:spacing w:line="259" w:lineRule="auto"/>
              <w:rPr>
                <w:rFonts w:ascii="Calibri" w:eastAsia="Calibri" w:hAnsi="Calibri" w:cs="Calibri"/>
                <w:color w:val="000000" w:themeColor="text1"/>
                <w:sz w:val="22"/>
                <w:szCs w:val="22"/>
              </w:rPr>
            </w:pPr>
          </w:p>
        </w:tc>
        <w:tc>
          <w:tcPr>
            <w:tcW w:w="1665" w:type="dxa"/>
          </w:tcPr>
          <w:p w14:paraId="030EE91F" w14:textId="3F6A1A8C"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S 0/1/0</w:t>
            </w:r>
          </w:p>
          <w:p w14:paraId="0FD5E620" w14:textId="0AE4BABE" w:rsidR="235F2E15" w:rsidRDefault="235F2E15" w:rsidP="235F2E15">
            <w:pPr>
              <w:spacing w:line="259" w:lineRule="auto"/>
              <w:rPr>
                <w:rFonts w:ascii="Calibri" w:eastAsia="Calibri" w:hAnsi="Calibri" w:cs="Calibri"/>
                <w:color w:val="000000" w:themeColor="text1"/>
                <w:sz w:val="19"/>
                <w:szCs w:val="19"/>
              </w:rPr>
            </w:pPr>
          </w:p>
        </w:tc>
        <w:tc>
          <w:tcPr>
            <w:tcW w:w="2911" w:type="dxa"/>
          </w:tcPr>
          <w:p w14:paraId="7D9C8022" w14:textId="05E0E457"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192.168.1.129 0.0.0.15</w:t>
            </w:r>
          </w:p>
          <w:p w14:paraId="2C2D1E7E" w14:textId="6061ADA8" w:rsidR="235F2E15" w:rsidRDefault="235F2E15" w:rsidP="235F2E15">
            <w:pPr>
              <w:spacing w:line="259" w:lineRule="auto"/>
              <w:rPr>
                <w:rFonts w:ascii="Calibri" w:eastAsia="Calibri" w:hAnsi="Calibri" w:cs="Calibri"/>
                <w:color w:val="000000" w:themeColor="text1"/>
                <w:sz w:val="22"/>
                <w:szCs w:val="22"/>
              </w:rPr>
            </w:pPr>
          </w:p>
        </w:tc>
      </w:tr>
      <w:tr w:rsidR="235F2E15" w14:paraId="28082724" w14:textId="77777777" w:rsidTr="235F2E15">
        <w:tc>
          <w:tcPr>
            <w:tcW w:w="1125" w:type="dxa"/>
          </w:tcPr>
          <w:p w14:paraId="507D82B6" w14:textId="2BCD916B"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4</w:t>
            </w:r>
          </w:p>
          <w:p w14:paraId="4AD2159A" w14:textId="0184FC02"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70AF6391" w14:textId="06AA1E49"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tc>
        <w:tc>
          <w:tcPr>
            <w:tcW w:w="1785" w:type="dxa"/>
          </w:tcPr>
          <w:p w14:paraId="158A6766" w14:textId="1FF58088"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192.168.1.49</w:t>
            </w:r>
          </w:p>
        </w:tc>
        <w:tc>
          <w:tcPr>
            <w:tcW w:w="2070" w:type="dxa"/>
          </w:tcPr>
          <w:p w14:paraId="63C819E6" w14:textId="75EEFA91"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5CE76109" w14:textId="3A08F32B"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p w14:paraId="5AB494AC" w14:textId="0B2A76EF"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212DD74B" w14:textId="04C81F5B"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192.168.1.129 0.0.0.15</w:t>
            </w:r>
          </w:p>
        </w:tc>
      </w:tr>
      <w:tr w:rsidR="235F2E15" w14:paraId="58D7419B" w14:textId="77777777" w:rsidTr="235F2E15">
        <w:tc>
          <w:tcPr>
            <w:tcW w:w="1125" w:type="dxa"/>
          </w:tcPr>
          <w:p w14:paraId="13E44032" w14:textId="4EAD7363"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5</w:t>
            </w:r>
          </w:p>
          <w:p w14:paraId="2104900D" w14:textId="475C5380"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6EF9A142" w14:textId="0F40F155"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tc>
        <w:tc>
          <w:tcPr>
            <w:tcW w:w="1785" w:type="dxa"/>
          </w:tcPr>
          <w:p w14:paraId="502397F4" w14:textId="6D5A4679"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192.168.1.65</w:t>
            </w:r>
          </w:p>
        </w:tc>
        <w:tc>
          <w:tcPr>
            <w:tcW w:w="2070" w:type="dxa"/>
          </w:tcPr>
          <w:p w14:paraId="3EF5AF36" w14:textId="28A37CB6"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6415CBC3" w14:textId="6BEFA260"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p w14:paraId="06F0243E" w14:textId="054412C4"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153F03AB" w14:textId="04DE2512"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192.168.1.145 0.0.0.15</w:t>
            </w:r>
          </w:p>
        </w:tc>
      </w:tr>
      <w:tr w:rsidR="235F2E15" w14:paraId="0C5390FA" w14:textId="77777777" w:rsidTr="235F2E15">
        <w:tc>
          <w:tcPr>
            <w:tcW w:w="1125" w:type="dxa"/>
          </w:tcPr>
          <w:p w14:paraId="5BE3190D" w14:textId="22110EB5"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5</w:t>
            </w:r>
          </w:p>
          <w:p w14:paraId="6B42CA70" w14:textId="026AF3B0"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6AAD5849" w14:textId="1B525F33"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tc>
        <w:tc>
          <w:tcPr>
            <w:tcW w:w="1785" w:type="dxa"/>
          </w:tcPr>
          <w:p w14:paraId="73FCB186" w14:textId="59C7828B"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192.168.1.50</w:t>
            </w:r>
          </w:p>
        </w:tc>
        <w:tc>
          <w:tcPr>
            <w:tcW w:w="2070" w:type="dxa"/>
          </w:tcPr>
          <w:p w14:paraId="40EE042D" w14:textId="62B85239"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66A27B8A" w14:textId="28BAD13C"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0/0/1</w:t>
            </w:r>
          </w:p>
          <w:p w14:paraId="7A9979FA" w14:textId="01963D56"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6ACF267A" w14:textId="76D1E8E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192.168.1.145 0.0.0.15</w:t>
            </w:r>
          </w:p>
        </w:tc>
      </w:tr>
      <w:tr w:rsidR="235F2E15" w14:paraId="73051E4F" w14:textId="77777777" w:rsidTr="235F2E15">
        <w:tc>
          <w:tcPr>
            <w:tcW w:w="1125" w:type="dxa"/>
          </w:tcPr>
          <w:p w14:paraId="24F0ED6A" w14:textId="1DBDE9BD"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Router 6</w:t>
            </w:r>
          </w:p>
          <w:p w14:paraId="20750B60" w14:textId="4E5BC6E4" w:rsidR="235F2E15" w:rsidRDefault="235F2E15" w:rsidP="235F2E15">
            <w:pPr>
              <w:spacing w:line="259" w:lineRule="auto"/>
              <w:rPr>
                <w:rFonts w:ascii="Calibri" w:eastAsia="Calibri" w:hAnsi="Calibri" w:cs="Calibri"/>
                <w:color w:val="000000" w:themeColor="text1"/>
                <w:sz w:val="22"/>
                <w:szCs w:val="22"/>
              </w:rPr>
            </w:pPr>
          </w:p>
        </w:tc>
        <w:tc>
          <w:tcPr>
            <w:tcW w:w="1350" w:type="dxa"/>
          </w:tcPr>
          <w:p w14:paraId="2A58B4EA" w14:textId="3B2FAE26"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tc>
        <w:tc>
          <w:tcPr>
            <w:tcW w:w="1785" w:type="dxa"/>
          </w:tcPr>
          <w:p w14:paraId="0B844D53" w14:textId="0202F116"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192.168.1.66</w:t>
            </w:r>
          </w:p>
        </w:tc>
        <w:tc>
          <w:tcPr>
            <w:tcW w:w="2070" w:type="dxa"/>
          </w:tcPr>
          <w:p w14:paraId="75E9AB06" w14:textId="76930723"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255.255.255.240</w:t>
            </w:r>
          </w:p>
        </w:tc>
        <w:tc>
          <w:tcPr>
            <w:tcW w:w="1665" w:type="dxa"/>
          </w:tcPr>
          <w:p w14:paraId="669F44BA" w14:textId="4353F383" w:rsidR="235F2E15" w:rsidRDefault="235F2E15" w:rsidP="235F2E15">
            <w:pPr>
              <w:spacing w:line="259" w:lineRule="auto"/>
              <w:rPr>
                <w:rFonts w:ascii="Calibri" w:eastAsia="Calibri" w:hAnsi="Calibri" w:cs="Calibri"/>
                <w:color w:val="000000" w:themeColor="text1"/>
                <w:sz w:val="19"/>
                <w:szCs w:val="19"/>
              </w:rPr>
            </w:pPr>
            <w:r w:rsidRPr="235F2E15">
              <w:rPr>
                <w:rFonts w:ascii="Calibri" w:eastAsia="Calibri" w:hAnsi="Calibri" w:cs="Calibri"/>
                <w:color w:val="000000" w:themeColor="text1"/>
                <w:sz w:val="19"/>
                <w:szCs w:val="19"/>
              </w:rPr>
              <w:t>G 0/0/0</w:t>
            </w:r>
          </w:p>
          <w:p w14:paraId="34D4E960" w14:textId="78352D70" w:rsidR="235F2E15" w:rsidRDefault="235F2E15" w:rsidP="235F2E15">
            <w:pPr>
              <w:spacing w:line="259" w:lineRule="auto"/>
              <w:rPr>
                <w:rFonts w:ascii="Calibri" w:eastAsia="Calibri" w:hAnsi="Calibri" w:cs="Calibri"/>
                <w:color w:val="000000" w:themeColor="text1"/>
                <w:sz w:val="22"/>
                <w:szCs w:val="22"/>
              </w:rPr>
            </w:pPr>
          </w:p>
        </w:tc>
        <w:tc>
          <w:tcPr>
            <w:tcW w:w="2911" w:type="dxa"/>
          </w:tcPr>
          <w:p w14:paraId="5E4A139D" w14:textId="38426608" w:rsidR="235F2E15" w:rsidRDefault="235F2E15" w:rsidP="235F2E15">
            <w:pPr>
              <w:spacing w:line="259" w:lineRule="auto"/>
              <w:rPr>
                <w:rFonts w:ascii="Calibri" w:eastAsia="Calibri" w:hAnsi="Calibri" w:cs="Calibri"/>
                <w:color w:val="000000" w:themeColor="text1"/>
                <w:sz w:val="22"/>
                <w:szCs w:val="22"/>
              </w:rPr>
            </w:pPr>
            <w:r w:rsidRPr="235F2E15">
              <w:rPr>
                <w:rFonts w:ascii="Calibri" w:eastAsia="Calibri" w:hAnsi="Calibri" w:cs="Calibri"/>
                <w:i/>
                <w:iCs/>
                <w:color w:val="000000" w:themeColor="text1"/>
                <w:sz w:val="22"/>
                <w:szCs w:val="22"/>
              </w:rPr>
              <w:t>192.168.1.161 0.0.0.15</w:t>
            </w:r>
          </w:p>
        </w:tc>
      </w:tr>
    </w:tbl>
    <w:p w14:paraId="45FFA866" w14:textId="5D650422" w:rsidR="557C454C" w:rsidRDefault="557C454C" w:rsidP="235F2E15">
      <w:pPr>
        <w:spacing w:after="160"/>
        <w:jc w:val="center"/>
        <w:rPr>
          <w:rFonts w:ascii="Georgia" w:eastAsia="Georgia" w:hAnsi="Georgia" w:cs="Georgia"/>
          <w:color w:val="000000" w:themeColor="text1"/>
        </w:rPr>
      </w:pPr>
    </w:p>
    <w:p w14:paraId="1848D0EA" w14:textId="65BB6B20" w:rsidR="0F92F25E" w:rsidRDefault="0F92F25E" w:rsidP="557C454C">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Configurations</w:t>
      </w:r>
    </w:p>
    <w:p w14:paraId="6C6847F0" w14:textId="490771D9" w:rsidR="09E7B12A" w:rsidRPr="008E0D3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1:</w:t>
      </w:r>
    </w:p>
    <w:p w14:paraId="0AC8D224" w14:textId="5A0DE8BE" w:rsidR="557C454C" w:rsidRDefault="557C454C" w:rsidP="557C454C">
      <w:pPr>
        <w:spacing w:after="160" w:line="259" w:lineRule="auto"/>
        <w:rPr>
          <w:rFonts w:ascii="Courier New" w:eastAsia="Courier New" w:hAnsi="Courier New" w:cs="Courier New"/>
          <w:color w:val="000000" w:themeColor="text1"/>
          <w:sz w:val="16"/>
          <w:szCs w:val="16"/>
        </w:rPr>
      </w:pPr>
    </w:p>
    <w:p w14:paraId="300AE127" w14:textId="7D5C1D5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run</w:t>
      </w:r>
    </w:p>
    <w:p w14:paraId="7A5A667F" w14:textId="3606E8A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08D73F0D" w14:textId="1AFD4FF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2017 bytes</w:t>
      </w:r>
    </w:p>
    <w:p w14:paraId="7A19BE0B" w14:textId="60AE9F2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17:25:26 UTC Wed Oct 20 2021</w:t>
      </w:r>
    </w:p>
    <w:p w14:paraId="1BA95C2B" w14:textId="6449C7D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15.5</w:t>
      </w:r>
    </w:p>
    <w:p w14:paraId="311294A2" w14:textId="11A9114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47F5A412" w14:textId="6B33DD7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24EC93FA" w14:textId="5C0E438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platform punt-keepalive disable-kernel-core</w:t>
      </w:r>
    </w:p>
    <w:p w14:paraId="0803B49B" w14:textId="3C96E2C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hostname Router</w:t>
      </w:r>
    </w:p>
    <w:p w14:paraId="1CEACDA0" w14:textId="7D6F716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0F4CCC5E" w14:textId="62CC64B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158467E0" w14:textId="38968CD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63D18F3D" w14:textId="24589C1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4D47F0CE" w14:textId="72A70EB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exit-address-family</w:t>
      </w:r>
    </w:p>
    <w:p w14:paraId="3D6EAEDB" w14:textId="3AB771A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3016CD4E" w14:textId="530042F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3393BE4F" w14:textId="5D82FDA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0428A7DC" w14:textId="798D466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726A29BD" w14:textId="13ED812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120B6B62" w14:textId="5FA1194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license udi pid ISR4321/K9 sn FDO21482HZX</w:t>
      </w:r>
    </w:p>
    <w:p w14:paraId="7C0411E9" w14:textId="05BC4D1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47A8995B" w14:textId="5AA20B8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3ADFE68C" w14:textId="2E511AF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708D4775" w14:textId="78F511A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vlan internal allocation policy ascending</w:t>
      </w:r>
    </w:p>
    <w:p w14:paraId="080CCD8C" w14:textId="5FC8AB0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0EA48B09" w14:textId="52CD669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192.168.1.81 255.255.255.240</w:t>
      </w:r>
    </w:p>
    <w:p w14:paraId="7842BFF8" w14:textId="463ECC6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48A254FD" w14:textId="2383386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48A32291" w14:textId="59A376F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192.168.1.1 255.255.255.240</w:t>
      </w:r>
    </w:p>
    <w:p w14:paraId="58C4D214" w14:textId="24541FA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1D98686E" w14:textId="31C25E2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68ED89ED" w14:textId="15D62A9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05358C4D" w14:textId="2543B5A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524821D2" w14:textId="52F879D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074223BC" w14:textId="0A4ECB5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GigabitEthernet0/0/1</w:t>
      </w:r>
    </w:p>
    <w:p w14:paraId="21FF4786" w14:textId="2AB6EC1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3D7B4E8A" w14:textId="21CBA6D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7B1C9CA5" w14:textId="41497E0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6DF0A71C" w14:textId="5FB5CB7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Serial0/1/0</w:t>
      </w:r>
    </w:p>
    <w:p w14:paraId="750ED8F6" w14:textId="3FB114E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2FF160CA" w14:textId="783DE0C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5149B832" w14:textId="0E3AD12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Serial0/1/1</w:t>
      </w:r>
    </w:p>
    <w:p w14:paraId="60D914AE" w14:textId="68D9800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A350CD7" w14:textId="57F6B7D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656DB4EE" w14:textId="3450B63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0F111503" w14:textId="48324B8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7401677F" w14:textId="74FB8CB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3C6B9BB0" w14:textId="03176FB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574138A5" w14:textId="163B154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6C6535A4" w14:textId="0AAEF06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Vlan1</w:t>
      </w:r>
    </w:p>
    <w:p w14:paraId="13F197AD" w14:textId="05DF267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7EE24C37" w14:textId="1217099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shutdown</w:t>
      </w:r>
    </w:p>
    <w:p w14:paraId="69107BBD" w14:textId="6472BCF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116B51F6" w14:textId="110CAE2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metric weights 0 200 250 100 100 100</w:t>
      </w:r>
    </w:p>
    <w:p w14:paraId="2C813C57" w14:textId="5B17E71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27E0002A" w14:textId="654E785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7AF8878C" w14:textId="157680A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0132E616" w14:textId="4A9EFC3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510395EC" w14:textId="089A8BD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12ACCE91" w14:textId="42CC347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63C810BF" w14:textId="25D2BAE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7C1985D0" w14:textId="1C18C3C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2BA5DAB7" w14:textId="5B060CB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5B1E1235" w14:textId="373C177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2F98F75D" w14:textId="33DF43B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65426192" w14:textId="08CF205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07132864" w14:textId="75DBFF9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192.168.1.176 0.0.0.15</w:t>
      </w:r>
    </w:p>
    <w:p w14:paraId="6F6C078F" w14:textId="263CC4F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2A1B5465" w14:textId="20B145C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70BF20DF" w14:textId="624FAE6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server</w:t>
      </w:r>
    </w:p>
    <w:p w14:paraId="04515813" w14:textId="0C031DF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secure-server</w:t>
      </w:r>
    </w:p>
    <w:p w14:paraId="75EF1CF8" w14:textId="3DDAF5D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5C9AF65F" w14:textId="4B02F4C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506A06B5" w14:textId="0EBCBC8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2E900873" w14:textId="0B47752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15A7FC86" w14:textId="73648D7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161B52FD" w14:textId="6C69F64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3C363AED" w14:textId="4AB5F20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619D5D04" w14:textId="20EE7DE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0EE10A6E" w14:textId="5888866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w:t>
      </w:r>
    </w:p>
    <w:p w14:paraId="7BE56C31" w14:textId="608E2DF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0AE318D7" w14:textId="4D65A255" w:rsidR="235F2E15" w:rsidRDefault="235F2E15" w:rsidP="235F2E15">
      <w:pPr>
        <w:spacing w:after="160" w:line="259" w:lineRule="auto"/>
        <w:rPr>
          <w:rFonts w:ascii="Calibri" w:eastAsia="Calibri" w:hAnsi="Calibri" w:cs="Calibri"/>
          <w:color w:val="000000" w:themeColor="text1"/>
          <w:sz w:val="22"/>
          <w:szCs w:val="22"/>
        </w:rPr>
      </w:pPr>
    </w:p>
    <w:p w14:paraId="4A743C1C" w14:textId="793A98B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ip protocols</w:t>
      </w:r>
    </w:p>
    <w:p w14:paraId="585C5DEA" w14:textId="5F0A9EC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4C69CDF6" w14:textId="6E0BE8FB" w:rsidR="235F2E15" w:rsidRDefault="235F2E15" w:rsidP="235F2E15">
      <w:pPr>
        <w:spacing w:after="160" w:line="259" w:lineRule="auto"/>
        <w:rPr>
          <w:rFonts w:ascii="Courier New" w:eastAsia="Courier New" w:hAnsi="Courier New" w:cs="Courier New"/>
          <w:color w:val="000000" w:themeColor="text1"/>
          <w:sz w:val="16"/>
          <w:szCs w:val="16"/>
        </w:rPr>
      </w:pPr>
    </w:p>
    <w:p w14:paraId="39FF3F4F" w14:textId="0B3F064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64C28949" w14:textId="5491E72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676BE4EE" w14:textId="17E77C2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7EEB0309" w14:textId="7AD80C6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59D4C92D" w14:textId="5B14689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Incoming update filter list for all interfaces is not set</w:t>
      </w:r>
    </w:p>
    <w:p w14:paraId="553BADE8" w14:textId="4E7FB04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32</w:t>
      </w:r>
    </w:p>
    <w:p w14:paraId="7825B09B" w14:textId="3E2923C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1A0B6580" w14:textId="7C463A6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42C53A36" w14:textId="2E3BCE5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5227AEA2" w14:textId="5F7631B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3254AC13" w14:textId="006F1BDF" w:rsidR="235F2E15" w:rsidRDefault="235F2E15" w:rsidP="235F2E15">
      <w:pPr>
        <w:spacing w:after="160" w:line="259" w:lineRule="auto"/>
        <w:rPr>
          <w:rFonts w:ascii="Courier New" w:eastAsia="Courier New" w:hAnsi="Courier New" w:cs="Courier New"/>
          <w:color w:val="000000" w:themeColor="text1"/>
          <w:sz w:val="16"/>
          <w:szCs w:val="16"/>
        </w:rPr>
      </w:pPr>
    </w:p>
    <w:p w14:paraId="756EBFC1" w14:textId="19C9F9C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5826EA46" w14:textId="3822951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3EDD4943" w14:textId="5C18B9B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49A79564" w14:textId="59E8CD8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1BB7166C" w14:textId="088C7D5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flagged in outgoing updates</w:t>
      </w:r>
    </w:p>
    <w:p w14:paraId="45C2E4D6" w14:textId="2A3AC58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52BA419E" w14:textId="5BEB201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5827E35E" w14:textId="501FCA2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1014D17A" w14:textId="594F5F4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1D4D986D" w14:textId="7699FC6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05A8682D" w14:textId="63746A6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69CD6C27" w14:textId="480E0CE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481B9568" w14:textId="040D7B5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23F59CC9" w14:textId="5CD901F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192.168.1.81</w:t>
      </w:r>
    </w:p>
    <w:p w14:paraId="7B2D95E2" w14:textId="40E80E4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4273C87F" w14:textId="38C9BCE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02882371" w14:textId="1E019CF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19CA1AE7" w14:textId="1D671DC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456E40CF" w14:textId="0A97840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19EF7978" w14:textId="7F01475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26C57994" w14:textId="2DC6C832" w:rsidR="235F2E15" w:rsidRDefault="235F2E15" w:rsidP="235F2E15">
      <w:pPr>
        <w:spacing w:after="160" w:line="259" w:lineRule="auto"/>
        <w:rPr>
          <w:rFonts w:ascii="Courier New" w:eastAsia="Courier New" w:hAnsi="Courier New" w:cs="Courier New"/>
          <w:color w:val="000000" w:themeColor="text1"/>
          <w:sz w:val="16"/>
          <w:szCs w:val="16"/>
        </w:rPr>
      </w:pPr>
    </w:p>
    <w:p w14:paraId="6A671397" w14:textId="3D1C279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08845D05" w14:textId="76AAF8D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359D6936" w14:textId="1D0EAC1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4D054E9D" w14:textId="5A3A61B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669FFF66" w14:textId="6EC64B6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2EB580C7" w14:textId="6B4850A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6703E848" w14:textId="2EDD0EC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6AD99E38" w14:textId="0C5D172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0548DF14" w14:textId="4D3B2E6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75B77423" w14:textId="553347F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4C5B61A1" w14:textId="57A21D0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192.168.1.112/28</w:t>
      </w:r>
    </w:p>
    <w:p w14:paraId="53A25ECD" w14:textId="4FE4BBF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4783CC57" w14:textId="56A4864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263917A6" w14:textId="057E8EF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65E2D897" w14:textId="5C03636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1CFDA8D9" w14:textId="7B2979D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70AC6266" w14:textId="007F44A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31597C14" w14:textId="0A80C94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4BA9323B" w14:textId="1BA0ADD3" w:rsidR="235F2E15" w:rsidRDefault="235F2E15" w:rsidP="235F2E15">
      <w:pPr>
        <w:spacing w:after="160" w:line="259" w:lineRule="auto"/>
        <w:rPr>
          <w:rFonts w:ascii="Calibri" w:eastAsia="Calibri" w:hAnsi="Calibri" w:cs="Calibri"/>
          <w:color w:val="000000" w:themeColor="text1"/>
          <w:sz w:val="22"/>
          <w:szCs w:val="22"/>
        </w:rPr>
      </w:pPr>
    </w:p>
    <w:p w14:paraId="5AD63BAD" w14:textId="62B4D22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eigrp protocol</w:t>
      </w:r>
    </w:p>
    <w:p w14:paraId="0C955601" w14:textId="3090E4B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75BBD3A8" w14:textId="17AEED8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2BE1195C" w14:textId="71C12BE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056EB5DF" w14:textId="5681F2D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3EDAD347" w14:textId="28E28D0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3D7AECE2" w14:textId="7339533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77380F30" w14:textId="230F060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0C520888" w14:textId="7FEBCF5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192.168.1.81</w:t>
      </w:r>
    </w:p>
    <w:p w14:paraId="013E1D20" w14:textId="448C37B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67DFF4BF" w14:textId="5BB5B18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4582CCA8" w14:textId="1E87F81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5CFFD918" w14:textId="5C74485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5A05272D" w14:textId="2392542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0D906C19" w14:textId="1D951AAE"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13FC80C2" w14:textId="2E55513F" w:rsidR="235F2E15" w:rsidRDefault="235F2E15" w:rsidP="235F2E15">
      <w:pPr>
        <w:spacing w:after="160" w:line="259" w:lineRule="auto"/>
        <w:rPr>
          <w:rFonts w:ascii="Calibri" w:eastAsia="Calibri" w:hAnsi="Calibri" w:cs="Calibri"/>
          <w:color w:val="000000" w:themeColor="text1"/>
          <w:sz w:val="22"/>
          <w:szCs w:val="22"/>
        </w:rPr>
      </w:pPr>
    </w:p>
    <w:p w14:paraId="33E68A1F" w14:textId="58D40A6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ip eigrp topology</w:t>
      </w:r>
    </w:p>
    <w:p w14:paraId="79B13F68" w14:textId="44A30C6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AS(1)/ID(192.168.1.81)</w:t>
      </w:r>
    </w:p>
    <w:p w14:paraId="6A628217" w14:textId="33D4DFA2"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P - Passive, A - Active, U - Update, Q - Query, R - Reply,</w:t>
      </w:r>
    </w:p>
    <w:p w14:paraId="42CE800B" w14:textId="175160F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1BA5D690" w14:textId="4D89C14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192.168.1.0/28, 1 successors, FD is 72473380</w:t>
      </w:r>
    </w:p>
    <w:p w14:paraId="5575B2F2" w14:textId="714BE2F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5DF6A994" w14:textId="6F5016A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192.168.1.80/28, 1 successors, FD is 3620126</w:t>
      </w:r>
    </w:p>
    <w:p w14:paraId="40478904" w14:textId="427F188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6A33AC84" w14:textId="21609A89" w:rsidR="235F2E15" w:rsidRDefault="235F2E15" w:rsidP="235F2E15">
      <w:pPr>
        <w:spacing w:after="160" w:line="259" w:lineRule="auto"/>
        <w:rPr>
          <w:rFonts w:ascii="Calibri" w:eastAsia="Calibri" w:hAnsi="Calibri" w:cs="Calibri"/>
          <w:color w:val="000000" w:themeColor="text1"/>
          <w:sz w:val="22"/>
          <w:szCs w:val="22"/>
        </w:rPr>
      </w:pPr>
    </w:p>
    <w:p w14:paraId="4CEFAC4A" w14:textId="4A73DB8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ip eigrp neighbors</w:t>
      </w:r>
    </w:p>
    <w:p w14:paraId="01545BFD" w14:textId="1EFE3B03"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Neighbors for AS(1)</w:t>
      </w:r>
    </w:p>
    <w:p w14:paraId="42ABC0A9" w14:textId="66F02DAD" w:rsidR="235F2E15" w:rsidRDefault="235F2E15" w:rsidP="235F2E15">
      <w:pPr>
        <w:spacing w:after="160" w:line="259" w:lineRule="auto"/>
        <w:rPr>
          <w:rFonts w:ascii="Calibri" w:eastAsia="Calibri" w:hAnsi="Calibri" w:cs="Calibri"/>
          <w:color w:val="000000" w:themeColor="text1"/>
          <w:sz w:val="22"/>
          <w:szCs w:val="22"/>
        </w:rPr>
      </w:pPr>
    </w:p>
    <w:p w14:paraId="6D9EE25B" w14:textId="367FCBF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R1#show ip eigrp interfaces</w:t>
      </w:r>
    </w:p>
    <w:p w14:paraId="6735033D" w14:textId="500ABCC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066B2BA8" w14:textId="0A58867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1C0CC191" w14:textId="60CCDE3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1F89B6AD" w14:textId="12B27DF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5C6073A6" w14:textId="67A8ED8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4E194506" w14:textId="73B9B650" w:rsidR="235F2E15" w:rsidRDefault="235F2E15" w:rsidP="235F2E15">
      <w:pPr>
        <w:spacing w:after="160" w:line="259" w:lineRule="auto"/>
        <w:rPr>
          <w:rFonts w:ascii="Calibri" w:eastAsia="Calibri" w:hAnsi="Calibri" w:cs="Calibri"/>
          <w:color w:val="000000" w:themeColor="text1"/>
          <w:sz w:val="22"/>
          <w:szCs w:val="22"/>
        </w:rPr>
      </w:pPr>
    </w:p>
    <w:p w14:paraId="37EF9930" w14:textId="5843F4BC" w:rsidR="235F2E15" w:rsidRDefault="235F2E15" w:rsidP="235F2E15">
      <w:pPr>
        <w:spacing w:after="160" w:line="259" w:lineRule="auto"/>
        <w:rPr>
          <w:rFonts w:ascii="Calibri" w:eastAsia="Calibri" w:hAnsi="Calibri" w:cs="Calibri"/>
          <w:color w:val="000000" w:themeColor="text1"/>
          <w:sz w:val="22"/>
          <w:szCs w:val="22"/>
        </w:rPr>
      </w:pPr>
    </w:p>
    <w:p w14:paraId="0CE004BF" w14:textId="2B11450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ip route</w:t>
      </w:r>
    </w:p>
    <w:p w14:paraId="2F825DA6" w14:textId="7530839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52EC139F" w14:textId="18235C7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0FAB61EE" w14:textId="11C1935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1F2E46F0" w14:textId="5EC9792F"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1A229A82" w14:textId="2FE14D3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452C6CFE" w14:textId="68F77848"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5F41DE2E" w14:textId="699934B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061084DF" w14:textId="552F7261"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63FFE3CD" w14:textId="4D24CF6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6214C633" w14:textId="1338488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226FAC2" w14:textId="16FA77B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28B43CCD" w14:textId="433BD45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DC4DB54" w14:textId="197C2A5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4 subnets, 2 masks</w:t>
      </w:r>
    </w:p>
    <w:p w14:paraId="2AFD50B6" w14:textId="1D2A5DAD"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192.168.1.0/28 is directly connected, GigabitEthernet0/0/0</w:t>
      </w:r>
    </w:p>
    <w:p w14:paraId="4363D325" w14:textId="44480D9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192.168.1.1/32 is directly connected, GigabitEthernet0/0/0</w:t>
      </w:r>
    </w:p>
    <w:p w14:paraId="3FC5A5DE" w14:textId="193F1E5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192.168.1.80/28 is directly connected, Loopback0</w:t>
      </w:r>
    </w:p>
    <w:p w14:paraId="46AF8B9C" w14:textId="4640C735"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192.168.1.81/32 is directly connected, Loopback0</w:t>
      </w:r>
    </w:p>
    <w:p w14:paraId="35FB04DE" w14:textId="32572AB8" w:rsidR="235F2E15" w:rsidRDefault="235F2E15" w:rsidP="235F2E15">
      <w:pPr>
        <w:spacing w:after="160" w:line="259" w:lineRule="auto"/>
        <w:rPr>
          <w:rFonts w:ascii="Courier New" w:eastAsia="Courier New" w:hAnsi="Courier New" w:cs="Courier New"/>
          <w:color w:val="000000" w:themeColor="text1"/>
          <w:sz w:val="16"/>
          <w:szCs w:val="16"/>
        </w:rPr>
      </w:pPr>
    </w:p>
    <w:p w14:paraId="767CB868" w14:textId="1F9459C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R1#show ip route eigrp</w:t>
      </w:r>
    </w:p>
    <w:p w14:paraId="685401ED" w14:textId="503D0796"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5BD3BB31" w14:textId="1E0FA7E4"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76584EEE" w14:textId="696C7BDA"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71B6D0CE" w14:textId="2C6CF28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58E8E1BE" w14:textId="75FE72C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2CF051AF" w14:textId="3B7E48C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5CCD8675" w14:textId="054AA417"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02AAFE06" w14:textId="2886F37B"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44D95BDE" w14:textId="5FC34019"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46D3BA7F" w14:textId="6D96B73C"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E1C2B88" w14:textId="7BD0A4F0" w:rsidR="32EC1C5D" w:rsidRDefault="32EC1C5D"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Gateway of last resort is not set</w:t>
      </w:r>
    </w:p>
    <w:p w14:paraId="3729032F" w14:textId="4D4DA292" w:rsidR="557C454C" w:rsidRDefault="557C454C" w:rsidP="557C454C">
      <w:pPr>
        <w:spacing w:after="160" w:line="259" w:lineRule="auto"/>
        <w:rPr>
          <w:rFonts w:ascii="Courier New" w:eastAsia="Courier New" w:hAnsi="Courier New" w:cs="Courier New"/>
          <w:color w:val="000000" w:themeColor="text1"/>
          <w:sz w:val="16"/>
          <w:szCs w:val="16"/>
        </w:rPr>
      </w:pPr>
    </w:p>
    <w:p w14:paraId="0853A1CE" w14:textId="01232D82" w:rsidR="257AEFD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2:</w:t>
      </w:r>
    </w:p>
    <w:p w14:paraId="743F482E" w14:textId="551AA478"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4801B1AE" w14:textId="590ABFF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run</w:t>
      </w:r>
    </w:p>
    <w:p w14:paraId="5149B519" w14:textId="04164FD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6683FBBC" w14:textId="516A67B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2234 bytes</w:t>
      </w:r>
    </w:p>
    <w:p w14:paraId="0389B79F" w14:textId="21016FF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17:28:40 UTC Wed Oct 20 2021</w:t>
      </w:r>
    </w:p>
    <w:p w14:paraId="0C133226" w14:textId="4DF0DDE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15.5</w:t>
      </w:r>
    </w:p>
    <w:p w14:paraId="25609A44" w14:textId="5B509A5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4F4D530F" w14:textId="17A7199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1DD4ECAC" w14:textId="1CBE43F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platform punt-keepalive disable-kernel-core</w:t>
      </w:r>
    </w:p>
    <w:p w14:paraId="521ED2F2" w14:textId="29A001D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hostname Router</w:t>
      </w:r>
    </w:p>
    <w:p w14:paraId="1B68E81B" w14:textId="68CE51D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5614AF1F" w14:textId="7E5995C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40D04CD9" w14:textId="130A00C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128B3B74" w14:textId="0AA1EF2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7CC6A219" w14:textId="6FB656E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681F387F" w14:textId="69F56B9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3F023E2E" w14:textId="4F5D557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56E5DD6E" w14:textId="04F0542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410FEC90" w14:textId="47C4EAE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571C3995" w14:textId="3ABAABC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55F7B7AC" w14:textId="27D941C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license udi pid ISR4321/K9 sn FDO21482DWJ</w:t>
      </w:r>
    </w:p>
    <w:p w14:paraId="56C49EF0" w14:textId="0BC6E93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5578DA8D" w14:textId="25A87CA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3A8B2239" w14:textId="1360E0E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74B4FCB5" w14:textId="1DD2BEE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vlan internal allocation policy ascending</w:t>
      </w:r>
    </w:p>
    <w:p w14:paraId="275A269E" w14:textId="35B6ED6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08D47B04" w14:textId="5295B36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192.168.1.97 255.255.255.240</w:t>
      </w:r>
    </w:p>
    <w:p w14:paraId="7A330ACC" w14:textId="7CA87C7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13DFBE7C" w14:textId="3B13195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077300BD" w14:textId="1DCEC3F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192.168.1.2 255.255.255.240</w:t>
      </w:r>
    </w:p>
    <w:p w14:paraId="4F7900BD" w14:textId="31C280F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4190B800" w14:textId="3214920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3B87D133" w14:textId="72EFB57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6DCCDB43" w14:textId="4C46543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617080CB" w14:textId="006C4CF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3FB68A1B" w14:textId="10E9393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interface GigabitEthernet0/0/1</w:t>
      </w:r>
    </w:p>
    <w:p w14:paraId="5262F060" w14:textId="78C0599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04D8957A" w14:textId="3E92DE4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192.168.1.17 255.255.255.240</w:t>
      </w:r>
    </w:p>
    <w:p w14:paraId="4E3B93D3" w14:textId="39EBC80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313CA517" w14:textId="31189C9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6232CFD2" w14:textId="6D7769F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5DAC4C14" w14:textId="11D8723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475E0300" w14:textId="7BBDAB0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39E727C8" w14:textId="5FB330C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Serial0/1/0</w:t>
      </w:r>
    </w:p>
    <w:p w14:paraId="74E39D3B" w14:textId="5707A6E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BB49C4E" w14:textId="18DA503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775723B1" w14:textId="1A7281F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Serial0/1/1</w:t>
      </w:r>
    </w:p>
    <w:p w14:paraId="04D37EAD" w14:textId="42B0C58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29FAB751" w14:textId="2E050A0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698DE503" w14:textId="4E897D6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05F2FAFE" w14:textId="12F5FC7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4F4CD342" w14:textId="18E013A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0A1FE78E" w14:textId="2DB7E69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76851D49" w14:textId="73AE99B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64B16FFC" w14:textId="3EEDFF5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Vlan1</w:t>
      </w:r>
    </w:p>
    <w:p w14:paraId="789644CC" w14:textId="4D77019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0C385CFE" w14:textId="0CE09B4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4E0F1F26" w14:textId="6B3F806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53B53F06" w14:textId="39AEB19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metric weights 0 200 250 100 100 100</w:t>
      </w:r>
    </w:p>
    <w:p w14:paraId="09D6281C" w14:textId="5ED13A8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5C214F98" w14:textId="40926AA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758CA0A4" w14:textId="5621A7A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03E6BE1D" w14:textId="4BB22D2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3F5DC3CD" w14:textId="6F99A3F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51E742FD" w14:textId="1A91BAD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464DAD5B" w14:textId="2F3433E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2F44DFB1" w14:textId="05592E1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4AAFE716" w14:textId="23E2C1B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78CC09AB" w14:textId="76B9B65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0C6B3389" w14:textId="1B78C1C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25E6EB6D" w14:textId="2B9F087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529EF517" w14:textId="52219B2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192.168.1.176 0.0.0.15</w:t>
      </w:r>
    </w:p>
    <w:p w14:paraId="71733010" w14:textId="5ABD23E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65A0903B" w14:textId="75D2B2C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offset-list 1 in 10 GigabitEthernet0/0/1</w:t>
      </w:r>
    </w:p>
    <w:p w14:paraId="52246183" w14:textId="64E5834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3B633D76" w14:textId="7994BBF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server</w:t>
      </w:r>
    </w:p>
    <w:p w14:paraId="493899BF" w14:textId="27FAB49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secure-server</w:t>
      </w:r>
    </w:p>
    <w:p w14:paraId="5859D6A9" w14:textId="023B7DC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3714ED6F" w14:textId="7B81D7B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1C34BE6F" w14:textId="38330EA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51E532EB" w14:textId="7FD3197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6AC80126" w14:textId="35BA430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0BDEC533" w14:textId="0659321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57D81EE8" w14:textId="4450CEF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6FF18A7D" w14:textId="31F1C30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3F5A431B" w14:textId="1BCC5F7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w:t>
      </w:r>
    </w:p>
    <w:p w14:paraId="41D09DDA" w14:textId="4FA4867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0B5229BB" w14:textId="6AD61756" w:rsidR="557C454C" w:rsidRDefault="557C454C" w:rsidP="235F2E15">
      <w:pPr>
        <w:spacing w:after="160" w:line="259" w:lineRule="auto"/>
        <w:rPr>
          <w:rFonts w:ascii="Calibri" w:eastAsia="Calibri" w:hAnsi="Calibri" w:cs="Calibri"/>
          <w:color w:val="000000" w:themeColor="text1"/>
          <w:sz w:val="22"/>
          <w:szCs w:val="22"/>
        </w:rPr>
      </w:pPr>
    </w:p>
    <w:p w14:paraId="007BC857" w14:textId="6625372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protocols</w:t>
      </w:r>
    </w:p>
    <w:p w14:paraId="5E8DD141" w14:textId="2BE92CE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6E768E7A" w14:textId="307EF95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79083B8" w14:textId="7E77BF2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28E47AAF" w14:textId="74B1404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2EA0B8B6" w14:textId="0F847B4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1AC344C3" w14:textId="2B01DA8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6535D827" w14:textId="088E613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0B5CCA2F" w14:textId="307EE94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32</w:t>
      </w:r>
    </w:p>
    <w:p w14:paraId="5AF30A03" w14:textId="4A21046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53EABF29" w14:textId="53612F2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401B0077" w14:textId="59C8C15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404E4A38" w14:textId="061333A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6DA902C0" w14:textId="4E1E9CB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2F9AE137" w14:textId="6C8F542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569FEC7E" w14:textId="1F72B42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31B03119" w14:textId="34AAE47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1B39CBFF" w14:textId="2E7C4F4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2B091870" w14:textId="1F7B102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GigabitEthernet0/0/1 will have 10 added to metric if on list 1</w:t>
      </w:r>
    </w:p>
    <w:p w14:paraId="4891A748" w14:textId="6C799A6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flagged in outgoing updates</w:t>
      </w:r>
    </w:p>
    <w:p w14:paraId="61345B0C" w14:textId="5E76B60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7866090B" w14:textId="08260E8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7C8AA16D" w14:textId="673F3C7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1309F4FE" w14:textId="07653FD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Soft SIA disabled</w:t>
      </w:r>
    </w:p>
    <w:p w14:paraId="159E7A81" w14:textId="13F03D0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3109142C" w14:textId="1292F34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075BCB9C" w14:textId="4D935CF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327E0B9D" w14:textId="75471D7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39D71CFA" w14:textId="4C8C33C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192.168.1.97</w:t>
      </w:r>
    </w:p>
    <w:p w14:paraId="0C153D43" w14:textId="0FFA576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5796D8E0" w14:textId="50755B1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2E10F333" w14:textId="359FE6A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10558066" w14:textId="7D1E564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6BFA3E86" w14:textId="2B18D26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05CDDEFB" w14:textId="71AC75C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1547BD61" w14:textId="68297B1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4013D5D4" w14:textId="6A57D18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16650F88" w14:textId="1CE7AB0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21F07EBC" w14:textId="1D8A400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47260D62" w14:textId="197BAF9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1AF1F80E" w14:textId="0C8FCDC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224126E7" w14:textId="4925778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174540DD" w14:textId="6FA9CC6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587319EA" w14:textId="6452A20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5C90EEFF" w14:textId="15308B5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42A66D8B" w14:textId="71418D7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47DB3A4C" w14:textId="4BEB034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192.168.1.112/28</w:t>
      </w:r>
    </w:p>
    <w:p w14:paraId="0BFC0FC9" w14:textId="3E05048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3E7BFA2B" w14:textId="3377F53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2C28777A" w14:textId="6FB9085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19C0C062" w14:textId="6240931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35944670" w14:textId="29F0B3C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6C3723BA" w14:textId="746D128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36A2D6AA" w14:textId="1EF1664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055EC38D" w14:textId="6E8EE691" w:rsidR="557C454C" w:rsidRDefault="557C454C" w:rsidP="235F2E15">
      <w:pPr>
        <w:spacing w:after="160" w:line="259" w:lineRule="auto"/>
        <w:rPr>
          <w:rFonts w:ascii="Calibri" w:eastAsia="Calibri" w:hAnsi="Calibri" w:cs="Calibri"/>
          <w:color w:val="000000" w:themeColor="text1"/>
          <w:sz w:val="22"/>
          <w:szCs w:val="22"/>
        </w:rPr>
      </w:pPr>
    </w:p>
    <w:p w14:paraId="744D65C8" w14:textId="098E618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eigrp protocol</w:t>
      </w:r>
    </w:p>
    <w:p w14:paraId="030FF78D" w14:textId="3329CCC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7F9BBD70" w14:textId="3812C87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01B48758" w14:textId="3369132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40384B41" w14:textId="7DDAEF8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53CA985E" w14:textId="6A16C42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34D8AB13" w14:textId="65B4B7E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NSF signal timer is 20s</w:t>
      </w:r>
    </w:p>
    <w:p w14:paraId="50C4FC51" w14:textId="56FDD49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023C0FE4" w14:textId="0D21742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192.168.1.97</w:t>
      </w:r>
    </w:p>
    <w:p w14:paraId="2E7D1486" w14:textId="4086CB0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2222641F" w14:textId="1143641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3596FB64" w14:textId="5BFF82C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51CBD162" w14:textId="77DA699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2D862483" w14:textId="0AE06EC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49D0AE37" w14:textId="04D47BB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 </w:t>
      </w:r>
    </w:p>
    <w:p w14:paraId="15FBF26C" w14:textId="7621316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eigrp topology</w:t>
      </w:r>
    </w:p>
    <w:p w14:paraId="520FB1CD" w14:textId="59362EA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AS(1)/ID(192.168.1.97)</w:t>
      </w:r>
    </w:p>
    <w:p w14:paraId="135274F6" w14:textId="190ECC4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P - Passive, A - Active, U - Update, Q - Query, R - Reply,</w:t>
      </w:r>
    </w:p>
    <w:p w14:paraId="7AB13EF7" w14:textId="50A1A08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17B8B8FD" w14:textId="67C6785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B0AC185" w14:textId="3573C420"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192.168.1.0/28, 1 successors, FD is 72473380</w:t>
      </w:r>
    </w:p>
    <w:p w14:paraId="38CD984D" w14:textId="454E725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439F3DFC" w14:textId="25CB24A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192.168.1.16/28, 1 successors, FD is 72473380</w:t>
      </w:r>
    </w:p>
    <w:p w14:paraId="4476288D" w14:textId="26CB837D"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GigabitEthernet0/0/1</w:t>
      </w:r>
    </w:p>
    <w:p w14:paraId="356031B5" w14:textId="3FE2CF8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192.168.1.96/28, 1 successors, FD is 3620126</w:t>
      </w:r>
    </w:p>
    <w:p w14:paraId="4D4AAEBD" w14:textId="13057D9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4918D8B1" w14:textId="2E4300E5" w:rsidR="557C454C" w:rsidRDefault="557C454C" w:rsidP="235F2E15">
      <w:pPr>
        <w:spacing w:after="160" w:line="259" w:lineRule="auto"/>
        <w:rPr>
          <w:rFonts w:ascii="Calibri" w:eastAsia="Calibri" w:hAnsi="Calibri" w:cs="Calibri"/>
          <w:color w:val="000000" w:themeColor="text1"/>
          <w:sz w:val="22"/>
          <w:szCs w:val="22"/>
        </w:rPr>
      </w:pPr>
    </w:p>
    <w:p w14:paraId="57826F8F" w14:textId="711075B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eigrp neighbors</w:t>
      </w:r>
    </w:p>
    <w:p w14:paraId="6864C164" w14:textId="1C14495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Neighbors for AS(1)</w:t>
      </w:r>
    </w:p>
    <w:p w14:paraId="6FA16AFE" w14:textId="4FE3F99A" w:rsidR="557C454C" w:rsidRDefault="557C454C" w:rsidP="235F2E15">
      <w:pPr>
        <w:spacing w:after="160" w:line="259" w:lineRule="auto"/>
        <w:rPr>
          <w:rFonts w:ascii="Courier New" w:eastAsia="Courier New" w:hAnsi="Courier New" w:cs="Courier New"/>
          <w:color w:val="000000" w:themeColor="text1"/>
          <w:sz w:val="16"/>
          <w:szCs w:val="16"/>
        </w:rPr>
      </w:pPr>
    </w:p>
    <w:p w14:paraId="0AE98FD8" w14:textId="4DEC69D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eigrp interfaces</w:t>
      </w:r>
    </w:p>
    <w:p w14:paraId="68F14CBD" w14:textId="0F4D2A8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2AFDDFA5" w14:textId="1DED667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1ABC013F" w14:textId="39F99B8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769D81A0" w14:textId="34088D3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1296E5E5" w14:textId="45F7CDB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Gi0/0/1                  0        0/0       0/0           0       0/8            0           0</w:t>
      </w:r>
    </w:p>
    <w:p w14:paraId="05CA5798" w14:textId="4C36A8F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7F6D713D" w14:textId="17744025" w:rsidR="557C454C" w:rsidRDefault="557C454C" w:rsidP="235F2E15">
      <w:pPr>
        <w:spacing w:after="160" w:line="259" w:lineRule="auto"/>
        <w:rPr>
          <w:rFonts w:ascii="Calibri" w:eastAsia="Calibri" w:hAnsi="Calibri" w:cs="Calibri"/>
          <w:color w:val="000000" w:themeColor="text1"/>
          <w:sz w:val="22"/>
          <w:szCs w:val="22"/>
        </w:rPr>
      </w:pPr>
    </w:p>
    <w:p w14:paraId="73F14FF9" w14:textId="69E9A3F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route</w:t>
      </w:r>
    </w:p>
    <w:p w14:paraId="33CE4CA7" w14:textId="4C147B5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7E222380" w14:textId="17D2B99A"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4585AF99" w14:textId="5646C26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5B5CA85A" w14:textId="2A0F1CB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3616A5DE" w14:textId="3F598BB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547B4045" w14:textId="55657605"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ia - IS-IS inter area, * - candidate default, U - per-user static route</w:t>
      </w:r>
    </w:p>
    <w:p w14:paraId="45BB9B1C" w14:textId="0449AEE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6BD2D2B1" w14:textId="247823D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01DC251E" w14:textId="21CD589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3B9D08D7" w14:textId="323D2A1F"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7FD63DE" w14:textId="52FA7B8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33C0CE9F" w14:textId="4AD1F41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F958C22" w14:textId="70962B3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6 subnets, 2 masks</w:t>
      </w:r>
    </w:p>
    <w:p w14:paraId="135D967B" w14:textId="1EB5C0CB"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192.168.1.0/28 is directly connected, GigabitEthernet0/0/0</w:t>
      </w:r>
    </w:p>
    <w:p w14:paraId="750508A0" w14:textId="22B88DB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192.168.1.2/32 is directly connected, GigabitEthernet0/0/0</w:t>
      </w:r>
    </w:p>
    <w:p w14:paraId="459DFE0F" w14:textId="68731EC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192.168.1.16/28 is directly connected, GigabitEthernet0/0/1</w:t>
      </w:r>
    </w:p>
    <w:p w14:paraId="17E233F6" w14:textId="3C5667A2"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192.168.1.17/32 is directly connected, GigabitEthernet0/0/1</w:t>
      </w:r>
    </w:p>
    <w:p w14:paraId="2AC339F0" w14:textId="3AFAF3E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192.168.1.96/28 is directly connected, Loopback0</w:t>
      </w:r>
    </w:p>
    <w:p w14:paraId="6F5F0881" w14:textId="236A069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192.168.1.97/32 is directly connected, Loopback0</w:t>
      </w:r>
    </w:p>
    <w:p w14:paraId="4396A74B" w14:textId="79087C69" w:rsidR="557C454C" w:rsidRDefault="557C454C" w:rsidP="235F2E15">
      <w:pPr>
        <w:spacing w:after="160" w:line="259" w:lineRule="auto"/>
        <w:rPr>
          <w:rFonts w:ascii="Courier New" w:eastAsia="Courier New" w:hAnsi="Courier New" w:cs="Courier New"/>
          <w:color w:val="000000" w:themeColor="text1"/>
          <w:sz w:val="16"/>
          <w:szCs w:val="16"/>
        </w:rPr>
      </w:pPr>
    </w:p>
    <w:p w14:paraId="2DE924FB" w14:textId="481CD3D1"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R2#show ip route eigrp</w:t>
      </w:r>
    </w:p>
    <w:p w14:paraId="3A38A251" w14:textId="4400AE3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23A1E210" w14:textId="48A96EBE"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316FC585" w14:textId="7D3FBAE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62A3C56A" w14:textId="738D9C96"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1070FDA9" w14:textId="536CEF98"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683FF3CC" w14:textId="20782AE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28E56225" w14:textId="5FD62647"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27AB379B" w14:textId="2E3A0F93"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42794280" w14:textId="7A8E9ADC"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2AFF0798" w14:textId="7E9E6EE4"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4C4F6E8" w14:textId="514216E9" w:rsidR="557C454C" w:rsidRDefault="7191018E"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73C7CC4E" w14:textId="105ADCCB" w:rsidR="557C454C" w:rsidRDefault="557C454C" w:rsidP="235F2E15">
      <w:pPr>
        <w:spacing w:after="160" w:line="259" w:lineRule="auto"/>
        <w:rPr>
          <w:rFonts w:ascii="Courier New" w:eastAsia="Courier New" w:hAnsi="Courier New" w:cs="Courier New"/>
          <w:color w:val="000000" w:themeColor="text1"/>
          <w:sz w:val="16"/>
          <w:szCs w:val="16"/>
        </w:rPr>
      </w:pPr>
    </w:p>
    <w:p w14:paraId="0298FA0A" w14:textId="1CCD3BC4" w:rsidR="09E7B12A"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3:</w:t>
      </w:r>
    </w:p>
    <w:p w14:paraId="7DD7EA50" w14:textId="0DD00C55"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7CBDF23C" w14:textId="5396159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run</w:t>
      </w:r>
    </w:p>
    <w:p w14:paraId="2BC226E4" w14:textId="4CC908C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3469020F" w14:textId="71438E8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2236 bytes</w:t>
      </w:r>
    </w:p>
    <w:p w14:paraId="4F7D8D54" w14:textId="20CF3C5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17:29:16 UTC Thu Oct 21 2021</w:t>
      </w:r>
    </w:p>
    <w:p w14:paraId="74C0D392" w14:textId="1C2A78B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15.5</w:t>
      </w:r>
    </w:p>
    <w:p w14:paraId="4253B0A4" w14:textId="42DFFCC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4067D429" w14:textId="6815A93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0CB60574" w14:textId="22B6990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platform punt-keepalive disable-kernel-core</w:t>
      </w:r>
    </w:p>
    <w:p w14:paraId="59CD89DC" w14:textId="3765356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hostname Router</w:t>
      </w:r>
    </w:p>
    <w:p w14:paraId="56247DFB" w14:textId="762F80F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62D59459" w14:textId="5B2A638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2674587B" w14:textId="06E73DE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6F35F766" w14:textId="0701F72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4E844004" w14:textId="47B8BDF3"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03F854A8" w14:textId="5DFFE0B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59D0A7EF" w14:textId="40B847D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3BA88440" w14:textId="2ACDDD3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6DB3A0E8" w14:textId="2CE2503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2D2ECF0C" w14:textId="5834C65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3B79DA42" w14:textId="7E34895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license udi pid ISR4321/K9 sn FDO214420HW</w:t>
      </w:r>
    </w:p>
    <w:p w14:paraId="61DFB08F" w14:textId="63EE871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5C0F8EC0" w14:textId="32B6998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241DC598" w14:textId="19322F2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0010C498" w14:textId="79739FA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vlan internal allocation policy ascending</w:t>
      </w:r>
    </w:p>
    <w:p w14:paraId="7EC4E65C" w14:textId="0F50C1A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587760A0" w14:textId="3E00E2C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192.168.1.113 255.255.255.240</w:t>
      </w:r>
    </w:p>
    <w:p w14:paraId="27306956" w14:textId="51177F3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75D321E4" w14:textId="08B049A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2CD73D94" w14:textId="61E827B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192.168.1.33 255.255.255.240</w:t>
      </w:r>
    </w:p>
    <w:p w14:paraId="7DB310BA" w14:textId="47EDA17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5D274AD1" w14:textId="414010F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29BACEF1" w14:textId="783E01F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0EEF0DD5" w14:textId="6232725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6994E878" w14:textId="2990CAD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7B53CC8" w14:textId="00C1B563"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GigabitEthernet0/0/1</w:t>
      </w:r>
    </w:p>
    <w:p w14:paraId="073A2F74" w14:textId="4D8C55A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722A67BB" w14:textId="1C02C13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192.168.1.18 255.255.255.240</w:t>
      </w:r>
    </w:p>
    <w:p w14:paraId="40A88891" w14:textId="589DD3E3"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5B91D414" w14:textId="25DEC1B3"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6D2A3481" w14:textId="6869C5E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363FE36F" w14:textId="34DC9D5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038D5B26" w14:textId="16678A2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9D6AFCD" w14:textId="6083CD5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Serial0/1/0</w:t>
      </w:r>
    </w:p>
    <w:p w14:paraId="1A13B97B" w14:textId="33205DC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6AAC1D57" w14:textId="25E731A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370FEDF" w14:textId="3E8BFCB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Serial0/1/1</w:t>
      </w:r>
    </w:p>
    <w:p w14:paraId="59AFBA54" w14:textId="1AD693A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no ip address</w:t>
      </w:r>
    </w:p>
    <w:p w14:paraId="06D98F78" w14:textId="1911A00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933601E" w14:textId="4841D4F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7760FE81" w14:textId="6607F07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1848AD90" w14:textId="7412394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019E45A5" w14:textId="2B6E7BF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658C619B" w14:textId="4734769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754FCCDB" w14:textId="2B8AE1C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Vlan1</w:t>
      </w:r>
    </w:p>
    <w:p w14:paraId="44C3E643" w14:textId="044B74A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148FB14D" w14:textId="0F9CD02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2C1FCF53" w14:textId="5F4E2F5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1FF0594D" w14:textId="12CD646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metric weights 0 200 250 100 100 100</w:t>
      </w:r>
    </w:p>
    <w:p w14:paraId="4FE30D78" w14:textId="17500A9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104E7A3B" w14:textId="42453BD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1D4E9BF2" w14:textId="6861EE4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6EC822A7" w14:textId="12E0655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096BB5B8" w14:textId="0B9815B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16301AAD" w14:textId="02C7E01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54BFD9B8" w14:textId="3F70188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413DABF2" w14:textId="65FAA88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073F4F9E" w14:textId="50FA351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223829C3" w14:textId="3714FC3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4E53A83B" w14:textId="7716784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4D0F5F64" w14:textId="4043822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628DB551" w14:textId="7EDB140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192.168.1.176 0.0.0.15</w:t>
      </w:r>
    </w:p>
    <w:p w14:paraId="4CF3C617" w14:textId="0AAA813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6477620D" w14:textId="34FB0E7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GigabitEthernet0/0/1</w:t>
      </w:r>
    </w:p>
    <w:p w14:paraId="697D5031" w14:textId="508FF87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586B9DD6" w14:textId="4F066DB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server</w:t>
      </w:r>
    </w:p>
    <w:p w14:paraId="670D76D7" w14:textId="6D1E3E13"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secure-server</w:t>
      </w:r>
    </w:p>
    <w:p w14:paraId="0A31FDB8" w14:textId="2B3069A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30936AD5" w14:textId="674CA61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0C0AFFF7" w14:textId="4DE5D58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606CB172" w14:textId="7B43ABB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05585AC9" w14:textId="11CC9A4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59A13AB1" w14:textId="7D0E3C6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1ACEA8EB" w14:textId="3E14795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0778EE30" w14:textId="40BD0EB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0BF161B7" w14:textId="1726578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login</w:t>
      </w:r>
    </w:p>
    <w:p w14:paraId="68C0D105" w14:textId="033BE38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04105775" w14:textId="5C024D85" w:rsidR="557C454C" w:rsidRDefault="557C454C" w:rsidP="235F2E15">
      <w:pPr>
        <w:spacing w:after="160" w:line="259" w:lineRule="auto"/>
        <w:rPr>
          <w:rFonts w:ascii="Courier New" w:eastAsia="Courier New" w:hAnsi="Courier New" w:cs="Courier New"/>
          <w:color w:val="000000" w:themeColor="text1"/>
          <w:sz w:val="16"/>
          <w:szCs w:val="16"/>
        </w:rPr>
      </w:pPr>
    </w:p>
    <w:p w14:paraId="28C11F99" w14:textId="14809CC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protocols</w:t>
      </w:r>
    </w:p>
    <w:p w14:paraId="6D2F2C49" w14:textId="3528F1C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0BDD306A" w14:textId="67F8462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02C362C" w14:textId="7E0097A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558C26FC" w14:textId="69544EE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27927E5F" w14:textId="058F0BA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55F54D3D" w14:textId="60781AE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6FFAB742" w14:textId="1E5D2D3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1799B776" w14:textId="35D762E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32</w:t>
      </w:r>
    </w:p>
    <w:p w14:paraId="7D70F13A" w14:textId="0EF03A7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47A113A7" w14:textId="7393A43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3B03B21B" w14:textId="39E59ED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29285334" w14:textId="5353A60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11803596" w14:textId="7484DC2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9360D2A" w14:textId="71C36DA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7FAEFC31" w14:textId="62EE9E3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0A14B6F5" w14:textId="49072C9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5D9718DC" w14:textId="5F3BF97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GigabitEthernet0/0/1 will have 10 added to metric if on list 1</w:t>
      </w:r>
    </w:p>
    <w:p w14:paraId="59DFC43C" w14:textId="60ED7C4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6C26EDBF" w14:textId="5E9109E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flagged in outgoing updates</w:t>
      </w:r>
    </w:p>
    <w:p w14:paraId="72EC849D" w14:textId="7C6F8F5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5E308846" w14:textId="59E8CE4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49C1CCEB" w14:textId="4B7F94A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33FBB946" w14:textId="36BAFF2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6EBFB836" w14:textId="691FB19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4738BDAB" w14:textId="5E71752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3BEE4ED7" w14:textId="0203AF1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58FBE515" w14:textId="3705318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26592832" w14:textId="0FF2D06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192.168.1.113</w:t>
      </w:r>
    </w:p>
    <w:p w14:paraId="68B9F911" w14:textId="042EABD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37272F9B" w14:textId="7DE49C1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42C6FD90" w14:textId="2DE4438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0A738EDC" w14:textId="43D3234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6937D788" w14:textId="75F250F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0AF24174" w14:textId="2FBEA98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07D340D9" w14:textId="34F0DDB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w:t>
      </w:r>
    </w:p>
    <w:p w14:paraId="3E324330" w14:textId="6E10447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46DC0544" w14:textId="363612C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57A47305" w14:textId="322322E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4B19F744" w14:textId="1C4F1A5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2670F641" w14:textId="3690AD3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1EFFDF17" w14:textId="37ED678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636C33F9" w14:textId="0EFCA60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15534A94" w14:textId="38AA182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50FA33D7" w14:textId="628BE0B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2BFB751A" w14:textId="469770F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20F8CE9C" w14:textId="6165DE4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192.168.1.112/28</w:t>
      </w:r>
    </w:p>
    <w:p w14:paraId="6F87B683" w14:textId="249FABB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0F34F08D" w14:textId="26FA43A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47EE57BF" w14:textId="4883B9F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7EBC86AA" w14:textId="14A71D3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5727A00B" w14:textId="159CDB7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635AEAAF" w14:textId="553211A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32A45841" w14:textId="37195D9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3514B6CA" w14:textId="5EC714E7" w:rsidR="557C454C" w:rsidRDefault="557C454C" w:rsidP="235F2E15">
      <w:pPr>
        <w:spacing w:after="160" w:line="259" w:lineRule="auto"/>
        <w:rPr>
          <w:rFonts w:ascii="Courier New" w:eastAsia="Courier New" w:hAnsi="Courier New" w:cs="Courier New"/>
          <w:color w:val="000000" w:themeColor="text1"/>
          <w:sz w:val="16"/>
          <w:szCs w:val="16"/>
        </w:rPr>
      </w:pPr>
    </w:p>
    <w:p w14:paraId="5942D52B" w14:textId="660232E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eigrp protocol</w:t>
      </w:r>
    </w:p>
    <w:p w14:paraId="22616CCA" w14:textId="19CAD5F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5CF70CFB" w14:textId="488F51E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6FF0F565" w14:textId="4058E43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37A4B50A" w14:textId="7167D9C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1A502776" w14:textId="38FEFEE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5A6ED260" w14:textId="0F660A4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701868DD" w14:textId="026F757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0D2E589B" w14:textId="24EFFE2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192.168.1.113</w:t>
      </w:r>
    </w:p>
    <w:p w14:paraId="47C84A0E" w14:textId="106D2CE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50B2BFBD" w14:textId="6B488E3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6F2649A4" w14:textId="059BB7E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56CB8284" w14:textId="4D3F19C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135B9C07" w14:textId="457ACF9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2E831CFA" w14:textId="676B11B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5ABF9149" w14:textId="1D8BD6CF" w:rsidR="557C454C" w:rsidRDefault="557C454C" w:rsidP="235F2E15">
      <w:pPr>
        <w:spacing w:after="160" w:line="259" w:lineRule="auto"/>
        <w:rPr>
          <w:rFonts w:ascii="Courier New" w:eastAsia="Courier New" w:hAnsi="Courier New" w:cs="Courier New"/>
          <w:color w:val="000000" w:themeColor="text1"/>
          <w:sz w:val="16"/>
          <w:szCs w:val="16"/>
        </w:rPr>
      </w:pPr>
    </w:p>
    <w:p w14:paraId="6A76DB27" w14:textId="3E15D6B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eigrp topology</w:t>
      </w:r>
    </w:p>
    <w:p w14:paraId="69B31658" w14:textId="45B680A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AS(1)/ID(192.168.1.113)</w:t>
      </w:r>
    </w:p>
    <w:p w14:paraId="652C9107" w14:textId="5D9ECC0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Codes: P - Passive, A - Active, U - Update, Q - Query, R - Reply,</w:t>
      </w:r>
    </w:p>
    <w:p w14:paraId="681D6CEA" w14:textId="4179883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34E2E286" w14:textId="44C5011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F2F0F14" w14:textId="251AF87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192.168.1.112/28, 1 successors, FD is 3620126</w:t>
      </w:r>
    </w:p>
    <w:p w14:paraId="6BC2DEFD" w14:textId="1D6F5AD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13ADDBD7" w14:textId="0A08ABA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192.168.1.16/28, 1 successors, FD is 72473380</w:t>
      </w:r>
    </w:p>
    <w:p w14:paraId="26B71A6D" w14:textId="41241EF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GigabitEthernet0/0/1</w:t>
      </w:r>
    </w:p>
    <w:p w14:paraId="43B7977E" w14:textId="3919CBB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192.168.1.32/28, 1 successors, FD is 72473380</w:t>
      </w:r>
    </w:p>
    <w:p w14:paraId="6DE6BFC0" w14:textId="325ABFD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07ACEB93" w14:textId="4E19736C" w:rsidR="557C454C" w:rsidRDefault="557C454C" w:rsidP="235F2E15">
      <w:pPr>
        <w:spacing w:after="160" w:line="259" w:lineRule="auto"/>
        <w:rPr>
          <w:rFonts w:ascii="Courier New" w:eastAsia="Courier New" w:hAnsi="Courier New" w:cs="Courier New"/>
          <w:color w:val="000000" w:themeColor="text1"/>
          <w:sz w:val="16"/>
          <w:szCs w:val="16"/>
        </w:rPr>
      </w:pPr>
    </w:p>
    <w:p w14:paraId="018A2EB3" w14:textId="682B09B1"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eigrp neighbors</w:t>
      </w:r>
    </w:p>
    <w:p w14:paraId="51F9DF6E" w14:textId="6CE26FE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Neighbors for AS(1)</w:t>
      </w:r>
    </w:p>
    <w:p w14:paraId="7B0A7A29" w14:textId="3F6581A6" w:rsidR="557C454C" w:rsidRDefault="557C454C" w:rsidP="235F2E15">
      <w:pPr>
        <w:spacing w:after="160" w:line="259" w:lineRule="auto"/>
        <w:rPr>
          <w:rFonts w:ascii="Courier New" w:eastAsia="Courier New" w:hAnsi="Courier New" w:cs="Courier New"/>
          <w:color w:val="000000" w:themeColor="text1"/>
          <w:sz w:val="16"/>
          <w:szCs w:val="16"/>
        </w:rPr>
      </w:pPr>
    </w:p>
    <w:p w14:paraId="34C181D7" w14:textId="1DF8A56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eigrp interfaces</w:t>
      </w:r>
    </w:p>
    <w:p w14:paraId="1EBD30D6" w14:textId="78D110A8"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4C3F198E" w14:textId="44A4B4D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52FCECEA" w14:textId="2E65B13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4BB1CB15" w14:textId="1E202FDA"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Gi0/0/1                  0        0/0       0/0           0       0/8            0           0</w:t>
      </w:r>
    </w:p>
    <w:p w14:paraId="776C5BF4" w14:textId="059A254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38DD88DF" w14:textId="37986AA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6E8EF604" w14:textId="170F473D" w:rsidR="557C454C" w:rsidRDefault="557C454C" w:rsidP="235F2E15">
      <w:pPr>
        <w:spacing w:after="160" w:line="259" w:lineRule="auto"/>
        <w:rPr>
          <w:rFonts w:ascii="Courier New" w:eastAsia="Courier New" w:hAnsi="Courier New" w:cs="Courier New"/>
          <w:color w:val="000000" w:themeColor="text1"/>
          <w:sz w:val="16"/>
          <w:szCs w:val="16"/>
        </w:rPr>
      </w:pPr>
    </w:p>
    <w:p w14:paraId="55933B7E" w14:textId="1F1BCAE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route</w:t>
      </w:r>
    </w:p>
    <w:p w14:paraId="5DBFD18D" w14:textId="17210B30"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1125C4AC" w14:textId="251CF736"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03ABAE4B" w14:textId="02B8103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79FACD15" w14:textId="3378A50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4ECC3ECD" w14:textId="0607EDF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151F6729" w14:textId="704DA5E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6D1125CF" w14:textId="646B2F3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6711B3C6" w14:textId="24593A2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35AC14A7" w14:textId="354DB5D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3B9404B4" w14:textId="0DE9D9F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8984514" w14:textId="64B4CC6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28D892C4" w14:textId="4243F6A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D472770" w14:textId="68FD25B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6 subnets, 2 masks</w:t>
      </w:r>
    </w:p>
    <w:p w14:paraId="49286F1C" w14:textId="11F704E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192.168.1.16/28 is directly connected, GigabitEthernet0/0/1</w:t>
      </w:r>
    </w:p>
    <w:p w14:paraId="7EC5F808" w14:textId="4258EDC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192.168.1.18/32 is directly connected, GigabitEthernet0/0/1</w:t>
      </w:r>
    </w:p>
    <w:p w14:paraId="57A38EB1" w14:textId="2DA7F26B"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192.168.1.32/28 is directly connected, GigabitEthernet0/0/0</w:t>
      </w:r>
    </w:p>
    <w:p w14:paraId="4BA68F25" w14:textId="0E1A13C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L        192.168.1.33/32 is directly connected, GigabitEthernet0/0/0</w:t>
      </w:r>
    </w:p>
    <w:p w14:paraId="7C034B6A" w14:textId="1133877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192.168.1.112/28 is directly connected, Loopback0</w:t>
      </w:r>
    </w:p>
    <w:p w14:paraId="09E6A89E" w14:textId="3A892877"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192.168.1.113/32 is directly connected, Loopback0</w:t>
      </w:r>
    </w:p>
    <w:p w14:paraId="2CBC9165" w14:textId="128B1967" w:rsidR="557C454C" w:rsidRDefault="557C454C" w:rsidP="235F2E15">
      <w:pPr>
        <w:spacing w:after="160" w:line="259" w:lineRule="auto"/>
        <w:rPr>
          <w:rFonts w:ascii="Courier New" w:eastAsia="Courier New" w:hAnsi="Courier New" w:cs="Courier New"/>
          <w:color w:val="000000" w:themeColor="text1"/>
          <w:sz w:val="16"/>
          <w:szCs w:val="16"/>
        </w:rPr>
      </w:pPr>
    </w:p>
    <w:p w14:paraId="038F7786" w14:textId="2ADB8D3C"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R3#show ip route eigrp</w:t>
      </w:r>
    </w:p>
    <w:p w14:paraId="7EBA0FF0" w14:textId="422F31C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02DBBB95" w14:textId="0C6C29D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5F9F4198" w14:textId="1F297C3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0A553189" w14:textId="0014323D"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72238774" w14:textId="59C59649"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500317B0" w14:textId="410A5A9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6EC16C85" w14:textId="41086E85"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2B0D96C1" w14:textId="531BA7E2"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586F848B" w14:textId="25A6074E"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526FAB6F" w14:textId="3D6BD354"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29AC0D08" w14:textId="7DB3E5FF" w:rsidR="557C454C" w:rsidRDefault="292651C1"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3513CE4F" w14:textId="50B92D4C" w:rsidR="557C454C" w:rsidRDefault="557C454C" w:rsidP="235F2E15">
      <w:pPr>
        <w:spacing w:after="160" w:line="259" w:lineRule="auto"/>
        <w:rPr>
          <w:rFonts w:ascii="Courier New" w:eastAsia="Courier New" w:hAnsi="Courier New" w:cs="Courier New"/>
          <w:color w:val="000000" w:themeColor="text1"/>
          <w:sz w:val="16"/>
          <w:szCs w:val="16"/>
        </w:rPr>
      </w:pPr>
    </w:p>
    <w:p w14:paraId="4CB4BAE6" w14:textId="7E21A9A4" w:rsidR="257AEFD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4:</w:t>
      </w:r>
    </w:p>
    <w:p w14:paraId="293EC1E5" w14:textId="3EE57626" w:rsidR="557C454C" w:rsidRDefault="557C454C" w:rsidP="557C454C">
      <w:pPr>
        <w:spacing w:after="160"/>
        <w:rPr>
          <w:rFonts w:ascii="Courier New" w:eastAsia="Courier New" w:hAnsi="Courier New" w:cs="Courier New"/>
          <w:b/>
          <w:bCs/>
          <w:color w:val="000000" w:themeColor="text1"/>
          <w:sz w:val="16"/>
          <w:szCs w:val="16"/>
        </w:rPr>
      </w:pPr>
    </w:p>
    <w:p w14:paraId="56FC63F4" w14:textId="605A72B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run</w:t>
      </w:r>
    </w:p>
    <w:p w14:paraId="2E730507" w14:textId="376B6BE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275547C1" w14:textId="26C4EE0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2236 bytes</w:t>
      </w:r>
    </w:p>
    <w:p w14:paraId="2A91CBC6" w14:textId="06E9F5C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17:18:41 UTC Thu Oct 21 2021</w:t>
      </w:r>
    </w:p>
    <w:p w14:paraId="1A1E485D" w14:textId="263E9C0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15.5</w:t>
      </w:r>
    </w:p>
    <w:p w14:paraId="2D171EAB" w14:textId="7C8ED05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3D9AB858" w14:textId="7B07767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79D94F7D" w14:textId="18C3531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platform punt-keepalive disable-kernel-core</w:t>
      </w:r>
    </w:p>
    <w:p w14:paraId="35D9BE83" w14:textId="32C5B1D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hostname Router</w:t>
      </w:r>
    </w:p>
    <w:p w14:paraId="198774B4" w14:textId="643A2B3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714BCAAB" w14:textId="2E8D9C4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529FF518" w14:textId="49B8022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25B2411B" w14:textId="507C722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5249E474" w14:textId="28F8663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00898BAC" w14:textId="7ED08DB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4B05392F" w14:textId="2E7F410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15BF8B03" w14:textId="5238541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0DBDEE72" w14:textId="4E95502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4BFCD245" w14:textId="6F60895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33E06FF3" w14:textId="5B10C27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license udi pid ISR4321/K9 sn FDO214421D1</w:t>
      </w:r>
    </w:p>
    <w:p w14:paraId="185372F6" w14:textId="51E2231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21FC8029" w14:textId="0807282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2FE05FB6" w14:textId="60D85FD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63297F93" w14:textId="2A3EAB4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vlan internal allocation policy ascending</w:t>
      </w:r>
    </w:p>
    <w:p w14:paraId="4994B810" w14:textId="492F170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4F50D01B" w14:textId="42FD085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192.168.1.129 255.255.255.240</w:t>
      </w:r>
    </w:p>
    <w:p w14:paraId="10486858" w14:textId="1B4A9B5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5E91EDB6" w14:textId="079B5D5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19B708D1" w14:textId="025C66E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192.168.1.34 255.255.255.240</w:t>
      </w:r>
    </w:p>
    <w:p w14:paraId="377B9587" w14:textId="6763D77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1A368318" w14:textId="61AF245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0E7C4D11" w14:textId="07B4DC6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4D19818C" w14:textId="107FA39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05EE9C1D" w14:textId="410D757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A40B3A4" w14:textId="5A7AA32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GigabitEthernet0/0/1</w:t>
      </w:r>
    </w:p>
    <w:p w14:paraId="26E70A0B" w14:textId="18A07C2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22BA7270" w14:textId="49EEFE3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192.168.1.49 255.255.255.240</w:t>
      </w:r>
    </w:p>
    <w:p w14:paraId="7BE9C05F" w14:textId="54B7FEA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13E010D7" w14:textId="0786993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0D0F589B" w14:textId="08B894F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09FDDF89" w14:textId="5F5021F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3E87893C" w14:textId="10BC02A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5A68F1C6" w14:textId="6EE71D4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Serial0/1/0</w:t>
      </w:r>
    </w:p>
    <w:p w14:paraId="5DD2EB7B" w14:textId="5B10BB3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39A44FE4" w14:textId="0038714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3B68453" w14:textId="736EC49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Serial0/1/1</w:t>
      </w:r>
    </w:p>
    <w:p w14:paraId="74950A96" w14:textId="32622B1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326E027F" w14:textId="0702AF6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ED34C47" w14:textId="71F780C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74529317" w14:textId="0978A99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65935103" w14:textId="3905A01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4E9F0FFA" w14:textId="498981A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093A9CF" w14:textId="34B09C1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43688EF5" w14:textId="1A94387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Vlan1</w:t>
      </w:r>
    </w:p>
    <w:p w14:paraId="0EE7F4CC" w14:textId="3B8B6BD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6D2F55C0" w14:textId="65AD9FB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12EAF574" w14:textId="4DA4AA7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1DF1F0E4" w14:textId="3304425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metric weights 0 200 250 100 100 100</w:t>
      </w:r>
    </w:p>
    <w:p w14:paraId="0C4BF17D" w14:textId="7D6667B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15BD9123" w14:textId="1EC7043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416994E7" w14:textId="1661891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46170785" w14:textId="0729CD0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1BCC329C" w14:textId="4EF9924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6C6FB118" w14:textId="23F339D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1E07F080" w14:textId="765BD89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2A32915D" w14:textId="63DA450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1EAD9365" w14:textId="529EF41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687C36B8" w14:textId="5912081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23F45EB1" w14:textId="5D4A261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21E570BD" w14:textId="458E746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7351AEB5" w14:textId="1C6F4D1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192.168.1.176 0.0.0.15</w:t>
      </w:r>
    </w:p>
    <w:p w14:paraId="21EB6FE7" w14:textId="0816BCB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1514F536" w14:textId="7F9B287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GigabitEthernet0/0/1</w:t>
      </w:r>
    </w:p>
    <w:p w14:paraId="0B63F494" w14:textId="17F4A69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788BE7F1" w14:textId="0A3EA2B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server</w:t>
      </w:r>
    </w:p>
    <w:p w14:paraId="4DB0BB3E" w14:textId="529F000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http secure-server</w:t>
      </w:r>
    </w:p>
    <w:p w14:paraId="5F9F8B44" w14:textId="5DEA96E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37B71ECE" w14:textId="10C88C7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4E1B09C8" w14:textId="59EF022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19C62903" w14:textId="345D3D7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68C1C410" w14:textId="5BDECD2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44B9F5E5" w14:textId="272E620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5020E808" w14:textId="534402B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70A97D1D" w14:textId="08CC2A3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1E8337EA" w14:textId="628B18B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w:t>
      </w:r>
    </w:p>
    <w:p w14:paraId="29114E4F" w14:textId="3FC085D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400CD6AE" w14:textId="4B0B4CC4" w:rsidR="235F2E15" w:rsidRDefault="235F2E15" w:rsidP="235F2E15">
      <w:pPr>
        <w:spacing w:after="160" w:line="259" w:lineRule="auto"/>
        <w:rPr>
          <w:rFonts w:ascii="Courier New" w:eastAsia="Courier New" w:hAnsi="Courier New" w:cs="Courier New"/>
          <w:color w:val="000000" w:themeColor="text1"/>
          <w:sz w:val="16"/>
          <w:szCs w:val="16"/>
        </w:rPr>
      </w:pPr>
    </w:p>
    <w:p w14:paraId="302EF882" w14:textId="274CBDD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protocols</w:t>
      </w:r>
    </w:p>
    <w:p w14:paraId="213C0DDD" w14:textId="4CD3CB6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6B66D69C" w14:textId="2DB7C3B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CAD73DB" w14:textId="1170B0B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3740747A" w14:textId="6B98927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41404974" w14:textId="2CF4BEC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605EEE0B" w14:textId="6315EB5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016D7D35" w14:textId="0D8D92B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5770CBA6" w14:textId="2251D68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Maximum path: 32</w:t>
      </w:r>
    </w:p>
    <w:p w14:paraId="586A268A" w14:textId="59E64A9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19C0FB91" w14:textId="7D060B3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032E02CE" w14:textId="764B451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3B653713" w14:textId="1F8685C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30DF04B0" w14:textId="7E00B45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35C1DBF" w14:textId="6664D4D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1263DDD5" w14:textId="074C89A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3A80E0ED" w14:textId="76A92FF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1C96D71A" w14:textId="66399BF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2431778A" w14:textId="33BA7D4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GigabitEthernet0/0/1 will have 10 added to metric if on list 1</w:t>
      </w:r>
    </w:p>
    <w:p w14:paraId="0D24E103" w14:textId="5DF3C6B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flagged in outgoing updates</w:t>
      </w:r>
    </w:p>
    <w:p w14:paraId="1C748850" w14:textId="1C33870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79BADE17" w14:textId="2D2EFAA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6AC98D22" w14:textId="227732C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439224C0" w14:textId="44EA07F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77D5700A" w14:textId="51CCA11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73ABA538" w14:textId="5A1A973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78EAA937" w14:textId="6F909D5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579FACE3" w14:textId="459A9F9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78C872E6" w14:textId="5F13060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192.168.1.129</w:t>
      </w:r>
    </w:p>
    <w:p w14:paraId="0592F4E9" w14:textId="680B384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270EBD84" w14:textId="7EC4331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6D88764D" w14:textId="7300B62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2674B32F" w14:textId="49BCB8D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2FF55251" w14:textId="29B19E0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74754412" w14:textId="46C13FD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06EB4D82" w14:textId="686F55E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8821DD1" w14:textId="5430DAD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288E6223" w14:textId="4948440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7F2A1ECC" w14:textId="4761E49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7423D81C" w14:textId="1111B7E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66C7DA37" w14:textId="40C6F14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4A23AC8B" w14:textId="18D2440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72FB49CA" w14:textId="7A57E23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2E0FE876" w14:textId="61FE974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5485A56C" w14:textId="2F2441F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786DFBBC" w14:textId="07E74AA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688289F0" w14:textId="0E4481D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192.168.1.112/28</w:t>
      </w:r>
    </w:p>
    <w:p w14:paraId="7FEB21D1" w14:textId="628ACD5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56EFB1DE" w14:textId="1A6D7BE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16B6A2BC" w14:textId="51677DE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68016DD4" w14:textId="6A56CB6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7EB2A214" w14:textId="187BF12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7AAF9760" w14:textId="5914424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4028CBA0" w14:textId="22AB92A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5904EE5E" w14:textId="1E15AC86" w:rsidR="235F2E15" w:rsidRDefault="235F2E15" w:rsidP="235F2E15">
      <w:pPr>
        <w:spacing w:after="160" w:line="259" w:lineRule="auto"/>
        <w:rPr>
          <w:rFonts w:ascii="Courier New" w:eastAsia="Courier New" w:hAnsi="Courier New" w:cs="Courier New"/>
          <w:color w:val="000000" w:themeColor="text1"/>
          <w:sz w:val="16"/>
          <w:szCs w:val="16"/>
        </w:rPr>
      </w:pPr>
    </w:p>
    <w:p w14:paraId="0A1F569A" w14:textId="36FC1E3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eigrp protocol</w:t>
      </w:r>
    </w:p>
    <w:p w14:paraId="7E693250" w14:textId="61ACADC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0965800B" w14:textId="746198C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0A6A092E" w14:textId="4E6CED3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4DD53428" w14:textId="224F8C7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6C822882" w14:textId="102D9B0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66A11CEA" w14:textId="2FD5D0F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395CF8B9" w14:textId="188A8A9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2290AF4E" w14:textId="1633E1C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192.168.1.129</w:t>
      </w:r>
    </w:p>
    <w:p w14:paraId="198BC731" w14:textId="423B1E0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15C5915D" w14:textId="68D8459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20AD2FD8" w14:textId="1EECA0D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5AD026EC" w14:textId="36AB53A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0F6A0FA7" w14:textId="0499F15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2A85248B" w14:textId="21BF5A3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7199D81C" w14:textId="36418468" w:rsidR="235F2E15" w:rsidRDefault="235F2E15" w:rsidP="235F2E15">
      <w:pPr>
        <w:spacing w:after="160" w:line="259" w:lineRule="auto"/>
        <w:rPr>
          <w:rFonts w:ascii="Courier New" w:eastAsia="Courier New" w:hAnsi="Courier New" w:cs="Courier New"/>
          <w:color w:val="000000" w:themeColor="text1"/>
          <w:sz w:val="16"/>
          <w:szCs w:val="16"/>
        </w:rPr>
      </w:pPr>
    </w:p>
    <w:p w14:paraId="45844A37" w14:textId="1002E6F7"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eigrp topology</w:t>
      </w:r>
    </w:p>
    <w:p w14:paraId="27DBD151" w14:textId="0B1F54D2"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AS(1)/ID(192.168.1.129)</w:t>
      </w:r>
    </w:p>
    <w:p w14:paraId="1969F48E" w14:textId="2934C66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P - Passive, A - Active, U - Update, Q - Query, R - Reply,</w:t>
      </w:r>
    </w:p>
    <w:p w14:paraId="5C394F08" w14:textId="7CB8E40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47F035A9" w14:textId="762D926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0D47C20B" w14:textId="559F61A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192.168.1.48/28, 1 successors, FD is 72473380</w:t>
      </w:r>
    </w:p>
    <w:p w14:paraId="4902EDE0" w14:textId="0C7F97D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GigabitEthernet0/0/1</w:t>
      </w:r>
    </w:p>
    <w:p w14:paraId="74DCE21F" w14:textId="50EBA65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192.168.1.128/28, 1 successors, FD is 3620126</w:t>
      </w:r>
    </w:p>
    <w:p w14:paraId="5E3B91C3" w14:textId="0E9CD7F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3F74A60E" w14:textId="50CDF84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192.168.1.32/28, 1 successors, FD is 72473380</w:t>
      </w:r>
    </w:p>
    <w:p w14:paraId="5A54CC94" w14:textId="726EDEB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7E882294" w14:textId="017739BF" w:rsidR="235F2E15" w:rsidRDefault="235F2E15" w:rsidP="235F2E15">
      <w:pPr>
        <w:spacing w:after="160" w:line="259" w:lineRule="auto"/>
        <w:rPr>
          <w:rFonts w:ascii="Courier New" w:eastAsia="Courier New" w:hAnsi="Courier New" w:cs="Courier New"/>
          <w:color w:val="000000" w:themeColor="text1"/>
          <w:sz w:val="16"/>
          <w:szCs w:val="16"/>
        </w:rPr>
      </w:pPr>
    </w:p>
    <w:p w14:paraId="43E1BC07" w14:textId="39B6BDCB"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eigrp neighbors</w:t>
      </w:r>
    </w:p>
    <w:p w14:paraId="7F15AC81" w14:textId="0656699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EIGRP-IPv4 Neighbors for AS(1)</w:t>
      </w:r>
    </w:p>
    <w:p w14:paraId="74434B3A" w14:textId="6E41F2D3" w:rsidR="235F2E15" w:rsidRDefault="235F2E15" w:rsidP="235F2E15">
      <w:pPr>
        <w:spacing w:after="160" w:line="259" w:lineRule="auto"/>
        <w:rPr>
          <w:rFonts w:ascii="Courier New" w:eastAsia="Courier New" w:hAnsi="Courier New" w:cs="Courier New"/>
          <w:color w:val="000000" w:themeColor="text1"/>
          <w:sz w:val="16"/>
          <w:szCs w:val="16"/>
        </w:rPr>
      </w:pPr>
    </w:p>
    <w:p w14:paraId="4B1D3D3A" w14:textId="21DD8AD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eigrp interfaces</w:t>
      </w:r>
    </w:p>
    <w:p w14:paraId="409371C1" w14:textId="67A93F8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53C5335A" w14:textId="5BC536E9"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01B45972" w14:textId="1E0CFF8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781C394D" w14:textId="16AEBF6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1341E91B" w14:textId="058AE6B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Gi0/0/1                  0        0/0       0/0           0       0/8            0           0</w:t>
      </w:r>
    </w:p>
    <w:p w14:paraId="7246D4BD" w14:textId="0484DA7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1C86500B" w14:textId="1190A783" w:rsidR="235F2E15" w:rsidRDefault="235F2E15" w:rsidP="235F2E15">
      <w:pPr>
        <w:spacing w:after="160" w:line="259" w:lineRule="auto"/>
        <w:rPr>
          <w:rFonts w:ascii="Courier New" w:eastAsia="Courier New" w:hAnsi="Courier New" w:cs="Courier New"/>
          <w:color w:val="000000" w:themeColor="text1"/>
          <w:sz w:val="16"/>
          <w:szCs w:val="16"/>
        </w:rPr>
      </w:pPr>
    </w:p>
    <w:p w14:paraId="45EB2928" w14:textId="3191C25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route</w:t>
      </w:r>
    </w:p>
    <w:p w14:paraId="2065583C" w14:textId="41AFABA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586F9B48" w14:textId="64BC4AF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4BA1D508" w14:textId="0A7CC891"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1A3DB83A" w14:textId="6B85ADD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32888333" w14:textId="2652C16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3B79C368" w14:textId="2CE26A4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6D31BA25" w14:textId="3B8D2D5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401B7148" w14:textId="6F1988C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53A41DCE" w14:textId="0A07950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49607C33" w14:textId="1CA2E0B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F8C011B" w14:textId="7A8EE04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3FA73F52" w14:textId="12C20C7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05199D57" w14:textId="082ED5C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6 subnets, 2 masks</w:t>
      </w:r>
    </w:p>
    <w:p w14:paraId="0A54002F" w14:textId="1D1D5E6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192.168.1.32/28 is directly connected, GigabitEthernet0/0/0</w:t>
      </w:r>
    </w:p>
    <w:p w14:paraId="57738ADE" w14:textId="656059E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192.168.1.34/32 is directly connected, GigabitEthernet0/0/0</w:t>
      </w:r>
    </w:p>
    <w:p w14:paraId="2924DDC6" w14:textId="3FB7E15C"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192.168.1.48/28 is directly connected, GigabitEthernet0/0/1</w:t>
      </w:r>
    </w:p>
    <w:p w14:paraId="6BF03E12" w14:textId="66FB4ED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192.168.1.49/32 is directly connected, GigabitEthernet0/0/1</w:t>
      </w:r>
    </w:p>
    <w:p w14:paraId="475F1D55" w14:textId="3931AD85"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192.168.1.128/28 is directly connected, Loopback0</w:t>
      </w:r>
    </w:p>
    <w:p w14:paraId="19D50303" w14:textId="6E4FD253"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192.168.1.129/32 is directly connected, Loopback0</w:t>
      </w:r>
    </w:p>
    <w:p w14:paraId="780D70CD" w14:textId="3A1C5287" w:rsidR="235F2E15" w:rsidRDefault="235F2E15" w:rsidP="235F2E15">
      <w:pPr>
        <w:spacing w:after="160" w:line="259" w:lineRule="auto"/>
        <w:rPr>
          <w:rFonts w:ascii="Courier New" w:eastAsia="Courier New" w:hAnsi="Courier New" w:cs="Courier New"/>
          <w:color w:val="000000" w:themeColor="text1"/>
          <w:sz w:val="16"/>
          <w:szCs w:val="16"/>
        </w:rPr>
      </w:pPr>
    </w:p>
    <w:p w14:paraId="5DB1F79A" w14:textId="2014AE6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R4#show ip route eigrp</w:t>
      </w:r>
    </w:p>
    <w:p w14:paraId="7692827A" w14:textId="7A4EC83A"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27C3A9EA" w14:textId="491D360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1F8BD324" w14:textId="4F735514"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3C7A0505" w14:textId="2C118700"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16D1BFFA" w14:textId="634ACDE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55F0386C" w14:textId="29B61A5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226DA3C3" w14:textId="211B87DE"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o - ODR, P - periodic downloaded static route, H - NHRP, l - LISP</w:t>
      </w:r>
    </w:p>
    <w:p w14:paraId="40417F3A" w14:textId="1C26F1BD"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09825C34" w14:textId="0B227C06"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0F64E402" w14:textId="0417078F"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241A1775" w14:textId="02899148" w:rsidR="7C2FC9B3" w:rsidRDefault="7C2FC9B3"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37DD09D2" w14:textId="1813E263" w:rsidR="557C454C" w:rsidRDefault="557C454C" w:rsidP="557C454C">
      <w:pPr>
        <w:spacing w:after="160" w:line="259" w:lineRule="auto"/>
        <w:rPr>
          <w:rFonts w:ascii="Courier New" w:eastAsia="Courier New" w:hAnsi="Courier New" w:cs="Courier New"/>
          <w:color w:val="000000" w:themeColor="text1"/>
          <w:sz w:val="16"/>
          <w:szCs w:val="16"/>
        </w:rPr>
      </w:pPr>
    </w:p>
    <w:p w14:paraId="09A24B18" w14:textId="0C6612E5" w:rsidR="09E7B12A"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5:</w:t>
      </w:r>
    </w:p>
    <w:p w14:paraId="288F0327" w14:textId="69B3826C" w:rsidR="557C454C" w:rsidRDefault="557C454C" w:rsidP="557C454C">
      <w:pPr>
        <w:spacing w:after="160"/>
        <w:rPr>
          <w:rFonts w:ascii="Courier New" w:eastAsia="Courier New" w:hAnsi="Courier New" w:cs="Courier New"/>
          <w:b/>
          <w:bCs/>
          <w:color w:val="000000" w:themeColor="text1"/>
          <w:sz w:val="16"/>
          <w:szCs w:val="16"/>
        </w:rPr>
      </w:pPr>
    </w:p>
    <w:p w14:paraId="4C83A16B" w14:textId="1D148FC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run</w:t>
      </w:r>
    </w:p>
    <w:p w14:paraId="78948EE9" w14:textId="5AE2421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57E311C2" w14:textId="1A505C2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4553 bytes</w:t>
      </w:r>
    </w:p>
    <w:p w14:paraId="75B655A8" w14:textId="70E7D20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17:19:29 UTC Thu Oct 21 2021</w:t>
      </w:r>
    </w:p>
    <w:p w14:paraId="0C9FD5D2" w14:textId="5EC5FC1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16.9</w:t>
      </w:r>
    </w:p>
    <w:p w14:paraId="03229570" w14:textId="7B333A6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10AC4501" w14:textId="19F7432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66FC1714" w14:textId="7022682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platform qfp utilization monitor load 80</w:t>
      </w:r>
    </w:p>
    <w:p w14:paraId="38EAA9A8" w14:textId="5F55282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platform punt-keepalive disable-kernel-core</w:t>
      </w:r>
    </w:p>
    <w:p w14:paraId="25B687D0" w14:textId="7C66820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hostname Router</w:t>
      </w:r>
    </w:p>
    <w:p w14:paraId="43A122B2" w14:textId="037CE0A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58615D9C" w14:textId="296BA2B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66C325AE" w14:textId="3E484FC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7F00168C" w14:textId="5BCE08B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69F3D5C5" w14:textId="7CBD679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2CB1DF51" w14:textId="41267B1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40F8E67F" w14:textId="7EDEE89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5CFCB2F6" w14:textId="0118F6A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23F6282E" w14:textId="30C4B72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 on-success log</w:t>
      </w:r>
    </w:p>
    <w:p w14:paraId="16E77B05" w14:textId="120A08F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1F34F2BA" w14:textId="3414C87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1B110A7A" w14:textId="74A7685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crypto pki trustpoint TP-self-signed-859896477</w:t>
      </w:r>
    </w:p>
    <w:p w14:paraId="59CB9D4B" w14:textId="3AC0A86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enrollment selfsigned</w:t>
      </w:r>
    </w:p>
    <w:p w14:paraId="501A877A" w14:textId="775AD69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subject-name cn=IOS-Self-Signed-Certificate-859896477</w:t>
      </w:r>
    </w:p>
    <w:p w14:paraId="10AB010A" w14:textId="39630A8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revocation-check none</w:t>
      </w:r>
    </w:p>
    <w:p w14:paraId="1792C0E2" w14:textId="080F896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rsakeypair TP-self-signed-859896477</w:t>
      </w:r>
    </w:p>
    <w:p w14:paraId="3EFF2F33" w14:textId="12BF5D7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crypto pki certificate chain TP-self-signed-859896477</w:t>
      </w:r>
    </w:p>
    <w:p w14:paraId="5ACF3AB2" w14:textId="43743A2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certificate self-signed 01</w:t>
      </w:r>
    </w:p>
    <w:p w14:paraId="2FF2D585" w14:textId="00F911A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3082032E 30820216 A0030201 02020101 300D0609 2A864886 F70D0101 05050030</w:t>
      </w:r>
    </w:p>
    <w:p w14:paraId="5969AD6C" w14:textId="1DF0F10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30312E30 2C060355 04031325 494F532D 53656C66 2D536967 6E65642D 43657274</w:t>
      </w:r>
    </w:p>
    <w:p w14:paraId="1ECBDE60" w14:textId="32A9A6A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69666963 6174652D 38353938 39363437 37301E17 0D323131 30323131 37313835</w:t>
      </w:r>
    </w:p>
    <w:p w14:paraId="06B6735D" w14:textId="4BD7CB0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365A170D 33303031 30313030 30303030 5A303031 2E302C06 03550403 1325494F</w:t>
      </w:r>
    </w:p>
    <w:p w14:paraId="7264CC7B" w14:textId="27DC45E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532D5365 6C662D53 69676E65 642D4365 72746966 69636174 652D3835 39383936</w:t>
      </w:r>
    </w:p>
    <w:p w14:paraId="51A1378A" w14:textId="6BC816C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34373730 82012230 0D06092A 864886F7 0D010101 05000382 010F0030 82010A02</w:t>
      </w:r>
    </w:p>
    <w:p w14:paraId="28687E93" w14:textId="3B5530A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82010100 E7635DFC 1EEC911B EA68C070 C405C2BD B31B1CE8 C44AD0D6 2DE7A060</w:t>
      </w:r>
    </w:p>
    <w:p w14:paraId="29B3BA8D" w14:textId="6B787BB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3E726A51 0CB9DA39 7E97D2BA BC8B3BA4 A097BA1E F679999A 73EAFE10 B0EAB292</w:t>
      </w:r>
    </w:p>
    <w:p w14:paraId="3E0A5873" w14:textId="32ACC84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0F40512B 3197E092 B52B9C29 BF6F1CA8 55324FC6 AF522434 6E04AD1B 366F29A1</w:t>
      </w:r>
    </w:p>
    <w:p w14:paraId="339FBFB8" w14:textId="0E1C9F4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1EEAE19A 9F166918 AD737A58 7A9968B5 E97237D8 B0C37AF1 8E736360 4B50B02E</w:t>
      </w:r>
    </w:p>
    <w:p w14:paraId="2E2324D0" w14:textId="51E9ACB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5C8453AD 90B39A8C 80F58059 0B6239EF 9721EAAB EDB7B066 46503F13 07C8A737</w:t>
      </w:r>
    </w:p>
    <w:p w14:paraId="799E9E21" w14:textId="55DD5AA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19239C08 191D105D 9DC09B7D 307F53F3 9013FC3F 1516CEBB 1F42B7FA 6AAA329C</w:t>
      </w:r>
    </w:p>
    <w:p w14:paraId="5C3B19DA" w14:textId="160DF2C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EF43ABB4 3A4DA45F D1294FD1 3A3C01B6 E5229CE3 9F7167E9 843897E1 30EF5F89</w:t>
      </w:r>
    </w:p>
    <w:p w14:paraId="600284DF" w14:textId="3D0BD55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B22907B9 6097A409 20B97FB1 81EE956C B5253FD3 952B2F6C FBB03B71 EBD5CB71</w:t>
      </w:r>
    </w:p>
    <w:p w14:paraId="03793F99" w14:textId="0E31959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603A9931 02030100 01A35330 51300F06 03551D13 0101FF04 05300301 01FF301F</w:t>
      </w:r>
    </w:p>
    <w:p w14:paraId="12A88470" w14:textId="5676045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0603551D 23041830 16801403 F1B7CD29 2F3D5BC0 0D5DC4C0 6F552236 3E04B730</w:t>
      </w:r>
    </w:p>
    <w:p w14:paraId="031377FC" w14:textId="4237AE8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1D060355 1D0E0416 041403F1 B7CD292F 3D5BC00D 5DC4C06F 5522363E 04B7300D</w:t>
      </w:r>
    </w:p>
    <w:p w14:paraId="16CF6079" w14:textId="3D8CFA2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06092A86 4886F70D 01010505 00038201 0100DEFF 841C63F7 E1F0B5AC AA3EFABE</w:t>
      </w:r>
    </w:p>
    <w:p w14:paraId="4F16B0A2" w14:textId="6A05C0B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6D4202C4 8875FB9E 02DA8F6A 984A556F 36C737F9 4500729B 8F5DE6D9 13936811</w:t>
      </w:r>
    </w:p>
    <w:p w14:paraId="593FDD20" w14:textId="20BEE36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9C469240 28E54320 9E5849E0 B87647B2 24BE46C6 735DA893 8F64EA22 3FD5198D</w:t>
      </w:r>
    </w:p>
    <w:p w14:paraId="310970B8" w14:textId="1453A18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73FE3A9A 9DCCF42C 00F29A00 84185C7F 5EE297DF 8CE184AA 8F34B5A3 C04290AE</w:t>
      </w:r>
    </w:p>
    <w:p w14:paraId="5CBCE459" w14:textId="0EB7DC0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58DB4256 35B75932 8112EF87 3DF76525 7DE7C2DC DD40B2AB 7C1E5A2D F10B8F2D</w:t>
      </w:r>
    </w:p>
    <w:p w14:paraId="58EC88AB" w14:textId="4E09BA7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211CE5F6 DDD39D87 DB8904C5 80B2B147 CB3105DF 45A495BB FC3D9BFA 02F59A73</w:t>
      </w:r>
    </w:p>
    <w:p w14:paraId="69B32A45" w14:textId="4244986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BBAF9C59 34D458F6 D21E4E12 28381FC2 4B43E97C 3390CB74 4C450405 862D1BD8</w:t>
      </w:r>
    </w:p>
    <w:p w14:paraId="210045DB" w14:textId="7CEDF54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F8424996 2DB11759 66E433AF 5DE39D49 858B45D2 45A08444 D9A3F506 C6FEC848</w:t>
      </w:r>
    </w:p>
    <w:p w14:paraId="6E354078" w14:textId="125DD6C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3A65E52B ACCB7170 3579ADCF 85DACE00 CB38</w:t>
      </w:r>
    </w:p>
    <w:p w14:paraId="6BFC54A2" w14:textId="7C23967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quit</w:t>
      </w:r>
    </w:p>
    <w:p w14:paraId="30B53F8B" w14:textId="36B983D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license udi pid ISR4321/K9 sn FLM240608PJ</w:t>
      </w:r>
    </w:p>
    <w:p w14:paraId="44C686A8" w14:textId="1178948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license smart enable</w:t>
      </w:r>
    </w:p>
    <w:p w14:paraId="0F449C42" w14:textId="50766F9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diagnostic bootup level minimal</w:t>
      </w:r>
    </w:p>
    <w:p w14:paraId="2398B01A" w14:textId="5B4D600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2AAF2152" w14:textId="76E74CF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64B9CD6E" w14:textId="16B7062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6E87C5EA" w14:textId="3442B23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5581B5F8" w14:textId="0598650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192.168.1.145 255.255.255.240</w:t>
      </w:r>
    </w:p>
    <w:p w14:paraId="21695EDE" w14:textId="67B31BF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3908FFD4" w14:textId="520A0FA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0C268B8D" w14:textId="64AE601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192.168.1.65 255.255.255.240</w:t>
      </w:r>
    </w:p>
    <w:p w14:paraId="6678F06E" w14:textId="2DFC127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62B33E8E" w14:textId="60A2D85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3DAFCF69" w14:textId="29B2FB4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ip bandwidth-percent eigrp 1 75</w:t>
      </w:r>
    </w:p>
    <w:p w14:paraId="58C10FAE" w14:textId="40E780C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12AEF3FB" w14:textId="4DBF91D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4D396E4" w14:textId="23867F8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GigabitEthernet0/0/1</w:t>
      </w:r>
    </w:p>
    <w:p w14:paraId="6245F271" w14:textId="43D4813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21192221" w14:textId="3B499E2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192.168.1.50 255.255.255.240</w:t>
      </w:r>
    </w:p>
    <w:p w14:paraId="533FE18E" w14:textId="2615D52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0FCACE6E" w14:textId="08DF905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1E6EC44A" w14:textId="7D2EC81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2E55B6E3" w14:textId="3EF672F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6754AEF3" w14:textId="60E658E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27DD547" w14:textId="18E85A3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GigabitEthernet0/1/0</w:t>
      </w:r>
    </w:p>
    <w:p w14:paraId="088E9C70" w14:textId="7B099B4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7379CBA4" w14:textId="2B67256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04A5EF58" w14:textId="21878C5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45F8537D" w14:textId="1B8B41F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GigabitEthernet0/1/1</w:t>
      </w:r>
    </w:p>
    <w:p w14:paraId="3DEADC19" w14:textId="131F553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D2DE911" w14:textId="1B3E7AF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20641D8B" w14:textId="20E6AE2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1BCD9568" w14:textId="40215CE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4A09A0A1" w14:textId="1484FEB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68611F15" w14:textId="02DA2F0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0ADC480" w14:textId="5286CEA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209AB2F" w14:textId="78E4073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43183E39" w14:textId="7406A3B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7B5A6308" w14:textId="72593D9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metric weights 0 200 250 100 100 100</w:t>
      </w:r>
    </w:p>
    <w:p w14:paraId="4DDA57BF" w14:textId="420AEFB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227B6A76" w14:textId="23CB95B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22D5AF1C" w14:textId="54524A5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4D514932" w14:textId="5D9E15C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0F094596" w14:textId="443F14D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20140C24" w14:textId="31962FB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03FF3417" w14:textId="2E4D1F2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2BDFD983" w14:textId="0E107E0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7688B397" w14:textId="08D4FDD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70CC80DE" w14:textId="6911BB1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69547F82" w14:textId="6EE001A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521107D4" w14:textId="733A68B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1B737D98" w14:textId="5A2A615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network 192.168.1.176 0.0.0.15</w:t>
      </w:r>
    </w:p>
    <w:p w14:paraId="4E38FA3A" w14:textId="199ECB5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3478B3C5" w14:textId="40239AC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GigabitEthernet0/0/1</w:t>
      </w:r>
    </w:p>
    <w:p w14:paraId="7FCFC9AC" w14:textId="2FF58F3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2BB614AD" w14:textId="1BAA139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server</w:t>
      </w:r>
    </w:p>
    <w:p w14:paraId="69BCB676" w14:textId="15FD95A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authentication local</w:t>
      </w:r>
    </w:p>
    <w:p w14:paraId="48502B23" w14:textId="25C4743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secure-server</w:t>
      </w:r>
    </w:p>
    <w:p w14:paraId="6292C058" w14:textId="4876061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6A8BC315" w14:textId="6C66BED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6A6E2B1C" w14:textId="263298E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0B6B0EF5" w14:textId="54728DB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33E0822E" w14:textId="19B197F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transport input none</w:t>
      </w:r>
    </w:p>
    <w:p w14:paraId="23E757D8" w14:textId="3A4D5F8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0AF37D85" w14:textId="5D3FEBE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1AB31EE5" w14:textId="284D92E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62A9A33B" w14:textId="7E6D65D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7850030C" w14:textId="030241C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w:t>
      </w:r>
    </w:p>
    <w:p w14:paraId="35DDF6A6" w14:textId="3FA6692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266D9412" w14:textId="6DA1593B" w:rsidR="235F2E15" w:rsidRDefault="235F2E15" w:rsidP="235F2E15">
      <w:pPr>
        <w:spacing w:after="160" w:line="259" w:lineRule="auto"/>
        <w:rPr>
          <w:rFonts w:ascii="Courier New" w:eastAsia="Courier New" w:hAnsi="Courier New" w:cs="Courier New"/>
          <w:color w:val="000000" w:themeColor="text1"/>
          <w:sz w:val="16"/>
          <w:szCs w:val="16"/>
        </w:rPr>
      </w:pPr>
    </w:p>
    <w:p w14:paraId="34034D4B" w14:textId="0ED8AE0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protocols</w:t>
      </w:r>
    </w:p>
    <w:p w14:paraId="0EDD343F" w14:textId="3A2D8A1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33E35D0B" w14:textId="6F0DFE2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2ECB988A" w14:textId="26C271E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04BA175F" w14:textId="140E307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3611F9C7" w14:textId="6192305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5C91BADE" w14:textId="42255C4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50152B48" w14:textId="6A8FEFD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533E26DB" w14:textId="51AA038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32</w:t>
      </w:r>
    </w:p>
    <w:p w14:paraId="47654EAD" w14:textId="2358003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47C30030" w14:textId="670D314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4269C648" w14:textId="0FF54FA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1F5C55CE" w14:textId="6CB8C25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3EE99504" w14:textId="1F0C787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598E2D0" w14:textId="19AC156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25217900" w14:textId="630B852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59030B5F" w14:textId="4EDC624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33C21E2C" w14:textId="558B1F4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GigabitEthernet0/0/1 will have 10 added to metric if on list 1</w:t>
      </w:r>
    </w:p>
    <w:p w14:paraId="204BEE91" w14:textId="4A5607A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1E493759" w14:textId="0B4F51B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lastRenderedPageBreak/>
        <w:t xml:space="preserve">  Default networks flagged in outgoing updates</w:t>
      </w:r>
    </w:p>
    <w:p w14:paraId="2C4A47E3" w14:textId="4AD2127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385E34DD" w14:textId="098B158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48611593" w14:textId="63F802C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72C8F714" w14:textId="4D47349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6B5A16CE" w14:textId="2833CCB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2620D81D" w14:textId="76EB2E0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40882F82" w14:textId="1B52F25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77E87450" w14:textId="1AAA8DA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687E2EE7" w14:textId="21A94A5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192.168.1.145</w:t>
      </w:r>
    </w:p>
    <w:p w14:paraId="6ED0D4E5" w14:textId="6B0E894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5EBD5FA5" w14:textId="3F454F8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113424B5" w14:textId="38523C7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10692DEF" w14:textId="7682B71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7F600080" w14:textId="76C50B7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261C0E1C" w14:textId="53AAD2B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02072EB8" w14:textId="7ADBEF1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BEAC224" w14:textId="429DD7C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636E4204" w14:textId="763828C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3AE97D25" w14:textId="1466053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3C85DEEE" w14:textId="07438E2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59E065DD" w14:textId="686E057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04121040" w14:textId="53E60D2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06AAB96D" w14:textId="1B493D5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59D65415" w14:textId="71EF6F7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59AFB6FB" w14:textId="74AA077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3D5D4AFA" w14:textId="295EC0A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39409977" w14:textId="1BAA181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192.168.1.112/28</w:t>
      </w:r>
    </w:p>
    <w:p w14:paraId="57CAA8CA" w14:textId="6E5240B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7DACEF1A" w14:textId="3FD15A8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75205FE0" w14:textId="1655D22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4AFE5733" w14:textId="0634DE7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4839E555" w14:textId="6BB212C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0B1212BF" w14:textId="50214C2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1DEB5CB5" w14:textId="7A1AB04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066565FE" w14:textId="5A4A216F" w:rsidR="235F2E15" w:rsidRDefault="235F2E15" w:rsidP="235F2E15">
      <w:pPr>
        <w:spacing w:after="160" w:line="259" w:lineRule="auto"/>
        <w:rPr>
          <w:rFonts w:ascii="Courier New" w:eastAsia="Courier New" w:hAnsi="Courier New" w:cs="Courier New"/>
          <w:color w:val="000000" w:themeColor="text1"/>
          <w:sz w:val="16"/>
          <w:szCs w:val="16"/>
        </w:rPr>
      </w:pPr>
    </w:p>
    <w:p w14:paraId="15D354D1" w14:textId="0DA3F46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eigrp protocol</w:t>
      </w:r>
    </w:p>
    <w:p w14:paraId="0368065A" w14:textId="4D650EE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2916C087" w14:textId="7113047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1D892345" w14:textId="7AF6C00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00E40D36" w14:textId="7243E24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669BE3DE" w14:textId="26BA0A0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082381C5" w14:textId="38056EB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0CF621DE" w14:textId="5B9451A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5D158029" w14:textId="5A1047C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192.168.1.145</w:t>
      </w:r>
    </w:p>
    <w:p w14:paraId="5726BC74" w14:textId="5A58248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1591926B" w14:textId="576DEED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6783AEC2" w14:textId="16932BC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4EE03F92" w14:textId="5A547E5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39C8744F" w14:textId="6E16B92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5524EF70" w14:textId="291013B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29AEC4A4" w14:textId="2CEB4171" w:rsidR="235F2E15" w:rsidRDefault="235F2E15" w:rsidP="235F2E15">
      <w:pPr>
        <w:spacing w:after="160" w:line="259" w:lineRule="auto"/>
        <w:rPr>
          <w:rFonts w:ascii="Courier New" w:eastAsia="Courier New" w:hAnsi="Courier New" w:cs="Courier New"/>
          <w:color w:val="000000" w:themeColor="text1"/>
          <w:sz w:val="16"/>
          <w:szCs w:val="16"/>
        </w:rPr>
      </w:pPr>
    </w:p>
    <w:p w14:paraId="4B6A442E" w14:textId="5B5A820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eigrp topology</w:t>
      </w:r>
    </w:p>
    <w:p w14:paraId="34840A68" w14:textId="063F40E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AS(1)/ID(192.168.1.145)</w:t>
      </w:r>
    </w:p>
    <w:p w14:paraId="48216AD0" w14:textId="2F8EFD7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P - Passive, A - Active, U - Update, Q - Query, R - Reply,</w:t>
      </w:r>
    </w:p>
    <w:p w14:paraId="60819F36" w14:textId="6B1B09F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044E0E51" w14:textId="1EB4FA8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7DB4DF86" w14:textId="0F9E79E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192.168.1.144/28, 1 successors, FD is 3620126</w:t>
      </w:r>
    </w:p>
    <w:p w14:paraId="45E279C3" w14:textId="6292B08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0190C3C0" w14:textId="2DBC445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192.168.1.48/28, 1 successors, FD is 72473380</w:t>
      </w:r>
    </w:p>
    <w:p w14:paraId="4BB2AE41" w14:textId="0946823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GigabitEthernet0/0/1</w:t>
      </w:r>
    </w:p>
    <w:p w14:paraId="079C81D4" w14:textId="3CEE002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192.168.1.64/28, 1 successors, FD is 72473380</w:t>
      </w:r>
    </w:p>
    <w:p w14:paraId="6CAE3BCB" w14:textId="29B0194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2C3C5153" w14:textId="7F02D3C4" w:rsidR="235F2E15" w:rsidRDefault="235F2E15" w:rsidP="235F2E15">
      <w:pPr>
        <w:spacing w:after="160" w:line="259" w:lineRule="auto"/>
        <w:rPr>
          <w:rFonts w:ascii="Courier New" w:eastAsia="Courier New" w:hAnsi="Courier New" w:cs="Courier New"/>
          <w:color w:val="000000" w:themeColor="text1"/>
          <w:sz w:val="16"/>
          <w:szCs w:val="16"/>
        </w:rPr>
      </w:pPr>
    </w:p>
    <w:p w14:paraId="6EFAE0DF" w14:textId="11F607C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eigrp neighbors</w:t>
      </w:r>
    </w:p>
    <w:p w14:paraId="06A3FF6B" w14:textId="331A232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Neighbors for AS(1)</w:t>
      </w:r>
    </w:p>
    <w:p w14:paraId="29C7D8D8" w14:textId="14E8608E" w:rsidR="235F2E15" w:rsidRDefault="235F2E15" w:rsidP="235F2E15">
      <w:pPr>
        <w:spacing w:after="160" w:line="259" w:lineRule="auto"/>
        <w:rPr>
          <w:rFonts w:ascii="Courier New" w:eastAsia="Courier New" w:hAnsi="Courier New" w:cs="Courier New"/>
          <w:color w:val="000000" w:themeColor="text1"/>
          <w:sz w:val="16"/>
          <w:szCs w:val="16"/>
        </w:rPr>
      </w:pPr>
    </w:p>
    <w:p w14:paraId="5ACE43BD" w14:textId="7B59136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eigrp interfaces</w:t>
      </w:r>
    </w:p>
    <w:p w14:paraId="29D44444" w14:textId="17D8652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0641ED1E" w14:textId="769DAC0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1F5F2BB6" w14:textId="44289B0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44C7A651" w14:textId="44EAACD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Gi0/0/1                  0        0/0       0/0           0       0/8            0           0</w:t>
      </w:r>
    </w:p>
    <w:p w14:paraId="54C96341" w14:textId="25DB9F2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72EA9493" w14:textId="2773DAFE"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35A3B0A8" w14:textId="16951966" w:rsidR="235F2E15" w:rsidRDefault="235F2E15" w:rsidP="235F2E15">
      <w:pPr>
        <w:spacing w:after="160" w:line="259" w:lineRule="auto"/>
        <w:rPr>
          <w:rFonts w:ascii="Courier New" w:eastAsia="Courier New" w:hAnsi="Courier New" w:cs="Courier New"/>
          <w:color w:val="000000" w:themeColor="text1"/>
          <w:sz w:val="16"/>
          <w:szCs w:val="16"/>
        </w:rPr>
      </w:pPr>
    </w:p>
    <w:p w14:paraId="0A6D6AD4" w14:textId="44C6E8F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route</w:t>
      </w:r>
    </w:p>
    <w:p w14:paraId="569B5B39" w14:textId="1DFF44C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03A617A9" w14:textId="0EB4FEF5"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6AF55CA5" w14:textId="53FD319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54CF0D52" w14:textId="73FA348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21F7C0F8" w14:textId="4CBAE5C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54CD561E" w14:textId="2BDD87D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5BCE63E6" w14:textId="23C832F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545A2774" w14:textId="3B5C199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50869150" w14:textId="1E9F19E9"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46CB2574" w14:textId="78C17BFC"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842D79F" w14:textId="186665D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79E7A99E" w14:textId="27CEEAF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64BBB75" w14:textId="65733813"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6 subnets, 2 masks</w:t>
      </w:r>
    </w:p>
    <w:p w14:paraId="7C1FB1A5" w14:textId="44AC4C7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192.168.1.48/28 is directly connected, GigabitEthernet0/0/1</w:t>
      </w:r>
    </w:p>
    <w:p w14:paraId="702B02A3" w14:textId="5B53B7D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192.168.1.50/32 is directly connected, GigabitEthernet0/0/1</w:t>
      </w:r>
    </w:p>
    <w:p w14:paraId="3D53FBB9" w14:textId="1AFEB2AD"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192.168.1.64/28 is directly connected, GigabitEthernet0/0/0</w:t>
      </w:r>
    </w:p>
    <w:p w14:paraId="4019099D" w14:textId="0DD916D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192.168.1.65/32 is directly connected, GigabitEthernet0/0/0</w:t>
      </w:r>
    </w:p>
    <w:p w14:paraId="550EB01B" w14:textId="772E307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192.168.1.144/28 is directly connected, Loopback0</w:t>
      </w:r>
    </w:p>
    <w:p w14:paraId="6A09C97A" w14:textId="4AD09EE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192.168.1.145/32 is directly connected, Loopback0</w:t>
      </w:r>
    </w:p>
    <w:p w14:paraId="4888F50F" w14:textId="3C57A346" w:rsidR="235F2E15" w:rsidRDefault="235F2E15" w:rsidP="235F2E15">
      <w:pPr>
        <w:spacing w:after="160" w:line="259" w:lineRule="auto"/>
        <w:rPr>
          <w:rFonts w:ascii="Courier New" w:eastAsia="Courier New" w:hAnsi="Courier New" w:cs="Courier New"/>
          <w:color w:val="000000" w:themeColor="text1"/>
          <w:sz w:val="16"/>
          <w:szCs w:val="16"/>
        </w:rPr>
      </w:pPr>
    </w:p>
    <w:p w14:paraId="21136F82" w14:textId="093791CA"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R5#show ip route eigrp</w:t>
      </w:r>
    </w:p>
    <w:p w14:paraId="4C921B2F" w14:textId="39E1C781"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16FD95DC" w14:textId="525136B7"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617FE196" w14:textId="23E9678B"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510A1269" w14:textId="1FAA5EF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119A5051" w14:textId="5A6C66AF"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651B8794" w14:textId="67B8607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1AFBF2E6" w14:textId="2EBCD8E4"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5973E1D8" w14:textId="59986652"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5FD6A539" w14:textId="5DABF286"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3A2BB539" w14:textId="2B775A00"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4BA96C10" w14:textId="5B01DA38" w:rsidR="1B285564" w:rsidRDefault="1B285564"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03D62472" w14:textId="709C647F" w:rsidR="557C454C" w:rsidRDefault="557C454C" w:rsidP="557C454C">
      <w:pPr>
        <w:spacing w:after="160" w:line="259" w:lineRule="auto"/>
        <w:rPr>
          <w:rFonts w:ascii="Courier New" w:eastAsia="Courier New" w:hAnsi="Courier New" w:cs="Courier New"/>
          <w:color w:val="000000" w:themeColor="text1"/>
          <w:sz w:val="16"/>
          <w:szCs w:val="16"/>
        </w:rPr>
      </w:pPr>
    </w:p>
    <w:p w14:paraId="1B26DF1C" w14:textId="2E7CE69C" w:rsidR="059164AB" w:rsidRDefault="059164AB" w:rsidP="557C454C">
      <w:pPr>
        <w:spacing w:after="160"/>
        <w:rPr>
          <w:rFonts w:ascii="Courier New" w:eastAsia="Courier New" w:hAnsi="Courier New" w:cs="Courier New"/>
          <w:color w:val="000000" w:themeColor="text1"/>
          <w:sz w:val="18"/>
          <w:szCs w:val="18"/>
        </w:rPr>
      </w:pPr>
      <w:r w:rsidRPr="235F2E15">
        <w:rPr>
          <w:rFonts w:ascii="Courier New" w:eastAsia="Courier New" w:hAnsi="Courier New" w:cs="Courier New"/>
          <w:b/>
          <w:bCs/>
          <w:color w:val="000000" w:themeColor="text1"/>
          <w:sz w:val="18"/>
          <w:szCs w:val="18"/>
          <w:u w:val="single"/>
        </w:rPr>
        <w:t xml:space="preserve">Router </w:t>
      </w:r>
      <w:r w:rsidR="5366A431" w:rsidRPr="235F2E15">
        <w:rPr>
          <w:rFonts w:ascii="Courier New" w:eastAsia="Courier New" w:hAnsi="Courier New" w:cs="Courier New"/>
          <w:b/>
          <w:bCs/>
          <w:color w:val="000000" w:themeColor="text1"/>
          <w:sz w:val="18"/>
          <w:szCs w:val="18"/>
          <w:u w:val="single"/>
        </w:rPr>
        <w:t>6</w:t>
      </w:r>
      <w:r w:rsidRPr="235F2E15">
        <w:rPr>
          <w:rFonts w:ascii="Courier New" w:eastAsia="Courier New" w:hAnsi="Courier New" w:cs="Courier New"/>
          <w:b/>
          <w:bCs/>
          <w:color w:val="000000" w:themeColor="text1"/>
          <w:sz w:val="18"/>
          <w:szCs w:val="18"/>
          <w:u w:val="single"/>
        </w:rPr>
        <w:t>:</w:t>
      </w:r>
    </w:p>
    <w:p w14:paraId="6553E63D" w14:textId="69268655" w:rsidR="557C454C" w:rsidRDefault="557C454C" w:rsidP="557C454C">
      <w:pPr>
        <w:spacing w:after="160" w:line="259" w:lineRule="auto"/>
        <w:rPr>
          <w:rFonts w:ascii="Courier New" w:eastAsia="Courier New" w:hAnsi="Courier New" w:cs="Courier New"/>
          <w:color w:val="000000" w:themeColor="text1"/>
          <w:sz w:val="16"/>
          <w:szCs w:val="16"/>
        </w:rPr>
      </w:pPr>
    </w:p>
    <w:p w14:paraId="26BBBB95" w14:textId="05BB249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run</w:t>
      </w:r>
    </w:p>
    <w:p w14:paraId="340A65B8" w14:textId="680B371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Building configuration...</w:t>
      </w:r>
    </w:p>
    <w:p w14:paraId="6A3A2CD3" w14:textId="59347F4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Current configuration : 4351 bytes</w:t>
      </w:r>
    </w:p>
    <w:p w14:paraId="7854C446" w14:textId="35F58ED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Last configuration change at 17:22:24 UTC Thu Oct 21 2021</w:t>
      </w:r>
    </w:p>
    <w:p w14:paraId="48300E39" w14:textId="4D535C2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version 16.9</w:t>
      </w:r>
    </w:p>
    <w:p w14:paraId="418A866E" w14:textId="19172E3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debug datetime msec</w:t>
      </w:r>
    </w:p>
    <w:p w14:paraId="4D444E3D" w14:textId="58B24B9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service timestamps log datetime msec</w:t>
      </w:r>
    </w:p>
    <w:p w14:paraId="20A65FFD" w14:textId="41EEB0E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platform qfp utilization monitor load 80</w:t>
      </w:r>
    </w:p>
    <w:p w14:paraId="52F6D0AF" w14:textId="01356A4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platform punt-keepalive disable-kernel-core</w:t>
      </w:r>
    </w:p>
    <w:p w14:paraId="5C3814FE" w14:textId="6327DCF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hostname Router</w:t>
      </w:r>
    </w:p>
    <w:p w14:paraId="0BAF6DBE" w14:textId="01A64A6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boot-start-marker</w:t>
      </w:r>
    </w:p>
    <w:p w14:paraId="050D4B96" w14:textId="7056C46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boot-end-marker</w:t>
      </w:r>
    </w:p>
    <w:p w14:paraId="1E25FF0B" w14:textId="138F269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definition Mgmt-intf</w:t>
      </w:r>
    </w:p>
    <w:p w14:paraId="388CE8B0" w14:textId="3FA1DE6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ipv4</w:t>
      </w:r>
    </w:p>
    <w:p w14:paraId="418F4115" w14:textId="241E405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60AA4ECE" w14:textId="6075C1E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address-family ipv6</w:t>
      </w:r>
    </w:p>
    <w:p w14:paraId="2F62D54C" w14:textId="03A3240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exit-address-family</w:t>
      </w:r>
    </w:p>
    <w:p w14:paraId="277E7734" w14:textId="6A38E00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aaa new-model</w:t>
      </w:r>
    </w:p>
    <w:p w14:paraId="66019C88" w14:textId="26EF2F6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dhcp pool webuidhcp</w:t>
      </w:r>
    </w:p>
    <w:p w14:paraId="291C3DEC" w14:textId="1CC9B1D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subscriber templating</w:t>
      </w:r>
    </w:p>
    <w:p w14:paraId="386D5374" w14:textId="1C1BACA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multilink bundle-name authenticated</w:t>
      </w:r>
    </w:p>
    <w:p w14:paraId="35DE01C6" w14:textId="41728F2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crypto pki trustpoint TP-self-signed-4288135047</w:t>
      </w:r>
    </w:p>
    <w:p w14:paraId="1543005A" w14:textId="0D03BCA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enrollment selfsigned</w:t>
      </w:r>
    </w:p>
    <w:p w14:paraId="6473C21A" w14:textId="1EA000F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subject-name cn=IOS-Self-Signed-Certificate-4288135047</w:t>
      </w:r>
    </w:p>
    <w:p w14:paraId="240E3C09" w14:textId="28A9453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revocation-check none</w:t>
      </w:r>
    </w:p>
    <w:p w14:paraId="3701DF8B" w14:textId="72DA89A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rsakeypair TP-self-signed-4288135047</w:t>
      </w:r>
    </w:p>
    <w:p w14:paraId="586FDAAC" w14:textId="48874CF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crypto pki certificate chain TP-self-signed-4288135047</w:t>
      </w:r>
    </w:p>
    <w:p w14:paraId="4F86C8B2" w14:textId="5C0F4DD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certificate self-signed 01</w:t>
      </w:r>
    </w:p>
    <w:p w14:paraId="44C76012" w14:textId="65EB6BD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30820330 30820218 A0030201 02020101 300D0609 2A864886 F70D0101 05050030</w:t>
      </w:r>
    </w:p>
    <w:p w14:paraId="2DD6DF3B" w14:textId="1B09796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31312F30 2D060355 04031326 494F532D 53656C66 2D536967 6E65642D 43657274</w:t>
      </w:r>
    </w:p>
    <w:p w14:paraId="5B43E72C" w14:textId="3D9AC30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69666963 6174652D 34323838 31333530 3437301E 170D3231 31303231 31373230</w:t>
      </w:r>
    </w:p>
    <w:p w14:paraId="71765D83" w14:textId="6C59E59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33335A17 0D333030 31303130 30303030 305A3031 312F302D 06035504 03132649</w:t>
      </w:r>
    </w:p>
    <w:p w14:paraId="06A2CBF6" w14:textId="5E49097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4F532D53 656C662D 5369676E 65642D43 65727469 66696361 74652D34 32383831</w:t>
      </w:r>
    </w:p>
    <w:p w14:paraId="54C9A22E" w14:textId="64BADFD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33353034 37308201 22300D06 092A8648 86F70D01 01010500 0382010F 00308201</w:t>
      </w:r>
    </w:p>
    <w:p w14:paraId="10D87475" w14:textId="752140B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0A028201 0100B739 7378F68A AA22271E 8333DE82 4688D76D 30042A10 0A2DFBE6</w:t>
      </w:r>
    </w:p>
    <w:p w14:paraId="12781B10" w14:textId="7950A91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4929A2E3 A5D3D78D 3253E971 B32508C1 E33CE5F9 5605E86D D64CE2CC 50B3808F</w:t>
      </w:r>
    </w:p>
    <w:p w14:paraId="58B761A4" w14:textId="343F290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59AB705A C444007D E2AF6FA6 496CC1CB AC12E55B 8D8F7266 FEF39ED9 5E46AA89</w:t>
      </w:r>
    </w:p>
    <w:p w14:paraId="3A0E4813" w14:textId="03FD5D4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261B580C EDBF4051 1C2FCA15 725DE900 D425BD47 1B5DFEE9 211DEE9C 566FE840</w:t>
      </w:r>
    </w:p>
    <w:p w14:paraId="4FF3630D" w14:textId="0454613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4CF4B486 DB11C217 90FEBBC5 30EB06F1 0874A07F AE44C691 9F4FD17C C4D8355E</w:t>
      </w:r>
    </w:p>
    <w:p w14:paraId="142D95F8" w14:textId="2EAC068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84CBDDA3 F691FCE8 7A04E0DD D709F43B B4753439 1F3C9582 1236D355 99385A22</w:t>
      </w:r>
    </w:p>
    <w:p w14:paraId="57546945" w14:textId="6C123A0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F7459B4C EC05F8B0 AD2D7D1B EB8F4492 876CA2CC 95AD6FEA 1867C80F 7339B695</w:t>
      </w:r>
    </w:p>
    <w:p w14:paraId="15E738B7" w14:textId="157C299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C5B553F4 7CF9DF64 95B829C3 4732232D DDED8FBB 6B71DEF8 397F2384 AFF9A026</w:t>
      </w:r>
    </w:p>
    <w:p w14:paraId="3A9C5674" w14:textId="7FF6A48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56D3AA5C 50510203 010001A3 53305130 0F060355 1D130101 FF040530 030101FF</w:t>
      </w:r>
    </w:p>
    <w:p w14:paraId="024F8326" w14:textId="0E1DAD1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301F0603 551D2304 18301680 145A703C F6CA97A4 811FE327 62C2EEAF 8027964B</w:t>
      </w:r>
    </w:p>
    <w:p w14:paraId="08AC0C60" w14:textId="31773E0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34301D06 03551D0E 04160414 5A703CF6 CA97A481 1FE32762 C2EEAF80 27964B34</w:t>
      </w:r>
    </w:p>
    <w:p w14:paraId="1D501D1C" w14:textId="0040B7D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300D0609 2A864886 F70D0101 05050003 82010100 3B59AF54 25FE0CE7 3C5CD1A6</w:t>
      </w:r>
    </w:p>
    <w:p w14:paraId="549D7073" w14:textId="31404D3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3565AB53 56FB742E 3F464132 5CDE5436 EA0967B7 AD03CFA4 3D73E4D0 165E2DF7</w:t>
      </w:r>
    </w:p>
    <w:p w14:paraId="4E5E1942" w14:textId="2642FB6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7B3A7938 7315A52E E69BD8D8 0A51C5B2 48FCFED5 E50C34CC 7799066F 8213442A</w:t>
      </w:r>
    </w:p>
    <w:p w14:paraId="295D499F" w14:textId="3C8B6D6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889CDD49 DF929979 DF6C4B5F 6F7CBCF0 C215F02E 84067DC9 43A25390 37D7B535</w:t>
      </w:r>
    </w:p>
    <w:p w14:paraId="279C0A65" w14:textId="7A286AB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07A4AA4E A6D181F9 A66ED5B0 7E5F3456 44421533 78DB3809 61532494 0AD0F38E</w:t>
      </w:r>
    </w:p>
    <w:p w14:paraId="44122A0C" w14:textId="348F20B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E1AD0E00 32108321 104566C0 55B7882E 7F298345 D1D0EF85 35AAF0FE BA8898DA</w:t>
      </w:r>
    </w:p>
    <w:p w14:paraId="677BDAFF" w14:textId="41BD121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6E70B385 45B26B3B 14E0054B 8FBCF433 D3CB126F AD978C36 B1FA69FF 4EFC834B</w:t>
      </w:r>
    </w:p>
    <w:p w14:paraId="432A122D" w14:textId="415E432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B4845EC1 211BAED0 67504843 ABCADAA1 34FAC2BA 95463CFD D9B8F001 3E410A95</w:t>
      </w:r>
    </w:p>
    <w:p w14:paraId="1FFA97D3" w14:textId="55FEDCA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96CB222E 8BD3E165 887E054E CD0C00DE 4AA2CEE4</w:t>
      </w:r>
    </w:p>
    <w:p w14:paraId="14F7B2A4" w14:textId="136B099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quit</w:t>
      </w:r>
    </w:p>
    <w:p w14:paraId="4105BF6D" w14:textId="719D321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license udi pid ISR4321/K9 sn FLM2406090M</w:t>
      </w:r>
    </w:p>
    <w:p w14:paraId="608A3832" w14:textId="6A71896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license smart enable</w:t>
      </w:r>
    </w:p>
    <w:p w14:paraId="5C310299" w14:textId="0251B0D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diagnostic bootup level minimal</w:t>
      </w:r>
    </w:p>
    <w:p w14:paraId="577A5B50" w14:textId="2DBE694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spanning-tree extend system-id</w:t>
      </w:r>
    </w:p>
    <w:p w14:paraId="746EA40B" w14:textId="73FAB8D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redundancy</w:t>
      </w:r>
    </w:p>
    <w:p w14:paraId="748FBFE3" w14:textId="341A114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mode none</w:t>
      </w:r>
    </w:p>
    <w:p w14:paraId="36C6389D" w14:textId="69EF7E0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Loopback0</w:t>
      </w:r>
    </w:p>
    <w:p w14:paraId="4DEF4946" w14:textId="14B6DF1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192.168.1.161 255.255.255.240</w:t>
      </w:r>
    </w:p>
    <w:p w14:paraId="01A19F59" w14:textId="06CD7D6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GigabitEthernet0/0/0</w:t>
      </w:r>
    </w:p>
    <w:p w14:paraId="6E0F13D3" w14:textId="42EDEB1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bandwidth 2000</w:t>
      </w:r>
    </w:p>
    <w:p w14:paraId="33605FB5" w14:textId="3978A24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address 192.168.1.66 255.255.255.240</w:t>
      </w:r>
    </w:p>
    <w:p w14:paraId="43AB7401" w14:textId="46035E8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mode eigrp 1 md5</w:t>
      </w:r>
    </w:p>
    <w:p w14:paraId="011B762A" w14:textId="4F690E5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authentication key-chain eigrp 1 cisco</w:t>
      </w:r>
    </w:p>
    <w:p w14:paraId="77E801D1" w14:textId="304E993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bandwidth-percent eigrp 1 75</w:t>
      </w:r>
    </w:p>
    <w:p w14:paraId="3CD2D9A5" w14:textId="1BD034E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hello-interval eigrp 1 10</w:t>
      </w:r>
    </w:p>
    <w:p w14:paraId="5DE48C26" w14:textId="60BE349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2C929542" w14:textId="44D960A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GigabitEthernet0/0/1</w:t>
      </w:r>
    </w:p>
    <w:p w14:paraId="34BCE9C2" w14:textId="34E587C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05DDBA10" w14:textId="7554DD6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319117A3" w14:textId="3D26930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3A1ECDE6" w14:textId="534FFD3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GigabitEthernet0/1/0</w:t>
      </w:r>
    </w:p>
    <w:p w14:paraId="190A3275" w14:textId="0CE4B71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301FA8F" w14:textId="24FCC36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2C5EAA8D" w14:textId="6B6C284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03AC117D" w14:textId="4C76E61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GigabitEthernet0/1/1</w:t>
      </w:r>
    </w:p>
    <w:p w14:paraId="27310775" w14:textId="52B1970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57F9E53B" w14:textId="599277D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26D2759A" w14:textId="66F4F79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0E082448" w14:textId="0E52726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GigabitEthernet0</w:t>
      </w:r>
    </w:p>
    <w:p w14:paraId="11381B26" w14:textId="2E1FA9A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vrf forwarding Mgmt-intf</w:t>
      </w:r>
    </w:p>
    <w:p w14:paraId="7C733088" w14:textId="2471D0C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no ip address</w:t>
      </w:r>
    </w:p>
    <w:p w14:paraId="6CA4B172" w14:textId="4F77D0A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shutdown</w:t>
      </w:r>
    </w:p>
    <w:p w14:paraId="5A2C54EE" w14:textId="2AB7A00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negotiation auto</w:t>
      </w:r>
    </w:p>
    <w:p w14:paraId="284A0BBA" w14:textId="71D41E9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 eigrp 1</w:t>
      </w:r>
    </w:p>
    <w:p w14:paraId="3529F9C1" w14:textId="5324FDF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metric weights 0 200 250 100 100 100</w:t>
      </w:r>
    </w:p>
    <w:p w14:paraId="38E5358E" w14:textId="3915D07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variance 128</w:t>
      </w:r>
    </w:p>
    <w:p w14:paraId="13A2D019" w14:textId="42B8DDD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192.168.1.0 0.0.0.15</w:t>
      </w:r>
    </w:p>
    <w:p w14:paraId="62537FD8" w14:textId="221E70B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 0.0.0.15</w:t>
      </w:r>
    </w:p>
    <w:p w14:paraId="6A6BB04F" w14:textId="7844CE2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192.168.1.32 0.0.0.15</w:t>
      </w:r>
    </w:p>
    <w:p w14:paraId="70BDCE4A" w14:textId="3CFE954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192.168.1.48 0.0.0.15</w:t>
      </w:r>
    </w:p>
    <w:p w14:paraId="7AC277F5" w14:textId="5A89B03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192.168.1.64 0.0.0.15</w:t>
      </w:r>
    </w:p>
    <w:p w14:paraId="05D816EB" w14:textId="03890FA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192.168.1.80 0.0.0.15</w:t>
      </w:r>
    </w:p>
    <w:p w14:paraId="54C57103" w14:textId="48A746E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192.168.1.96 0.0.0.15</w:t>
      </w:r>
    </w:p>
    <w:p w14:paraId="22C11798" w14:textId="52B0DA5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192.168.1.112 0.0.0.15</w:t>
      </w:r>
    </w:p>
    <w:p w14:paraId="29508187" w14:textId="649C5C2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192.168.1.128 0.0.0.15</w:t>
      </w:r>
    </w:p>
    <w:p w14:paraId="4DBEA5E1" w14:textId="0221B9A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192.168.1.144 0.0.0.15</w:t>
      </w:r>
    </w:p>
    <w:p w14:paraId="7F2B098A" w14:textId="289A2FB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192.168.1.160 0.0.0.15</w:t>
      </w:r>
    </w:p>
    <w:p w14:paraId="5671B4C4" w14:textId="2969C3E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network 192.168.1.176 0.0.0.15</w:t>
      </w:r>
    </w:p>
    <w:p w14:paraId="727B0E9C" w14:textId="41655D3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offset-list 1 in 10 GigabitEthernet0/0/0</w:t>
      </w:r>
    </w:p>
    <w:p w14:paraId="09548A20" w14:textId="0293601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forward-protocol nd</w:t>
      </w:r>
    </w:p>
    <w:p w14:paraId="750624B7" w14:textId="22EA1C6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server</w:t>
      </w:r>
    </w:p>
    <w:p w14:paraId="5E3F121A" w14:textId="3F12090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authentication local</w:t>
      </w:r>
    </w:p>
    <w:p w14:paraId="06242150" w14:textId="3046312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http secure-server</w:t>
      </w:r>
    </w:p>
    <w:p w14:paraId="59996387" w14:textId="6A50792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ip tftp source-interface GigabitEthernet0</w:t>
      </w:r>
    </w:p>
    <w:p w14:paraId="4F42753A" w14:textId="4075E75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access-list 1 permit any</w:t>
      </w:r>
    </w:p>
    <w:p w14:paraId="196B6775" w14:textId="560B861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control-plane</w:t>
      </w:r>
    </w:p>
    <w:p w14:paraId="038F4447" w14:textId="26117F4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con 0</w:t>
      </w:r>
    </w:p>
    <w:p w14:paraId="68492586" w14:textId="0777C41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transport input none</w:t>
      </w:r>
    </w:p>
    <w:p w14:paraId="436DD4A8" w14:textId="032D457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50767E66" w14:textId="56A3BE3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aux 0</w:t>
      </w:r>
    </w:p>
    <w:p w14:paraId="3A0DD3A5" w14:textId="6FD3A28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stopbits 1</w:t>
      </w:r>
    </w:p>
    <w:p w14:paraId="272AE6BE" w14:textId="421777B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line vty 0 4</w:t>
      </w:r>
    </w:p>
    <w:p w14:paraId="08C4D03F" w14:textId="32A558D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login</w:t>
      </w:r>
    </w:p>
    <w:p w14:paraId="2E0B3485" w14:textId="56BB13C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end</w:t>
      </w:r>
    </w:p>
    <w:p w14:paraId="6282E9FA" w14:textId="7B8D9D6B" w:rsidR="235F2E15" w:rsidRDefault="235F2E15" w:rsidP="235F2E15">
      <w:pPr>
        <w:spacing w:after="160" w:line="259" w:lineRule="auto"/>
        <w:rPr>
          <w:rFonts w:ascii="Calibri" w:eastAsia="Calibri" w:hAnsi="Calibri" w:cs="Calibri"/>
          <w:color w:val="000000" w:themeColor="text1"/>
          <w:sz w:val="18"/>
          <w:szCs w:val="18"/>
        </w:rPr>
      </w:pPr>
    </w:p>
    <w:p w14:paraId="35986163" w14:textId="3DD0740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ip protocols</w:t>
      </w:r>
    </w:p>
    <w:p w14:paraId="4861AAD5" w14:textId="4F415BC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IP Routing is NSF aware ***</w:t>
      </w:r>
    </w:p>
    <w:p w14:paraId="03467AB2" w14:textId="2A37F0B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317B6EB1" w14:textId="3C1F724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"application"</w:t>
      </w:r>
    </w:p>
    <w:p w14:paraId="764CC619" w14:textId="079205A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Sending updates every 0 seconds</w:t>
      </w:r>
    </w:p>
    <w:p w14:paraId="6623EB78" w14:textId="646C3A8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Invalid after 0 seconds, hold down 0, flushed after 0</w:t>
      </w:r>
    </w:p>
    <w:p w14:paraId="1021AAC0" w14:textId="03BC5C7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793E73B1" w14:textId="24532A8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36DD20C9" w14:textId="49C86CC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32</w:t>
      </w:r>
    </w:p>
    <w:p w14:paraId="03745DC2" w14:textId="20E3D90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546D20D1" w14:textId="3183662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5627C6D2" w14:textId="0EB0482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5289F18B" w14:textId="4392B70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(default is 4)</w:t>
      </w:r>
    </w:p>
    <w:p w14:paraId="0EED85E3" w14:textId="1250229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781A085" w14:textId="68A439E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Routing Protocol is "eigrp 1"</w:t>
      </w:r>
    </w:p>
    <w:p w14:paraId="1A40B65F" w14:textId="7BAB5F3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Outgoing update filter list for all interfaces is not set</w:t>
      </w:r>
    </w:p>
    <w:p w14:paraId="7EED2C68" w14:textId="259A016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update filter list for all interfaces is not set</w:t>
      </w:r>
    </w:p>
    <w:p w14:paraId="3E77630B" w14:textId="620DA40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Incoming routes in GigabitEthernet0/0/0 will have 10 added to metric if on list 1</w:t>
      </w:r>
    </w:p>
    <w:p w14:paraId="1ACFD58D" w14:textId="75BC360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flagged in outgoing updates</w:t>
      </w:r>
    </w:p>
    <w:p w14:paraId="449D82E0" w14:textId="3DD299A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Default networks accepted from incoming updates</w:t>
      </w:r>
    </w:p>
    <w:p w14:paraId="08AAF33A" w14:textId="64753BD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EIGRP-IPv4 Protocol for AS(1)</w:t>
      </w:r>
    </w:p>
    <w:p w14:paraId="294E4EC8" w14:textId="1FEA0E1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6339BE12" w14:textId="0FE92C6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6991BC02" w14:textId="3C68741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6E13ADC3" w14:textId="4E4A6B9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25186A09" w14:textId="3B5C380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0F9DCAAB" w14:textId="6D44139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701CAF64" w14:textId="52B094D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192.168.1.161</w:t>
      </w:r>
    </w:p>
    <w:p w14:paraId="73FD4D49" w14:textId="3669C13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633789C2" w14:textId="463DF3A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7EBEBF3C" w14:textId="20DB016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254AAB4D" w14:textId="17D9849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1FEFE8E1" w14:textId="568C056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29F4B49A" w14:textId="727B740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29B194CC" w14:textId="7AAFA9B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31CE1D0" w14:textId="49D22EA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Automatic Summarization: disabled</w:t>
      </w:r>
    </w:p>
    <w:p w14:paraId="1A36559C" w14:textId="6995780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04EB8C11" w14:textId="0C54864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for Networks:</w:t>
      </w:r>
    </w:p>
    <w:p w14:paraId="5385273F" w14:textId="19117B2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192.168.1.0/28</w:t>
      </w:r>
    </w:p>
    <w:p w14:paraId="4CC0B925" w14:textId="44CF202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192.168.1.16/28</w:t>
      </w:r>
    </w:p>
    <w:p w14:paraId="1DDA60C1" w14:textId="7EB8670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192.168.1.32/28</w:t>
      </w:r>
    </w:p>
    <w:p w14:paraId="555FF56C" w14:textId="4731C4F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192.168.1.48/28</w:t>
      </w:r>
    </w:p>
    <w:p w14:paraId="04A3346D" w14:textId="1BD6400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192.168.1.64/28</w:t>
      </w:r>
    </w:p>
    <w:p w14:paraId="71D783B3" w14:textId="42AEF0E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192.168.1.80/28</w:t>
      </w:r>
    </w:p>
    <w:p w14:paraId="208233ED" w14:textId="42EC06F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192.168.1.96/28</w:t>
      </w:r>
    </w:p>
    <w:p w14:paraId="72F84E67" w14:textId="291AFB8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192.168.1.112/28</w:t>
      </w:r>
    </w:p>
    <w:p w14:paraId="29F543E9" w14:textId="1DBA6B1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192.168.1.128/28</w:t>
      </w:r>
    </w:p>
    <w:p w14:paraId="3DF1B00D" w14:textId="4D2C68D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192.168.1.144/28</w:t>
      </w:r>
    </w:p>
    <w:p w14:paraId="20FE1EA6" w14:textId="4A38851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192.168.1.160/28</w:t>
      </w:r>
    </w:p>
    <w:p w14:paraId="2DFF62AB" w14:textId="36F5F01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192.168.1.176/28</w:t>
      </w:r>
    </w:p>
    <w:p w14:paraId="5E331DA4" w14:textId="760F682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Routing Information Sources:</w:t>
      </w:r>
    </w:p>
    <w:p w14:paraId="4E518025" w14:textId="71CED79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Gateway         Distance      Last Update</w:t>
      </w:r>
    </w:p>
    <w:p w14:paraId="6DF7B55B" w14:textId="4BD01D3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64D695DF" w14:textId="4798AE55" w:rsidR="235F2E15" w:rsidRDefault="235F2E15" w:rsidP="235F2E15">
      <w:pPr>
        <w:spacing w:after="160" w:line="259" w:lineRule="auto"/>
        <w:rPr>
          <w:rFonts w:ascii="Courier New" w:eastAsia="Courier New" w:hAnsi="Courier New" w:cs="Courier New"/>
          <w:color w:val="000000" w:themeColor="text1"/>
          <w:sz w:val="16"/>
          <w:szCs w:val="16"/>
        </w:rPr>
      </w:pPr>
    </w:p>
    <w:p w14:paraId="684212FE" w14:textId="5A058DE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eigrp protocol</w:t>
      </w:r>
    </w:p>
    <w:p w14:paraId="1518BEF7" w14:textId="6917C83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Protocol for AS(1)</w:t>
      </w:r>
    </w:p>
    <w:p w14:paraId="48D3BF85" w14:textId="31DB1B2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Metric weight K1=200, K2=250, K3=100, K4=100, K5=100</w:t>
      </w:r>
    </w:p>
    <w:p w14:paraId="6EBD22EE" w14:textId="010C0E8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Soft SIA disabled</w:t>
      </w:r>
    </w:p>
    <w:p w14:paraId="69728895" w14:textId="4151DE6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NSF-aware route hold timer is 240</w:t>
      </w:r>
    </w:p>
    <w:p w14:paraId="6BFF9420" w14:textId="7BC28F7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EIGRP NSF disabled</w:t>
      </w:r>
    </w:p>
    <w:p w14:paraId="42492351" w14:textId="03D489C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signal timer is 20s</w:t>
      </w:r>
    </w:p>
    <w:p w14:paraId="41BA4A98" w14:textId="280814D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NSF converge timer is 120s</w:t>
      </w:r>
    </w:p>
    <w:p w14:paraId="5FD4F8E8" w14:textId="6816E88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Router-ID: 192.168.1.161</w:t>
      </w:r>
    </w:p>
    <w:p w14:paraId="3918FCD1" w14:textId="3C82859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Topology : 0 (base)</w:t>
      </w:r>
    </w:p>
    <w:p w14:paraId="622B0D6E" w14:textId="51EA4D3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Active Timer: 3 min</w:t>
      </w:r>
    </w:p>
    <w:p w14:paraId="534F8615" w14:textId="7EF851F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Distance: internal 90 external 170</w:t>
      </w:r>
    </w:p>
    <w:p w14:paraId="1C057D2C" w14:textId="31AB99D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path: 4</w:t>
      </w:r>
    </w:p>
    <w:p w14:paraId="4E0E06D3" w14:textId="27F476E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hopcount 100</w:t>
      </w:r>
    </w:p>
    <w:p w14:paraId="4F9BE784" w14:textId="3F1A2CD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Maximum metric variance 128</w:t>
      </w:r>
    </w:p>
    <w:p w14:paraId="48EBD2E8" w14:textId="2908B9E0" w:rsidR="235F2E15" w:rsidRDefault="235F2E15" w:rsidP="235F2E15">
      <w:pPr>
        <w:spacing w:after="160" w:line="259" w:lineRule="auto"/>
        <w:rPr>
          <w:rFonts w:ascii="Courier New" w:eastAsia="Courier New" w:hAnsi="Courier New" w:cs="Courier New"/>
          <w:color w:val="000000" w:themeColor="text1"/>
          <w:sz w:val="16"/>
          <w:szCs w:val="16"/>
        </w:rPr>
      </w:pPr>
    </w:p>
    <w:p w14:paraId="0CDFC3A8" w14:textId="3508E8ED"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ip eigrp topology</w:t>
      </w:r>
    </w:p>
    <w:p w14:paraId="261813FF" w14:textId="3CE9041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Topology Table for AS(1)/ID(192.168.1.161)</w:t>
      </w:r>
    </w:p>
    <w:p w14:paraId="77AA544E" w14:textId="3DE43E0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P - Passive, A - Active, U - Update, Q - Query, R - Reply,</w:t>
      </w:r>
    </w:p>
    <w:p w14:paraId="57090851" w14:textId="6C1F984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r - reply Status, s - sia Status</w:t>
      </w:r>
    </w:p>
    <w:p w14:paraId="1974A35F" w14:textId="70A7E5F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615A0A63" w14:textId="26FEC36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192.168.1.160/28, 1 successors, FD is 3620126</w:t>
      </w:r>
    </w:p>
    <w:p w14:paraId="6663A197" w14:textId="43FB5A32"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Loopback0</w:t>
      </w:r>
    </w:p>
    <w:p w14:paraId="7F8C0FF6" w14:textId="701F50D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P 192.168.1.64/28, 1 successors, FD is 72473380</w:t>
      </w:r>
    </w:p>
    <w:p w14:paraId="7F6159DC" w14:textId="088D826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via Connected, GigabitEthernet0/0/0</w:t>
      </w:r>
    </w:p>
    <w:p w14:paraId="1AD51A70" w14:textId="25C92105" w:rsidR="235F2E15" w:rsidRDefault="235F2E15" w:rsidP="235F2E15">
      <w:pPr>
        <w:spacing w:after="160" w:line="259" w:lineRule="auto"/>
        <w:rPr>
          <w:rFonts w:ascii="Courier New" w:eastAsia="Courier New" w:hAnsi="Courier New" w:cs="Courier New"/>
          <w:color w:val="000000" w:themeColor="text1"/>
          <w:sz w:val="16"/>
          <w:szCs w:val="16"/>
        </w:rPr>
      </w:pPr>
    </w:p>
    <w:p w14:paraId="6B990868" w14:textId="5A1C8BA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ip eigrp neighbors</w:t>
      </w:r>
    </w:p>
    <w:p w14:paraId="1B92CB9E" w14:textId="278047C7"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Neighbors for AS(1)</w:t>
      </w:r>
    </w:p>
    <w:p w14:paraId="28414FBE" w14:textId="149F5AE8" w:rsidR="235F2E15" w:rsidRDefault="235F2E15" w:rsidP="235F2E15">
      <w:pPr>
        <w:spacing w:after="160" w:line="259" w:lineRule="auto"/>
        <w:rPr>
          <w:rFonts w:ascii="Courier New" w:eastAsia="Courier New" w:hAnsi="Courier New" w:cs="Courier New"/>
          <w:color w:val="000000" w:themeColor="text1"/>
          <w:sz w:val="16"/>
          <w:szCs w:val="16"/>
        </w:rPr>
      </w:pPr>
    </w:p>
    <w:p w14:paraId="444C0A2D" w14:textId="6A2C5BF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ip eigrp interfaces</w:t>
      </w:r>
    </w:p>
    <w:p w14:paraId="36A1836C" w14:textId="6B72CC1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EIGRP-IPv4 Interfaces for AS(1)</w:t>
      </w:r>
    </w:p>
    <w:p w14:paraId="0DAED1E6" w14:textId="767B346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Xmit Queue   PeerQ        Mean   Pacing Time   Multicast    Pending</w:t>
      </w:r>
    </w:p>
    <w:p w14:paraId="1FFECBBF" w14:textId="32230059"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Interface              Peers  Un/Reliable  Un/Reliable  SRTT   Un/Reliable   Flow Timer   Routes</w:t>
      </w:r>
    </w:p>
    <w:p w14:paraId="7F6D0025" w14:textId="2A220E6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Gi0/0/0                  0        0/0       0/0           0       0/8            0           0</w:t>
      </w:r>
    </w:p>
    <w:p w14:paraId="280CD3AE" w14:textId="5D64FF1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Lo0                      0        0/0       0/0           0       0/0            0           0</w:t>
      </w:r>
    </w:p>
    <w:p w14:paraId="41F21B18" w14:textId="260FCAF4" w:rsidR="235F2E15" w:rsidRDefault="235F2E15" w:rsidP="235F2E15">
      <w:pPr>
        <w:spacing w:after="160" w:line="259" w:lineRule="auto"/>
        <w:rPr>
          <w:rFonts w:ascii="Courier New" w:eastAsia="Courier New" w:hAnsi="Courier New" w:cs="Courier New"/>
          <w:color w:val="000000" w:themeColor="text1"/>
          <w:sz w:val="16"/>
          <w:szCs w:val="16"/>
        </w:rPr>
      </w:pPr>
    </w:p>
    <w:p w14:paraId="147BCBE3" w14:textId="33234334"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R6#show ip route</w:t>
      </w:r>
    </w:p>
    <w:p w14:paraId="6E42EE94" w14:textId="3E8EE84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1CE864D4" w14:textId="0F1621E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76A4D722" w14:textId="103AC15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272A7602" w14:textId="080D627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5E8209EB" w14:textId="1EBF326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21FCDE5C" w14:textId="32E0FFEF"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1B4248BE" w14:textId="4ABF055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1A950817" w14:textId="4FABEDB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73D0C325" w14:textId="361262C0"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74C54155" w14:textId="563C5B71"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1F807418" w14:textId="0D93ABB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2686290E" w14:textId="7BD1603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D42C1E6" w14:textId="31EA349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192.168.1.0/24 is variably subnetted, 4 subnets, 2 masks</w:t>
      </w:r>
    </w:p>
    <w:p w14:paraId="2BA0A3B7" w14:textId="4F74B1D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192.168.1.64/28 is directly connected, GigabitEthernet0/0/0</w:t>
      </w:r>
    </w:p>
    <w:p w14:paraId="4E7A4E38" w14:textId="0B13D0C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192.168.1.66/32 is directly connected, GigabitEthernet0/0/0</w:t>
      </w:r>
    </w:p>
    <w:p w14:paraId="114D72E8" w14:textId="0A07294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        192.168.1.160/28 is directly connected, Loopback0</w:t>
      </w:r>
    </w:p>
    <w:p w14:paraId="64545DC8" w14:textId="5A092BF5"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L        192.168.1.161/32 is directly connected, Loopback0</w:t>
      </w:r>
    </w:p>
    <w:p w14:paraId="23A33A10" w14:textId="376FB08D" w:rsidR="235F2E15" w:rsidRDefault="235F2E15" w:rsidP="235F2E15">
      <w:pPr>
        <w:spacing w:after="160" w:line="259" w:lineRule="auto"/>
        <w:rPr>
          <w:rFonts w:ascii="Courier New" w:eastAsia="Courier New" w:hAnsi="Courier New" w:cs="Courier New"/>
          <w:color w:val="000000" w:themeColor="text1"/>
          <w:sz w:val="16"/>
          <w:szCs w:val="16"/>
        </w:rPr>
      </w:pPr>
    </w:p>
    <w:p w14:paraId="2C862C24" w14:textId="545F327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Router#show ip route eigrp</w:t>
      </w:r>
    </w:p>
    <w:p w14:paraId="0C3EA15F" w14:textId="45A8B02B"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Codes: L - local, C - connected, S - static, R - RIP, M - mobile, B - BGP</w:t>
      </w:r>
    </w:p>
    <w:p w14:paraId="0BC9E363" w14:textId="5FB2D333"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D - EIGRP, EX - EIGRP external, O - OSPF, IA - OSPF inter area</w:t>
      </w:r>
    </w:p>
    <w:p w14:paraId="5472364C" w14:textId="3FBA5D8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N1 - OSPF NSSA external type 1, N2 - OSPF NSSA external type 2</w:t>
      </w:r>
    </w:p>
    <w:p w14:paraId="13B24424" w14:textId="54BBC89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E1 - OSPF external type 1, E2 - OSPF external type 2</w:t>
      </w:r>
    </w:p>
    <w:p w14:paraId="059D5D32" w14:textId="1C7DC978"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 - IS-IS, su - IS-IS summary, L1 - IS-IS level-1, L2 - IS-IS level-2</w:t>
      </w:r>
    </w:p>
    <w:p w14:paraId="268FB87D" w14:textId="497A553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ia - IS-IS inter area, * - candidate default, U - per-user static route</w:t>
      </w:r>
    </w:p>
    <w:p w14:paraId="3D4015E8" w14:textId="27CD8076"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o - ODR, P - periodic downloaded static route, H - NHRP, l - LISP</w:t>
      </w:r>
    </w:p>
    <w:p w14:paraId="39EC45BD" w14:textId="139F952A"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a - application route</w:t>
      </w:r>
    </w:p>
    <w:p w14:paraId="662BDFA2" w14:textId="20F6A91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 - replicated route, % - next hop override, p - overrides from PfR</w:t>
      </w:r>
    </w:p>
    <w:p w14:paraId="0367B7F5" w14:textId="48E551EC"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 xml:space="preserve"> </w:t>
      </w:r>
    </w:p>
    <w:p w14:paraId="5B9B07C6" w14:textId="50D8C12E" w:rsidR="3F021170" w:rsidRDefault="3F021170" w:rsidP="235F2E15">
      <w:pPr>
        <w:spacing w:after="160" w:line="259" w:lineRule="auto"/>
        <w:rPr>
          <w:rFonts w:ascii="Courier New" w:eastAsia="Courier New" w:hAnsi="Courier New" w:cs="Courier New"/>
          <w:color w:val="000000" w:themeColor="text1"/>
          <w:sz w:val="16"/>
          <w:szCs w:val="16"/>
        </w:rPr>
      </w:pPr>
      <w:r w:rsidRPr="235F2E15">
        <w:rPr>
          <w:rFonts w:ascii="Courier New" w:eastAsia="Courier New" w:hAnsi="Courier New" w:cs="Courier New"/>
          <w:color w:val="000000" w:themeColor="text1"/>
          <w:sz w:val="16"/>
          <w:szCs w:val="16"/>
        </w:rPr>
        <w:t>Gateway of last resort is not set</w:t>
      </w:r>
    </w:p>
    <w:p w14:paraId="69AAEF88" w14:textId="6913FADF" w:rsidR="235F2E15" w:rsidRDefault="235F2E15" w:rsidP="235F2E15">
      <w:pPr>
        <w:spacing w:after="160" w:line="259" w:lineRule="auto"/>
        <w:rPr>
          <w:rFonts w:ascii="Courier New" w:eastAsia="Courier New" w:hAnsi="Courier New" w:cs="Courier New"/>
          <w:color w:val="000000" w:themeColor="text1"/>
          <w:sz w:val="16"/>
          <w:szCs w:val="16"/>
        </w:rPr>
      </w:pPr>
    </w:p>
    <w:p w14:paraId="2469077A" w14:textId="14BF4E2E" w:rsidR="557C454C" w:rsidRDefault="557C454C" w:rsidP="557C454C">
      <w:pPr>
        <w:spacing w:after="160" w:line="259" w:lineRule="auto"/>
        <w:rPr>
          <w:rFonts w:ascii="Courier New" w:eastAsia="Courier New" w:hAnsi="Courier New" w:cs="Courier New"/>
          <w:color w:val="000000" w:themeColor="text1"/>
          <w:sz w:val="16"/>
          <w:szCs w:val="16"/>
        </w:rPr>
      </w:pPr>
    </w:p>
    <w:p w14:paraId="5703C522" w14:textId="08185AB9" w:rsidR="09E7B12A" w:rsidRPr="001F2E60" w:rsidRDefault="09E7B12A" w:rsidP="008552CB">
      <w:pPr>
        <w:spacing w:after="160"/>
        <w:jc w:val="center"/>
        <w:rPr>
          <w:rFonts w:ascii="Georgia" w:eastAsia="Georgia" w:hAnsi="Georgia" w:cs="Georgia"/>
          <w:color w:val="000000" w:themeColor="text1"/>
          <w:sz w:val="2"/>
          <w:szCs w:val="2"/>
        </w:rPr>
      </w:pPr>
    </w:p>
    <w:p w14:paraId="3276C860" w14:textId="1FE71C8D" w:rsidR="63B3AFC1" w:rsidRDefault="63B3AFC1" w:rsidP="008552CB">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Problems</w:t>
      </w:r>
    </w:p>
    <w:p w14:paraId="5674E6F0" w14:textId="504A1132" w:rsidR="557C454C" w:rsidRDefault="337AE784" w:rsidP="235F2E15">
      <w:pPr>
        <w:spacing w:after="160" w:line="259" w:lineRule="auto"/>
        <w:ind w:firstLine="720"/>
        <w:rPr>
          <w:rFonts w:ascii="Georgia" w:eastAsia="Georgia" w:hAnsi="Georgia" w:cs="Georgia"/>
          <w:color w:val="000000" w:themeColor="text1"/>
        </w:rPr>
      </w:pPr>
      <w:r w:rsidRPr="235F2E15">
        <w:rPr>
          <w:rFonts w:ascii="Georgia" w:eastAsia="Georgia" w:hAnsi="Georgia" w:cs="Georgia"/>
          <w:color w:val="000000" w:themeColor="text1"/>
        </w:rPr>
        <w:t xml:space="preserve">One of the </w:t>
      </w:r>
      <w:r w:rsidR="050EACF1" w:rsidRPr="235F2E15">
        <w:rPr>
          <w:rFonts w:ascii="Georgia" w:eastAsia="Georgia" w:hAnsi="Georgia" w:cs="Georgia"/>
          <w:color w:val="000000" w:themeColor="text1"/>
        </w:rPr>
        <w:t>biggest problems</w:t>
      </w:r>
      <w:r w:rsidRPr="235F2E15">
        <w:rPr>
          <w:rFonts w:ascii="Georgia" w:eastAsia="Georgia" w:hAnsi="Georgia" w:cs="Georgia"/>
          <w:color w:val="000000" w:themeColor="text1"/>
        </w:rPr>
        <w:t xml:space="preserve"> that I faced in the lab was that I</w:t>
      </w:r>
      <w:r w:rsidR="1E548409" w:rsidRPr="235F2E15">
        <w:rPr>
          <w:rFonts w:ascii="Georgia" w:eastAsia="Georgia" w:hAnsi="Georgia" w:cs="Georgia"/>
          <w:color w:val="000000" w:themeColor="text1"/>
        </w:rPr>
        <w:t xml:space="preserve"> wasn’t familiar </w:t>
      </w:r>
      <w:r w:rsidR="7D8247EF" w:rsidRPr="235F2E15">
        <w:rPr>
          <w:rFonts w:ascii="Georgia" w:eastAsia="Georgia" w:hAnsi="Georgia" w:cs="Georgia"/>
          <w:color w:val="000000" w:themeColor="text1"/>
        </w:rPr>
        <w:t>with</w:t>
      </w:r>
      <w:r w:rsidRPr="235F2E15">
        <w:rPr>
          <w:rFonts w:ascii="Georgia" w:eastAsia="Georgia" w:hAnsi="Georgia" w:cs="Georgia"/>
          <w:color w:val="000000" w:themeColor="text1"/>
        </w:rPr>
        <w:t xml:space="preserve"> how to configure a</w:t>
      </w:r>
      <w:r w:rsidR="3E569DE4" w:rsidRPr="235F2E15">
        <w:rPr>
          <w:rFonts w:ascii="Georgia" w:eastAsia="Georgia" w:hAnsi="Georgia" w:cs="Georgia"/>
          <w:color w:val="000000" w:themeColor="text1"/>
        </w:rPr>
        <w:t>n</w:t>
      </w:r>
      <w:r w:rsidRPr="235F2E15">
        <w:rPr>
          <w:rFonts w:ascii="Georgia" w:eastAsia="Georgia" w:hAnsi="Georgia" w:cs="Georgia"/>
          <w:color w:val="000000" w:themeColor="text1"/>
        </w:rPr>
        <w:t xml:space="preserve"> </w:t>
      </w:r>
      <w:r w:rsidR="3829A84F" w:rsidRPr="235F2E15">
        <w:rPr>
          <w:rFonts w:ascii="Georgia" w:eastAsia="Georgia" w:hAnsi="Georgia" w:cs="Georgia"/>
          <w:color w:val="000000" w:themeColor="text1"/>
        </w:rPr>
        <w:t>Enhanced Interior Gateway Routing Protocol (</w:t>
      </w:r>
      <w:r w:rsidR="7E13BCA2" w:rsidRPr="235F2E15">
        <w:rPr>
          <w:rFonts w:ascii="Georgia" w:eastAsia="Georgia" w:hAnsi="Georgia" w:cs="Georgia"/>
          <w:color w:val="000000" w:themeColor="text1"/>
        </w:rPr>
        <w:t>EIGRP) system</w:t>
      </w:r>
      <w:r w:rsidRPr="235F2E15">
        <w:rPr>
          <w:rFonts w:ascii="Georgia" w:eastAsia="Georgia" w:hAnsi="Georgia" w:cs="Georgia"/>
          <w:color w:val="000000" w:themeColor="text1"/>
        </w:rPr>
        <w:t>, so I looked at</w:t>
      </w:r>
      <w:r w:rsidR="6CBAC689" w:rsidRPr="235F2E15">
        <w:rPr>
          <w:rFonts w:ascii="Georgia" w:eastAsia="Georgia" w:hAnsi="Georgia" w:cs="Georgia"/>
          <w:color w:val="000000" w:themeColor="text1"/>
        </w:rPr>
        <w:t xml:space="preserve"> the cisco book</w:t>
      </w:r>
      <w:r w:rsidRPr="235F2E15">
        <w:rPr>
          <w:rFonts w:ascii="Georgia" w:eastAsia="Georgia" w:hAnsi="Georgia" w:cs="Georgia"/>
          <w:color w:val="000000" w:themeColor="text1"/>
        </w:rPr>
        <w:t xml:space="preserve"> along with </w:t>
      </w:r>
      <w:r w:rsidR="3432E04B" w:rsidRPr="235F2E15">
        <w:rPr>
          <w:rFonts w:ascii="Georgia" w:eastAsia="Georgia" w:hAnsi="Georgia" w:cs="Georgia"/>
          <w:color w:val="000000" w:themeColor="text1"/>
        </w:rPr>
        <w:t>the cisco website</w:t>
      </w:r>
      <w:r w:rsidRPr="235F2E15">
        <w:rPr>
          <w:rFonts w:ascii="Georgia" w:eastAsia="Georgia" w:hAnsi="Georgia" w:cs="Georgia"/>
          <w:color w:val="000000" w:themeColor="text1"/>
        </w:rPr>
        <w:t xml:space="preserve"> on</w:t>
      </w:r>
      <w:r w:rsidR="4756187A" w:rsidRPr="235F2E15">
        <w:rPr>
          <w:rFonts w:ascii="Georgia" w:eastAsia="Georgia" w:hAnsi="Georgia" w:cs="Georgia"/>
          <w:color w:val="000000" w:themeColor="text1"/>
        </w:rPr>
        <w:t xml:space="preserve"> EIGRP</w:t>
      </w:r>
      <w:r w:rsidRPr="235F2E15">
        <w:rPr>
          <w:rFonts w:ascii="Georgia" w:eastAsia="Georgia" w:hAnsi="Georgia" w:cs="Georgia"/>
          <w:color w:val="000000" w:themeColor="text1"/>
        </w:rPr>
        <w:t xml:space="preserve"> configuration to understand how to properly </w:t>
      </w:r>
      <w:r w:rsidR="0DAE772E" w:rsidRPr="235F2E15">
        <w:rPr>
          <w:rFonts w:ascii="Georgia" w:eastAsia="Georgia" w:hAnsi="Georgia" w:cs="Georgia"/>
          <w:color w:val="000000" w:themeColor="text1"/>
        </w:rPr>
        <w:t>configure an EIGRP system</w:t>
      </w:r>
      <w:r w:rsidRPr="235F2E15">
        <w:rPr>
          <w:rFonts w:ascii="Georgia" w:eastAsia="Georgia" w:hAnsi="Georgia" w:cs="Georgia"/>
          <w:color w:val="000000" w:themeColor="text1"/>
        </w:rPr>
        <w:t xml:space="preserve">. During the process of creating </w:t>
      </w:r>
      <w:r w:rsidR="51448E98" w:rsidRPr="235F2E15">
        <w:rPr>
          <w:rFonts w:ascii="Georgia" w:eastAsia="Georgia" w:hAnsi="Georgia" w:cs="Georgia"/>
          <w:color w:val="000000" w:themeColor="text1"/>
        </w:rPr>
        <w:t>an EIGRP</w:t>
      </w:r>
      <w:r w:rsidRPr="235F2E15">
        <w:rPr>
          <w:rFonts w:ascii="Georgia" w:eastAsia="Georgia" w:hAnsi="Georgia" w:cs="Georgia"/>
          <w:color w:val="000000" w:themeColor="text1"/>
        </w:rPr>
        <w:t>, I encountered</w:t>
      </w:r>
      <w:r w:rsidR="7EED17E1" w:rsidRPr="235F2E15">
        <w:rPr>
          <w:rFonts w:ascii="Georgia" w:eastAsia="Georgia" w:hAnsi="Georgia" w:cs="Georgia"/>
          <w:color w:val="000000" w:themeColor="text1"/>
        </w:rPr>
        <w:t xml:space="preserve"> some</w:t>
      </w:r>
      <w:r w:rsidRPr="235F2E15">
        <w:rPr>
          <w:rFonts w:ascii="Georgia" w:eastAsia="Georgia" w:hAnsi="Georgia" w:cs="Georgia"/>
          <w:color w:val="000000" w:themeColor="text1"/>
        </w:rPr>
        <w:t xml:space="preserve"> m</w:t>
      </w:r>
      <w:r w:rsidR="78E75C78" w:rsidRPr="235F2E15">
        <w:rPr>
          <w:rFonts w:ascii="Georgia" w:eastAsia="Georgia" w:hAnsi="Georgia" w:cs="Georgia"/>
          <w:color w:val="000000" w:themeColor="text1"/>
        </w:rPr>
        <w:t>inor</w:t>
      </w:r>
      <w:r w:rsidRPr="235F2E15">
        <w:rPr>
          <w:rFonts w:ascii="Georgia" w:eastAsia="Georgia" w:hAnsi="Georgia" w:cs="Georgia"/>
          <w:color w:val="000000" w:themeColor="text1"/>
        </w:rPr>
        <w:t xml:space="preserve"> problems</w:t>
      </w:r>
      <w:r w:rsidR="4CA91CB9" w:rsidRPr="235F2E15">
        <w:rPr>
          <w:rFonts w:ascii="Georgia" w:eastAsia="Georgia" w:hAnsi="Georgia" w:cs="Georgia"/>
          <w:color w:val="000000" w:themeColor="text1"/>
        </w:rPr>
        <w:t xml:space="preserve"> in the commands</w:t>
      </w:r>
      <w:r w:rsidR="3A1293A5" w:rsidRPr="235F2E15">
        <w:rPr>
          <w:rFonts w:ascii="Georgia" w:eastAsia="Georgia" w:hAnsi="Georgia" w:cs="Georgia"/>
          <w:color w:val="000000" w:themeColor="text1"/>
        </w:rPr>
        <w:t>, o</w:t>
      </w:r>
      <w:r w:rsidRPr="235F2E15">
        <w:rPr>
          <w:rFonts w:ascii="Georgia" w:eastAsia="Georgia" w:hAnsi="Georgia" w:cs="Georgia"/>
          <w:color w:val="000000" w:themeColor="text1"/>
        </w:rPr>
        <w:t xml:space="preserve">ne example of a minor problem that I encountered was </w:t>
      </w:r>
      <w:r w:rsidR="649A0510" w:rsidRPr="235F2E15">
        <w:rPr>
          <w:rFonts w:ascii="Georgia" w:eastAsia="Georgia" w:hAnsi="Georgia" w:cs="Georgia"/>
          <w:color w:val="000000" w:themeColor="text1"/>
        </w:rPr>
        <w:t xml:space="preserve">configuring </w:t>
      </w:r>
      <w:r w:rsidR="6A1C4261" w:rsidRPr="235F2E15">
        <w:rPr>
          <w:rFonts w:ascii="Georgia" w:eastAsia="Georgia" w:hAnsi="Georgia" w:cs="Georgia"/>
          <w:color w:val="000000" w:themeColor="text1"/>
        </w:rPr>
        <w:t>the</w:t>
      </w:r>
      <w:r w:rsidR="350A2239" w:rsidRPr="235F2E15">
        <w:rPr>
          <w:rFonts w:ascii="Georgia" w:eastAsia="Georgia" w:hAnsi="Georgia" w:cs="Georgia"/>
          <w:color w:val="000000" w:themeColor="text1"/>
        </w:rPr>
        <w:t xml:space="preserve"> K values of the</w:t>
      </w:r>
      <w:r w:rsidR="6A1C4261" w:rsidRPr="235F2E15">
        <w:rPr>
          <w:rFonts w:ascii="Georgia" w:eastAsia="Georgia" w:hAnsi="Georgia" w:cs="Georgia"/>
          <w:color w:val="000000" w:themeColor="text1"/>
        </w:rPr>
        <w:t xml:space="preserve"> Metric</w:t>
      </w:r>
      <w:r w:rsidR="065BDF61" w:rsidRPr="235F2E15">
        <w:rPr>
          <w:rFonts w:ascii="Georgia" w:eastAsia="Georgia" w:hAnsi="Georgia" w:cs="Georgia"/>
          <w:color w:val="000000" w:themeColor="text1"/>
        </w:rPr>
        <w:t xml:space="preserve"> weight</w:t>
      </w:r>
      <w:r w:rsidR="6A1C4261" w:rsidRPr="235F2E15">
        <w:rPr>
          <w:rFonts w:ascii="Georgia" w:eastAsia="Georgia" w:hAnsi="Georgia" w:cs="Georgia"/>
          <w:color w:val="000000" w:themeColor="text1"/>
        </w:rPr>
        <w:t>.</w:t>
      </w:r>
      <w:r w:rsidR="72974025" w:rsidRPr="235F2E15">
        <w:rPr>
          <w:rFonts w:ascii="Georgia" w:eastAsia="Georgia" w:hAnsi="Georgia" w:cs="Georgia"/>
          <w:color w:val="000000" w:themeColor="text1"/>
        </w:rPr>
        <w:t xml:space="preserve"> </w:t>
      </w:r>
      <w:r w:rsidR="10D32DA8" w:rsidRPr="235F2E15">
        <w:rPr>
          <w:rFonts w:ascii="Georgia" w:eastAsia="Georgia" w:hAnsi="Georgia" w:cs="Georgia"/>
          <w:color w:val="000000" w:themeColor="text1"/>
        </w:rPr>
        <w:t>Another</w:t>
      </w:r>
      <w:r w:rsidR="6A1C4261" w:rsidRPr="235F2E15">
        <w:rPr>
          <w:rFonts w:ascii="Georgia" w:eastAsia="Georgia" w:hAnsi="Georgia" w:cs="Georgia"/>
          <w:color w:val="000000" w:themeColor="text1"/>
        </w:rPr>
        <w:t xml:space="preserve"> m</w:t>
      </w:r>
      <w:r w:rsidR="1144A796" w:rsidRPr="235F2E15">
        <w:rPr>
          <w:rFonts w:ascii="Georgia" w:eastAsia="Georgia" w:hAnsi="Georgia" w:cs="Georgia"/>
          <w:color w:val="000000" w:themeColor="text1"/>
        </w:rPr>
        <w:t>inor</w:t>
      </w:r>
      <w:r w:rsidR="6A1C4261" w:rsidRPr="235F2E15">
        <w:rPr>
          <w:rFonts w:ascii="Georgia" w:eastAsia="Georgia" w:hAnsi="Georgia" w:cs="Georgia"/>
          <w:color w:val="000000" w:themeColor="text1"/>
        </w:rPr>
        <w:t xml:space="preserve"> problem </w:t>
      </w:r>
      <w:r w:rsidR="0A3D2707" w:rsidRPr="235F2E15">
        <w:rPr>
          <w:rFonts w:ascii="Georgia" w:eastAsia="Georgia" w:hAnsi="Georgia" w:cs="Georgia"/>
          <w:color w:val="000000" w:themeColor="text1"/>
        </w:rPr>
        <w:t>would be setting the correct variance multipler value for load balancing,</w:t>
      </w:r>
      <w:r w:rsidR="5491AF41" w:rsidRPr="235F2E15">
        <w:rPr>
          <w:rFonts w:ascii="Georgia" w:eastAsia="Georgia" w:hAnsi="Georgia" w:cs="Georgia"/>
          <w:color w:val="000000" w:themeColor="text1"/>
        </w:rPr>
        <w:t xml:space="preserve"> this was easily fixed </w:t>
      </w:r>
      <w:r w:rsidR="07992AF6" w:rsidRPr="235F2E15">
        <w:rPr>
          <w:rFonts w:ascii="Georgia" w:eastAsia="Georgia" w:hAnsi="Georgia" w:cs="Georgia"/>
          <w:color w:val="000000" w:themeColor="text1"/>
        </w:rPr>
        <w:t>by setting it to the max value would allow everything to go through</w:t>
      </w:r>
    </w:p>
    <w:p w14:paraId="4E5E5EB3" w14:textId="7C4010AA" w:rsidR="63B3AFC1" w:rsidRDefault="63B3AFC1" w:rsidP="008552CB">
      <w:pPr>
        <w:spacing w:after="160"/>
        <w:jc w:val="center"/>
        <w:rPr>
          <w:rFonts w:ascii="Georgia" w:eastAsia="Georgia" w:hAnsi="Georgia" w:cs="Georgia"/>
          <w:color w:val="000000" w:themeColor="text1"/>
          <w:sz w:val="36"/>
          <w:szCs w:val="36"/>
        </w:rPr>
      </w:pPr>
      <w:r w:rsidRPr="235F2E15">
        <w:rPr>
          <w:rFonts w:ascii="Georgia" w:eastAsia="Georgia" w:hAnsi="Georgia" w:cs="Georgia"/>
          <w:color w:val="000000" w:themeColor="text1"/>
          <w:sz w:val="36"/>
          <w:szCs w:val="36"/>
        </w:rPr>
        <w:t>Conclusion</w:t>
      </w:r>
    </w:p>
    <w:p w14:paraId="138D8507" w14:textId="1DD5CC24" w:rsidR="7FA6FB21" w:rsidRDefault="0B33A572" w:rsidP="235F2E15">
      <w:pPr>
        <w:spacing w:after="160" w:line="259" w:lineRule="auto"/>
        <w:ind w:firstLine="720"/>
        <w:rPr>
          <w:rFonts w:ascii="Georgia" w:eastAsia="Georgia" w:hAnsi="Georgia" w:cs="Georgia"/>
          <w:color w:val="000000" w:themeColor="text1"/>
        </w:rPr>
      </w:pPr>
      <w:r w:rsidRPr="235F2E15">
        <w:rPr>
          <w:rFonts w:ascii="Georgia" w:eastAsia="Georgia" w:hAnsi="Georgia" w:cs="Georgia"/>
          <w:color w:val="000000" w:themeColor="text1"/>
        </w:rPr>
        <w:t>The objective of the lab was to use 6 routers to configure an EIGRP (</w:t>
      </w:r>
      <w:r w:rsidRPr="235F2E15">
        <w:rPr>
          <w:rFonts w:ascii="Georgia" w:eastAsia="Georgia" w:hAnsi="Georgia" w:cs="Georgia"/>
        </w:rPr>
        <w:t>Enhanced Interior Gateway Routing Protocol</w:t>
      </w:r>
      <w:r w:rsidRPr="235F2E15">
        <w:rPr>
          <w:rFonts w:ascii="Georgia" w:eastAsia="Georgia" w:hAnsi="Georgia" w:cs="Georgia"/>
          <w:color w:val="58585B"/>
          <w:sz w:val="21"/>
          <w:szCs w:val="21"/>
        </w:rPr>
        <w:t>)</w:t>
      </w:r>
      <w:r w:rsidRPr="235F2E15">
        <w:rPr>
          <w:rFonts w:ascii="Georgia" w:eastAsia="Georgia" w:hAnsi="Georgia" w:cs="Georgia"/>
          <w:color w:val="000000" w:themeColor="text1"/>
        </w:rPr>
        <w:t xml:space="preserve"> system. </w:t>
      </w:r>
      <w:r w:rsidR="7FA6FB21" w:rsidRPr="235F2E15">
        <w:rPr>
          <w:rFonts w:ascii="Georgia" w:eastAsia="Georgia" w:hAnsi="Georgia" w:cs="Georgia"/>
          <w:color w:val="000000" w:themeColor="text1"/>
        </w:rPr>
        <w:t xml:space="preserve">In the lab I was able to learn how to correctly configure </w:t>
      </w:r>
      <w:r w:rsidR="7F597375" w:rsidRPr="235F2E15">
        <w:rPr>
          <w:rFonts w:ascii="Georgia" w:eastAsia="Georgia" w:hAnsi="Georgia" w:cs="Georgia"/>
          <w:color w:val="000000" w:themeColor="text1"/>
        </w:rPr>
        <w:t>EIGRP</w:t>
      </w:r>
      <w:r w:rsidR="7FA6FB21" w:rsidRPr="235F2E15">
        <w:rPr>
          <w:rFonts w:ascii="Georgia" w:eastAsia="Georgia" w:hAnsi="Georgia" w:cs="Georgia"/>
          <w:color w:val="000000" w:themeColor="text1"/>
        </w:rPr>
        <w:t xml:space="preserve"> routing protocol that could be applied to real networks. I was also able to learn about the </w:t>
      </w:r>
      <w:r w:rsidR="07F93DB3" w:rsidRPr="235F2E15">
        <w:rPr>
          <w:rFonts w:ascii="Georgia" w:eastAsia="Georgia" w:hAnsi="Georgia" w:cs="Georgia"/>
          <w:color w:val="000000" w:themeColor="text1"/>
        </w:rPr>
        <w:t>metric and k values that are used to determine</w:t>
      </w:r>
      <w:r w:rsidR="7FA6FB21" w:rsidRPr="235F2E15">
        <w:rPr>
          <w:rFonts w:ascii="Georgia" w:eastAsia="Georgia" w:hAnsi="Georgia" w:cs="Georgia"/>
          <w:color w:val="000000" w:themeColor="text1"/>
        </w:rPr>
        <w:t xml:space="preserve"> </w:t>
      </w:r>
      <w:r w:rsidR="7394AAF1" w:rsidRPr="235F2E15">
        <w:rPr>
          <w:rFonts w:ascii="Georgia" w:eastAsia="Georgia" w:hAnsi="Georgia" w:cs="Georgia"/>
          <w:color w:val="000000" w:themeColor="text1"/>
        </w:rPr>
        <w:t>the best route and how to tweak those values</w:t>
      </w:r>
      <w:r w:rsidR="7FA6FB21" w:rsidRPr="235F2E15">
        <w:rPr>
          <w:rFonts w:ascii="Georgia" w:eastAsia="Georgia" w:hAnsi="Georgia" w:cs="Georgia"/>
          <w:color w:val="000000" w:themeColor="text1"/>
        </w:rPr>
        <w:t xml:space="preserve">. One skill that I </w:t>
      </w:r>
      <w:r w:rsidR="5F301830" w:rsidRPr="235F2E15">
        <w:rPr>
          <w:rFonts w:ascii="Georgia" w:eastAsia="Georgia" w:hAnsi="Georgia" w:cs="Georgia"/>
          <w:color w:val="000000" w:themeColor="text1"/>
        </w:rPr>
        <w:t>continued to use</w:t>
      </w:r>
      <w:r w:rsidR="7FA6FB21" w:rsidRPr="235F2E15">
        <w:rPr>
          <w:rFonts w:ascii="Georgia" w:eastAsia="Georgia" w:hAnsi="Georgia" w:cs="Georgia"/>
          <w:color w:val="000000" w:themeColor="text1"/>
        </w:rPr>
        <w:t xml:space="preserve"> in this lab was looking up </w:t>
      </w:r>
      <w:r w:rsidR="0A1454C7" w:rsidRPr="235F2E15">
        <w:rPr>
          <w:rFonts w:ascii="Georgia" w:eastAsia="Georgia" w:hAnsi="Georgia" w:cs="Georgia"/>
          <w:color w:val="000000" w:themeColor="text1"/>
        </w:rPr>
        <w:t>configurations</w:t>
      </w:r>
      <w:r w:rsidR="7FA6FB21" w:rsidRPr="235F2E15">
        <w:rPr>
          <w:rFonts w:ascii="Georgia" w:eastAsia="Georgia" w:hAnsi="Georgia" w:cs="Georgia"/>
          <w:color w:val="000000" w:themeColor="text1"/>
        </w:rPr>
        <w:t xml:space="preserve"> that are </w:t>
      </w:r>
      <w:r w:rsidR="3E828AC9" w:rsidRPr="235F2E15">
        <w:rPr>
          <w:rFonts w:ascii="Georgia" w:eastAsia="Georgia" w:hAnsi="Georgia" w:cs="Georgia"/>
          <w:color w:val="000000" w:themeColor="text1"/>
        </w:rPr>
        <w:t>helpful to me then tweaking it to fit my needs</w:t>
      </w:r>
      <w:r w:rsidR="7FA6FB21" w:rsidRPr="235F2E15">
        <w:rPr>
          <w:rFonts w:ascii="Georgia" w:eastAsia="Georgia" w:hAnsi="Georgia" w:cs="Georgia"/>
          <w:color w:val="000000" w:themeColor="text1"/>
        </w:rPr>
        <w:t xml:space="preserve">. Personally, I thought this lab </w:t>
      </w:r>
      <w:r w:rsidR="44E9212D" w:rsidRPr="235F2E15">
        <w:rPr>
          <w:rFonts w:ascii="Georgia" w:eastAsia="Georgia" w:hAnsi="Georgia" w:cs="Georgia"/>
          <w:color w:val="000000" w:themeColor="text1"/>
        </w:rPr>
        <w:t>w</w:t>
      </w:r>
      <w:r w:rsidR="7FA6FB21" w:rsidRPr="235F2E15">
        <w:rPr>
          <w:rFonts w:ascii="Georgia" w:eastAsia="Georgia" w:hAnsi="Georgia" w:cs="Georgia"/>
          <w:color w:val="000000" w:themeColor="text1"/>
        </w:rPr>
        <w:t xml:space="preserve">as helpful in understanding something new </w:t>
      </w:r>
      <w:r w:rsidR="779312C0" w:rsidRPr="235F2E15">
        <w:rPr>
          <w:rFonts w:ascii="Georgia" w:eastAsia="Georgia" w:hAnsi="Georgia" w:cs="Georgia"/>
          <w:color w:val="000000" w:themeColor="text1"/>
        </w:rPr>
        <w:t xml:space="preserve">like EIGRP </w:t>
      </w:r>
      <w:r w:rsidR="7FA6FB21" w:rsidRPr="235F2E15">
        <w:rPr>
          <w:rFonts w:ascii="Georgia" w:eastAsia="Georgia" w:hAnsi="Georgia" w:cs="Georgia"/>
          <w:color w:val="000000" w:themeColor="text1"/>
        </w:rPr>
        <w:t>and improving my</w:t>
      </w:r>
      <w:r w:rsidR="5FF74D6D" w:rsidRPr="235F2E15">
        <w:rPr>
          <w:rFonts w:ascii="Georgia" w:eastAsia="Georgia" w:hAnsi="Georgia" w:cs="Georgia"/>
          <w:color w:val="000000" w:themeColor="text1"/>
        </w:rPr>
        <w:t xml:space="preserve"> general</w:t>
      </w:r>
      <w:r w:rsidR="7FA6FB21" w:rsidRPr="235F2E15">
        <w:rPr>
          <w:rFonts w:ascii="Georgia" w:eastAsia="Georgia" w:hAnsi="Georgia" w:cs="Georgia"/>
          <w:color w:val="000000" w:themeColor="text1"/>
        </w:rPr>
        <w:t xml:space="preserve"> knowledge </w:t>
      </w:r>
      <w:r w:rsidR="09FA3C46" w:rsidRPr="235F2E15">
        <w:rPr>
          <w:rFonts w:ascii="Georgia" w:eastAsia="Georgia" w:hAnsi="Georgia" w:cs="Georgia"/>
          <w:color w:val="000000" w:themeColor="text1"/>
        </w:rPr>
        <w:t>of</w:t>
      </w:r>
      <w:r w:rsidR="7FA6FB21" w:rsidRPr="235F2E15">
        <w:rPr>
          <w:rFonts w:ascii="Georgia" w:eastAsia="Georgia" w:hAnsi="Georgia" w:cs="Georgia"/>
          <w:color w:val="000000" w:themeColor="text1"/>
        </w:rPr>
        <w:t xml:space="preserve"> cisco networking.</w:t>
      </w:r>
    </w:p>
    <w:p w14:paraId="37CA610E" w14:textId="4F7237A0" w:rsidR="557C454C" w:rsidRDefault="557C454C" w:rsidP="557C454C">
      <w:pPr>
        <w:spacing w:after="160"/>
        <w:ind w:firstLine="720"/>
        <w:rPr>
          <w:rFonts w:ascii="Georgia" w:eastAsia="Georgia" w:hAnsi="Georgia" w:cs="Georgia"/>
          <w:color w:val="000000" w:themeColor="text1"/>
        </w:rPr>
      </w:pPr>
    </w:p>
    <w:p w14:paraId="3AA52121" w14:textId="208B4144" w:rsidR="09E7B12A" w:rsidRPr="00F70405" w:rsidRDefault="09E7B12A" w:rsidP="48F4ACB2">
      <w:pPr>
        <w:pStyle w:val="GraphicAnchor"/>
        <w:jc w:val="center"/>
        <w:rPr>
          <w:rFonts w:ascii="Georgia" w:eastAsia="Georgia" w:hAnsi="Georgia" w:cs="Georgia"/>
          <w:color w:val="000000" w:themeColor="text1"/>
          <w:szCs w:val="10"/>
        </w:rPr>
      </w:pPr>
    </w:p>
    <w:sectPr w:rsidR="09E7B12A" w:rsidRPr="00F70405" w:rsidSect="00E74B29">
      <w:footerReference w:type="even" r:id="rId11"/>
      <w:footerReference w:type="default" r:id="rId1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B907" w14:textId="77777777" w:rsidR="000443A5" w:rsidRDefault="000443A5" w:rsidP="00E74B29">
      <w:r>
        <w:separator/>
      </w:r>
    </w:p>
  </w:endnote>
  <w:endnote w:type="continuationSeparator" w:id="0">
    <w:p w14:paraId="0F4C1E8F" w14:textId="77777777" w:rsidR="000443A5" w:rsidRDefault="000443A5"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14AED5E8"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0D9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289"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070"/>
      <w:gridCol w:w="4404"/>
      <w:gridCol w:w="3237"/>
      <w:gridCol w:w="1079"/>
    </w:tblGrid>
    <w:tr w:rsidR="00E74B29" w14:paraId="09724115" w14:textId="77777777" w:rsidTr="00176379">
      <w:tc>
        <w:tcPr>
          <w:tcW w:w="2070" w:type="dxa"/>
        </w:tcPr>
        <w:p w14:paraId="2EC8E89B" w14:textId="77777777" w:rsidR="00E74B29" w:rsidRPr="00E74B29" w:rsidRDefault="00E74B29" w:rsidP="006709F1">
          <w:pPr>
            <w:pStyle w:val="Footer"/>
          </w:pPr>
        </w:p>
      </w:tc>
      <w:tc>
        <w:tcPr>
          <w:tcW w:w="4404" w:type="dxa"/>
        </w:tcPr>
        <w:p w14:paraId="6C905F71" w14:textId="12CAFEFE" w:rsidR="00E74B29" w:rsidRPr="00874FE7" w:rsidRDefault="00E74B29" w:rsidP="006709F1">
          <w:pPr>
            <w:pStyle w:val="Footer"/>
          </w:pPr>
        </w:p>
      </w:tc>
      <w:tc>
        <w:tcPr>
          <w:tcW w:w="3237" w:type="dxa"/>
        </w:tcPr>
        <w:p w14:paraId="79AA69C8" w14:textId="0E66A4BF" w:rsidR="00E74B29" w:rsidRPr="00E74B29" w:rsidRDefault="00E74B29" w:rsidP="006709F1">
          <w:pPr>
            <w:pStyle w:val="Footer"/>
            <w:jc w:val="right"/>
          </w:pPr>
        </w:p>
      </w:tc>
      <w:tc>
        <w:tcPr>
          <w:tcW w:w="1079" w:type="dxa"/>
        </w:tcPr>
        <w:p w14:paraId="19A9280D" w14:textId="77777777" w:rsidR="00E74B29" w:rsidRPr="00E74B29" w:rsidRDefault="00E74B29" w:rsidP="006709F1">
          <w:pPr>
            <w:pStyle w:val="Footer"/>
          </w:pPr>
        </w:p>
      </w:tc>
    </w:tr>
  </w:tbl>
  <w:p w14:paraId="7F378B9B"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0423" w14:textId="77777777" w:rsidR="000443A5" w:rsidRDefault="000443A5" w:rsidP="00E74B29">
      <w:r>
        <w:separator/>
      </w:r>
    </w:p>
  </w:footnote>
  <w:footnote w:type="continuationSeparator" w:id="0">
    <w:p w14:paraId="43682D4C" w14:textId="77777777" w:rsidR="000443A5" w:rsidRDefault="000443A5" w:rsidP="00E74B29">
      <w:r>
        <w:continuationSeparator/>
      </w:r>
    </w:p>
  </w:footnote>
</w:footnotes>
</file>

<file path=word/intelligence2.xml><?xml version="1.0" encoding="utf-8"?>
<int2:intelligence xmlns:int2="http://schemas.microsoft.com/office/intelligence/2020/intelligence">
  <int2:observations>
    <int2:textHash int2:hashCode="Tqiwxe5G7+6IdY" int2:id="XzVOqTrx">
      <int2:state int2:type="LegacyProofing" int2:value="Rejected"/>
    </int2:textHash>
    <int2:textHash int2:hashCode="ftuqhm2IGQUtHB" int2:id="zGN85cn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607AD6"/>
    <w:multiLevelType w:val="hybridMultilevel"/>
    <w:tmpl w:val="4A9A823E"/>
    <w:lvl w:ilvl="0" w:tplc="E5C2C53A">
      <w:start w:val="1"/>
      <w:numFmt w:val="decimal"/>
      <w:lvlText w:val="%1."/>
      <w:lvlJc w:val="left"/>
      <w:pPr>
        <w:ind w:left="720" w:hanging="360"/>
      </w:pPr>
    </w:lvl>
    <w:lvl w:ilvl="1" w:tplc="F04C1DF6">
      <w:start w:val="1"/>
      <w:numFmt w:val="lowerLetter"/>
      <w:lvlText w:val="%2."/>
      <w:lvlJc w:val="left"/>
      <w:pPr>
        <w:ind w:left="1440" w:hanging="360"/>
      </w:pPr>
    </w:lvl>
    <w:lvl w:ilvl="2" w:tplc="B4860064">
      <w:start w:val="1"/>
      <w:numFmt w:val="lowerRoman"/>
      <w:lvlText w:val="%3."/>
      <w:lvlJc w:val="right"/>
      <w:pPr>
        <w:ind w:left="2160" w:hanging="180"/>
      </w:pPr>
    </w:lvl>
    <w:lvl w:ilvl="3" w:tplc="53FC591A">
      <w:start w:val="1"/>
      <w:numFmt w:val="decimal"/>
      <w:lvlText w:val="%4."/>
      <w:lvlJc w:val="left"/>
      <w:pPr>
        <w:ind w:left="2880" w:hanging="360"/>
      </w:pPr>
    </w:lvl>
    <w:lvl w:ilvl="4" w:tplc="B8E255A8">
      <w:start w:val="1"/>
      <w:numFmt w:val="lowerLetter"/>
      <w:lvlText w:val="%5."/>
      <w:lvlJc w:val="left"/>
      <w:pPr>
        <w:ind w:left="3600" w:hanging="360"/>
      </w:pPr>
    </w:lvl>
    <w:lvl w:ilvl="5" w:tplc="7DAA626A">
      <w:start w:val="1"/>
      <w:numFmt w:val="lowerRoman"/>
      <w:lvlText w:val="%6."/>
      <w:lvlJc w:val="right"/>
      <w:pPr>
        <w:ind w:left="4320" w:hanging="180"/>
      </w:pPr>
    </w:lvl>
    <w:lvl w:ilvl="6" w:tplc="FDAEA976">
      <w:start w:val="1"/>
      <w:numFmt w:val="decimal"/>
      <w:lvlText w:val="%7."/>
      <w:lvlJc w:val="left"/>
      <w:pPr>
        <w:ind w:left="5040" w:hanging="360"/>
      </w:pPr>
    </w:lvl>
    <w:lvl w:ilvl="7" w:tplc="8AAE9B80">
      <w:start w:val="1"/>
      <w:numFmt w:val="lowerLetter"/>
      <w:lvlText w:val="%8."/>
      <w:lvlJc w:val="left"/>
      <w:pPr>
        <w:ind w:left="5760" w:hanging="360"/>
      </w:pPr>
    </w:lvl>
    <w:lvl w:ilvl="8" w:tplc="E25C9F8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443A5"/>
    <w:rsid w:val="00052694"/>
    <w:rsid w:val="000543D0"/>
    <w:rsid w:val="00055379"/>
    <w:rsid w:val="00086FA5"/>
    <w:rsid w:val="000D3A7A"/>
    <w:rsid w:val="000D79DA"/>
    <w:rsid w:val="000E4641"/>
    <w:rsid w:val="00106971"/>
    <w:rsid w:val="0011181E"/>
    <w:rsid w:val="00127A3B"/>
    <w:rsid w:val="00151F66"/>
    <w:rsid w:val="00153D7A"/>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E55C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43236"/>
    <w:rsid w:val="00A529B6"/>
    <w:rsid w:val="00A97CF5"/>
    <w:rsid w:val="00AA52AF"/>
    <w:rsid w:val="00AB7AC0"/>
    <w:rsid w:val="00AC7975"/>
    <w:rsid w:val="00B24510"/>
    <w:rsid w:val="00B356D2"/>
    <w:rsid w:val="00B435EF"/>
    <w:rsid w:val="00B43E11"/>
    <w:rsid w:val="00B635AC"/>
    <w:rsid w:val="00B66244"/>
    <w:rsid w:val="00B703E8"/>
    <w:rsid w:val="00B87FE7"/>
    <w:rsid w:val="00BB117E"/>
    <w:rsid w:val="00BC2A58"/>
    <w:rsid w:val="00BD2A5A"/>
    <w:rsid w:val="00BE0D37"/>
    <w:rsid w:val="00C30A40"/>
    <w:rsid w:val="00C45C05"/>
    <w:rsid w:val="00C64C8C"/>
    <w:rsid w:val="00C72442"/>
    <w:rsid w:val="00C755AB"/>
    <w:rsid w:val="00C839AD"/>
    <w:rsid w:val="00CB15B5"/>
    <w:rsid w:val="00CC22E0"/>
    <w:rsid w:val="00CDB3C5"/>
    <w:rsid w:val="00CE1976"/>
    <w:rsid w:val="00CE4F22"/>
    <w:rsid w:val="00CF5C88"/>
    <w:rsid w:val="00D156FE"/>
    <w:rsid w:val="00D251FD"/>
    <w:rsid w:val="00D43125"/>
    <w:rsid w:val="00D46E7A"/>
    <w:rsid w:val="00D57FF6"/>
    <w:rsid w:val="00D63211"/>
    <w:rsid w:val="00D66A3A"/>
    <w:rsid w:val="00D84429"/>
    <w:rsid w:val="00D960B4"/>
    <w:rsid w:val="00D96AB9"/>
    <w:rsid w:val="00DF198B"/>
    <w:rsid w:val="00E124B2"/>
    <w:rsid w:val="00E14BAD"/>
    <w:rsid w:val="00E14E98"/>
    <w:rsid w:val="00E17898"/>
    <w:rsid w:val="00E45545"/>
    <w:rsid w:val="00E67BF0"/>
    <w:rsid w:val="00E720A5"/>
    <w:rsid w:val="00E74B29"/>
    <w:rsid w:val="00E9516C"/>
    <w:rsid w:val="00EA5884"/>
    <w:rsid w:val="00EB08AD"/>
    <w:rsid w:val="00EF684E"/>
    <w:rsid w:val="00F4519C"/>
    <w:rsid w:val="00F50791"/>
    <w:rsid w:val="00F50C1F"/>
    <w:rsid w:val="00F70405"/>
    <w:rsid w:val="00F84E31"/>
    <w:rsid w:val="00F857E2"/>
    <w:rsid w:val="00F969DE"/>
    <w:rsid w:val="00FB2F1A"/>
    <w:rsid w:val="00FC09C0"/>
    <w:rsid w:val="00FE1C47"/>
    <w:rsid w:val="016FBCA5"/>
    <w:rsid w:val="022A4AD4"/>
    <w:rsid w:val="0261E82D"/>
    <w:rsid w:val="0264B89D"/>
    <w:rsid w:val="0283DAA8"/>
    <w:rsid w:val="02B735ED"/>
    <w:rsid w:val="02BCE195"/>
    <w:rsid w:val="02BD01A8"/>
    <w:rsid w:val="02C6E65D"/>
    <w:rsid w:val="02FEA39F"/>
    <w:rsid w:val="031860B6"/>
    <w:rsid w:val="0378629A"/>
    <w:rsid w:val="0397FCC9"/>
    <w:rsid w:val="03B38114"/>
    <w:rsid w:val="042018B0"/>
    <w:rsid w:val="042CC91C"/>
    <w:rsid w:val="04498E61"/>
    <w:rsid w:val="04608EB7"/>
    <w:rsid w:val="048E1BAA"/>
    <w:rsid w:val="04C0C578"/>
    <w:rsid w:val="04D02AB3"/>
    <w:rsid w:val="04D687BF"/>
    <w:rsid w:val="050EACF1"/>
    <w:rsid w:val="05151822"/>
    <w:rsid w:val="052D8CF3"/>
    <w:rsid w:val="059164AB"/>
    <w:rsid w:val="0598AE2D"/>
    <w:rsid w:val="05B0094D"/>
    <w:rsid w:val="05BBE911"/>
    <w:rsid w:val="05C8997D"/>
    <w:rsid w:val="05D962F2"/>
    <w:rsid w:val="0605FA68"/>
    <w:rsid w:val="065BDF61"/>
    <w:rsid w:val="06A4913F"/>
    <w:rsid w:val="0720487C"/>
    <w:rsid w:val="078CA87E"/>
    <w:rsid w:val="07992AF6"/>
    <w:rsid w:val="079A5780"/>
    <w:rsid w:val="07F93DB3"/>
    <w:rsid w:val="07FBAD2A"/>
    <w:rsid w:val="08406DBF"/>
    <w:rsid w:val="085A2DC9"/>
    <w:rsid w:val="086DC9DA"/>
    <w:rsid w:val="08AFD760"/>
    <w:rsid w:val="08EF5424"/>
    <w:rsid w:val="099EED47"/>
    <w:rsid w:val="09DD483F"/>
    <w:rsid w:val="09DEEB58"/>
    <w:rsid w:val="09E7B12A"/>
    <w:rsid w:val="09FA3C46"/>
    <w:rsid w:val="0A1454C7"/>
    <w:rsid w:val="0A273FF4"/>
    <w:rsid w:val="0A3D2707"/>
    <w:rsid w:val="0A40BAA7"/>
    <w:rsid w:val="0A4DC1A8"/>
    <w:rsid w:val="0AA93ED0"/>
    <w:rsid w:val="0AADABDD"/>
    <w:rsid w:val="0ABBFD64"/>
    <w:rsid w:val="0ACB34AD"/>
    <w:rsid w:val="0B254638"/>
    <w:rsid w:val="0B331E2D"/>
    <w:rsid w:val="0B33A572"/>
    <w:rsid w:val="0B57C7CD"/>
    <w:rsid w:val="0B942FC5"/>
    <w:rsid w:val="0BBDCDAF"/>
    <w:rsid w:val="0C14F519"/>
    <w:rsid w:val="0C46F144"/>
    <w:rsid w:val="0C54A046"/>
    <w:rsid w:val="0C609789"/>
    <w:rsid w:val="0D14DB01"/>
    <w:rsid w:val="0D7F6B5F"/>
    <w:rsid w:val="0DAE772E"/>
    <w:rsid w:val="0DDFFB1A"/>
    <w:rsid w:val="0E0FECF9"/>
    <w:rsid w:val="0E1CAAD0"/>
    <w:rsid w:val="0E4906AD"/>
    <w:rsid w:val="0E99A806"/>
    <w:rsid w:val="0EA5C4A5"/>
    <w:rsid w:val="0EBA818B"/>
    <w:rsid w:val="0EDE3B5F"/>
    <w:rsid w:val="0EE188BA"/>
    <w:rsid w:val="0EF3572F"/>
    <w:rsid w:val="0EF56E71"/>
    <w:rsid w:val="0F126051"/>
    <w:rsid w:val="0F431D43"/>
    <w:rsid w:val="0F62CB57"/>
    <w:rsid w:val="0F74CB62"/>
    <w:rsid w:val="0F8C2204"/>
    <w:rsid w:val="0F8C4108"/>
    <w:rsid w:val="0F92F25E"/>
    <w:rsid w:val="0FA014B8"/>
    <w:rsid w:val="0FC5C58C"/>
    <w:rsid w:val="102B38F0"/>
    <w:rsid w:val="104EA0C4"/>
    <w:rsid w:val="1067A0E8"/>
    <w:rsid w:val="1078DBBF"/>
    <w:rsid w:val="1088E85E"/>
    <w:rsid w:val="10A84FED"/>
    <w:rsid w:val="10D32DA8"/>
    <w:rsid w:val="10F15FB4"/>
    <w:rsid w:val="11281169"/>
    <w:rsid w:val="1128207B"/>
    <w:rsid w:val="1144A796"/>
    <w:rsid w:val="116195ED"/>
    <w:rsid w:val="1176F9CA"/>
    <w:rsid w:val="117B5F5F"/>
    <w:rsid w:val="11CE27A8"/>
    <w:rsid w:val="1218D4CB"/>
    <w:rsid w:val="12274DB7"/>
    <w:rsid w:val="131B5F2E"/>
    <w:rsid w:val="13864186"/>
    <w:rsid w:val="141AEF1C"/>
    <w:rsid w:val="14A8B897"/>
    <w:rsid w:val="14D060E5"/>
    <w:rsid w:val="1506C489"/>
    <w:rsid w:val="1508E98A"/>
    <w:rsid w:val="1508F4DA"/>
    <w:rsid w:val="15450370"/>
    <w:rsid w:val="157F7995"/>
    <w:rsid w:val="1598F2D3"/>
    <w:rsid w:val="15B5C35E"/>
    <w:rsid w:val="15B6BF7D"/>
    <w:rsid w:val="1610EC34"/>
    <w:rsid w:val="16A4B9EB"/>
    <w:rsid w:val="16CE7164"/>
    <w:rsid w:val="16FE6914"/>
    <w:rsid w:val="1721ECEF"/>
    <w:rsid w:val="175EAAC9"/>
    <w:rsid w:val="179F4073"/>
    <w:rsid w:val="17A304A5"/>
    <w:rsid w:val="1873880A"/>
    <w:rsid w:val="18948EDC"/>
    <w:rsid w:val="18FDB256"/>
    <w:rsid w:val="190CDF61"/>
    <w:rsid w:val="19542249"/>
    <w:rsid w:val="1992A80D"/>
    <w:rsid w:val="19C1AAA8"/>
    <w:rsid w:val="19DB54CE"/>
    <w:rsid w:val="1A102CE4"/>
    <w:rsid w:val="1A27AB8B"/>
    <w:rsid w:val="1A466293"/>
    <w:rsid w:val="1ADD3B38"/>
    <w:rsid w:val="1AFB85B9"/>
    <w:rsid w:val="1B285564"/>
    <w:rsid w:val="1B5B9623"/>
    <w:rsid w:val="1B6867EA"/>
    <w:rsid w:val="1C22C1C1"/>
    <w:rsid w:val="1C26A90C"/>
    <w:rsid w:val="1C4DCFE7"/>
    <w:rsid w:val="1C6CF334"/>
    <w:rsid w:val="1CBDAFA4"/>
    <w:rsid w:val="1CF988D3"/>
    <w:rsid w:val="1D41C1BE"/>
    <w:rsid w:val="1D4E1176"/>
    <w:rsid w:val="1D590E38"/>
    <w:rsid w:val="1DA8A905"/>
    <w:rsid w:val="1DB9601D"/>
    <w:rsid w:val="1E06F549"/>
    <w:rsid w:val="1E07BE62"/>
    <w:rsid w:val="1E0E81F7"/>
    <w:rsid w:val="1E35ED78"/>
    <w:rsid w:val="1E548409"/>
    <w:rsid w:val="1E8887D3"/>
    <w:rsid w:val="1F196C98"/>
    <w:rsid w:val="1F46D0F5"/>
    <w:rsid w:val="1FC7579D"/>
    <w:rsid w:val="1FD5A445"/>
    <w:rsid w:val="1FD87DCF"/>
    <w:rsid w:val="1FF0D568"/>
    <w:rsid w:val="20114CE0"/>
    <w:rsid w:val="202A4A3B"/>
    <w:rsid w:val="208C4310"/>
    <w:rsid w:val="217E604A"/>
    <w:rsid w:val="21E51AA1"/>
    <w:rsid w:val="22244924"/>
    <w:rsid w:val="225FB5D3"/>
    <w:rsid w:val="22B1EB17"/>
    <w:rsid w:val="22D05CAE"/>
    <w:rsid w:val="23161A58"/>
    <w:rsid w:val="233C09AF"/>
    <w:rsid w:val="23477806"/>
    <w:rsid w:val="235F2E15"/>
    <w:rsid w:val="238BAF0C"/>
    <w:rsid w:val="23AC58A8"/>
    <w:rsid w:val="23C01985"/>
    <w:rsid w:val="23E69FD7"/>
    <w:rsid w:val="2400663C"/>
    <w:rsid w:val="243EAF6B"/>
    <w:rsid w:val="244E068B"/>
    <w:rsid w:val="24D11171"/>
    <w:rsid w:val="24EB725B"/>
    <w:rsid w:val="24F3D225"/>
    <w:rsid w:val="2533AB46"/>
    <w:rsid w:val="256A9BE8"/>
    <w:rsid w:val="256EDB8E"/>
    <w:rsid w:val="257AEFD4"/>
    <w:rsid w:val="257DB81A"/>
    <w:rsid w:val="259D1CED"/>
    <w:rsid w:val="25A7B4EB"/>
    <w:rsid w:val="25AE566C"/>
    <w:rsid w:val="25F903BD"/>
    <w:rsid w:val="265FBEAD"/>
    <w:rsid w:val="2695BB83"/>
    <w:rsid w:val="26F4606B"/>
    <w:rsid w:val="26F4F3BC"/>
    <w:rsid w:val="271212EF"/>
    <w:rsid w:val="27273036"/>
    <w:rsid w:val="278AE880"/>
    <w:rsid w:val="27CA5A11"/>
    <w:rsid w:val="28170C05"/>
    <w:rsid w:val="281AE929"/>
    <w:rsid w:val="2855BDEE"/>
    <w:rsid w:val="2862C93E"/>
    <w:rsid w:val="2890C41D"/>
    <w:rsid w:val="28AD84B5"/>
    <w:rsid w:val="292651C1"/>
    <w:rsid w:val="29841A29"/>
    <w:rsid w:val="298E9548"/>
    <w:rsid w:val="29A48294"/>
    <w:rsid w:val="29B2DC66"/>
    <w:rsid w:val="29B6B98A"/>
    <w:rsid w:val="29DF1E9F"/>
    <w:rsid w:val="29E40C56"/>
    <w:rsid w:val="29E89825"/>
    <w:rsid w:val="2A178B6F"/>
    <w:rsid w:val="2A3D0A0B"/>
    <w:rsid w:val="2AB91BD6"/>
    <w:rsid w:val="2ADCF216"/>
    <w:rsid w:val="2B5289EB"/>
    <w:rsid w:val="2BA1FA92"/>
    <w:rsid w:val="2BA70CDA"/>
    <w:rsid w:val="2BB6C06F"/>
    <w:rsid w:val="2BC79F95"/>
    <w:rsid w:val="2C3DC229"/>
    <w:rsid w:val="2C3FFAF6"/>
    <w:rsid w:val="2CB1D955"/>
    <w:rsid w:val="2D1E7415"/>
    <w:rsid w:val="2D50F0AD"/>
    <w:rsid w:val="2D87BC99"/>
    <w:rsid w:val="2DC35A05"/>
    <w:rsid w:val="2DD84F39"/>
    <w:rsid w:val="2DD9EEFD"/>
    <w:rsid w:val="2E5ECB5A"/>
    <w:rsid w:val="2E81ECD3"/>
    <w:rsid w:val="2EB4E751"/>
    <w:rsid w:val="2F24193B"/>
    <w:rsid w:val="2F5D4D59"/>
    <w:rsid w:val="2F8205E0"/>
    <w:rsid w:val="2FA9FBE0"/>
    <w:rsid w:val="30252689"/>
    <w:rsid w:val="304D6404"/>
    <w:rsid w:val="3071ED01"/>
    <w:rsid w:val="30D90A8F"/>
    <w:rsid w:val="3187AB6F"/>
    <w:rsid w:val="319609BA"/>
    <w:rsid w:val="31DE39E5"/>
    <w:rsid w:val="32181C20"/>
    <w:rsid w:val="3220266B"/>
    <w:rsid w:val="323E23C5"/>
    <w:rsid w:val="324624C1"/>
    <w:rsid w:val="329C8307"/>
    <w:rsid w:val="32AAD9C3"/>
    <w:rsid w:val="32C66232"/>
    <w:rsid w:val="32D44FDD"/>
    <w:rsid w:val="32DFB0EC"/>
    <w:rsid w:val="32EC1C5D"/>
    <w:rsid w:val="32F7EAED"/>
    <w:rsid w:val="3300D857"/>
    <w:rsid w:val="331AE8DA"/>
    <w:rsid w:val="3376D15F"/>
    <w:rsid w:val="337AE784"/>
    <w:rsid w:val="33A252C9"/>
    <w:rsid w:val="33A3B678"/>
    <w:rsid w:val="33C8CCC5"/>
    <w:rsid w:val="33F99C0E"/>
    <w:rsid w:val="34053934"/>
    <w:rsid w:val="3423B237"/>
    <w:rsid w:val="3432E04B"/>
    <w:rsid w:val="34A78552"/>
    <w:rsid w:val="34C2B6C4"/>
    <w:rsid w:val="34CD7170"/>
    <w:rsid w:val="34F6C478"/>
    <w:rsid w:val="35003E1F"/>
    <w:rsid w:val="3507F544"/>
    <w:rsid w:val="350A2239"/>
    <w:rsid w:val="351256C9"/>
    <w:rsid w:val="353F86D9"/>
    <w:rsid w:val="354FBCE2"/>
    <w:rsid w:val="3551BC96"/>
    <w:rsid w:val="3573C481"/>
    <w:rsid w:val="35D4E7F8"/>
    <w:rsid w:val="3651AA86"/>
    <w:rsid w:val="367F2232"/>
    <w:rsid w:val="369294D9"/>
    <w:rsid w:val="36A01894"/>
    <w:rsid w:val="370F94E2"/>
    <w:rsid w:val="3745F59D"/>
    <w:rsid w:val="375E600A"/>
    <w:rsid w:val="376688DC"/>
    <w:rsid w:val="379B8837"/>
    <w:rsid w:val="37D96264"/>
    <w:rsid w:val="38164181"/>
    <w:rsid w:val="381E9513"/>
    <w:rsid w:val="3829A84F"/>
    <w:rsid w:val="382A2D7F"/>
    <w:rsid w:val="3840E704"/>
    <w:rsid w:val="389A7D61"/>
    <w:rsid w:val="38A6229D"/>
    <w:rsid w:val="38A8C674"/>
    <w:rsid w:val="38AB6543"/>
    <w:rsid w:val="38EE283E"/>
    <w:rsid w:val="3971A46E"/>
    <w:rsid w:val="39F5D690"/>
    <w:rsid w:val="3A1293A5"/>
    <w:rsid w:val="3A28CAA1"/>
    <w:rsid w:val="3A3BEF3F"/>
    <w:rsid w:val="3A6BCF98"/>
    <w:rsid w:val="3A8CE42F"/>
    <w:rsid w:val="3A8DB910"/>
    <w:rsid w:val="3A912CE2"/>
    <w:rsid w:val="3AAFD5B2"/>
    <w:rsid w:val="3AC8CA3B"/>
    <w:rsid w:val="3AD328F9"/>
    <w:rsid w:val="3AEFAFC2"/>
    <w:rsid w:val="3B042A81"/>
    <w:rsid w:val="3B4BF9B3"/>
    <w:rsid w:val="3B575D52"/>
    <w:rsid w:val="3B6CF1EF"/>
    <w:rsid w:val="3B7A41FC"/>
    <w:rsid w:val="3B9B2551"/>
    <w:rsid w:val="3BE74EE7"/>
    <w:rsid w:val="3BF4ED41"/>
    <w:rsid w:val="3C2CFD43"/>
    <w:rsid w:val="3C2D4542"/>
    <w:rsid w:val="3C70C417"/>
    <w:rsid w:val="3CACD387"/>
    <w:rsid w:val="3CB64D2E"/>
    <w:rsid w:val="3CB9233F"/>
    <w:rsid w:val="3D31F732"/>
    <w:rsid w:val="3D7656FE"/>
    <w:rsid w:val="3DC2B9A3"/>
    <w:rsid w:val="3DF32809"/>
    <w:rsid w:val="3E0DF745"/>
    <w:rsid w:val="3E3BCB43"/>
    <w:rsid w:val="3E569DE4"/>
    <w:rsid w:val="3E6820AB"/>
    <w:rsid w:val="3E78303F"/>
    <w:rsid w:val="3E828AC9"/>
    <w:rsid w:val="3EAEE5ED"/>
    <w:rsid w:val="3F021170"/>
    <w:rsid w:val="3F37BA15"/>
    <w:rsid w:val="3FBC767F"/>
    <w:rsid w:val="40980C25"/>
    <w:rsid w:val="40B71FE1"/>
    <w:rsid w:val="40D1A9EE"/>
    <w:rsid w:val="40EC5D4F"/>
    <w:rsid w:val="40FA0EF7"/>
    <w:rsid w:val="41892438"/>
    <w:rsid w:val="41A2886A"/>
    <w:rsid w:val="41A388D0"/>
    <w:rsid w:val="41AD3653"/>
    <w:rsid w:val="41B41B0A"/>
    <w:rsid w:val="41C00E2D"/>
    <w:rsid w:val="4204E184"/>
    <w:rsid w:val="421981D8"/>
    <w:rsid w:val="42244B71"/>
    <w:rsid w:val="4243EAC0"/>
    <w:rsid w:val="424D04E3"/>
    <w:rsid w:val="42524789"/>
    <w:rsid w:val="42AE5721"/>
    <w:rsid w:val="42E5AB44"/>
    <w:rsid w:val="432FF951"/>
    <w:rsid w:val="4356D992"/>
    <w:rsid w:val="44393C73"/>
    <w:rsid w:val="448ACAB8"/>
    <w:rsid w:val="44E9212D"/>
    <w:rsid w:val="4557A1E4"/>
    <w:rsid w:val="45975D09"/>
    <w:rsid w:val="460E2EF0"/>
    <w:rsid w:val="46128B25"/>
    <w:rsid w:val="46600585"/>
    <w:rsid w:val="4756187A"/>
    <w:rsid w:val="4761C838"/>
    <w:rsid w:val="47656B18"/>
    <w:rsid w:val="476980AB"/>
    <w:rsid w:val="4773619A"/>
    <w:rsid w:val="478DA084"/>
    <w:rsid w:val="47EA9B0F"/>
    <w:rsid w:val="47FBD5E6"/>
    <w:rsid w:val="4869CBF5"/>
    <w:rsid w:val="48C34A9E"/>
    <w:rsid w:val="48F4ACB2"/>
    <w:rsid w:val="496C0A4C"/>
    <w:rsid w:val="499C6195"/>
    <w:rsid w:val="49C65A55"/>
    <w:rsid w:val="4A1CADEE"/>
    <w:rsid w:val="4A2B419F"/>
    <w:rsid w:val="4A87C8E0"/>
    <w:rsid w:val="4B200192"/>
    <w:rsid w:val="4B2311E8"/>
    <w:rsid w:val="4B3376A8"/>
    <w:rsid w:val="4B41D4F3"/>
    <w:rsid w:val="4B8EA5AF"/>
    <w:rsid w:val="4BE32016"/>
    <w:rsid w:val="4C2E0CC2"/>
    <w:rsid w:val="4C4CA8C7"/>
    <w:rsid w:val="4C4F547B"/>
    <w:rsid w:val="4C87C3D4"/>
    <w:rsid w:val="4CA91CB9"/>
    <w:rsid w:val="4CCBD6DF"/>
    <w:rsid w:val="4CCF4709"/>
    <w:rsid w:val="4CE4937B"/>
    <w:rsid w:val="4CF52B88"/>
    <w:rsid w:val="4D0D5935"/>
    <w:rsid w:val="4D1FE7AD"/>
    <w:rsid w:val="4D614898"/>
    <w:rsid w:val="4D73312A"/>
    <w:rsid w:val="4D80B65C"/>
    <w:rsid w:val="4DD444D3"/>
    <w:rsid w:val="4DE6DEF4"/>
    <w:rsid w:val="4DECD027"/>
    <w:rsid w:val="4E59DC93"/>
    <w:rsid w:val="4E7A91E7"/>
    <w:rsid w:val="4F538C64"/>
    <w:rsid w:val="4FAB32B0"/>
    <w:rsid w:val="4FBE0A8A"/>
    <w:rsid w:val="4FCC0513"/>
    <w:rsid w:val="4FE95D3C"/>
    <w:rsid w:val="500BFF40"/>
    <w:rsid w:val="50340392"/>
    <w:rsid w:val="50696CE0"/>
    <w:rsid w:val="5077BCD6"/>
    <w:rsid w:val="51448E98"/>
    <w:rsid w:val="51917D55"/>
    <w:rsid w:val="51C2E0FC"/>
    <w:rsid w:val="51DAB2B5"/>
    <w:rsid w:val="51DCF1D3"/>
    <w:rsid w:val="52001894"/>
    <w:rsid w:val="52004FBC"/>
    <w:rsid w:val="52063985"/>
    <w:rsid w:val="524838F2"/>
    <w:rsid w:val="528A2B67"/>
    <w:rsid w:val="528D7C85"/>
    <w:rsid w:val="52AEB0B7"/>
    <w:rsid w:val="532D7078"/>
    <w:rsid w:val="5340F0C2"/>
    <w:rsid w:val="534305E9"/>
    <w:rsid w:val="535D5930"/>
    <w:rsid w:val="5366A431"/>
    <w:rsid w:val="542A5DFA"/>
    <w:rsid w:val="54318636"/>
    <w:rsid w:val="5448A6B3"/>
    <w:rsid w:val="5474580B"/>
    <w:rsid w:val="5484075B"/>
    <w:rsid w:val="5491AF41"/>
    <w:rsid w:val="551FA33B"/>
    <w:rsid w:val="55712B85"/>
    <w:rsid w:val="557C454C"/>
    <w:rsid w:val="56A19E2E"/>
    <w:rsid w:val="56F40DA1"/>
    <w:rsid w:val="576A06A9"/>
    <w:rsid w:val="57DEF540"/>
    <w:rsid w:val="5800BED9"/>
    <w:rsid w:val="5816770C"/>
    <w:rsid w:val="58502A12"/>
    <w:rsid w:val="58E1B150"/>
    <w:rsid w:val="58FE1DD5"/>
    <w:rsid w:val="590DDBBC"/>
    <w:rsid w:val="591E6559"/>
    <w:rsid w:val="596FB06D"/>
    <w:rsid w:val="59AEA404"/>
    <w:rsid w:val="59C1D1C4"/>
    <w:rsid w:val="59C25850"/>
    <w:rsid w:val="5A06C308"/>
    <w:rsid w:val="5A7CBC10"/>
    <w:rsid w:val="5A9A8198"/>
    <w:rsid w:val="5B32DA4A"/>
    <w:rsid w:val="5BC9FDD9"/>
    <w:rsid w:val="5BD25E73"/>
    <w:rsid w:val="5BF96DEA"/>
    <w:rsid w:val="5C97C804"/>
    <w:rsid w:val="5C9F7940"/>
    <w:rsid w:val="5D01305A"/>
    <w:rsid w:val="5D2D7FFE"/>
    <w:rsid w:val="5DCF929C"/>
    <w:rsid w:val="5DF64845"/>
    <w:rsid w:val="5DFA2569"/>
    <w:rsid w:val="5E288502"/>
    <w:rsid w:val="5E8075EA"/>
    <w:rsid w:val="5EB93B92"/>
    <w:rsid w:val="5F11C6B8"/>
    <w:rsid w:val="5F301830"/>
    <w:rsid w:val="5F578557"/>
    <w:rsid w:val="5F6689DB"/>
    <w:rsid w:val="5F95F5CA"/>
    <w:rsid w:val="5FA4BC92"/>
    <w:rsid w:val="5FA92CDD"/>
    <w:rsid w:val="5FF74D6D"/>
    <w:rsid w:val="6081CB37"/>
    <w:rsid w:val="6086D2AA"/>
    <w:rsid w:val="60933960"/>
    <w:rsid w:val="60D9E949"/>
    <w:rsid w:val="611B4AF3"/>
    <w:rsid w:val="61DF1966"/>
    <w:rsid w:val="61E6A12C"/>
    <w:rsid w:val="61E7B351"/>
    <w:rsid w:val="6241DCB7"/>
    <w:rsid w:val="625F290A"/>
    <w:rsid w:val="62976796"/>
    <w:rsid w:val="62AC9EE9"/>
    <w:rsid w:val="63344388"/>
    <w:rsid w:val="634CB88D"/>
    <w:rsid w:val="6385BB74"/>
    <w:rsid w:val="63AB0E77"/>
    <w:rsid w:val="63B3AFC1"/>
    <w:rsid w:val="641E0C16"/>
    <w:rsid w:val="64229D4B"/>
    <w:rsid w:val="645BF4C1"/>
    <w:rsid w:val="649A0510"/>
    <w:rsid w:val="649DE8EE"/>
    <w:rsid w:val="64AAF45F"/>
    <w:rsid w:val="64EDA02C"/>
    <w:rsid w:val="6516BA28"/>
    <w:rsid w:val="6567FAD1"/>
    <w:rsid w:val="65C04720"/>
    <w:rsid w:val="65E43FAB"/>
    <w:rsid w:val="65EB67FB"/>
    <w:rsid w:val="6624D720"/>
    <w:rsid w:val="6664846D"/>
    <w:rsid w:val="666D97B2"/>
    <w:rsid w:val="667EAFA8"/>
    <w:rsid w:val="6699622C"/>
    <w:rsid w:val="66D079BF"/>
    <w:rsid w:val="671A4C92"/>
    <w:rsid w:val="6733177F"/>
    <w:rsid w:val="6766E7AF"/>
    <w:rsid w:val="677545FA"/>
    <w:rsid w:val="67AB84EB"/>
    <w:rsid w:val="67BAD97B"/>
    <w:rsid w:val="67F75860"/>
    <w:rsid w:val="686BE579"/>
    <w:rsid w:val="68A8731B"/>
    <w:rsid w:val="692FE820"/>
    <w:rsid w:val="693A3057"/>
    <w:rsid w:val="6975D482"/>
    <w:rsid w:val="697BEC53"/>
    <w:rsid w:val="69A1782D"/>
    <w:rsid w:val="6A1C4261"/>
    <w:rsid w:val="6A80FDE2"/>
    <w:rsid w:val="6AB6EB84"/>
    <w:rsid w:val="6AE70820"/>
    <w:rsid w:val="6AEC8352"/>
    <w:rsid w:val="6B033287"/>
    <w:rsid w:val="6B570E05"/>
    <w:rsid w:val="6B662CBC"/>
    <w:rsid w:val="6B749E7F"/>
    <w:rsid w:val="6B8A5DDE"/>
    <w:rsid w:val="6C7BDDED"/>
    <w:rsid w:val="6CBAC689"/>
    <w:rsid w:val="6CE98E7C"/>
    <w:rsid w:val="6CF305DA"/>
    <w:rsid w:val="6CF507D7"/>
    <w:rsid w:val="6CF8D224"/>
    <w:rsid w:val="6D95F773"/>
    <w:rsid w:val="6DDAA68F"/>
    <w:rsid w:val="6DEE8C46"/>
    <w:rsid w:val="6E1336C5"/>
    <w:rsid w:val="6EAB33E0"/>
    <w:rsid w:val="6EBD9C6E"/>
    <w:rsid w:val="6F0892A4"/>
    <w:rsid w:val="6F76BF62"/>
    <w:rsid w:val="6F8A5CA7"/>
    <w:rsid w:val="6FB029F6"/>
    <w:rsid w:val="6FFC3FEC"/>
    <w:rsid w:val="70158A02"/>
    <w:rsid w:val="70453ED4"/>
    <w:rsid w:val="70470441"/>
    <w:rsid w:val="70A0EA6C"/>
    <w:rsid w:val="712DED13"/>
    <w:rsid w:val="713E06B9"/>
    <w:rsid w:val="718FEC3A"/>
    <w:rsid w:val="7191018E"/>
    <w:rsid w:val="71DC14D3"/>
    <w:rsid w:val="71DE1307"/>
    <w:rsid w:val="72291390"/>
    <w:rsid w:val="7229894A"/>
    <w:rsid w:val="72974025"/>
    <w:rsid w:val="72F11EDF"/>
    <w:rsid w:val="73054831"/>
    <w:rsid w:val="73332EA9"/>
    <w:rsid w:val="733C8765"/>
    <w:rsid w:val="734D2AC4"/>
    <w:rsid w:val="7377E534"/>
    <w:rsid w:val="7394AAF1"/>
    <w:rsid w:val="73C559AB"/>
    <w:rsid w:val="73D77D49"/>
    <w:rsid w:val="73F77794"/>
    <w:rsid w:val="743121E8"/>
    <w:rsid w:val="74342FE0"/>
    <w:rsid w:val="745DCDCA"/>
    <w:rsid w:val="7491F1C0"/>
    <w:rsid w:val="74ACF31F"/>
    <w:rsid w:val="74E6F15F"/>
    <w:rsid w:val="752DD45E"/>
    <w:rsid w:val="752EA60F"/>
    <w:rsid w:val="753E451F"/>
    <w:rsid w:val="753F9192"/>
    <w:rsid w:val="75B7001D"/>
    <w:rsid w:val="75D64D0A"/>
    <w:rsid w:val="7642E616"/>
    <w:rsid w:val="765350A5"/>
    <w:rsid w:val="765675FE"/>
    <w:rsid w:val="76D4FE0B"/>
    <w:rsid w:val="76EC0BA6"/>
    <w:rsid w:val="7719FA0D"/>
    <w:rsid w:val="772BA200"/>
    <w:rsid w:val="776E972D"/>
    <w:rsid w:val="779312C0"/>
    <w:rsid w:val="77A19B08"/>
    <w:rsid w:val="77BC7146"/>
    <w:rsid w:val="77D0CDC8"/>
    <w:rsid w:val="78A0D6D2"/>
    <w:rsid w:val="78A694E1"/>
    <w:rsid w:val="78A846B3"/>
    <w:rsid w:val="78BB56FA"/>
    <w:rsid w:val="78E75C78"/>
    <w:rsid w:val="7910B4C9"/>
    <w:rsid w:val="791D5936"/>
    <w:rsid w:val="7945D919"/>
    <w:rsid w:val="79505655"/>
    <w:rsid w:val="79583F41"/>
    <w:rsid w:val="798EC0FE"/>
    <w:rsid w:val="798F3EB7"/>
    <w:rsid w:val="7A0D67D8"/>
    <w:rsid w:val="7A1AFD18"/>
    <w:rsid w:val="7A313A21"/>
    <w:rsid w:val="7ABAD86C"/>
    <w:rsid w:val="7B27395E"/>
    <w:rsid w:val="7BCD4D11"/>
    <w:rsid w:val="7C1F6C3C"/>
    <w:rsid w:val="7C2FC9B3"/>
    <w:rsid w:val="7CD95B8E"/>
    <w:rsid w:val="7D1536A0"/>
    <w:rsid w:val="7D1FFF4A"/>
    <w:rsid w:val="7D200E6D"/>
    <w:rsid w:val="7D8247EF"/>
    <w:rsid w:val="7D85317D"/>
    <w:rsid w:val="7DF0CA59"/>
    <w:rsid w:val="7E0A450C"/>
    <w:rsid w:val="7E13BCA2"/>
    <w:rsid w:val="7E2646EB"/>
    <w:rsid w:val="7E398590"/>
    <w:rsid w:val="7EB5ACBC"/>
    <w:rsid w:val="7EED17E1"/>
    <w:rsid w:val="7EEE6E3B"/>
    <w:rsid w:val="7F3AA383"/>
    <w:rsid w:val="7F44BA06"/>
    <w:rsid w:val="7F5472CF"/>
    <w:rsid w:val="7F597375"/>
    <w:rsid w:val="7F604A98"/>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5c9583dde8c9441a"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F77BE"/>
    <w:rsid w:val="003C1FE2"/>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31</Pages>
  <Words>7931</Words>
  <Characters>45207</Characters>
  <Application>Microsoft Office Word</Application>
  <DocSecurity>0</DocSecurity>
  <Lines>376</Lines>
  <Paragraphs>106</Paragraphs>
  <ScaleCrop>false</ScaleCrop>
  <Company/>
  <LinksUpToDate>false</LinksUpToDate>
  <CharactersWithSpaces>53032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2021-09-13T17:03:00Z</dcterms:created>
  <dcterms:modified xsi:type="dcterms:W3CDTF">2022-06-16T18:36:00Z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