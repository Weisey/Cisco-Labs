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5EB39" w14:textId="69F9A357" w:rsidR="00952F7D" w:rsidRPr="00176379" w:rsidRDefault="00BD2A5A" w:rsidP="008552CB">
      <w:pPr>
        <w:pStyle w:val="GraphicAnchor"/>
      </w:pPr>
      <w: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1170"/>
        <w:gridCol w:w="28"/>
        <w:gridCol w:w="1142"/>
        <w:gridCol w:w="57"/>
        <w:gridCol w:w="5995"/>
        <w:gridCol w:w="68"/>
        <w:gridCol w:w="1131"/>
        <w:gridCol w:w="39"/>
        <w:gridCol w:w="1160"/>
      </w:tblGrid>
      <w:tr w:rsidR="00DF198B" w:rsidRPr="00176379" w14:paraId="7B2771C1" w14:textId="77777777" w:rsidTr="5A9A8198">
        <w:trPr>
          <w:trHeight w:val="1083"/>
        </w:trPr>
        <w:tc>
          <w:tcPr>
            <w:tcW w:w="10790" w:type="dxa"/>
            <w:gridSpan w:val="9"/>
          </w:tcPr>
          <w:p w14:paraId="619DBB4D" w14:textId="77777777" w:rsidR="00DF198B" w:rsidRPr="00176379" w:rsidRDefault="00DF198B" w:rsidP="008552CB"/>
        </w:tc>
      </w:tr>
      <w:tr w:rsidR="00DF198B" w:rsidRPr="00176379" w14:paraId="5F8277CB" w14:textId="77777777" w:rsidTr="5A9A8198">
        <w:trPr>
          <w:trHeight w:val="1068"/>
        </w:trPr>
        <w:tc>
          <w:tcPr>
            <w:tcW w:w="1198" w:type="dxa"/>
            <w:gridSpan w:val="2"/>
            <w:tcBorders>
              <w:right w:val="single" w:sz="18" w:space="0" w:color="476166" w:themeColor="accent1"/>
            </w:tcBorders>
          </w:tcPr>
          <w:p w14:paraId="3343F1D3" w14:textId="77777777" w:rsidR="00DF198B" w:rsidRPr="00176379" w:rsidRDefault="00DF198B" w:rsidP="008552CB"/>
        </w:tc>
        <w:tc>
          <w:tcPr>
            <w:tcW w:w="8393" w:type="dxa"/>
            <w:gridSpan w:val="5"/>
            <w:tcBorders>
              <w:top w:val="single" w:sz="18" w:space="0" w:color="476166" w:themeColor="accent1"/>
              <w:left w:val="single" w:sz="18" w:space="0" w:color="476166" w:themeColor="accent1"/>
              <w:bottom w:val="single" w:sz="18" w:space="0" w:color="476166" w:themeColor="accent1"/>
              <w:right w:val="single" w:sz="18" w:space="0" w:color="476166" w:themeColor="accent1"/>
            </w:tcBorders>
            <w:shd w:val="clear" w:color="auto" w:fill="FFFFFF" w:themeFill="background1"/>
            <w:vAlign w:val="center"/>
          </w:tcPr>
          <w:p w14:paraId="50A0F71B" w14:textId="427115B7" w:rsidR="00DF198B" w:rsidRPr="00176379" w:rsidRDefault="666D97B2" w:rsidP="5A9A8198">
            <w:pPr>
              <w:pStyle w:val="Heading1"/>
              <w:rPr>
                <w:rFonts w:asciiTheme="minorHAnsi" w:hAnsiTheme="minorHAnsi"/>
                <w:sz w:val="72"/>
                <w:szCs w:val="72"/>
              </w:rPr>
            </w:pPr>
            <w:r w:rsidRPr="5A9A8198">
              <w:rPr>
                <w:rFonts w:asciiTheme="minorHAnsi" w:hAnsiTheme="minorHAnsi"/>
                <w:color w:val="auto"/>
                <w:sz w:val="72"/>
                <w:szCs w:val="72"/>
              </w:rPr>
              <w:t xml:space="preserve"> OSPF</w:t>
            </w:r>
          </w:p>
        </w:tc>
        <w:tc>
          <w:tcPr>
            <w:tcW w:w="1199" w:type="dxa"/>
            <w:gridSpan w:val="2"/>
            <w:tcBorders>
              <w:left w:val="single" w:sz="18" w:space="0" w:color="476166" w:themeColor="accent1"/>
            </w:tcBorders>
          </w:tcPr>
          <w:p w14:paraId="4A349D47" w14:textId="77777777" w:rsidR="00DF198B" w:rsidRPr="00176379" w:rsidRDefault="00DF198B" w:rsidP="008552CB"/>
        </w:tc>
      </w:tr>
      <w:tr w:rsidR="00DF198B" w:rsidRPr="00176379" w14:paraId="52E8D3E5" w14:textId="77777777" w:rsidTr="5A9A8198">
        <w:trPr>
          <w:trHeight w:val="1837"/>
        </w:trPr>
        <w:tc>
          <w:tcPr>
            <w:tcW w:w="1170" w:type="dxa"/>
          </w:tcPr>
          <w:p w14:paraId="2B3AA022" w14:textId="3A62B426" w:rsidR="00DF198B" w:rsidRPr="00176379" w:rsidRDefault="00DF198B" w:rsidP="008552CB"/>
        </w:tc>
        <w:tc>
          <w:tcPr>
            <w:tcW w:w="8460" w:type="dxa"/>
            <w:gridSpan w:val="7"/>
          </w:tcPr>
          <w:p w14:paraId="031DF5B9" w14:textId="0E807912" w:rsidR="00DF198B" w:rsidRPr="00176379" w:rsidRDefault="00DF198B" w:rsidP="008552CB"/>
        </w:tc>
        <w:tc>
          <w:tcPr>
            <w:tcW w:w="1160" w:type="dxa"/>
          </w:tcPr>
          <w:p w14:paraId="2F68649E" w14:textId="77777777" w:rsidR="00DF198B" w:rsidRPr="00176379" w:rsidRDefault="00DF198B" w:rsidP="008552CB"/>
        </w:tc>
      </w:tr>
      <w:tr w:rsidR="00DF198B" w:rsidRPr="00176379" w14:paraId="29B69297" w14:textId="77777777" w:rsidTr="5A9A8198">
        <w:trPr>
          <w:trHeight w:val="929"/>
        </w:trPr>
        <w:tc>
          <w:tcPr>
            <w:tcW w:w="2397" w:type="dxa"/>
            <w:gridSpan w:val="4"/>
          </w:tcPr>
          <w:p w14:paraId="4915E882" w14:textId="77777777" w:rsidR="00DF198B" w:rsidRPr="00176379" w:rsidRDefault="00DF198B" w:rsidP="008552CB"/>
        </w:tc>
        <w:tc>
          <w:tcPr>
            <w:tcW w:w="5995" w:type="dxa"/>
            <w:shd w:val="clear" w:color="auto" w:fill="FFFFFF" w:themeFill="background1"/>
          </w:tcPr>
          <w:p w14:paraId="6885A7C7" w14:textId="7DED13A4" w:rsidR="00DF198B" w:rsidRPr="00176379" w:rsidRDefault="00DF198B" w:rsidP="008552CB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2398" w:type="dxa"/>
            <w:gridSpan w:val="4"/>
          </w:tcPr>
          <w:p w14:paraId="6A82745A" w14:textId="77777777" w:rsidR="00DF198B" w:rsidRPr="00176379" w:rsidRDefault="00DF198B" w:rsidP="008552CB"/>
        </w:tc>
      </w:tr>
      <w:tr w:rsidR="00DF198B" w:rsidRPr="00176379" w14:paraId="56E984FE" w14:textId="77777777" w:rsidTr="5A9A8198">
        <w:trPr>
          <w:trHeight w:val="1460"/>
        </w:trPr>
        <w:tc>
          <w:tcPr>
            <w:tcW w:w="2397" w:type="dxa"/>
            <w:gridSpan w:val="4"/>
          </w:tcPr>
          <w:p w14:paraId="5C2261ED" w14:textId="77777777" w:rsidR="00DF198B" w:rsidRPr="00176379" w:rsidRDefault="00DF198B" w:rsidP="008552CB"/>
        </w:tc>
        <w:tc>
          <w:tcPr>
            <w:tcW w:w="5995" w:type="dxa"/>
            <w:shd w:val="clear" w:color="auto" w:fill="FFFFFF" w:themeFill="background1"/>
          </w:tcPr>
          <w:p w14:paraId="2E13AE58" w14:textId="75A2938A" w:rsidR="00DF198B" w:rsidRPr="00176379" w:rsidRDefault="00176379" w:rsidP="008552CB">
            <w:pPr>
              <w:pStyle w:val="Heading2"/>
            </w:pPr>
            <w:r w:rsidRPr="00176379">
              <w:t>Weizhen Chen</w:t>
            </w:r>
          </w:p>
        </w:tc>
        <w:tc>
          <w:tcPr>
            <w:tcW w:w="2398" w:type="dxa"/>
            <w:gridSpan w:val="4"/>
          </w:tcPr>
          <w:p w14:paraId="4414395D" w14:textId="77777777" w:rsidR="00DF198B" w:rsidRPr="00176379" w:rsidRDefault="00DF198B" w:rsidP="008552CB"/>
        </w:tc>
      </w:tr>
      <w:tr w:rsidR="00DF198B" w:rsidRPr="00176379" w14:paraId="322B0D36" w14:textId="77777777" w:rsidTr="5A9A8198">
        <w:trPr>
          <w:trHeight w:val="7176"/>
        </w:trPr>
        <w:tc>
          <w:tcPr>
            <w:tcW w:w="2397" w:type="dxa"/>
            <w:gridSpan w:val="4"/>
            <w:vAlign w:val="bottom"/>
          </w:tcPr>
          <w:p w14:paraId="579FE6CE" w14:textId="77777777" w:rsidR="00DF198B" w:rsidRPr="00176379" w:rsidRDefault="00DF198B" w:rsidP="008552CB">
            <w:pPr>
              <w:jc w:val="center"/>
            </w:pPr>
          </w:p>
        </w:tc>
        <w:tc>
          <w:tcPr>
            <w:tcW w:w="5995" w:type="dxa"/>
            <w:tcBorders>
              <w:bottom w:val="single" w:sz="18" w:space="0" w:color="476166" w:themeColor="accent1"/>
            </w:tcBorders>
            <w:shd w:val="clear" w:color="auto" w:fill="FFFFFF" w:themeFill="background1"/>
            <w:vAlign w:val="bottom"/>
          </w:tcPr>
          <w:p w14:paraId="69E055F5" w14:textId="77777777" w:rsidR="00874FE7" w:rsidRPr="00176379" w:rsidRDefault="00A96B52" w:rsidP="008552CB">
            <w:pPr>
              <w:pStyle w:val="Heading3"/>
            </w:pPr>
            <w:sdt>
              <w:sdtPr>
                <w:id w:val="-1516760087"/>
                <w:placeholder>
                  <w:docPart w:val="C2B2A53A10FA4D26B289322B4DCDE4D3"/>
                </w:placeholder>
                <w:temporary/>
                <w:showingPlcHdr/>
                <w15:appearance w15:val="hidden"/>
              </w:sdtPr>
              <w:sdtEndPr/>
              <w:sdtContent>
                <w:r w:rsidR="00874FE7" w:rsidRPr="00176379">
                  <w:t>—</w:t>
                </w:r>
              </w:sdtContent>
            </w:sdt>
          </w:p>
          <w:p w14:paraId="5E4E91B0" w14:textId="43A85B60" w:rsidR="00DF198B" w:rsidRPr="00176379" w:rsidRDefault="00176379" w:rsidP="008552CB">
            <w:pPr>
              <w:pStyle w:val="Heading3"/>
            </w:pPr>
            <w:r w:rsidRPr="00176379">
              <w:t>CCNP</w:t>
            </w:r>
          </w:p>
          <w:p w14:paraId="0737E62E" w14:textId="77777777" w:rsidR="00DF198B" w:rsidRPr="00176379" w:rsidRDefault="00A96B52" w:rsidP="008552CB">
            <w:pPr>
              <w:pStyle w:val="Heading3"/>
            </w:pPr>
            <w:sdt>
              <w:sdtPr>
                <w:id w:val="1492440299"/>
                <w:placeholder>
                  <w:docPart w:val="FF4667DB43124D75B3B538115B329D3F"/>
                </w:placeholder>
                <w:temporary/>
                <w:showingPlcHdr/>
                <w15:appearance w15:val="hidden"/>
              </w:sdtPr>
              <w:sdtEndPr/>
              <w:sdtContent>
                <w:r w:rsidR="00874FE7" w:rsidRPr="00176379">
                  <w:t>—</w:t>
                </w:r>
              </w:sdtContent>
            </w:sdt>
          </w:p>
          <w:p w14:paraId="665DA5A2" w14:textId="77777777" w:rsidR="00176379" w:rsidRPr="00176379" w:rsidRDefault="00176379" w:rsidP="008552CB">
            <w:pPr>
              <w:pStyle w:val="Heading3"/>
            </w:pPr>
            <w:r w:rsidRPr="00176379">
              <w:t xml:space="preserve">Jeffery Mason &amp; </w:t>
            </w:r>
          </w:p>
          <w:p w14:paraId="06863301" w14:textId="07767470" w:rsidR="00DF198B" w:rsidRPr="00176379" w:rsidRDefault="00176379" w:rsidP="008552CB">
            <w:pPr>
              <w:pStyle w:val="Heading3"/>
            </w:pPr>
            <w:r w:rsidRPr="00176379">
              <w:t xml:space="preserve">Michael Hansen </w:t>
            </w:r>
          </w:p>
          <w:p w14:paraId="655F5AFE" w14:textId="77777777" w:rsidR="00DF198B" w:rsidRPr="00176379" w:rsidRDefault="00DF198B" w:rsidP="008552CB"/>
        </w:tc>
        <w:tc>
          <w:tcPr>
            <w:tcW w:w="2398" w:type="dxa"/>
            <w:gridSpan w:val="4"/>
            <w:vAlign w:val="bottom"/>
          </w:tcPr>
          <w:p w14:paraId="1632B3DE" w14:textId="716E73F7" w:rsidR="00DF198B" w:rsidRPr="00176379" w:rsidRDefault="00DF198B" w:rsidP="008552CB">
            <w:pPr>
              <w:jc w:val="center"/>
            </w:pPr>
          </w:p>
        </w:tc>
      </w:tr>
      <w:tr w:rsidR="00DF198B" w:rsidRPr="00176379" w14:paraId="3432A132" w14:textId="77777777" w:rsidTr="5A9A8198">
        <w:tc>
          <w:tcPr>
            <w:tcW w:w="2340" w:type="dxa"/>
            <w:gridSpan w:val="3"/>
          </w:tcPr>
          <w:p w14:paraId="38A6A7FC" w14:textId="77777777" w:rsidR="00DF198B" w:rsidRPr="00176379" w:rsidRDefault="00DF198B" w:rsidP="008552CB"/>
        </w:tc>
        <w:tc>
          <w:tcPr>
            <w:tcW w:w="6120" w:type="dxa"/>
            <w:gridSpan w:val="3"/>
          </w:tcPr>
          <w:p w14:paraId="6C874071" w14:textId="77777777" w:rsidR="00DF198B" w:rsidRPr="00176379" w:rsidRDefault="00DF198B" w:rsidP="008552CB"/>
        </w:tc>
        <w:tc>
          <w:tcPr>
            <w:tcW w:w="2330" w:type="dxa"/>
            <w:gridSpan w:val="3"/>
          </w:tcPr>
          <w:p w14:paraId="1BC01D59" w14:textId="77777777" w:rsidR="00DF198B" w:rsidRPr="00176379" w:rsidRDefault="00DF198B" w:rsidP="008552CB"/>
        </w:tc>
      </w:tr>
    </w:tbl>
    <w:p w14:paraId="155EC80B" w14:textId="77777777" w:rsidR="00DF198B" w:rsidRPr="00176379" w:rsidRDefault="00DF198B" w:rsidP="008552CB"/>
    <w:p w14:paraId="702D0F68" w14:textId="77777777" w:rsidR="00DF198B" w:rsidRPr="00176379" w:rsidRDefault="00DF198B" w:rsidP="008552CB">
      <w:pPr>
        <w:pStyle w:val="GraphicAnchor"/>
      </w:pPr>
    </w:p>
    <w:p w14:paraId="0F10C9F4" w14:textId="63CA663E" w:rsidR="09E7B12A" w:rsidRDefault="09E7B12A" w:rsidP="008552CB">
      <w:pPr>
        <w:pStyle w:val="GraphicAnchor"/>
        <w:rPr>
          <w:sz w:val="20"/>
          <w:szCs w:val="20"/>
        </w:rPr>
      </w:pPr>
    </w:p>
    <w:p w14:paraId="6BC8950E" w14:textId="652BDF56" w:rsidR="00BB117E" w:rsidRPr="009500BA" w:rsidRDefault="63B3AFC1" w:rsidP="009500BA">
      <w:pPr>
        <w:spacing w:after="160"/>
        <w:jc w:val="center"/>
        <w:rPr>
          <w:rFonts w:ascii="Georgia" w:eastAsia="Georgia" w:hAnsi="Georgia" w:cs="Georgia"/>
          <w:color w:val="000000" w:themeColor="text1"/>
          <w:sz w:val="36"/>
          <w:szCs w:val="36"/>
        </w:rPr>
      </w:pPr>
      <w:r w:rsidRPr="09E7B12A">
        <w:rPr>
          <w:rFonts w:ascii="Georgia" w:eastAsia="Georgia" w:hAnsi="Georgia" w:cs="Georgia"/>
          <w:color w:val="000000" w:themeColor="text1"/>
          <w:sz w:val="36"/>
          <w:szCs w:val="36"/>
        </w:rPr>
        <w:t>Purpose</w:t>
      </w:r>
    </w:p>
    <w:p w14:paraId="00F0EC9E" w14:textId="6EBA7882" w:rsidR="00BB117E" w:rsidRPr="00B24510" w:rsidRDefault="7E398590" w:rsidP="00B24510">
      <w:pPr>
        <w:spacing w:after="160"/>
        <w:ind w:firstLine="720"/>
        <w:rPr>
          <w:rFonts w:ascii="Georgia" w:eastAsia="Georgia" w:hAnsi="Georgia" w:cs="Georgia"/>
          <w:color w:val="000000" w:themeColor="text1"/>
        </w:rPr>
      </w:pPr>
      <w:r w:rsidRPr="5A9A8198">
        <w:rPr>
          <w:rFonts w:ascii="Georgia" w:eastAsia="Georgia" w:hAnsi="Georgia" w:cs="Georgia"/>
          <w:color w:val="000000" w:themeColor="text1"/>
        </w:rPr>
        <w:t xml:space="preserve">The </w:t>
      </w:r>
      <w:r w:rsidR="29E89825" w:rsidRPr="5A9A8198">
        <w:rPr>
          <w:rFonts w:ascii="Georgia" w:eastAsia="Georgia" w:hAnsi="Georgia" w:cs="Georgia"/>
          <w:color w:val="000000" w:themeColor="text1"/>
        </w:rPr>
        <w:t>objective</w:t>
      </w:r>
      <w:r w:rsidR="09DD483F" w:rsidRPr="5A9A8198">
        <w:rPr>
          <w:rFonts w:ascii="Georgia" w:eastAsia="Georgia" w:hAnsi="Georgia" w:cs="Georgia"/>
          <w:color w:val="000000" w:themeColor="text1"/>
        </w:rPr>
        <w:t xml:space="preserve"> of the</w:t>
      </w:r>
      <w:r w:rsidR="3651AA86" w:rsidRPr="5A9A8198">
        <w:rPr>
          <w:rFonts w:ascii="Georgia" w:eastAsia="Georgia" w:hAnsi="Georgia" w:cs="Georgia"/>
          <w:color w:val="000000" w:themeColor="text1"/>
        </w:rPr>
        <w:t xml:space="preserve"> lab was</w:t>
      </w:r>
      <w:r w:rsidR="10F15FB4" w:rsidRPr="5A9A8198">
        <w:rPr>
          <w:rFonts w:ascii="Georgia" w:eastAsia="Georgia" w:hAnsi="Georgia" w:cs="Georgia"/>
          <w:color w:val="000000" w:themeColor="text1"/>
        </w:rPr>
        <w:t xml:space="preserve"> to</w:t>
      </w:r>
      <w:r w:rsidR="016FBCA5" w:rsidRPr="5A9A8198">
        <w:rPr>
          <w:rFonts w:ascii="Georgia" w:eastAsia="Georgia" w:hAnsi="Georgia" w:cs="Georgia"/>
          <w:color w:val="000000" w:themeColor="text1"/>
        </w:rPr>
        <w:t xml:space="preserve"> us</w:t>
      </w:r>
      <w:r w:rsidR="10F15FB4" w:rsidRPr="5A9A8198">
        <w:rPr>
          <w:rFonts w:ascii="Georgia" w:eastAsia="Georgia" w:hAnsi="Georgia" w:cs="Georgia"/>
          <w:color w:val="000000" w:themeColor="text1"/>
        </w:rPr>
        <w:t xml:space="preserve">e </w:t>
      </w:r>
      <w:r w:rsidR="016FBCA5" w:rsidRPr="5A9A8198">
        <w:rPr>
          <w:rFonts w:ascii="Georgia" w:eastAsia="Georgia" w:hAnsi="Georgia" w:cs="Georgia"/>
          <w:color w:val="000000" w:themeColor="text1"/>
        </w:rPr>
        <w:t>5 routers</w:t>
      </w:r>
      <w:r w:rsidR="3651AA86" w:rsidRPr="5A9A8198">
        <w:rPr>
          <w:rFonts w:ascii="Georgia" w:eastAsia="Georgia" w:hAnsi="Georgia" w:cs="Georgia"/>
          <w:color w:val="000000" w:themeColor="text1"/>
        </w:rPr>
        <w:t xml:space="preserve"> to c</w:t>
      </w:r>
      <w:r w:rsidR="1A102CE4" w:rsidRPr="5A9A8198">
        <w:rPr>
          <w:rFonts w:ascii="Georgia" w:eastAsia="Georgia" w:hAnsi="Georgia" w:cs="Georgia"/>
          <w:color w:val="000000" w:themeColor="text1"/>
        </w:rPr>
        <w:t xml:space="preserve">onfigure </w:t>
      </w:r>
      <w:r w:rsidR="52004FBC" w:rsidRPr="5A9A8198">
        <w:rPr>
          <w:rFonts w:ascii="Georgia" w:eastAsia="Georgia" w:hAnsi="Georgia" w:cs="Georgia"/>
          <w:color w:val="000000" w:themeColor="text1"/>
        </w:rPr>
        <w:t>an OSPF</w:t>
      </w:r>
      <w:r w:rsidR="3B6CF1EF" w:rsidRPr="5A9A8198">
        <w:rPr>
          <w:rFonts w:ascii="Georgia" w:eastAsia="Georgia" w:hAnsi="Georgia" w:cs="Georgia"/>
          <w:color w:val="000000" w:themeColor="text1"/>
        </w:rPr>
        <w:t xml:space="preserve"> </w:t>
      </w:r>
      <w:r w:rsidR="0FA014B8" w:rsidRPr="5A9A8198">
        <w:rPr>
          <w:rFonts w:ascii="Georgia" w:eastAsia="Georgia" w:hAnsi="Georgia" w:cs="Georgia"/>
          <w:color w:val="000000" w:themeColor="text1"/>
        </w:rPr>
        <w:t xml:space="preserve">system </w:t>
      </w:r>
      <w:r w:rsidR="22B1EB17" w:rsidRPr="5A9A8198">
        <w:rPr>
          <w:rFonts w:ascii="Georgia" w:eastAsia="Georgia" w:hAnsi="Georgia" w:cs="Georgia"/>
          <w:color w:val="000000" w:themeColor="text1"/>
        </w:rPr>
        <w:t>for all</w:t>
      </w:r>
      <w:r w:rsidR="5E288502" w:rsidRPr="5A9A8198">
        <w:rPr>
          <w:rFonts w:ascii="Georgia" w:eastAsia="Georgia" w:hAnsi="Georgia" w:cs="Georgia"/>
          <w:color w:val="000000" w:themeColor="text1"/>
        </w:rPr>
        <w:t xml:space="preserve"> the routers</w:t>
      </w:r>
      <w:r w:rsidR="23E69FD7" w:rsidRPr="5A9A8198">
        <w:rPr>
          <w:rFonts w:ascii="Georgia" w:eastAsia="Georgia" w:hAnsi="Georgia" w:cs="Georgia"/>
          <w:color w:val="000000" w:themeColor="text1"/>
        </w:rPr>
        <w:t xml:space="preserve">. </w:t>
      </w:r>
      <w:r w:rsidR="4F538C64" w:rsidRPr="5A9A8198">
        <w:rPr>
          <w:rFonts w:ascii="Georgia" w:eastAsia="Georgia" w:hAnsi="Georgia" w:cs="Georgia"/>
          <w:color w:val="000000" w:themeColor="text1"/>
        </w:rPr>
        <w:t>During this pro</w:t>
      </w:r>
      <w:r w:rsidR="33F99C0E" w:rsidRPr="5A9A8198">
        <w:rPr>
          <w:rFonts w:ascii="Georgia" w:eastAsia="Georgia" w:hAnsi="Georgia" w:cs="Georgia"/>
          <w:color w:val="000000" w:themeColor="text1"/>
        </w:rPr>
        <w:t>sses of creating the OSPF</w:t>
      </w:r>
      <w:r w:rsidR="4DECD027" w:rsidRPr="5A9A8198">
        <w:rPr>
          <w:rFonts w:ascii="Georgia" w:eastAsia="Georgia" w:hAnsi="Georgia" w:cs="Georgia"/>
          <w:color w:val="000000" w:themeColor="text1"/>
        </w:rPr>
        <w:t xml:space="preserve"> it allowed us to review</w:t>
      </w:r>
      <w:r w:rsidR="74ACF31F" w:rsidRPr="5A9A8198">
        <w:rPr>
          <w:rFonts w:ascii="Georgia" w:eastAsia="Georgia" w:hAnsi="Georgia" w:cs="Georgia"/>
          <w:color w:val="000000" w:themeColor="text1"/>
        </w:rPr>
        <w:t xml:space="preserve"> th</w:t>
      </w:r>
      <w:r w:rsidR="7F9684CD" w:rsidRPr="5A9A8198">
        <w:rPr>
          <w:rFonts w:ascii="Georgia" w:eastAsia="Georgia" w:hAnsi="Georgia" w:cs="Georgia"/>
          <w:color w:val="000000" w:themeColor="text1"/>
        </w:rPr>
        <w:t>is</w:t>
      </w:r>
      <w:r w:rsidR="4DECD027" w:rsidRPr="5A9A8198">
        <w:rPr>
          <w:rFonts w:ascii="Georgia" w:eastAsia="Georgia" w:hAnsi="Georgia" w:cs="Georgia"/>
          <w:color w:val="000000" w:themeColor="text1"/>
        </w:rPr>
        <w:t xml:space="preserve"> </w:t>
      </w:r>
      <w:r w:rsidR="74ACF31F" w:rsidRPr="5A9A8198">
        <w:rPr>
          <w:rFonts w:ascii="Georgia" w:eastAsia="Georgia" w:hAnsi="Georgia" w:cs="Georgia"/>
          <w:color w:val="000000" w:themeColor="text1"/>
        </w:rPr>
        <w:t>IP routing</w:t>
      </w:r>
      <w:r w:rsidR="7F9684CD" w:rsidRPr="5A9A8198">
        <w:rPr>
          <w:rFonts w:ascii="Georgia" w:eastAsia="Georgia" w:hAnsi="Georgia" w:cs="Georgia"/>
          <w:color w:val="000000" w:themeColor="text1"/>
        </w:rPr>
        <w:t xml:space="preserve"> and allowed us to</w:t>
      </w:r>
      <w:r w:rsidR="1D590E38" w:rsidRPr="5A9A8198">
        <w:rPr>
          <w:rFonts w:ascii="Georgia" w:eastAsia="Georgia" w:hAnsi="Georgia" w:cs="Georgia"/>
          <w:color w:val="000000" w:themeColor="text1"/>
        </w:rPr>
        <w:t xml:space="preserve"> better</w:t>
      </w:r>
      <w:r w:rsidR="7F9684CD" w:rsidRPr="5A9A8198">
        <w:rPr>
          <w:rFonts w:ascii="Georgia" w:eastAsia="Georgia" w:hAnsi="Georgia" w:cs="Georgia"/>
          <w:color w:val="000000" w:themeColor="text1"/>
        </w:rPr>
        <w:t xml:space="preserve"> </w:t>
      </w:r>
      <w:r w:rsidR="6F0892A4" w:rsidRPr="5A9A8198">
        <w:rPr>
          <w:rFonts w:ascii="Georgia" w:eastAsia="Georgia" w:hAnsi="Georgia" w:cs="Georgia"/>
          <w:color w:val="000000" w:themeColor="text1"/>
        </w:rPr>
        <w:t xml:space="preserve">understand </w:t>
      </w:r>
      <w:r w:rsidR="3B4BF9B3" w:rsidRPr="5A9A8198">
        <w:rPr>
          <w:rFonts w:ascii="Georgia" w:eastAsia="Georgia" w:hAnsi="Georgia" w:cs="Georgia"/>
          <w:color w:val="000000" w:themeColor="text1"/>
        </w:rPr>
        <w:t xml:space="preserve">and </w:t>
      </w:r>
      <w:r w:rsidR="448ACAB8" w:rsidRPr="5A9A8198">
        <w:rPr>
          <w:rFonts w:ascii="Georgia" w:eastAsia="Georgia" w:hAnsi="Georgia" w:cs="Georgia"/>
          <w:color w:val="000000" w:themeColor="text1"/>
        </w:rPr>
        <w:t>familiarize ourselves with</w:t>
      </w:r>
      <w:r w:rsidR="3B4BF9B3" w:rsidRPr="5A9A8198">
        <w:rPr>
          <w:rFonts w:ascii="Georgia" w:eastAsia="Georgia" w:hAnsi="Georgia" w:cs="Georgia"/>
          <w:color w:val="000000" w:themeColor="text1"/>
        </w:rPr>
        <w:t xml:space="preserve"> </w:t>
      </w:r>
      <w:r w:rsidR="6F0892A4" w:rsidRPr="5A9A8198">
        <w:rPr>
          <w:rFonts w:ascii="Georgia" w:eastAsia="Georgia" w:hAnsi="Georgia" w:cs="Georgia"/>
          <w:color w:val="000000" w:themeColor="text1"/>
        </w:rPr>
        <w:t>ho</w:t>
      </w:r>
      <w:r w:rsidR="1D590E38" w:rsidRPr="5A9A8198">
        <w:rPr>
          <w:rFonts w:ascii="Georgia" w:eastAsia="Georgia" w:hAnsi="Georgia" w:cs="Georgia"/>
          <w:color w:val="000000" w:themeColor="text1"/>
        </w:rPr>
        <w:t xml:space="preserve">w to </w:t>
      </w:r>
      <w:r w:rsidR="49C65A55" w:rsidRPr="5A9A8198">
        <w:rPr>
          <w:rFonts w:ascii="Georgia" w:eastAsia="Georgia" w:hAnsi="Georgia" w:cs="Georgia"/>
          <w:color w:val="000000" w:themeColor="text1"/>
        </w:rPr>
        <w:t>configure network</w:t>
      </w:r>
      <w:r w:rsidR="22B1EB17" w:rsidRPr="5A9A8198">
        <w:rPr>
          <w:rFonts w:ascii="Georgia" w:eastAsia="Georgia" w:hAnsi="Georgia" w:cs="Georgia"/>
          <w:color w:val="000000" w:themeColor="text1"/>
        </w:rPr>
        <w:t>s</w:t>
      </w:r>
      <w:r w:rsidR="49C65A55" w:rsidRPr="5A9A8198">
        <w:rPr>
          <w:rFonts w:ascii="Georgia" w:eastAsia="Georgia" w:hAnsi="Georgia" w:cs="Georgia"/>
          <w:color w:val="000000" w:themeColor="text1"/>
        </w:rPr>
        <w:t xml:space="preserve"> physically.</w:t>
      </w:r>
      <w:r w:rsidR="48C34A9E" w:rsidRPr="5A9A8198">
        <w:rPr>
          <w:rFonts w:ascii="Georgia" w:eastAsia="Georgia" w:hAnsi="Georgia" w:cs="Georgia"/>
          <w:color w:val="000000" w:themeColor="text1"/>
        </w:rPr>
        <w:t xml:space="preserve"> </w:t>
      </w:r>
    </w:p>
    <w:p w14:paraId="7ECD015F" w14:textId="0C7FB1E6" w:rsidR="48F4ACB2" w:rsidRDefault="48F4ACB2" w:rsidP="48F4ACB2">
      <w:pPr>
        <w:spacing w:after="160"/>
        <w:ind w:firstLine="720"/>
        <w:rPr>
          <w:rFonts w:ascii="Georgia" w:eastAsia="Georgia" w:hAnsi="Georgia" w:cs="Georgia"/>
          <w:color w:val="000000" w:themeColor="text1"/>
        </w:rPr>
      </w:pPr>
    </w:p>
    <w:p w14:paraId="2047909C" w14:textId="043904AD" w:rsidR="09E7B12A" w:rsidRPr="009500BA" w:rsidRDefault="63B3AFC1" w:rsidP="009500BA">
      <w:pPr>
        <w:spacing w:after="160"/>
        <w:jc w:val="center"/>
        <w:rPr>
          <w:rFonts w:ascii="Georgia" w:eastAsia="Georgia" w:hAnsi="Georgia" w:cs="Georgia"/>
          <w:color w:val="000000" w:themeColor="text1"/>
          <w:sz w:val="36"/>
          <w:szCs w:val="36"/>
        </w:rPr>
      </w:pPr>
      <w:r w:rsidRPr="09E7B12A">
        <w:rPr>
          <w:rFonts w:ascii="Georgia" w:eastAsia="Georgia" w:hAnsi="Georgia" w:cs="Georgia"/>
          <w:color w:val="000000" w:themeColor="text1"/>
          <w:sz w:val="36"/>
          <w:szCs w:val="36"/>
        </w:rPr>
        <w:t>Background information</w:t>
      </w:r>
    </w:p>
    <w:p w14:paraId="7E366D46" w14:textId="1B14D565" w:rsidR="00B24510" w:rsidRDefault="64EDA02C" w:rsidP="5A9A8198">
      <w:pPr>
        <w:ind w:firstLine="720"/>
      </w:pPr>
      <w:r>
        <w:t xml:space="preserve">OSPF is an open-standard, classless routing </w:t>
      </w:r>
      <w:r w:rsidR="7C1F6C3C">
        <w:t>protocol.</w:t>
      </w:r>
      <w:r>
        <w:t xml:space="preserve"> </w:t>
      </w:r>
      <w:r w:rsidR="5077BCD6">
        <w:t xml:space="preserve">It </w:t>
      </w:r>
      <w:r>
        <w:t xml:space="preserve">uses SPF (Dijkstra’s Shortest Path First) algorithm to determine </w:t>
      </w:r>
      <w:r w:rsidR="4FCC0513">
        <w:t>the</w:t>
      </w:r>
      <w:r>
        <w:t xml:space="preserve"> best path to each network. </w:t>
      </w:r>
      <w:r w:rsidR="7F8540D2">
        <w:t>OSPF first needs</w:t>
      </w:r>
      <w:r>
        <w:t xml:space="preserve"> to </w:t>
      </w:r>
      <w:r w:rsidR="0EF3572F">
        <w:t>hav</w:t>
      </w:r>
      <w:r>
        <w:t xml:space="preserve">e </w:t>
      </w:r>
      <w:r w:rsidR="02BCE195">
        <w:t>a</w:t>
      </w:r>
      <w:r>
        <w:t xml:space="preserve"> database</w:t>
      </w:r>
      <w:r w:rsidR="265FBEAD">
        <w:t xml:space="preserve"> for the</w:t>
      </w:r>
      <w:r>
        <w:t xml:space="preserve"> structure of the network</w:t>
      </w:r>
      <w:r w:rsidR="4B41D4F3">
        <w:t>; this is called link-state routing protocol</w:t>
      </w:r>
      <w:r>
        <w:t xml:space="preserve">. </w:t>
      </w:r>
      <w:r w:rsidR="677545FA">
        <w:t>With the</w:t>
      </w:r>
      <w:r w:rsidR="41B41B0A">
        <w:t xml:space="preserve"> </w:t>
      </w:r>
      <w:r>
        <w:t>learn</w:t>
      </w:r>
      <w:r w:rsidR="35D4E7F8">
        <w:t>ed</w:t>
      </w:r>
      <w:r w:rsidR="1FC7579D">
        <w:t xml:space="preserve"> </w:t>
      </w:r>
      <w:r>
        <w:t xml:space="preserve">information </w:t>
      </w:r>
      <w:r w:rsidR="16FE6914">
        <w:t xml:space="preserve">the </w:t>
      </w:r>
      <w:r w:rsidR="18948EDC">
        <w:t xml:space="preserve">Link state routing protocols </w:t>
      </w:r>
      <w:r w:rsidR="085A2DC9">
        <w:t xml:space="preserve">would </w:t>
      </w:r>
      <w:r>
        <w:t xml:space="preserve">make </w:t>
      </w:r>
      <w:r w:rsidR="1FC7579D">
        <w:t>an</w:t>
      </w:r>
      <w:r>
        <w:t xml:space="preserve"> </w:t>
      </w:r>
      <w:r w:rsidR="225FB5D3">
        <w:t>informed routing decisio</w:t>
      </w:r>
      <w:r w:rsidR="6E1336C5">
        <w:t>n</w:t>
      </w:r>
      <w:r>
        <w:t>. OSPF routers exchange Hellos with each neighbor</w:t>
      </w:r>
      <w:r w:rsidR="319609BA">
        <w:t xml:space="preserve"> to </w:t>
      </w:r>
      <w:r>
        <w:t>learn</w:t>
      </w:r>
      <w:r w:rsidR="7A1AFD18">
        <w:t xml:space="preserve"> the</w:t>
      </w:r>
      <w:r>
        <w:t xml:space="preserve"> Router ID (RID) and cost</w:t>
      </w:r>
      <w:r w:rsidR="1E35ED78">
        <w:t xml:space="preserve"> of their neighbors</w:t>
      </w:r>
      <w:r>
        <w:t xml:space="preserve">. </w:t>
      </w:r>
      <w:r w:rsidR="1992A80D">
        <w:t xml:space="preserve"> the </w:t>
      </w:r>
      <w:r w:rsidR="72291390">
        <w:t>information</w:t>
      </w:r>
      <w:r w:rsidR="1992A80D">
        <w:t xml:space="preserve"> of the </w:t>
      </w:r>
      <w:r>
        <w:t>Neighbor</w:t>
      </w:r>
      <w:r w:rsidR="10A84FED">
        <w:t>s</w:t>
      </w:r>
      <w:r>
        <w:t xml:space="preserve"> is kept in adjacency database. The router then constructs the appropriate Link State Advertisements (LSA), which includes the R</w:t>
      </w:r>
      <w:r w:rsidR="4A2B419F">
        <w:t xml:space="preserve">outer </w:t>
      </w:r>
      <w:r>
        <w:t xml:space="preserve">IDs and cost </w:t>
      </w:r>
      <w:r w:rsidR="1AFB85B9">
        <w:t xml:space="preserve">of </w:t>
      </w:r>
      <w:r>
        <w:t>each neighbor</w:t>
      </w:r>
      <w:r w:rsidR="7EEE6E3B">
        <w:t xml:space="preserve"> that is shared among the</w:t>
      </w:r>
      <w:r>
        <w:t xml:space="preserve"> routing </w:t>
      </w:r>
      <w:r w:rsidR="0F8C2204">
        <w:t>domains</w:t>
      </w:r>
      <w:r>
        <w:t>. Each router</w:t>
      </w:r>
      <w:r w:rsidR="0B331E2D">
        <w:t xml:space="preserve"> would</w:t>
      </w:r>
      <w:r>
        <w:t xml:space="preserve"> run the </w:t>
      </w:r>
      <w:r w:rsidR="4B2311E8">
        <w:t>SPF (Dijkstra’s Shortest Path First)</w:t>
      </w:r>
      <w:r>
        <w:t xml:space="preserve"> </w:t>
      </w:r>
      <w:r w:rsidR="7B27395E">
        <w:t>algorithm</w:t>
      </w:r>
      <w:r>
        <w:t xml:space="preserve"> </w:t>
      </w:r>
      <w:r w:rsidR="535D5930">
        <w:t xml:space="preserve">to determine the best end-to-end path to each </w:t>
      </w:r>
      <w:r w:rsidR="40EC5D4F">
        <w:t>network</w:t>
      </w:r>
      <w:r>
        <w:t>. It then submits these paths for inclusion in the routing able or forwarding database.</w:t>
      </w:r>
    </w:p>
    <w:p w14:paraId="570E2675" w14:textId="5525D26A" w:rsidR="48F4ACB2" w:rsidRDefault="48F4ACB2" w:rsidP="48F4ACB2">
      <w:pPr>
        <w:ind w:firstLine="720"/>
      </w:pPr>
    </w:p>
    <w:p w14:paraId="0114EDB3" w14:textId="77777777" w:rsidR="00854277" w:rsidRPr="00854277" w:rsidRDefault="00854277" w:rsidP="008552CB">
      <w:pPr>
        <w:ind w:firstLine="720"/>
        <w:rPr>
          <w:sz w:val="2"/>
          <w:szCs w:val="2"/>
        </w:rPr>
      </w:pPr>
    </w:p>
    <w:p w14:paraId="08670418" w14:textId="77777777" w:rsidR="00854277" w:rsidRPr="00854277" w:rsidRDefault="00854277" w:rsidP="008552CB">
      <w:pPr>
        <w:ind w:firstLine="720"/>
        <w:rPr>
          <w:sz w:val="2"/>
          <w:szCs w:val="2"/>
        </w:rPr>
      </w:pPr>
    </w:p>
    <w:p w14:paraId="695950C8" w14:textId="3ECB137C" w:rsidR="00626DAF" w:rsidRPr="009500BA" w:rsidRDefault="63B3AFC1" w:rsidP="009500BA">
      <w:pPr>
        <w:spacing w:after="160"/>
        <w:jc w:val="center"/>
        <w:rPr>
          <w:rFonts w:ascii="Georgia" w:eastAsia="Georgia" w:hAnsi="Georgia" w:cs="Georgia"/>
          <w:color w:val="000000" w:themeColor="text1"/>
          <w:sz w:val="36"/>
          <w:szCs w:val="36"/>
        </w:rPr>
      </w:pPr>
      <w:r w:rsidRPr="09E7B12A">
        <w:rPr>
          <w:rFonts w:ascii="Georgia" w:eastAsia="Georgia" w:hAnsi="Georgia" w:cs="Georgia"/>
          <w:color w:val="000000" w:themeColor="text1"/>
          <w:sz w:val="36"/>
          <w:szCs w:val="36"/>
        </w:rPr>
        <w:t>Lab summary</w:t>
      </w:r>
    </w:p>
    <w:p w14:paraId="40E82F28" w14:textId="0827EE35" w:rsidR="00127A3B" w:rsidRDefault="005B671B" w:rsidP="48F4ACB2">
      <w:pPr>
        <w:spacing w:after="160"/>
        <w:ind w:firstLine="720"/>
        <w:rPr>
          <w:rFonts w:ascii="Georgia" w:eastAsia="Georgia" w:hAnsi="Georgia" w:cs="Georgia"/>
          <w:color w:val="000000" w:themeColor="text1"/>
        </w:rPr>
      </w:pPr>
      <w:r w:rsidRPr="48F4ACB2">
        <w:rPr>
          <w:rFonts w:ascii="Georgia" w:eastAsia="Georgia" w:hAnsi="Georgia" w:cs="Georgia"/>
          <w:color w:val="000000" w:themeColor="text1"/>
        </w:rPr>
        <w:t xml:space="preserve">Before </w:t>
      </w:r>
      <w:r w:rsidR="0091073E" w:rsidRPr="48F4ACB2">
        <w:rPr>
          <w:rFonts w:ascii="Georgia" w:eastAsia="Georgia" w:hAnsi="Georgia" w:cs="Georgia"/>
          <w:color w:val="000000" w:themeColor="text1"/>
        </w:rPr>
        <w:t xml:space="preserve">we started to configure the lab equipment, we </w:t>
      </w:r>
      <w:r w:rsidR="00E67BF0" w:rsidRPr="48F4ACB2">
        <w:rPr>
          <w:rFonts w:ascii="Georgia" w:eastAsia="Georgia" w:hAnsi="Georgia" w:cs="Georgia"/>
          <w:color w:val="000000" w:themeColor="text1"/>
        </w:rPr>
        <w:t xml:space="preserve">first </w:t>
      </w:r>
      <w:r w:rsidR="005642CC" w:rsidRPr="48F4ACB2">
        <w:rPr>
          <w:rFonts w:ascii="Georgia" w:eastAsia="Georgia" w:hAnsi="Georgia" w:cs="Georgia"/>
          <w:color w:val="000000" w:themeColor="text1"/>
        </w:rPr>
        <w:t xml:space="preserve">opened </w:t>
      </w:r>
      <w:r w:rsidR="00E14BAD" w:rsidRPr="48F4ACB2">
        <w:rPr>
          <w:rFonts w:ascii="Georgia" w:eastAsia="Georgia" w:hAnsi="Georgia" w:cs="Georgia"/>
          <w:color w:val="000000" w:themeColor="text1"/>
        </w:rPr>
        <w:t xml:space="preserve">a </w:t>
      </w:r>
      <w:r w:rsidR="00E720A5" w:rsidRPr="48F4ACB2">
        <w:rPr>
          <w:rFonts w:ascii="Georgia" w:eastAsia="Georgia" w:hAnsi="Georgia" w:cs="Georgia"/>
          <w:color w:val="000000" w:themeColor="text1"/>
        </w:rPr>
        <w:t>notepad to</w:t>
      </w:r>
      <w:r w:rsidR="00483BB7" w:rsidRPr="48F4ACB2">
        <w:rPr>
          <w:rFonts w:ascii="Georgia" w:eastAsia="Georgia" w:hAnsi="Georgia" w:cs="Georgia"/>
          <w:color w:val="000000" w:themeColor="text1"/>
        </w:rPr>
        <w:t xml:space="preserve"> create a</w:t>
      </w:r>
      <w:r w:rsidR="005642CC" w:rsidRPr="48F4ACB2">
        <w:rPr>
          <w:rFonts w:ascii="Georgia" w:eastAsia="Georgia" w:hAnsi="Georgia" w:cs="Georgia"/>
          <w:color w:val="000000" w:themeColor="text1"/>
        </w:rPr>
        <w:t xml:space="preserve"> </w:t>
      </w:r>
      <w:r w:rsidR="009E2659" w:rsidRPr="48F4ACB2">
        <w:rPr>
          <w:rFonts w:ascii="Georgia" w:eastAsia="Georgia" w:hAnsi="Georgia" w:cs="Georgia"/>
          <w:color w:val="000000" w:themeColor="text1"/>
        </w:rPr>
        <w:t>topology</w:t>
      </w:r>
      <w:r w:rsidR="00483BB7" w:rsidRPr="48F4ACB2">
        <w:rPr>
          <w:rFonts w:ascii="Georgia" w:eastAsia="Georgia" w:hAnsi="Georgia" w:cs="Georgia"/>
          <w:color w:val="000000" w:themeColor="text1"/>
        </w:rPr>
        <w:t xml:space="preserve"> </w:t>
      </w:r>
      <w:r w:rsidR="000D3A7A" w:rsidRPr="48F4ACB2">
        <w:rPr>
          <w:rFonts w:ascii="Georgia" w:eastAsia="Georgia" w:hAnsi="Georgia" w:cs="Georgia"/>
          <w:color w:val="000000" w:themeColor="text1"/>
        </w:rPr>
        <w:t xml:space="preserve">with </w:t>
      </w:r>
      <w:r w:rsidR="009E2659" w:rsidRPr="48F4ACB2">
        <w:rPr>
          <w:rFonts w:ascii="Georgia" w:eastAsia="Georgia" w:hAnsi="Georgia" w:cs="Georgia"/>
          <w:color w:val="000000" w:themeColor="text1"/>
        </w:rPr>
        <w:t>the</w:t>
      </w:r>
      <w:r w:rsidR="00475FB7" w:rsidRPr="48F4ACB2">
        <w:rPr>
          <w:rFonts w:ascii="Georgia" w:eastAsia="Georgia" w:hAnsi="Georgia" w:cs="Georgia"/>
          <w:color w:val="000000" w:themeColor="text1"/>
        </w:rPr>
        <w:t xml:space="preserve"> OSPF</w:t>
      </w:r>
      <w:r w:rsidR="009E2659" w:rsidRPr="48F4ACB2">
        <w:rPr>
          <w:rFonts w:ascii="Georgia" w:eastAsia="Georgia" w:hAnsi="Georgia" w:cs="Georgia"/>
          <w:color w:val="000000" w:themeColor="text1"/>
        </w:rPr>
        <w:t xml:space="preserve"> configuration </w:t>
      </w:r>
      <w:r w:rsidR="00475FB7" w:rsidRPr="48F4ACB2">
        <w:rPr>
          <w:rFonts w:ascii="Georgia" w:eastAsia="Georgia" w:hAnsi="Georgia" w:cs="Georgia"/>
          <w:color w:val="000000" w:themeColor="text1"/>
        </w:rPr>
        <w:t>for</w:t>
      </w:r>
      <w:r w:rsidR="009E2659" w:rsidRPr="48F4ACB2">
        <w:rPr>
          <w:rFonts w:ascii="Georgia" w:eastAsia="Georgia" w:hAnsi="Georgia" w:cs="Georgia"/>
          <w:color w:val="000000" w:themeColor="text1"/>
        </w:rPr>
        <w:t xml:space="preserve"> </w:t>
      </w:r>
      <w:r w:rsidR="00E67BF0" w:rsidRPr="48F4ACB2">
        <w:rPr>
          <w:rFonts w:ascii="Georgia" w:eastAsia="Georgia" w:hAnsi="Georgia" w:cs="Georgia"/>
          <w:color w:val="000000" w:themeColor="text1"/>
        </w:rPr>
        <w:t xml:space="preserve">the </w:t>
      </w:r>
      <w:r w:rsidR="000D3A7A" w:rsidRPr="48F4ACB2">
        <w:rPr>
          <w:rFonts w:ascii="Georgia" w:eastAsia="Georgia" w:hAnsi="Georgia" w:cs="Georgia"/>
          <w:color w:val="000000" w:themeColor="text1"/>
        </w:rPr>
        <w:t xml:space="preserve">routers. </w:t>
      </w:r>
      <w:r w:rsidR="47EA9B0F" w:rsidRPr="48F4ACB2">
        <w:rPr>
          <w:rFonts w:ascii="Georgia" w:eastAsia="Georgia" w:hAnsi="Georgia" w:cs="Georgia"/>
          <w:color w:val="000000" w:themeColor="text1"/>
        </w:rPr>
        <w:t>Also,</w:t>
      </w:r>
      <w:r w:rsidR="000D3A7A" w:rsidRPr="48F4ACB2">
        <w:rPr>
          <w:rFonts w:ascii="Georgia" w:eastAsia="Georgia" w:hAnsi="Georgia" w:cs="Georgia"/>
          <w:color w:val="000000" w:themeColor="text1"/>
        </w:rPr>
        <w:t xml:space="preserve"> during the </w:t>
      </w:r>
      <w:r w:rsidR="008867C3" w:rsidRPr="48F4ACB2">
        <w:rPr>
          <w:rFonts w:ascii="Georgia" w:eastAsia="Georgia" w:hAnsi="Georgia" w:cs="Georgia"/>
          <w:color w:val="000000" w:themeColor="text1"/>
        </w:rPr>
        <w:t>process,</w:t>
      </w:r>
      <w:r w:rsidR="00A43236" w:rsidRPr="48F4ACB2">
        <w:rPr>
          <w:rFonts w:ascii="Georgia" w:eastAsia="Georgia" w:hAnsi="Georgia" w:cs="Georgia"/>
          <w:color w:val="000000" w:themeColor="text1"/>
        </w:rPr>
        <w:t xml:space="preserve"> we created </w:t>
      </w:r>
      <w:r w:rsidR="009421D2" w:rsidRPr="48F4ACB2">
        <w:rPr>
          <w:rFonts w:ascii="Georgia" w:eastAsia="Georgia" w:hAnsi="Georgia" w:cs="Georgia"/>
          <w:color w:val="000000" w:themeColor="text1"/>
        </w:rPr>
        <w:t xml:space="preserve">the </w:t>
      </w:r>
      <w:r w:rsidR="00656497" w:rsidRPr="48F4ACB2">
        <w:rPr>
          <w:rFonts w:ascii="Georgia" w:eastAsia="Georgia" w:hAnsi="Georgia" w:cs="Georgia"/>
          <w:color w:val="000000" w:themeColor="text1"/>
        </w:rPr>
        <w:t>correct</w:t>
      </w:r>
      <w:r w:rsidR="00A43236" w:rsidRPr="48F4ACB2">
        <w:rPr>
          <w:rFonts w:ascii="Georgia" w:eastAsia="Georgia" w:hAnsi="Georgia" w:cs="Georgia"/>
          <w:color w:val="000000" w:themeColor="text1"/>
        </w:rPr>
        <w:t xml:space="preserve"> IP </w:t>
      </w:r>
      <w:r w:rsidR="00656497" w:rsidRPr="48F4ACB2">
        <w:rPr>
          <w:rFonts w:ascii="Georgia" w:eastAsia="Georgia" w:hAnsi="Georgia" w:cs="Georgia"/>
          <w:color w:val="000000" w:themeColor="text1"/>
        </w:rPr>
        <w:t>address</w:t>
      </w:r>
      <w:r w:rsidR="00381A85" w:rsidRPr="48F4ACB2">
        <w:rPr>
          <w:rFonts w:ascii="Georgia" w:eastAsia="Georgia" w:hAnsi="Georgia" w:cs="Georgia"/>
          <w:color w:val="000000" w:themeColor="text1"/>
        </w:rPr>
        <w:t xml:space="preserve"> and subnet masks </w:t>
      </w:r>
      <w:r w:rsidR="0061565F" w:rsidRPr="48F4ACB2">
        <w:rPr>
          <w:rFonts w:ascii="Georgia" w:eastAsia="Georgia" w:hAnsi="Georgia" w:cs="Georgia"/>
          <w:color w:val="000000" w:themeColor="text1"/>
        </w:rPr>
        <w:t xml:space="preserve">for the </w:t>
      </w:r>
      <w:r w:rsidR="00BE0D37" w:rsidRPr="48F4ACB2">
        <w:rPr>
          <w:rFonts w:ascii="Georgia" w:eastAsia="Georgia" w:hAnsi="Georgia" w:cs="Georgia"/>
          <w:color w:val="000000" w:themeColor="text1"/>
        </w:rPr>
        <w:t>router</w:t>
      </w:r>
      <w:r w:rsidR="00CE4F22" w:rsidRPr="48F4ACB2">
        <w:rPr>
          <w:rFonts w:ascii="Georgia" w:eastAsia="Georgia" w:hAnsi="Georgia" w:cs="Georgia"/>
          <w:color w:val="000000" w:themeColor="text1"/>
        </w:rPr>
        <w:t xml:space="preserve"> interfaces</w:t>
      </w:r>
      <w:r w:rsidR="00BE0D37" w:rsidRPr="48F4ACB2">
        <w:rPr>
          <w:rFonts w:ascii="Georgia" w:eastAsia="Georgia" w:hAnsi="Georgia" w:cs="Georgia"/>
          <w:color w:val="000000" w:themeColor="text1"/>
        </w:rPr>
        <w:t xml:space="preserve"> and networks</w:t>
      </w:r>
      <w:r w:rsidR="00857510" w:rsidRPr="48F4ACB2">
        <w:rPr>
          <w:rFonts w:ascii="Georgia" w:eastAsia="Georgia" w:hAnsi="Georgia" w:cs="Georgia"/>
          <w:color w:val="000000" w:themeColor="text1"/>
        </w:rPr>
        <w:t>.</w:t>
      </w:r>
      <w:r w:rsidR="4D73312A" w:rsidRPr="48F4ACB2">
        <w:rPr>
          <w:rFonts w:ascii="Georgia" w:eastAsia="Georgia" w:hAnsi="Georgia" w:cs="Georgia"/>
          <w:color w:val="000000" w:themeColor="text1"/>
        </w:rPr>
        <w:t xml:space="preserve"> </w:t>
      </w:r>
      <w:r w:rsidR="73054831" w:rsidRPr="48F4ACB2">
        <w:rPr>
          <w:rFonts w:ascii="Georgia" w:eastAsia="Georgia" w:hAnsi="Georgia" w:cs="Georgia"/>
          <w:color w:val="000000" w:themeColor="text1"/>
        </w:rPr>
        <w:t>Next,</w:t>
      </w:r>
      <w:r w:rsidR="4D73312A" w:rsidRPr="48F4ACB2">
        <w:rPr>
          <w:rFonts w:ascii="Georgia" w:eastAsia="Georgia" w:hAnsi="Georgia" w:cs="Georgia"/>
          <w:color w:val="000000" w:themeColor="text1"/>
        </w:rPr>
        <w:t xml:space="preserve"> we connected </w:t>
      </w:r>
      <w:r w:rsidR="7EB5ACBC" w:rsidRPr="48F4ACB2">
        <w:rPr>
          <w:rFonts w:ascii="Georgia" w:eastAsia="Georgia" w:hAnsi="Georgia" w:cs="Georgia"/>
          <w:color w:val="000000" w:themeColor="text1"/>
        </w:rPr>
        <w:t>t</w:t>
      </w:r>
      <w:r w:rsidR="298E9548" w:rsidRPr="48F4ACB2">
        <w:rPr>
          <w:rFonts w:ascii="Georgia" w:eastAsia="Georgia" w:hAnsi="Georgia" w:cs="Georgia"/>
          <w:color w:val="000000" w:themeColor="text1"/>
        </w:rPr>
        <w:t>h</w:t>
      </w:r>
      <w:r w:rsidR="7EB5ACBC" w:rsidRPr="48F4ACB2">
        <w:rPr>
          <w:rFonts w:ascii="Georgia" w:eastAsia="Georgia" w:hAnsi="Georgia" w:cs="Georgia"/>
          <w:color w:val="000000" w:themeColor="text1"/>
        </w:rPr>
        <w:t>e 5</w:t>
      </w:r>
      <w:r w:rsidR="4D73312A" w:rsidRPr="48F4ACB2">
        <w:rPr>
          <w:rFonts w:ascii="Georgia" w:eastAsia="Georgia" w:hAnsi="Georgia" w:cs="Georgia"/>
          <w:color w:val="000000" w:themeColor="text1"/>
        </w:rPr>
        <w:t xml:space="preserve"> </w:t>
      </w:r>
      <w:r w:rsidR="2BA1FA92" w:rsidRPr="48F4ACB2">
        <w:rPr>
          <w:rFonts w:ascii="Georgia" w:eastAsia="Georgia" w:hAnsi="Georgia" w:cs="Georgia"/>
          <w:color w:val="000000" w:themeColor="text1"/>
        </w:rPr>
        <w:t>router</w:t>
      </w:r>
      <w:r w:rsidR="375E600A" w:rsidRPr="48F4ACB2">
        <w:rPr>
          <w:rFonts w:ascii="Georgia" w:eastAsia="Georgia" w:hAnsi="Georgia" w:cs="Georgia"/>
          <w:color w:val="000000" w:themeColor="text1"/>
        </w:rPr>
        <w:t xml:space="preserve">s </w:t>
      </w:r>
      <w:r w:rsidR="4D73312A" w:rsidRPr="48F4ACB2">
        <w:rPr>
          <w:rFonts w:ascii="Georgia" w:eastAsia="Georgia" w:hAnsi="Georgia" w:cs="Georgia"/>
          <w:color w:val="000000" w:themeColor="text1"/>
        </w:rPr>
        <w:t xml:space="preserve">with </w:t>
      </w:r>
      <w:r w:rsidR="32D44FDD" w:rsidRPr="48F4ACB2">
        <w:rPr>
          <w:rFonts w:ascii="Georgia" w:eastAsia="Georgia" w:hAnsi="Georgia" w:cs="Georgia"/>
          <w:color w:val="000000" w:themeColor="text1"/>
        </w:rPr>
        <w:t>a copper cross-over cable through the gigabit ethernet</w:t>
      </w:r>
      <w:r w:rsidR="3E3BCB43" w:rsidRPr="48F4ACB2">
        <w:rPr>
          <w:rFonts w:ascii="Georgia" w:eastAsia="Georgia" w:hAnsi="Georgia" w:cs="Georgia"/>
          <w:color w:val="000000" w:themeColor="text1"/>
        </w:rPr>
        <w:t xml:space="preserve"> and connected the routers to the computer with the console cable. </w:t>
      </w:r>
      <w:r w:rsidR="1D4E1176" w:rsidRPr="48F4ACB2">
        <w:rPr>
          <w:rFonts w:ascii="Georgia" w:eastAsia="Georgia" w:hAnsi="Georgia" w:cs="Georgia"/>
          <w:color w:val="000000" w:themeColor="text1"/>
        </w:rPr>
        <w:t xml:space="preserve">In the configuration we would first enter </w:t>
      </w:r>
      <w:r w:rsidR="5800BED9" w:rsidRPr="48F4ACB2">
        <w:rPr>
          <w:rFonts w:ascii="Georgia" w:eastAsia="Georgia" w:hAnsi="Georgia" w:cs="Georgia"/>
          <w:color w:val="000000" w:themeColor="text1"/>
        </w:rPr>
        <w:t>user exec mode through the enable command and then enter</w:t>
      </w:r>
      <w:r w:rsidR="74342FE0" w:rsidRPr="48F4ACB2">
        <w:rPr>
          <w:rFonts w:ascii="Georgia" w:eastAsia="Georgia" w:hAnsi="Georgia" w:cs="Georgia"/>
          <w:color w:val="000000" w:themeColor="text1"/>
        </w:rPr>
        <w:t xml:space="preserve"> global configuration mode through the config </w:t>
      </w:r>
      <w:r w:rsidR="1067A0E8" w:rsidRPr="48F4ACB2">
        <w:rPr>
          <w:rFonts w:ascii="Georgia" w:eastAsia="Georgia" w:hAnsi="Georgia" w:cs="Georgia"/>
          <w:color w:val="000000" w:themeColor="text1"/>
        </w:rPr>
        <w:t xml:space="preserve">terminal command. In the global configuration mode, we would </w:t>
      </w:r>
      <w:r w:rsidR="2890C41D" w:rsidRPr="48F4ACB2">
        <w:rPr>
          <w:rFonts w:ascii="Georgia" w:eastAsia="Georgia" w:hAnsi="Georgia" w:cs="Georgia"/>
          <w:color w:val="000000" w:themeColor="text1"/>
        </w:rPr>
        <w:t>give the correct Ipv4 address</w:t>
      </w:r>
      <w:r w:rsidR="4B3376A8" w:rsidRPr="48F4ACB2">
        <w:rPr>
          <w:rFonts w:ascii="Georgia" w:eastAsia="Georgia" w:hAnsi="Georgia" w:cs="Georgia"/>
          <w:color w:val="000000" w:themeColor="text1"/>
        </w:rPr>
        <w:t xml:space="preserve"> according to the topology</w:t>
      </w:r>
      <w:r w:rsidR="2890C41D" w:rsidRPr="48F4ACB2">
        <w:rPr>
          <w:rFonts w:ascii="Georgia" w:eastAsia="Georgia" w:hAnsi="Georgia" w:cs="Georgia"/>
          <w:color w:val="000000" w:themeColor="text1"/>
        </w:rPr>
        <w:t xml:space="preserve"> for the gigabit ethernet interfaces</w:t>
      </w:r>
      <w:r w:rsidR="55712B85" w:rsidRPr="48F4ACB2">
        <w:rPr>
          <w:rFonts w:ascii="Georgia" w:eastAsia="Georgia" w:hAnsi="Georgia" w:cs="Georgia"/>
          <w:color w:val="000000" w:themeColor="text1"/>
        </w:rPr>
        <w:t xml:space="preserve">. </w:t>
      </w:r>
      <w:r w:rsidR="47FBD5E6" w:rsidRPr="48F4ACB2">
        <w:rPr>
          <w:rFonts w:ascii="Georgia" w:eastAsia="Georgia" w:hAnsi="Georgia" w:cs="Georgia"/>
          <w:color w:val="000000" w:themeColor="text1"/>
        </w:rPr>
        <w:t xml:space="preserve"> After that </w:t>
      </w:r>
      <w:r w:rsidR="55712B85" w:rsidRPr="48F4ACB2">
        <w:rPr>
          <w:rFonts w:ascii="Georgia" w:eastAsia="Georgia" w:hAnsi="Georgia" w:cs="Georgia"/>
          <w:color w:val="000000" w:themeColor="text1"/>
        </w:rPr>
        <w:t xml:space="preserve">We then </w:t>
      </w:r>
      <w:r w:rsidR="46600585" w:rsidRPr="48F4ACB2">
        <w:rPr>
          <w:rFonts w:ascii="Georgia" w:eastAsia="Georgia" w:hAnsi="Georgia" w:cs="Georgia"/>
          <w:color w:val="000000" w:themeColor="text1"/>
        </w:rPr>
        <w:t>appl</w:t>
      </w:r>
      <w:r w:rsidR="56F40DA1" w:rsidRPr="48F4ACB2">
        <w:rPr>
          <w:rFonts w:ascii="Georgia" w:eastAsia="Georgia" w:hAnsi="Georgia" w:cs="Georgia"/>
          <w:color w:val="000000" w:themeColor="text1"/>
        </w:rPr>
        <w:t>ied</w:t>
      </w:r>
      <w:r w:rsidR="46600585" w:rsidRPr="48F4ACB2">
        <w:rPr>
          <w:rFonts w:ascii="Georgia" w:eastAsia="Georgia" w:hAnsi="Georgia" w:cs="Georgia"/>
          <w:color w:val="000000" w:themeColor="text1"/>
        </w:rPr>
        <w:t xml:space="preserve"> </w:t>
      </w:r>
      <w:r w:rsidR="55712B85" w:rsidRPr="48F4ACB2">
        <w:rPr>
          <w:rFonts w:ascii="Georgia" w:eastAsia="Georgia" w:hAnsi="Georgia" w:cs="Georgia"/>
          <w:color w:val="000000" w:themeColor="text1"/>
        </w:rPr>
        <w:t>a</w:t>
      </w:r>
      <w:r w:rsidR="77A19B08" w:rsidRPr="48F4ACB2">
        <w:rPr>
          <w:rFonts w:ascii="Georgia" w:eastAsia="Georgia" w:hAnsi="Georgia" w:cs="Georgia"/>
          <w:color w:val="000000" w:themeColor="text1"/>
        </w:rPr>
        <w:t xml:space="preserve"> different Ip </w:t>
      </w:r>
      <w:r w:rsidR="2DD9EEFD" w:rsidRPr="48F4ACB2">
        <w:rPr>
          <w:rFonts w:ascii="Georgia" w:eastAsia="Georgia" w:hAnsi="Georgia" w:cs="Georgia"/>
          <w:color w:val="000000" w:themeColor="text1"/>
        </w:rPr>
        <w:t>address</w:t>
      </w:r>
      <w:r w:rsidR="55712B85" w:rsidRPr="48F4ACB2">
        <w:rPr>
          <w:rFonts w:ascii="Georgia" w:eastAsia="Georgia" w:hAnsi="Georgia" w:cs="Georgia"/>
          <w:color w:val="000000" w:themeColor="text1"/>
        </w:rPr>
        <w:t xml:space="preserve"> </w:t>
      </w:r>
      <w:r w:rsidR="052D8CF3" w:rsidRPr="48F4ACB2">
        <w:rPr>
          <w:rFonts w:ascii="Georgia" w:eastAsia="Georgia" w:hAnsi="Georgia" w:cs="Georgia"/>
          <w:color w:val="000000" w:themeColor="text1"/>
        </w:rPr>
        <w:t>for</w:t>
      </w:r>
      <w:r w:rsidR="351256C9" w:rsidRPr="48F4ACB2">
        <w:rPr>
          <w:rFonts w:ascii="Georgia" w:eastAsia="Georgia" w:hAnsi="Georgia" w:cs="Georgia"/>
          <w:color w:val="000000" w:themeColor="text1"/>
        </w:rPr>
        <w:t xml:space="preserve"> the loopback on</w:t>
      </w:r>
      <w:r w:rsidR="052D8CF3" w:rsidRPr="48F4ACB2">
        <w:rPr>
          <w:rFonts w:ascii="Georgia" w:eastAsia="Georgia" w:hAnsi="Georgia" w:cs="Georgia"/>
          <w:color w:val="000000" w:themeColor="text1"/>
        </w:rPr>
        <w:t xml:space="preserve"> each of the 5 routers</w:t>
      </w:r>
      <w:r w:rsidR="1598F2D3" w:rsidRPr="48F4ACB2">
        <w:rPr>
          <w:rFonts w:ascii="Georgia" w:eastAsia="Georgia" w:hAnsi="Georgia" w:cs="Georgia"/>
          <w:color w:val="000000" w:themeColor="text1"/>
        </w:rPr>
        <w:t>. Finally, we would then enter OSPFv2 router config</w:t>
      </w:r>
      <w:r w:rsidR="6766E7AF" w:rsidRPr="48F4ACB2">
        <w:rPr>
          <w:rFonts w:ascii="Georgia" w:eastAsia="Georgia" w:hAnsi="Georgia" w:cs="Georgia"/>
          <w:color w:val="000000" w:themeColor="text1"/>
        </w:rPr>
        <w:t xml:space="preserve"> mode with the router </w:t>
      </w:r>
      <w:proofErr w:type="spellStart"/>
      <w:r w:rsidR="6766E7AF" w:rsidRPr="48F4ACB2">
        <w:rPr>
          <w:rFonts w:ascii="Georgia" w:eastAsia="Georgia" w:hAnsi="Georgia" w:cs="Georgia"/>
          <w:color w:val="000000" w:themeColor="text1"/>
        </w:rPr>
        <w:t>ospf</w:t>
      </w:r>
      <w:proofErr w:type="spellEnd"/>
      <w:r w:rsidR="6766E7AF" w:rsidRPr="48F4ACB2">
        <w:rPr>
          <w:rFonts w:ascii="Georgia" w:eastAsia="Georgia" w:hAnsi="Georgia" w:cs="Georgia"/>
          <w:color w:val="000000" w:themeColor="text1"/>
        </w:rPr>
        <w:t xml:space="preserve"> command with the process-id of 1</w:t>
      </w:r>
      <w:r w:rsidR="1A27AB8B" w:rsidRPr="48F4ACB2">
        <w:rPr>
          <w:rFonts w:ascii="Georgia" w:eastAsia="Georgia" w:hAnsi="Georgia" w:cs="Georgia"/>
          <w:color w:val="000000" w:themeColor="text1"/>
        </w:rPr>
        <w:t>. When i</w:t>
      </w:r>
      <w:r w:rsidR="3187AB6F" w:rsidRPr="48F4ACB2">
        <w:rPr>
          <w:rFonts w:ascii="Georgia" w:eastAsia="Georgia" w:hAnsi="Georgia" w:cs="Georgia"/>
          <w:color w:val="000000" w:themeColor="text1"/>
        </w:rPr>
        <w:t>n</w:t>
      </w:r>
      <w:r w:rsidR="6766E7AF" w:rsidRPr="48F4ACB2">
        <w:rPr>
          <w:rFonts w:ascii="Georgia" w:eastAsia="Georgia" w:hAnsi="Georgia" w:cs="Georgia"/>
          <w:color w:val="000000" w:themeColor="text1"/>
        </w:rPr>
        <w:t xml:space="preserve"> </w:t>
      </w:r>
      <w:r w:rsidR="04608EB7" w:rsidRPr="48F4ACB2">
        <w:rPr>
          <w:rFonts w:ascii="Georgia" w:eastAsia="Georgia" w:hAnsi="Georgia" w:cs="Georgia"/>
          <w:color w:val="000000" w:themeColor="text1"/>
        </w:rPr>
        <w:t xml:space="preserve">OSPFv2 mode we would use the network command </w:t>
      </w:r>
      <w:r w:rsidR="086DC9DA" w:rsidRPr="48F4ACB2">
        <w:rPr>
          <w:rFonts w:ascii="Georgia" w:eastAsia="Georgia" w:hAnsi="Georgia" w:cs="Georgia"/>
          <w:color w:val="000000" w:themeColor="text1"/>
        </w:rPr>
        <w:t xml:space="preserve">with the Ip address of all the interfaces and loopback along with the wildcard mask and area id to notify the </w:t>
      </w:r>
      <w:r w:rsidR="6B8A5DDE" w:rsidRPr="48F4ACB2">
        <w:rPr>
          <w:rFonts w:ascii="Georgia" w:eastAsia="Georgia" w:hAnsi="Georgia" w:cs="Georgia"/>
          <w:color w:val="000000" w:themeColor="text1"/>
        </w:rPr>
        <w:t>other IP addresses of the interfaces directly connected to the router in OSPF. To show that OSPFv2 was working we used</w:t>
      </w:r>
      <w:r w:rsidR="0F62CB57" w:rsidRPr="48F4ACB2">
        <w:rPr>
          <w:rFonts w:ascii="Georgia" w:eastAsia="Georgia" w:hAnsi="Georgia" w:cs="Georgia"/>
          <w:color w:val="000000" w:themeColor="text1"/>
        </w:rPr>
        <w:t xml:space="preserve"> the show run command to show the configuration we did, used the show </w:t>
      </w:r>
      <w:proofErr w:type="spellStart"/>
      <w:r w:rsidR="0F62CB57" w:rsidRPr="48F4ACB2">
        <w:rPr>
          <w:rFonts w:ascii="Georgia" w:eastAsia="Georgia" w:hAnsi="Georgia" w:cs="Georgia"/>
          <w:color w:val="000000" w:themeColor="text1"/>
        </w:rPr>
        <w:t>ip</w:t>
      </w:r>
      <w:proofErr w:type="spellEnd"/>
      <w:r w:rsidR="0F62CB57" w:rsidRPr="48F4ACB2">
        <w:rPr>
          <w:rFonts w:ascii="Georgia" w:eastAsia="Georgia" w:hAnsi="Georgia" w:cs="Georgia"/>
          <w:color w:val="000000" w:themeColor="text1"/>
        </w:rPr>
        <w:t xml:space="preserve"> </w:t>
      </w:r>
      <w:proofErr w:type="spellStart"/>
      <w:r w:rsidR="0F62CB57" w:rsidRPr="48F4ACB2">
        <w:rPr>
          <w:rFonts w:ascii="Georgia" w:eastAsia="Georgia" w:hAnsi="Georgia" w:cs="Georgia"/>
          <w:color w:val="000000" w:themeColor="text1"/>
        </w:rPr>
        <w:t>ospf</w:t>
      </w:r>
      <w:proofErr w:type="spellEnd"/>
      <w:r w:rsidR="0F62CB57" w:rsidRPr="48F4ACB2">
        <w:rPr>
          <w:rFonts w:ascii="Georgia" w:eastAsia="Georgia" w:hAnsi="Georgia" w:cs="Georgia"/>
          <w:color w:val="000000" w:themeColor="text1"/>
        </w:rPr>
        <w:t xml:space="preserve"> neighbor command to show </w:t>
      </w:r>
      <w:r w:rsidR="16A4B9EB" w:rsidRPr="48F4ACB2">
        <w:rPr>
          <w:rFonts w:ascii="Georgia" w:eastAsia="Georgia" w:hAnsi="Georgia" w:cs="Georgia"/>
          <w:color w:val="000000" w:themeColor="text1"/>
        </w:rPr>
        <w:t xml:space="preserve">the connected routers that use OSPF, show </w:t>
      </w:r>
      <w:proofErr w:type="spellStart"/>
      <w:r w:rsidR="16A4B9EB" w:rsidRPr="48F4ACB2">
        <w:rPr>
          <w:rFonts w:ascii="Georgia" w:eastAsia="Georgia" w:hAnsi="Georgia" w:cs="Georgia"/>
          <w:color w:val="000000" w:themeColor="text1"/>
        </w:rPr>
        <w:t>ip</w:t>
      </w:r>
      <w:proofErr w:type="spellEnd"/>
      <w:r w:rsidR="16A4B9EB" w:rsidRPr="48F4ACB2">
        <w:rPr>
          <w:rFonts w:ascii="Georgia" w:eastAsia="Georgia" w:hAnsi="Georgia" w:cs="Georgia"/>
          <w:color w:val="000000" w:themeColor="text1"/>
        </w:rPr>
        <w:t xml:space="preserve"> </w:t>
      </w:r>
      <w:proofErr w:type="spellStart"/>
      <w:r w:rsidR="16A4B9EB" w:rsidRPr="48F4ACB2">
        <w:rPr>
          <w:rFonts w:ascii="Georgia" w:eastAsia="Georgia" w:hAnsi="Georgia" w:cs="Georgia"/>
          <w:color w:val="000000" w:themeColor="text1"/>
        </w:rPr>
        <w:t>ospf</w:t>
      </w:r>
      <w:proofErr w:type="spellEnd"/>
      <w:r w:rsidR="16A4B9EB" w:rsidRPr="48F4ACB2">
        <w:rPr>
          <w:rFonts w:ascii="Georgia" w:eastAsia="Georgia" w:hAnsi="Georgia" w:cs="Georgia"/>
          <w:color w:val="000000" w:themeColor="text1"/>
        </w:rPr>
        <w:t xml:space="preserve"> to show the </w:t>
      </w:r>
      <w:r w:rsidR="7F44BA06" w:rsidRPr="48F4ACB2">
        <w:rPr>
          <w:rFonts w:ascii="Georgia" w:eastAsia="Georgia" w:hAnsi="Georgia" w:cs="Georgia"/>
          <w:color w:val="000000" w:themeColor="text1"/>
        </w:rPr>
        <w:t xml:space="preserve">OSPF routing </w:t>
      </w:r>
      <w:r w:rsidR="75B7001D" w:rsidRPr="48F4ACB2">
        <w:rPr>
          <w:rFonts w:ascii="Georgia" w:eastAsia="Georgia" w:hAnsi="Georgia" w:cs="Georgia"/>
          <w:color w:val="000000" w:themeColor="text1"/>
        </w:rPr>
        <w:t xml:space="preserve">processes, show </w:t>
      </w:r>
      <w:proofErr w:type="spellStart"/>
      <w:r w:rsidR="75B7001D" w:rsidRPr="48F4ACB2">
        <w:rPr>
          <w:rFonts w:ascii="Georgia" w:eastAsia="Georgia" w:hAnsi="Georgia" w:cs="Georgia"/>
          <w:color w:val="000000" w:themeColor="text1"/>
        </w:rPr>
        <w:t>ip</w:t>
      </w:r>
      <w:proofErr w:type="spellEnd"/>
      <w:r w:rsidR="75B7001D" w:rsidRPr="48F4ACB2">
        <w:rPr>
          <w:rFonts w:ascii="Georgia" w:eastAsia="Georgia" w:hAnsi="Georgia" w:cs="Georgia"/>
          <w:color w:val="000000" w:themeColor="text1"/>
        </w:rPr>
        <w:t xml:space="preserve"> </w:t>
      </w:r>
      <w:proofErr w:type="spellStart"/>
      <w:r w:rsidR="75B7001D" w:rsidRPr="48F4ACB2">
        <w:rPr>
          <w:rFonts w:ascii="Georgia" w:eastAsia="Georgia" w:hAnsi="Georgia" w:cs="Georgia"/>
          <w:color w:val="000000" w:themeColor="text1"/>
        </w:rPr>
        <w:t>ospf</w:t>
      </w:r>
      <w:proofErr w:type="spellEnd"/>
      <w:r w:rsidR="75B7001D" w:rsidRPr="48F4ACB2">
        <w:rPr>
          <w:rFonts w:ascii="Georgia" w:eastAsia="Georgia" w:hAnsi="Georgia" w:cs="Georgia"/>
          <w:color w:val="000000" w:themeColor="text1"/>
        </w:rPr>
        <w:t xml:space="preserve"> interface to display interface information, show </w:t>
      </w:r>
      <w:proofErr w:type="spellStart"/>
      <w:r w:rsidR="75B7001D" w:rsidRPr="48F4ACB2">
        <w:rPr>
          <w:rFonts w:ascii="Georgia" w:eastAsia="Georgia" w:hAnsi="Georgia" w:cs="Georgia"/>
          <w:color w:val="000000" w:themeColor="text1"/>
        </w:rPr>
        <w:t>ip</w:t>
      </w:r>
      <w:proofErr w:type="spellEnd"/>
      <w:r w:rsidR="75B7001D" w:rsidRPr="48F4ACB2">
        <w:rPr>
          <w:rFonts w:ascii="Georgia" w:eastAsia="Georgia" w:hAnsi="Georgia" w:cs="Georgia"/>
          <w:color w:val="000000" w:themeColor="text1"/>
        </w:rPr>
        <w:t xml:space="preserve"> </w:t>
      </w:r>
      <w:proofErr w:type="spellStart"/>
      <w:r w:rsidR="75B7001D" w:rsidRPr="48F4ACB2">
        <w:rPr>
          <w:rFonts w:ascii="Georgia" w:eastAsia="Georgia" w:hAnsi="Georgia" w:cs="Georgia"/>
          <w:color w:val="000000" w:themeColor="text1"/>
        </w:rPr>
        <w:t>ospf</w:t>
      </w:r>
      <w:proofErr w:type="spellEnd"/>
      <w:r w:rsidR="75B7001D" w:rsidRPr="48F4ACB2">
        <w:rPr>
          <w:rFonts w:ascii="Georgia" w:eastAsia="Georgia" w:hAnsi="Georgia" w:cs="Georgia"/>
          <w:color w:val="000000" w:themeColor="text1"/>
        </w:rPr>
        <w:t xml:space="preserve"> border-routers to display internal OSPF routing entries</w:t>
      </w:r>
      <w:r w:rsidR="0ACB34AD" w:rsidRPr="48F4ACB2">
        <w:rPr>
          <w:rFonts w:ascii="Georgia" w:eastAsia="Georgia" w:hAnsi="Georgia" w:cs="Georgia"/>
          <w:color w:val="000000" w:themeColor="text1"/>
        </w:rPr>
        <w:t xml:space="preserve"> and finally pinging </w:t>
      </w:r>
      <w:r w:rsidR="13864186" w:rsidRPr="48F4ACB2">
        <w:rPr>
          <w:rFonts w:ascii="Georgia" w:eastAsia="Georgia" w:hAnsi="Georgia" w:cs="Georgia"/>
          <w:color w:val="000000" w:themeColor="text1"/>
        </w:rPr>
        <w:t>between routers to show that OSPF is working.</w:t>
      </w:r>
    </w:p>
    <w:p w14:paraId="2D3D419E" w14:textId="77777777" w:rsidR="00127A3B" w:rsidRDefault="00127A3B" w:rsidP="00127A3B">
      <w:pPr>
        <w:spacing w:after="160"/>
        <w:ind w:firstLine="720"/>
        <w:rPr>
          <w:rFonts w:ascii="Georgia" w:eastAsia="Georgia" w:hAnsi="Georgia" w:cs="Georgia"/>
          <w:color w:val="000000" w:themeColor="text1"/>
        </w:rPr>
      </w:pPr>
    </w:p>
    <w:p w14:paraId="5E5BB4C3" w14:textId="748F84D7" w:rsidR="007D33CB" w:rsidRPr="00BB117E" w:rsidRDefault="63B3AFC1" w:rsidP="00127A3B">
      <w:pPr>
        <w:spacing w:after="160"/>
        <w:jc w:val="center"/>
        <w:rPr>
          <w:rFonts w:ascii="Georgia" w:eastAsia="Georgia" w:hAnsi="Georgia" w:cs="Georgia"/>
          <w:color w:val="000000" w:themeColor="text1"/>
          <w:sz w:val="2"/>
          <w:szCs w:val="2"/>
        </w:rPr>
      </w:pPr>
      <w:r w:rsidRPr="09E7B12A">
        <w:rPr>
          <w:rFonts w:ascii="Georgia" w:eastAsia="Georgia" w:hAnsi="Georgia" w:cs="Georgia"/>
          <w:color w:val="000000" w:themeColor="text1"/>
          <w:sz w:val="36"/>
          <w:szCs w:val="36"/>
        </w:rPr>
        <w:t>Lab commands</w:t>
      </w:r>
    </w:p>
    <w:p w14:paraId="1CA3E9B2" w14:textId="5FE0EC42" w:rsidR="6975D482" w:rsidRDefault="6975D482" w:rsidP="008552CB">
      <w:pPr>
        <w:spacing w:after="160"/>
        <w:rPr>
          <w:rFonts w:ascii="Georgia" w:eastAsia="Georgia" w:hAnsi="Georgia" w:cs="Georgia"/>
          <w:color w:val="000000" w:themeColor="text1"/>
        </w:rPr>
      </w:pPr>
      <w:r w:rsidRPr="48F4ACB2">
        <w:rPr>
          <w:rFonts w:ascii="Georgia" w:eastAsia="Georgia" w:hAnsi="Georgia" w:cs="Georgia"/>
          <w:b/>
          <w:bCs/>
          <w:color w:val="000000" w:themeColor="text1"/>
        </w:rPr>
        <w:t xml:space="preserve">router </w:t>
      </w:r>
      <w:proofErr w:type="spellStart"/>
      <w:r w:rsidRPr="48F4ACB2">
        <w:rPr>
          <w:rFonts w:ascii="Georgia" w:eastAsia="Georgia" w:hAnsi="Georgia" w:cs="Georgia"/>
          <w:b/>
          <w:bCs/>
          <w:color w:val="000000" w:themeColor="text1"/>
        </w:rPr>
        <w:t>ospf</w:t>
      </w:r>
      <w:proofErr w:type="spellEnd"/>
      <w:r w:rsidRPr="48F4ACB2">
        <w:rPr>
          <w:rFonts w:ascii="Georgia" w:eastAsia="Georgia" w:hAnsi="Georgia" w:cs="Georgia"/>
          <w:b/>
          <w:bCs/>
          <w:color w:val="000000" w:themeColor="text1"/>
        </w:rPr>
        <w:t xml:space="preserve"> [</w:t>
      </w:r>
      <w:r w:rsidRPr="48F4ACB2">
        <w:rPr>
          <w:rFonts w:ascii="Georgia" w:eastAsia="Georgia" w:hAnsi="Georgia" w:cs="Georgia"/>
          <w:b/>
          <w:bCs/>
          <w:i/>
          <w:iCs/>
          <w:color w:val="000000" w:themeColor="text1"/>
        </w:rPr>
        <w:t>process-id</w:t>
      </w:r>
      <w:r w:rsidRPr="48F4ACB2">
        <w:rPr>
          <w:rFonts w:ascii="Georgia" w:eastAsia="Georgia" w:hAnsi="Georgia" w:cs="Georgia"/>
          <w:b/>
          <w:bCs/>
          <w:color w:val="000000" w:themeColor="text1"/>
        </w:rPr>
        <w:t>]</w:t>
      </w:r>
      <w:r w:rsidRPr="48F4ACB2">
        <w:rPr>
          <w:rFonts w:ascii="Georgia" w:eastAsia="Georgia" w:hAnsi="Georgia" w:cs="Georgia"/>
          <w:color w:val="000000" w:themeColor="text1"/>
        </w:rPr>
        <w:t>:</w:t>
      </w:r>
      <w:r w:rsidR="00E14E98" w:rsidRPr="48F4ACB2">
        <w:rPr>
          <w:rFonts w:ascii="Georgia" w:eastAsia="Georgia" w:hAnsi="Georgia" w:cs="Georgia"/>
          <w:color w:val="000000" w:themeColor="text1"/>
        </w:rPr>
        <w:t xml:space="preserve"> Allows router to enter OSPFv2 router config</w:t>
      </w:r>
      <w:r w:rsidR="005E4B13" w:rsidRPr="48F4ACB2">
        <w:rPr>
          <w:rFonts w:ascii="Georgia" w:eastAsia="Georgia" w:hAnsi="Georgia" w:cs="Georgia"/>
          <w:color w:val="000000" w:themeColor="text1"/>
        </w:rPr>
        <w:t>. mode, used for IPv4.</w:t>
      </w:r>
    </w:p>
    <w:p w14:paraId="0A557A3F" w14:textId="351E797A" w:rsidR="00D57FF6" w:rsidRDefault="00D57FF6" w:rsidP="008552CB">
      <w:pPr>
        <w:spacing w:after="160"/>
        <w:rPr>
          <w:rFonts w:ascii="Georgia" w:eastAsia="Georgia" w:hAnsi="Georgia" w:cs="Georgia"/>
          <w:color w:val="000000" w:themeColor="text1"/>
        </w:rPr>
      </w:pPr>
      <w:r w:rsidRPr="48F4ACB2">
        <w:rPr>
          <w:rFonts w:ascii="Georgia" w:eastAsia="Georgia" w:hAnsi="Georgia" w:cs="Georgia"/>
          <w:b/>
          <w:bCs/>
          <w:color w:val="000000" w:themeColor="text1"/>
        </w:rPr>
        <w:t>network [</w:t>
      </w:r>
      <w:proofErr w:type="spellStart"/>
      <w:r w:rsidRPr="48F4ACB2">
        <w:rPr>
          <w:rFonts w:ascii="Georgia" w:eastAsia="Georgia" w:hAnsi="Georgia" w:cs="Georgia"/>
          <w:b/>
          <w:bCs/>
          <w:color w:val="000000" w:themeColor="text1"/>
        </w:rPr>
        <w:t>ip</w:t>
      </w:r>
      <w:proofErr w:type="spellEnd"/>
      <w:r w:rsidRPr="48F4ACB2">
        <w:rPr>
          <w:rFonts w:ascii="Georgia" w:eastAsia="Georgia" w:hAnsi="Georgia" w:cs="Georgia"/>
          <w:b/>
          <w:bCs/>
          <w:color w:val="000000" w:themeColor="text1"/>
        </w:rPr>
        <w:t xml:space="preserve"> address] [</w:t>
      </w:r>
      <w:r w:rsidRPr="48F4ACB2">
        <w:rPr>
          <w:rFonts w:ascii="Georgia" w:eastAsia="Georgia" w:hAnsi="Georgia" w:cs="Georgia"/>
          <w:b/>
          <w:bCs/>
          <w:i/>
          <w:iCs/>
          <w:color w:val="000000" w:themeColor="text1"/>
        </w:rPr>
        <w:t>wildcard mask</w:t>
      </w:r>
      <w:r w:rsidR="001854F2" w:rsidRPr="48F4ACB2">
        <w:rPr>
          <w:rFonts w:ascii="Georgia" w:eastAsia="Georgia" w:hAnsi="Georgia" w:cs="Georgia"/>
          <w:b/>
          <w:bCs/>
          <w:color w:val="000000" w:themeColor="text1"/>
        </w:rPr>
        <w:t>] area [area-id]</w:t>
      </w:r>
      <w:r w:rsidR="001854F2" w:rsidRPr="48F4ACB2">
        <w:rPr>
          <w:rFonts w:ascii="Georgia" w:eastAsia="Georgia" w:hAnsi="Georgia" w:cs="Georgia"/>
          <w:color w:val="000000" w:themeColor="text1"/>
        </w:rPr>
        <w:t>:</w:t>
      </w:r>
      <w:r w:rsidR="00522E14" w:rsidRPr="48F4ACB2">
        <w:rPr>
          <w:rFonts w:ascii="Georgia" w:eastAsia="Georgia" w:hAnsi="Georgia" w:cs="Georgia"/>
          <w:color w:val="000000" w:themeColor="text1"/>
        </w:rPr>
        <w:t xml:space="preserve"> </w:t>
      </w:r>
      <w:r w:rsidR="00767207" w:rsidRPr="48F4ACB2">
        <w:rPr>
          <w:rFonts w:ascii="Georgia" w:eastAsia="Georgia" w:hAnsi="Georgia" w:cs="Georgia"/>
          <w:color w:val="000000" w:themeColor="text1"/>
        </w:rPr>
        <w:t>Advertises the IP addresses of the interfaces directly connected to the router</w:t>
      </w:r>
      <w:r w:rsidR="006906B1" w:rsidRPr="48F4ACB2">
        <w:rPr>
          <w:rFonts w:ascii="Georgia" w:eastAsia="Georgia" w:hAnsi="Georgia" w:cs="Georgia"/>
          <w:color w:val="000000" w:themeColor="text1"/>
        </w:rPr>
        <w:t xml:space="preserve"> in OSPF</w:t>
      </w:r>
      <w:r w:rsidR="00440B7A" w:rsidRPr="48F4ACB2">
        <w:rPr>
          <w:rFonts w:ascii="Georgia" w:eastAsia="Georgia" w:hAnsi="Georgia" w:cs="Georgia"/>
          <w:color w:val="000000" w:themeColor="text1"/>
        </w:rPr>
        <w:t>.</w:t>
      </w:r>
    </w:p>
    <w:p w14:paraId="4F0D6199" w14:textId="4855DF67" w:rsidR="00FE1C47" w:rsidRDefault="00281CF3" w:rsidP="008552CB">
      <w:pPr>
        <w:spacing w:after="160"/>
        <w:rPr>
          <w:rFonts w:ascii="Georgia" w:eastAsia="Georgia" w:hAnsi="Georgia" w:cs="Georgia"/>
          <w:color w:val="000000" w:themeColor="text1"/>
        </w:rPr>
      </w:pPr>
      <w:r w:rsidRPr="48F4ACB2">
        <w:rPr>
          <w:rFonts w:ascii="Georgia" w:eastAsia="Georgia" w:hAnsi="Georgia" w:cs="Georgia"/>
          <w:b/>
          <w:bCs/>
          <w:color w:val="000000" w:themeColor="text1"/>
        </w:rPr>
        <w:lastRenderedPageBreak/>
        <w:t xml:space="preserve">show </w:t>
      </w:r>
      <w:proofErr w:type="spellStart"/>
      <w:r w:rsidRPr="48F4ACB2">
        <w:rPr>
          <w:rFonts w:ascii="Georgia" w:eastAsia="Georgia" w:hAnsi="Georgia" w:cs="Georgia"/>
          <w:b/>
          <w:bCs/>
          <w:color w:val="000000" w:themeColor="text1"/>
        </w:rPr>
        <w:t>ip</w:t>
      </w:r>
      <w:proofErr w:type="spellEnd"/>
      <w:r w:rsidRPr="48F4ACB2">
        <w:rPr>
          <w:rFonts w:ascii="Georgia" w:eastAsia="Georgia" w:hAnsi="Georgia" w:cs="Georgia"/>
          <w:b/>
          <w:bCs/>
          <w:color w:val="000000" w:themeColor="text1"/>
        </w:rPr>
        <w:t xml:space="preserve"> </w:t>
      </w:r>
      <w:proofErr w:type="spellStart"/>
      <w:r w:rsidRPr="48F4ACB2">
        <w:rPr>
          <w:rFonts w:ascii="Georgia" w:eastAsia="Georgia" w:hAnsi="Georgia" w:cs="Georgia"/>
          <w:b/>
          <w:bCs/>
          <w:color w:val="000000" w:themeColor="text1"/>
        </w:rPr>
        <w:t>ospf</w:t>
      </w:r>
      <w:proofErr w:type="spellEnd"/>
      <w:r w:rsidRPr="48F4ACB2">
        <w:rPr>
          <w:rFonts w:ascii="Georgia" w:eastAsia="Georgia" w:hAnsi="Georgia" w:cs="Georgia"/>
          <w:b/>
          <w:bCs/>
          <w:color w:val="000000" w:themeColor="text1"/>
        </w:rPr>
        <w:t xml:space="preserve"> neighbor</w:t>
      </w:r>
      <w:r w:rsidRPr="48F4ACB2">
        <w:rPr>
          <w:rFonts w:ascii="Georgia" w:eastAsia="Georgia" w:hAnsi="Georgia" w:cs="Georgia"/>
          <w:color w:val="000000" w:themeColor="text1"/>
        </w:rPr>
        <w:t>:</w:t>
      </w:r>
      <w:r w:rsidR="007A5512" w:rsidRPr="48F4ACB2">
        <w:rPr>
          <w:rFonts w:ascii="Georgia" w:eastAsia="Georgia" w:hAnsi="Georgia" w:cs="Georgia"/>
          <w:color w:val="000000" w:themeColor="text1"/>
        </w:rPr>
        <w:t xml:space="preserve"> Allows one to see the router’s neigh</w:t>
      </w:r>
      <w:r w:rsidR="00C839AD" w:rsidRPr="48F4ACB2">
        <w:rPr>
          <w:rFonts w:ascii="Georgia" w:eastAsia="Georgia" w:hAnsi="Georgia" w:cs="Georgia"/>
          <w:color w:val="000000" w:themeColor="text1"/>
        </w:rPr>
        <w:t>bor(s) that use OSPF, used for IPv4</w:t>
      </w:r>
      <w:r w:rsidR="00C45C05" w:rsidRPr="48F4ACB2">
        <w:rPr>
          <w:rFonts w:ascii="Georgia" w:eastAsia="Georgia" w:hAnsi="Georgia" w:cs="Georgia"/>
          <w:color w:val="000000" w:themeColor="text1"/>
        </w:rPr>
        <w:t>.</w:t>
      </w:r>
    </w:p>
    <w:p w14:paraId="1A59F513" w14:textId="44A9F390" w:rsidR="3507F544" w:rsidRDefault="3507F544" w:rsidP="48F4ACB2">
      <w:pPr>
        <w:spacing w:after="160"/>
        <w:rPr>
          <w:rFonts w:ascii="Georgia" w:eastAsia="Georgia" w:hAnsi="Georgia" w:cs="Georgia"/>
          <w:color w:val="000000" w:themeColor="text1"/>
        </w:rPr>
      </w:pPr>
      <w:r w:rsidRPr="48F4ACB2">
        <w:rPr>
          <w:rFonts w:ascii="Georgia" w:eastAsia="Georgia" w:hAnsi="Georgia" w:cs="Georgia"/>
          <w:b/>
          <w:bCs/>
          <w:color w:val="000000" w:themeColor="text1"/>
        </w:rPr>
        <w:t>s</w:t>
      </w:r>
      <w:r w:rsidR="04D687BF" w:rsidRPr="48F4ACB2">
        <w:rPr>
          <w:rFonts w:ascii="Georgia" w:eastAsia="Georgia" w:hAnsi="Georgia" w:cs="Georgia"/>
          <w:b/>
          <w:bCs/>
          <w:color w:val="000000" w:themeColor="text1"/>
        </w:rPr>
        <w:t xml:space="preserve">how </w:t>
      </w:r>
      <w:proofErr w:type="spellStart"/>
      <w:r w:rsidR="04D687BF" w:rsidRPr="48F4ACB2">
        <w:rPr>
          <w:rFonts w:ascii="Georgia" w:eastAsia="Georgia" w:hAnsi="Georgia" w:cs="Georgia"/>
          <w:b/>
          <w:bCs/>
          <w:color w:val="000000" w:themeColor="text1"/>
        </w:rPr>
        <w:t>ip</w:t>
      </w:r>
      <w:proofErr w:type="spellEnd"/>
      <w:r w:rsidR="04D687BF" w:rsidRPr="48F4ACB2">
        <w:rPr>
          <w:rFonts w:ascii="Georgia" w:eastAsia="Georgia" w:hAnsi="Georgia" w:cs="Georgia"/>
          <w:b/>
          <w:bCs/>
          <w:color w:val="000000" w:themeColor="text1"/>
        </w:rPr>
        <w:t xml:space="preserve"> </w:t>
      </w:r>
      <w:proofErr w:type="spellStart"/>
      <w:r w:rsidR="04D687BF" w:rsidRPr="48F4ACB2">
        <w:rPr>
          <w:rFonts w:ascii="Georgia" w:eastAsia="Georgia" w:hAnsi="Georgia" w:cs="Georgia"/>
          <w:b/>
          <w:bCs/>
          <w:color w:val="000000" w:themeColor="text1"/>
        </w:rPr>
        <w:t>ospf</w:t>
      </w:r>
      <w:proofErr w:type="spellEnd"/>
      <w:r w:rsidR="04D687BF" w:rsidRPr="48F4ACB2">
        <w:rPr>
          <w:rFonts w:ascii="Georgia" w:eastAsia="Georgia" w:hAnsi="Georgia" w:cs="Georgia"/>
          <w:b/>
          <w:bCs/>
          <w:color w:val="000000" w:themeColor="text1"/>
        </w:rPr>
        <w:t xml:space="preserve"> [</w:t>
      </w:r>
      <w:r w:rsidR="04D687BF" w:rsidRPr="48F4ACB2">
        <w:rPr>
          <w:rFonts w:ascii="Georgia" w:eastAsia="Georgia" w:hAnsi="Georgia" w:cs="Georgia"/>
          <w:b/>
          <w:bCs/>
          <w:i/>
          <w:iCs/>
          <w:color w:val="000000" w:themeColor="text1"/>
        </w:rPr>
        <w:t>process-id</w:t>
      </w:r>
      <w:r w:rsidR="04D687BF" w:rsidRPr="48F4ACB2">
        <w:rPr>
          <w:rFonts w:ascii="Georgia" w:eastAsia="Georgia" w:hAnsi="Georgia" w:cs="Georgia"/>
          <w:b/>
          <w:bCs/>
          <w:color w:val="000000" w:themeColor="text1"/>
        </w:rPr>
        <w:t>]</w:t>
      </w:r>
      <w:r w:rsidR="04D687BF" w:rsidRPr="48F4ACB2">
        <w:rPr>
          <w:rFonts w:ascii="Georgia" w:eastAsia="Georgia" w:hAnsi="Georgia" w:cs="Georgia"/>
          <w:color w:val="000000" w:themeColor="text1"/>
        </w:rPr>
        <w:t xml:space="preserve">: To display </w:t>
      </w:r>
      <w:proofErr w:type="spellStart"/>
      <w:r w:rsidR="04D687BF" w:rsidRPr="48F4ACB2">
        <w:rPr>
          <w:rFonts w:ascii="Georgia" w:eastAsia="Georgia" w:hAnsi="Georgia" w:cs="Georgia"/>
          <w:color w:val="000000" w:themeColor="text1"/>
        </w:rPr>
        <w:t>genral</w:t>
      </w:r>
      <w:proofErr w:type="spellEnd"/>
      <w:r w:rsidR="04D687BF" w:rsidRPr="48F4ACB2">
        <w:rPr>
          <w:rFonts w:ascii="Georgia" w:eastAsia="Georgia" w:hAnsi="Georgia" w:cs="Georgia"/>
          <w:color w:val="000000" w:themeColor="text1"/>
        </w:rPr>
        <w:t xml:space="preserve"> information about OSPF routing processes, use the show </w:t>
      </w:r>
      <w:proofErr w:type="spellStart"/>
      <w:r w:rsidR="04D687BF" w:rsidRPr="48F4ACB2">
        <w:rPr>
          <w:rFonts w:ascii="Georgia" w:eastAsia="Georgia" w:hAnsi="Georgia" w:cs="Georgia"/>
          <w:color w:val="000000" w:themeColor="text1"/>
        </w:rPr>
        <w:t>ip</w:t>
      </w:r>
      <w:proofErr w:type="spellEnd"/>
      <w:r w:rsidR="04D687BF" w:rsidRPr="48F4ACB2">
        <w:rPr>
          <w:rFonts w:ascii="Georgia" w:eastAsia="Georgia" w:hAnsi="Georgia" w:cs="Georgia"/>
          <w:color w:val="000000" w:themeColor="text1"/>
        </w:rPr>
        <w:t xml:space="preserve"> </w:t>
      </w:r>
      <w:proofErr w:type="spellStart"/>
      <w:r w:rsidR="04D687BF" w:rsidRPr="48F4ACB2">
        <w:rPr>
          <w:rFonts w:ascii="Georgia" w:eastAsia="Georgia" w:hAnsi="Georgia" w:cs="Georgia"/>
          <w:color w:val="000000" w:themeColor="text1"/>
        </w:rPr>
        <w:t>ospf</w:t>
      </w:r>
      <w:proofErr w:type="spellEnd"/>
      <w:r w:rsidR="04D687BF" w:rsidRPr="48F4ACB2">
        <w:rPr>
          <w:rFonts w:ascii="Georgia" w:eastAsia="Georgia" w:hAnsi="Georgia" w:cs="Georgia"/>
          <w:color w:val="000000" w:themeColor="text1"/>
        </w:rPr>
        <w:t xml:space="preserve"> command in user E</w:t>
      </w:r>
      <w:r w:rsidR="432FF951" w:rsidRPr="48F4ACB2">
        <w:rPr>
          <w:rFonts w:ascii="Georgia" w:eastAsia="Georgia" w:hAnsi="Georgia" w:cs="Georgia"/>
          <w:color w:val="000000" w:themeColor="text1"/>
        </w:rPr>
        <w:t>XEC or privileged EXEC mode</w:t>
      </w:r>
    </w:p>
    <w:p w14:paraId="1BDDAAFD" w14:textId="29FA7A5E" w:rsidR="58E1B150" w:rsidRDefault="58E1B150" w:rsidP="48F4ACB2">
      <w:pPr>
        <w:spacing w:after="160"/>
        <w:rPr>
          <w:rFonts w:ascii="Georgia" w:eastAsia="Georgia" w:hAnsi="Georgia" w:cs="Georgia"/>
          <w:color w:val="000000" w:themeColor="text1"/>
        </w:rPr>
      </w:pPr>
      <w:r w:rsidRPr="48F4ACB2">
        <w:rPr>
          <w:rFonts w:ascii="Georgia" w:eastAsia="Georgia" w:hAnsi="Georgia" w:cs="Georgia"/>
          <w:b/>
          <w:bCs/>
          <w:color w:val="000000" w:themeColor="text1"/>
        </w:rPr>
        <w:t>s</w:t>
      </w:r>
      <w:r w:rsidR="1C26A90C" w:rsidRPr="48F4ACB2">
        <w:rPr>
          <w:rFonts w:ascii="Georgia" w:eastAsia="Georgia" w:hAnsi="Georgia" w:cs="Georgia"/>
          <w:b/>
          <w:bCs/>
          <w:color w:val="000000" w:themeColor="text1"/>
        </w:rPr>
        <w:t xml:space="preserve">how </w:t>
      </w:r>
      <w:proofErr w:type="spellStart"/>
      <w:r w:rsidR="1C26A90C" w:rsidRPr="48F4ACB2">
        <w:rPr>
          <w:rFonts w:ascii="Georgia" w:eastAsia="Georgia" w:hAnsi="Georgia" w:cs="Georgia"/>
          <w:b/>
          <w:bCs/>
          <w:color w:val="000000" w:themeColor="text1"/>
        </w:rPr>
        <w:t>ip</w:t>
      </w:r>
      <w:proofErr w:type="spellEnd"/>
      <w:r w:rsidR="1C26A90C" w:rsidRPr="48F4ACB2">
        <w:rPr>
          <w:rFonts w:ascii="Georgia" w:eastAsia="Georgia" w:hAnsi="Georgia" w:cs="Georgia"/>
          <w:b/>
          <w:bCs/>
          <w:color w:val="000000" w:themeColor="text1"/>
        </w:rPr>
        <w:t xml:space="preserve"> [</w:t>
      </w:r>
      <w:proofErr w:type="spellStart"/>
      <w:r w:rsidR="1C26A90C" w:rsidRPr="48F4ACB2">
        <w:rPr>
          <w:rFonts w:ascii="Georgia" w:eastAsia="Georgia" w:hAnsi="Georgia" w:cs="Georgia"/>
          <w:b/>
          <w:bCs/>
          <w:i/>
          <w:iCs/>
          <w:color w:val="000000" w:themeColor="text1"/>
        </w:rPr>
        <w:t>ospf</w:t>
      </w:r>
      <w:proofErr w:type="spellEnd"/>
      <w:r w:rsidR="1C26A90C" w:rsidRPr="48F4ACB2">
        <w:rPr>
          <w:rFonts w:ascii="Georgia" w:eastAsia="Georgia" w:hAnsi="Georgia" w:cs="Georgia"/>
          <w:b/>
          <w:bCs/>
          <w:i/>
          <w:iCs/>
          <w:color w:val="000000" w:themeColor="text1"/>
        </w:rPr>
        <w:t>]</w:t>
      </w:r>
      <w:r w:rsidR="1C26A90C" w:rsidRPr="48F4ACB2">
        <w:rPr>
          <w:rFonts w:ascii="Georgia" w:eastAsia="Georgia" w:hAnsi="Georgia" w:cs="Georgia"/>
          <w:b/>
          <w:bCs/>
          <w:color w:val="000000" w:themeColor="text1"/>
        </w:rPr>
        <w:t xml:space="preserve"> </w:t>
      </w:r>
      <w:r w:rsidR="0E4906AD" w:rsidRPr="48F4ACB2">
        <w:rPr>
          <w:rFonts w:ascii="Georgia" w:eastAsia="Georgia" w:hAnsi="Georgia" w:cs="Georgia"/>
          <w:b/>
          <w:bCs/>
          <w:color w:val="000000" w:themeColor="text1"/>
        </w:rPr>
        <w:t>interface</w:t>
      </w:r>
      <w:r w:rsidR="3BE74EE7" w:rsidRPr="48F4ACB2">
        <w:rPr>
          <w:rFonts w:ascii="Georgia" w:eastAsia="Georgia" w:hAnsi="Georgia" w:cs="Georgia"/>
          <w:color w:val="000000" w:themeColor="text1"/>
        </w:rPr>
        <w:t xml:space="preserve">: To display interface information related to OSPF, use the show </w:t>
      </w:r>
      <w:proofErr w:type="spellStart"/>
      <w:r w:rsidR="3BE74EE7" w:rsidRPr="48F4ACB2">
        <w:rPr>
          <w:rFonts w:ascii="Georgia" w:eastAsia="Georgia" w:hAnsi="Georgia" w:cs="Georgia"/>
          <w:color w:val="000000" w:themeColor="text1"/>
        </w:rPr>
        <w:t>ip</w:t>
      </w:r>
      <w:proofErr w:type="spellEnd"/>
      <w:r w:rsidR="3BE74EE7" w:rsidRPr="48F4ACB2">
        <w:rPr>
          <w:rFonts w:ascii="Georgia" w:eastAsia="Georgia" w:hAnsi="Georgia" w:cs="Georgia"/>
          <w:color w:val="000000" w:themeColor="text1"/>
        </w:rPr>
        <w:t xml:space="preserve"> </w:t>
      </w:r>
      <w:proofErr w:type="spellStart"/>
      <w:r w:rsidR="3BE74EE7" w:rsidRPr="48F4ACB2">
        <w:rPr>
          <w:rFonts w:ascii="Georgia" w:eastAsia="Georgia" w:hAnsi="Georgia" w:cs="Georgia"/>
          <w:color w:val="000000" w:themeColor="text1"/>
        </w:rPr>
        <w:t>ospf</w:t>
      </w:r>
      <w:proofErr w:type="spellEnd"/>
      <w:r w:rsidR="3BE74EE7" w:rsidRPr="48F4ACB2">
        <w:rPr>
          <w:rFonts w:ascii="Georgia" w:eastAsia="Georgia" w:hAnsi="Georgia" w:cs="Georgia"/>
          <w:color w:val="000000" w:themeColor="text1"/>
        </w:rPr>
        <w:t xml:space="preserve"> interface command in user EXEC or privileged EXEC mode</w:t>
      </w:r>
    </w:p>
    <w:p w14:paraId="38FC5565" w14:textId="5142AC8B" w:rsidR="367F2232" w:rsidRDefault="367F2232" w:rsidP="48F4ACB2">
      <w:pPr>
        <w:spacing w:after="160"/>
        <w:rPr>
          <w:rFonts w:ascii="Georgia" w:eastAsia="Georgia" w:hAnsi="Georgia" w:cs="Georgia"/>
          <w:color w:val="000000" w:themeColor="text1"/>
        </w:rPr>
      </w:pPr>
      <w:r w:rsidRPr="48F4ACB2">
        <w:rPr>
          <w:rFonts w:ascii="Georgia" w:eastAsia="Georgia" w:hAnsi="Georgia" w:cs="Georgia"/>
          <w:b/>
          <w:bCs/>
          <w:color w:val="000000" w:themeColor="text1"/>
        </w:rPr>
        <w:t xml:space="preserve">show </w:t>
      </w:r>
      <w:proofErr w:type="spellStart"/>
      <w:r w:rsidRPr="48F4ACB2">
        <w:rPr>
          <w:rFonts w:ascii="Georgia" w:eastAsia="Georgia" w:hAnsi="Georgia" w:cs="Georgia"/>
          <w:b/>
          <w:bCs/>
          <w:color w:val="000000" w:themeColor="text1"/>
        </w:rPr>
        <w:t>ip</w:t>
      </w:r>
      <w:proofErr w:type="spellEnd"/>
      <w:r w:rsidRPr="48F4ACB2">
        <w:rPr>
          <w:rFonts w:ascii="Georgia" w:eastAsia="Georgia" w:hAnsi="Georgia" w:cs="Georgia"/>
          <w:b/>
          <w:bCs/>
          <w:color w:val="000000" w:themeColor="text1"/>
        </w:rPr>
        <w:t xml:space="preserve"> </w:t>
      </w:r>
      <w:proofErr w:type="spellStart"/>
      <w:r w:rsidRPr="48F4ACB2">
        <w:rPr>
          <w:rFonts w:ascii="Georgia" w:eastAsia="Georgia" w:hAnsi="Georgia" w:cs="Georgia"/>
          <w:b/>
          <w:bCs/>
          <w:color w:val="000000" w:themeColor="text1"/>
        </w:rPr>
        <w:t>ospf</w:t>
      </w:r>
      <w:proofErr w:type="spellEnd"/>
      <w:r w:rsidRPr="48F4ACB2">
        <w:rPr>
          <w:rFonts w:ascii="Georgia" w:eastAsia="Georgia" w:hAnsi="Georgia" w:cs="Georgia"/>
          <w:b/>
          <w:bCs/>
          <w:color w:val="000000" w:themeColor="text1"/>
        </w:rPr>
        <w:t xml:space="preserve"> border-routers</w:t>
      </w:r>
      <w:r w:rsidRPr="48F4ACB2">
        <w:rPr>
          <w:rFonts w:ascii="Georgia" w:eastAsia="Georgia" w:hAnsi="Georgia" w:cs="Georgia"/>
          <w:color w:val="000000" w:themeColor="text1"/>
        </w:rPr>
        <w:t xml:space="preserve">: To display the internal OSPF routing table entries to an ABR and ASBR, use the show </w:t>
      </w:r>
      <w:proofErr w:type="spellStart"/>
      <w:r w:rsidRPr="48F4ACB2">
        <w:rPr>
          <w:rFonts w:ascii="Georgia" w:eastAsia="Georgia" w:hAnsi="Georgia" w:cs="Georgia"/>
          <w:color w:val="000000" w:themeColor="text1"/>
        </w:rPr>
        <w:t>ip</w:t>
      </w:r>
      <w:proofErr w:type="spellEnd"/>
      <w:r w:rsidRPr="48F4ACB2">
        <w:rPr>
          <w:rFonts w:ascii="Georgia" w:eastAsia="Georgia" w:hAnsi="Georgia" w:cs="Georgia"/>
          <w:color w:val="000000" w:themeColor="text1"/>
        </w:rPr>
        <w:t xml:space="preserve"> </w:t>
      </w:r>
      <w:proofErr w:type="spellStart"/>
      <w:r w:rsidRPr="48F4ACB2">
        <w:rPr>
          <w:rFonts w:ascii="Georgia" w:eastAsia="Georgia" w:hAnsi="Georgia" w:cs="Georgia"/>
          <w:color w:val="000000" w:themeColor="text1"/>
        </w:rPr>
        <w:t>ospf</w:t>
      </w:r>
      <w:proofErr w:type="spellEnd"/>
      <w:r w:rsidRPr="48F4ACB2">
        <w:rPr>
          <w:rFonts w:ascii="Georgia" w:eastAsia="Georgia" w:hAnsi="Georgia" w:cs="Georgia"/>
          <w:color w:val="000000" w:themeColor="text1"/>
        </w:rPr>
        <w:t xml:space="preserve"> border-routers command in privileged EXEC mode.</w:t>
      </w:r>
    </w:p>
    <w:p w14:paraId="156D2DA2" w14:textId="305D57F7" w:rsidR="48F4ACB2" w:rsidRDefault="48F4ACB2" w:rsidP="48F4ACB2">
      <w:pPr>
        <w:spacing w:after="160"/>
        <w:rPr>
          <w:rFonts w:ascii="Georgia" w:eastAsia="Georgia" w:hAnsi="Georgia" w:cs="Georgia"/>
          <w:color w:val="000000" w:themeColor="text1"/>
        </w:rPr>
      </w:pPr>
    </w:p>
    <w:p w14:paraId="2F42B836" w14:textId="5FCE42CE" w:rsidR="63B3AFC1" w:rsidRDefault="63B3AFC1" w:rsidP="008552CB">
      <w:pPr>
        <w:spacing w:after="160"/>
        <w:jc w:val="center"/>
        <w:rPr>
          <w:rFonts w:ascii="Georgia" w:eastAsia="Georgia" w:hAnsi="Georgia" w:cs="Georgia"/>
          <w:color w:val="000000" w:themeColor="text1"/>
          <w:sz w:val="36"/>
          <w:szCs w:val="36"/>
        </w:rPr>
      </w:pPr>
      <w:r w:rsidRPr="09E7B12A">
        <w:rPr>
          <w:rFonts w:ascii="Georgia" w:eastAsia="Georgia" w:hAnsi="Georgia" w:cs="Georgia"/>
          <w:color w:val="000000" w:themeColor="text1"/>
          <w:sz w:val="36"/>
          <w:szCs w:val="36"/>
        </w:rPr>
        <w:t>Network diagram</w:t>
      </w:r>
    </w:p>
    <w:p w14:paraId="06E5BF31" w14:textId="77777777" w:rsidR="00F70405" w:rsidRPr="006F701A" w:rsidRDefault="00F70405" w:rsidP="008552CB">
      <w:pPr>
        <w:spacing w:after="160"/>
        <w:jc w:val="center"/>
        <w:rPr>
          <w:rFonts w:ascii="Georgia" w:eastAsia="Georgia" w:hAnsi="Georgia" w:cs="Georgia"/>
          <w:color w:val="000000" w:themeColor="text1"/>
          <w:sz w:val="2"/>
          <w:szCs w:val="2"/>
        </w:rPr>
      </w:pPr>
    </w:p>
    <w:p w14:paraId="71F9751F" w14:textId="1FA93F3E" w:rsidR="5F578557" w:rsidRDefault="00EA5884" w:rsidP="008552CB">
      <w:pPr>
        <w:spacing w:after="160"/>
        <w:jc w:val="center"/>
      </w:pPr>
      <w:r w:rsidRPr="00EA5884">
        <w:t xml:space="preserve"> </w:t>
      </w:r>
      <w:r>
        <w:rPr>
          <w:noProof/>
        </w:rPr>
        <w:drawing>
          <wp:inline distT="0" distB="0" distL="0" distR="0" wp14:anchorId="123D6600" wp14:editId="53948EB5">
            <wp:extent cx="6858000" cy="3295015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29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8195A" w14:textId="65BB6B20" w:rsidR="45975D09" w:rsidRDefault="45975D09" w:rsidP="008552CB">
      <w:pPr>
        <w:spacing w:after="160"/>
        <w:jc w:val="center"/>
        <w:rPr>
          <w:rFonts w:ascii="Georgia" w:eastAsia="Georgia" w:hAnsi="Georgia" w:cs="Georgia"/>
          <w:color w:val="000000" w:themeColor="text1"/>
          <w:sz w:val="36"/>
          <w:szCs w:val="36"/>
        </w:rPr>
      </w:pPr>
      <w:r w:rsidRPr="09E7B12A">
        <w:rPr>
          <w:rFonts w:ascii="Georgia" w:eastAsia="Georgia" w:hAnsi="Georgia" w:cs="Georgia"/>
          <w:color w:val="000000" w:themeColor="text1"/>
          <w:sz w:val="36"/>
          <w:szCs w:val="36"/>
        </w:rPr>
        <w:t>Configurations</w:t>
      </w:r>
    </w:p>
    <w:p w14:paraId="62099FE3" w14:textId="77777777" w:rsidR="007D33CB" w:rsidRPr="006F701A" w:rsidRDefault="007D33CB" w:rsidP="008552CB">
      <w:pPr>
        <w:spacing w:after="160"/>
        <w:jc w:val="center"/>
        <w:rPr>
          <w:sz w:val="2"/>
          <w:szCs w:val="2"/>
        </w:rPr>
      </w:pPr>
    </w:p>
    <w:p w14:paraId="6C6847F0" w14:textId="490771D9" w:rsidR="09E7B12A" w:rsidRPr="008E0D34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8"/>
          <w:szCs w:val="18"/>
        </w:rPr>
      </w:pPr>
      <w:r w:rsidRPr="09E7B12A">
        <w:rPr>
          <w:rFonts w:ascii="Courier New" w:eastAsia="Courier New" w:hAnsi="Courier New" w:cs="Courier New"/>
          <w:b/>
          <w:bCs/>
          <w:color w:val="000000" w:themeColor="text1"/>
          <w:sz w:val="18"/>
          <w:szCs w:val="18"/>
          <w:u w:val="single"/>
        </w:rPr>
        <w:t>Router 1:</w:t>
      </w:r>
    </w:p>
    <w:p w14:paraId="0CD3EE11" w14:textId="2677E156" w:rsidR="09E7B12A" w:rsidRPr="005F518B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5F518B">
        <w:rPr>
          <w:rFonts w:ascii="Courier New" w:eastAsia="Courier New" w:hAnsi="Courier New" w:cs="Courier New"/>
          <w:b/>
          <w:bCs/>
          <w:color w:val="000000" w:themeColor="text1"/>
          <w:sz w:val="16"/>
          <w:szCs w:val="16"/>
        </w:rPr>
        <w:t>-R1#show run</w:t>
      </w:r>
    </w:p>
    <w:p w14:paraId="0B88DBE5" w14:textId="4B0E4797" w:rsidR="257AEFD4" w:rsidRPr="005F518B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Building configuration... </w:t>
      </w:r>
    </w:p>
    <w:p w14:paraId="21253E55" w14:textId="05784E01" w:rsidR="257AEFD4" w:rsidRPr="005F518B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Current </w:t>
      </w:r>
      <w:proofErr w:type="gramStart"/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>configuration :</w:t>
      </w:r>
      <w:proofErr w:type="gramEnd"/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1850 bytes</w:t>
      </w:r>
    </w:p>
    <w:p w14:paraId="5426B234" w14:textId="473F7FCB" w:rsidR="257AEFD4" w:rsidRPr="005F518B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>Last configuration change at 17:51:00 UTC Thu Sep 9</w:t>
      </w:r>
      <w:proofErr w:type="gramStart"/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2021</w:t>
      </w:r>
      <w:proofErr w:type="gramEnd"/>
    </w:p>
    <w:p w14:paraId="734C6C4C" w14:textId="08C97F55" w:rsidR="257AEFD4" w:rsidRPr="005F518B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>version 15.5</w:t>
      </w:r>
    </w:p>
    <w:p w14:paraId="01D1B7A8" w14:textId="10866029" w:rsidR="257AEFD4" w:rsidRPr="005F518B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>service timestamps debug datetime msec</w:t>
      </w:r>
    </w:p>
    <w:p w14:paraId="6E3BC109" w14:textId="2BE4A7F1" w:rsidR="257AEFD4" w:rsidRPr="005F518B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>service timestamps log datetime msec</w:t>
      </w:r>
    </w:p>
    <w:p w14:paraId="5F9CCC74" w14:textId="358ECDF0" w:rsidR="257AEFD4" w:rsidRPr="005F518B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>no platform punt-keepalive disable-kernel-core</w:t>
      </w:r>
    </w:p>
    <w:p w14:paraId="736BB932" w14:textId="2492D0F2" w:rsidR="257AEFD4" w:rsidRPr="005F518B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>hostname R1</w:t>
      </w:r>
    </w:p>
    <w:p w14:paraId="20C540B0" w14:textId="0FAF16BD" w:rsidR="257AEFD4" w:rsidRPr="005F518B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lastRenderedPageBreak/>
        <w:t>boot-start-marker</w:t>
      </w:r>
    </w:p>
    <w:p w14:paraId="55D4037E" w14:textId="00C2B0B3" w:rsidR="257AEFD4" w:rsidRPr="005F518B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>boot-end-marker</w:t>
      </w:r>
    </w:p>
    <w:p w14:paraId="3E08E55C" w14:textId="50CEA575" w:rsidR="257AEFD4" w:rsidRPr="005F518B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proofErr w:type="spellStart"/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>vrf</w:t>
      </w:r>
      <w:proofErr w:type="spellEnd"/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definition </w:t>
      </w:r>
      <w:proofErr w:type="spellStart"/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>Mgmt-intf</w:t>
      </w:r>
      <w:proofErr w:type="spellEnd"/>
    </w:p>
    <w:p w14:paraId="4F797452" w14:textId="198693DA" w:rsidR="257AEFD4" w:rsidRPr="005F518B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>address-family ipv4</w:t>
      </w:r>
    </w:p>
    <w:p w14:paraId="57D38983" w14:textId="19B3D5F0" w:rsidR="257AEFD4" w:rsidRPr="005F518B" w:rsidRDefault="257AEFD4" w:rsidP="008552CB">
      <w:pPr>
        <w:spacing w:after="160"/>
        <w:rPr>
          <w:rFonts w:ascii="Courier New" w:eastAsiaTheme="minorEastAsia" w:hAnsi="Courier New" w:cs="Courier New"/>
          <w:color w:val="000000" w:themeColor="text1"/>
          <w:sz w:val="16"/>
          <w:szCs w:val="16"/>
          <w:lang w:eastAsia="zh-CN"/>
        </w:rPr>
      </w:pPr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>exit-address-family</w:t>
      </w:r>
    </w:p>
    <w:p w14:paraId="39C89574" w14:textId="535B68DB" w:rsidR="257AEFD4" w:rsidRPr="005F518B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>address-family ipv6</w:t>
      </w:r>
    </w:p>
    <w:p w14:paraId="4E1AF0DD" w14:textId="22E50B4B" w:rsidR="257AEFD4" w:rsidRPr="005F518B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>exit-address-family</w:t>
      </w:r>
    </w:p>
    <w:p w14:paraId="0655609F" w14:textId="58A9DA74" w:rsidR="257AEFD4" w:rsidRPr="005F518B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no </w:t>
      </w:r>
      <w:proofErr w:type="spellStart"/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>aaa</w:t>
      </w:r>
      <w:proofErr w:type="spellEnd"/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</w:t>
      </w:r>
      <w:proofErr w:type="gramStart"/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>new-model</w:t>
      </w:r>
      <w:proofErr w:type="gramEnd"/>
    </w:p>
    <w:p w14:paraId="432B4AB1" w14:textId="66AA1DE1" w:rsidR="257AEFD4" w:rsidRPr="005F518B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>subscriber templating</w:t>
      </w:r>
    </w:p>
    <w:p w14:paraId="17D5B8D7" w14:textId="72F7D750" w:rsidR="257AEFD4" w:rsidRPr="005F518B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>multilink bundle-name authenticated</w:t>
      </w:r>
    </w:p>
    <w:p w14:paraId="014DA853" w14:textId="1734551B" w:rsidR="257AEFD4" w:rsidRPr="005F518B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license </w:t>
      </w:r>
      <w:proofErr w:type="spellStart"/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>udi</w:t>
      </w:r>
      <w:proofErr w:type="spellEnd"/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>pid</w:t>
      </w:r>
      <w:proofErr w:type="spellEnd"/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ISR4321/K9 </w:t>
      </w:r>
      <w:proofErr w:type="spellStart"/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>sn</w:t>
      </w:r>
      <w:proofErr w:type="spellEnd"/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FDO21482DXE</w:t>
      </w:r>
    </w:p>
    <w:p w14:paraId="69CF69AF" w14:textId="584D7C51" w:rsidR="257AEFD4" w:rsidRPr="005F518B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>spanning-tree extend system-id</w:t>
      </w:r>
    </w:p>
    <w:p w14:paraId="1FADEE5A" w14:textId="4D473B9F" w:rsidR="257AEFD4" w:rsidRPr="005F518B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>redundancy</w:t>
      </w:r>
    </w:p>
    <w:p w14:paraId="3CA94314" w14:textId="12FBD9B8" w:rsidR="257AEFD4" w:rsidRPr="005F518B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>mode none</w:t>
      </w:r>
    </w:p>
    <w:p w14:paraId="2367C3EF" w14:textId="569CEF2C" w:rsidR="257AEFD4" w:rsidRPr="005F518B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proofErr w:type="spellStart"/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>vlan</w:t>
      </w:r>
      <w:proofErr w:type="spellEnd"/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internal allocation policy ascending</w:t>
      </w:r>
    </w:p>
    <w:p w14:paraId="2FBA562F" w14:textId="453AE202" w:rsidR="257AEFD4" w:rsidRPr="005F518B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>interface Loopback0</w:t>
      </w:r>
    </w:p>
    <w:p w14:paraId="22BCABEA" w14:textId="46608320" w:rsidR="257AEFD4" w:rsidRPr="005F518B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proofErr w:type="spellStart"/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>ip</w:t>
      </w:r>
      <w:proofErr w:type="spellEnd"/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address 192.168.0.65 255.255.255.240</w:t>
      </w:r>
    </w:p>
    <w:p w14:paraId="090D2420" w14:textId="0B887D99" w:rsidR="257AEFD4" w:rsidRPr="005F518B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>interface GigabitEthernet0/0/0</w:t>
      </w:r>
    </w:p>
    <w:p w14:paraId="1C2C2A13" w14:textId="6279F155" w:rsidR="257AEFD4" w:rsidRPr="005F518B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proofErr w:type="spellStart"/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>ip</w:t>
      </w:r>
      <w:proofErr w:type="spellEnd"/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address 192.168.0.1 255.255.255.240</w:t>
      </w:r>
    </w:p>
    <w:p w14:paraId="616E1B0C" w14:textId="20981BA5" w:rsidR="257AEFD4" w:rsidRPr="005F518B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>negotiation auto</w:t>
      </w:r>
    </w:p>
    <w:p w14:paraId="7BB5F6C8" w14:textId="36063F6D" w:rsidR="257AEFD4" w:rsidRPr="005F518B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>interface GigabitEthernet0/0/1</w:t>
      </w:r>
    </w:p>
    <w:p w14:paraId="36BEF4A8" w14:textId="0EDB7E3D" w:rsidR="257AEFD4" w:rsidRPr="005F518B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no </w:t>
      </w:r>
      <w:proofErr w:type="spellStart"/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>ip</w:t>
      </w:r>
      <w:proofErr w:type="spellEnd"/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address</w:t>
      </w:r>
    </w:p>
    <w:p w14:paraId="7FF9ED69" w14:textId="568BCE0B" w:rsidR="257AEFD4" w:rsidRPr="005F518B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>shutdown</w:t>
      </w:r>
    </w:p>
    <w:p w14:paraId="3F4E5AF8" w14:textId="5A760E9F" w:rsidR="257AEFD4" w:rsidRPr="005F518B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>negotiation auto</w:t>
      </w:r>
    </w:p>
    <w:p w14:paraId="4BC6610D" w14:textId="102B57FC" w:rsidR="257AEFD4" w:rsidRPr="005F518B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>interface Serial0/1/0</w:t>
      </w:r>
    </w:p>
    <w:p w14:paraId="3338FF0C" w14:textId="270C84AC" w:rsidR="257AEFD4" w:rsidRPr="005F518B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no </w:t>
      </w:r>
      <w:proofErr w:type="spellStart"/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>ip</w:t>
      </w:r>
      <w:proofErr w:type="spellEnd"/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address</w:t>
      </w:r>
    </w:p>
    <w:p w14:paraId="2C6C7B0A" w14:textId="35F59D9E" w:rsidR="257AEFD4" w:rsidRPr="005F518B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>shutdown</w:t>
      </w:r>
    </w:p>
    <w:p w14:paraId="5DF643EB" w14:textId="27778B10" w:rsidR="257AEFD4" w:rsidRPr="005F518B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>interface Serial0/1/1</w:t>
      </w:r>
    </w:p>
    <w:p w14:paraId="0EA9AF60" w14:textId="2E111E25" w:rsidR="257AEFD4" w:rsidRPr="005F518B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no </w:t>
      </w:r>
      <w:proofErr w:type="spellStart"/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>ip</w:t>
      </w:r>
      <w:proofErr w:type="spellEnd"/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address</w:t>
      </w:r>
    </w:p>
    <w:p w14:paraId="4E03A676" w14:textId="686B1D7D" w:rsidR="257AEFD4" w:rsidRPr="005F518B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>shutdown</w:t>
      </w:r>
    </w:p>
    <w:p w14:paraId="00C906BF" w14:textId="25952D30" w:rsidR="257AEFD4" w:rsidRPr="005F518B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>interface GigabitEthernet0/2/0</w:t>
      </w:r>
    </w:p>
    <w:p w14:paraId="6DF8B04C" w14:textId="75D47CF9" w:rsidR="257AEFD4" w:rsidRPr="005F518B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no </w:t>
      </w:r>
      <w:proofErr w:type="spellStart"/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>ip</w:t>
      </w:r>
      <w:proofErr w:type="spellEnd"/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address</w:t>
      </w:r>
    </w:p>
    <w:p w14:paraId="3AD2EC60" w14:textId="7D1B3E69" w:rsidR="257AEFD4" w:rsidRPr="005F518B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>shutdown</w:t>
      </w:r>
    </w:p>
    <w:p w14:paraId="769DD3C8" w14:textId="4C5A31BC" w:rsidR="257AEFD4" w:rsidRPr="005F518B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>negotiation auto</w:t>
      </w:r>
    </w:p>
    <w:p w14:paraId="3D84DC25" w14:textId="38A8297C" w:rsidR="257AEFD4" w:rsidRPr="005F518B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>interface GigabitEthernet0/2/1</w:t>
      </w:r>
    </w:p>
    <w:p w14:paraId="72836E3E" w14:textId="4E47E271" w:rsidR="257AEFD4" w:rsidRPr="005F518B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no </w:t>
      </w:r>
      <w:proofErr w:type="spellStart"/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>ip</w:t>
      </w:r>
      <w:proofErr w:type="spellEnd"/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address</w:t>
      </w:r>
    </w:p>
    <w:p w14:paraId="2C27344D" w14:textId="46F3FC8D" w:rsidR="257AEFD4" w:rsidRPr="005F518B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>shutdown</w:t>
      </w:r>
    </w:p>
    <w:p w14:paraId="63C36182" w14:textId="63A310D0" w:rsidR="257AEFD4" w:rsidRPr="005F518B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>negotiation auto</w:t>
      </w:r>
    </w:p>
    <w:p w14:paraId="1E28396E" w14:textId="44EC38D2" w:rsidR="257AEFD4" w:rsidRPr="005F518B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>interface GigabitEthernet0</w:t>
      </w:r>
    </w:p>
    <w:p w14:paraId="6D55A18B" w14:textId="2F878FD5" w:rsidR="257AEFD4" w:rsidRPr="005F518B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proofErr w:type="spellStart"/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>vrf</w:t>
      </w:r>
      <w:proofErr w:type="spellEnd"/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forwarding </w:t>
      </w:r>
      <w:proofErr w:type="spellStart"/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>Mgmt-intf</w:t>
      </w:r>
      <w:proofErr w:type="spellEnd"/>
    </w:p>
    <w:p w14:paraId="648CB24C" w14:textId="61EC2C34" w:rsidR="257AEFD4" w:rsidRPr="005F518B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lastRenderedPageBreak/>
        <w:t xml:space="preserve">no </w:t>
      </w:r>
      <w:proofErr w:type="spellStart"/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>ip</w:t>
      </w:r>
      <w:proofErr w:type="spellEnd"/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address</w:t>
      </w:r>
    </w:p>
    <w:p w14:paraId="4C17F66D" w14:textId="4203B844" w:rsidR="257AEFD4" w:rsidRPr="005F518B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>shutdown</w:t>
      </w:r>
    </w:p>
    <w:p w14:paraId="6D965352" w14:textId="35C8B910" w:rsidR="257AEFD4" w:rsidRPr="005F518B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>negotiation auto</w:t>
      </w:r>
    </w:p>
    <w:p w14:paraId="3060F2DE" w14:textId="7CD95734" w:rsidR="257AEFD4" w:rsidRPr="005F518B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>interface Vlan1</w:t>
      </w:r>
    </w:p>
    <w:p w14:paraId="7A2829DA" w14:textId="7C1C93FC" w:rsidR="257AEFD4" w:rsidRPr="005F518B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no </w:t>
      </w:r>
      <w:proofErr w:type="spellStart"/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>ip</w:t>
      </w:r>
      <w:proofErr w:type="spellEnd"/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address</w:t>
      </w:r>
    </w:p>
    <w:p w14:paraId="25C7985F" w14:textId="4FD0EEBD" w:rsidR="257AEFD4" w:rsidRPr="005F518B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>shutdown</w:t>
      </w:r>
    </w:p>
    <w:p w14:paraId="0336C0B0" w14:textId="411159DE" w:rsidR="257AEFD4" w:rsidRPr="005F518B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router </w:t>
      </w:r>
      <w:proofErr w:type="spellStart"/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>ospf</w:t>
      </w:r>
      <w:proofErr w:type="spellEnd"/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1</w:t>
      </w:r>
    </w:p>
    <w:p w14:paraId="5CADAADE" w14:textId="556F113B" w:rsidR="257AEFD4" w:rsidRPr="005F518B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>network 192.168.0.0 0.0.0.15 area 0</w:t>
      </w:r>
    </w:p>
    <w:p w14:paraId="2CC90BA1" w14:textId="3F134B35" w:rsidR="257AEFD4" w:rsidRPr="005F518B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>network 192.168.0.16 0.0.0.15 area 0</w:t>
      </w:r>
    </w:p>
    <w:p w14:paraId="5325D4FE" w14:textId="32A604E3" w:rsidR="257AEFD4" w:rsidRPr="005F518B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>network 192.168.0.32 0.0.0.15 area 0</w:t>
      </w:r>
    </w:p>
    <w:p w14:paraId="45854E3B" w14:textId="73DDE09F" w:rsidR="257AEFD4" w:rsidRPr="005F518B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>network 192.168.0.48 0.0.0.15 area 0</w:t>
      </w:r>
    </w:p>
    <w:p w14:paraId="2ABBB353" w14:textId="64581AA9" w:rsidR="257AEFD4" w:rsidRPr="005F518B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>network 192.168.0.64 0.0.0.15 area 0</w:t>
      </w:r>
    </w:p>
    <w:p w14:paraId="4635C62F" w14:textId="39C84035" w:rsidR="257AEFD4" w:rsidRPr="005F518B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>network 192.168.0.80 0.0.0.15 area 0</w:t>
      </w:r>
    </w:p>
    <w:p w14:paraId="07141A49" w14:textId="40CF28B5" w:rsidR="257AEFD4" w:rsidRPr="005F518B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>network 192.168.0.96 0.0.0.15 area 0</w:t>
      </w:r>
    </w:p>
    <w:p w14:paraId="4AFA22A5" w14:textId="6C5A3911" w:rsidR="257AEFD4" w:rsidRPr="005F518B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>network 192.168.0.112 0.0.0.15 area 0</w:t>
      </w:r>
    </w:p>
    <w:p w14:paraId="6C67F0DE" w14:textId="0FB959E1" w:rsidR="257AEFD4" w:rsidRPr="005F518B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>network 192.168.0.128 0.0.0.15 area 0</w:t>
      </w:r>
    </w:p>
    <w:p w14:paraId="0DAA7250" w14:textId="77A4AE85" w:rsidR="257AEFD4" w:rsidRPr="005F518B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proofErr w:type="spellStart"/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>ip</w:t>
      </w:r>
      <w:proofErr w:type="spellEnd"/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forward-protocol </w:t>
      </w:r>
      <w:proofErr w:type="spellStart"/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>nd</w:t>
      </w:r>
      <w:proofErr w:type="spellEnd"/>
    </w:p>
    <w:p w14:paraId="1235CFD2" w14:textId="7B8C6301" w:rsidR="257AEFD4" w:rsidRPr="005F518B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no </w:t>
      </w:r>
      <w:proofErr w:type="spellStart"/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>ip</w:t>
      </w:r>
      <w:proofErr w:type="spellEnd"/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http server</w:t>
      </w:r>
    </w:p>
    <w:p w14:paraId="43C272FE" w14:textId="03B24B2D" w:rsidR="257AEFD4" w:rsidRPr="005F518B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no </w:t>
      </w:r>
      <w:proofErr w:type="spellStart"/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>ip</w:t>
      </w:r>
      <w:proofErr w:type="spellEnd"/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http </w:t>
      </w:r>
      <w:proofErr w:type="gramStart"/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>secure-server</w:t>
      </w:r>
      <w:proofErr w:type="gramEnd"/>
    </w:p>
    <w:p w14:paraId="2CC29AA3" w14:textId="1FF5BB28" w:rsidR="257AEFD4" w:rsidRPr="005F518B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proofErr w:type="spellStart"/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>ip</w:t>
      </w:r>
      <w:proofErr w:type="spellEnd"/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>tftp</w:t>
      </w:r>
      <w:proofErr w:type="spellEnd"/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source-interface GigabitEthernet0</w:t>
      </w:r>
    </w:p>
    <w:p w14:paraId="7E6E7C8C" w14:textId="41A811EA" w:rsidR="257AEFD4" w:rsidRPr="005F518B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>control-plane</w:t>
      </w:r>
    </w:p>
    <w:p w14:paraId="59F0003A" w14:textId="28210741" w:rsidR="257AEFD4" w:rsidRPr="005F518B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>line con 0</w:t>
      </w:r>
    </w:p>
    <w:p w14:paraId="03FB0C1A" w14:textId="65E6FE6D" w:rsidR="257AEFD4" w:rsidRPr="005F518B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proofErr w:type="spellStart"/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>stopbits</w:t>
      </w:r>
      <w:proofErr w:type="spellEnd"/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1</w:t>
      </w:r>
    </w:p>
    <w:p w14:paraId="6A632EBF" w14:textId="557290B5" w:rsidR="257AEFD4" w:rsidRPr="005F518B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>line aux 0</w:t>
      </w:r>
    </w:p>
    <w:p w14:paraId="5AE78680" w14:textId="012831D5" w:rsidR="257AEFD4" w:rsidRPr="005F518B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proofErr w:type="spellStart"/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>stopbits</w:t>
      </w:r>
      <w:proofErr w:type="spellEnd"/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1</w:t>
      </w:r>
    </w:p>
    <w:p w14:paraId="6A884C33" w14:textId="15C97875" w:rsidR="257AEFD4" w:rsidRPr="005F518B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line </w:t>
      </w:r>
      <w:proofErr w:type="spellStart"/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>vty</w:t>
      </w:r>
      <w:proofErr w:type="spellEnd"/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0 4</w:t>
      </w:r>
    </w:p>
    <w:p w14:paraId="744541C4" w14:textId="2932948B" w:rsidR="257AEFD4" w:rsidRPr="005F518B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>login</w:t>
      </w:r>
    </w:p>
    <w:p w14:paraId="6DBBB5EA" w14:textId="53128541" w:rsidR="257AEFD4" w:rsidRPr="005F518B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>end</w:t>
      </w:r>
    </w:p>
    <w:p w14:paraId="7925D9B5" w14:textId="392C106E" w:rsidR="257AEFD4" w:rsidRPr="009D0558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2"/>
          <w:szCs w:val="2"/>
        </w:rPr>
      </w:pPr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</w:t>
      </w:r>
    </w:p>
    <w:p w14:paraId="1E696988" w14:textId="772310CF" w:rsidR="257AEFD4" w:rsidRPr="005F518B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5F518B">
        <w:rPr>
          <w:rFonts w:ascii="Courier New" w:eastAsia="Courier New" w:hAnsi="Courier New" w:cs="Courier New"/>
          <w:b/>
          <w:bCs/>
          <w:color w:val="000000" w:themeColor="text1"/>
          <w:sz w:val="16"/>
          <w:szCs w:val="16"/>
        </w:rPr>
        <w:t xml:space="preserve">-R1#show </w:t>
      </w:r>
      <w:proofErr w:type="spellStart"/>
      <w:r w:rsidRPr="005F518B">
        <w:rPr>
          <w:rFonts w:ascii="Courier New" w:eastAsia="Courier New" w:hAnsi="Courier New" w:cs="Courier New"/>
          <w:b/>
          <w:bCs/>
          <w:color w:val="000000" w:themeColor="text1"/>
          <w:sz w:val="16"/>
          <w:szCs w:val="16"/>
        </w:rPr>
        <w:t>ip</w:t>
      </w:r>
      <w:proofErr w:type="spellEnd"/>
      <w:r w:rsidRPr="005F518B">
        <w:rPr>
          <w:rFonts w:ascii="Courier New" w:eastAsia="Courier New" w:hAnsi="Courier New" w:cs="Courier New"/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5F518B">
        <w:rPr>
          <w:rFonts w:ascii="Courier New" w:eastAsia="Courier New" w:hAnsi="Courier New" w:cs="Courier New"/>
          <w:b/>
          <w:bCs/>
          <w:color w:val="000000" w:themeColor="text1"/>
          <w:sz w:val="16"/>
          <w:szCs w:val="16"/>
        </w:rPr>
        <w:t>ospf</w:t>
      </w:r>
      <w:proofErr w:type="spellEnd"/>
      <w:r w:rsidRPr="005F518B">
        <w:rPr>
          <w:rFonts w:ascii="Courier New" w:eastAsia="Courier New" w:hAnsi="Courier New" w:cs="Courier New"/>
          <w:b/>
          <w:bCs/>
          <w:color w:val="000000" w:themeColor="text1"/>
          <w:sz w:val="16"/>
          <w:szCs w:val="16"/>
        </w:rPr>
        <w:t xml:space="preserve"> neighbor</w:t>
      </w:r>
    </w:p>
    <w:p w14:paraId="77090914" w14:textId="2B66C354" w:rsidR="257AEFD4" w:rsidRPr="005F518B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Neighbor ID     </w:t>
      </w:r>
      <w:proofErr w:type="spellStart"/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>Pri</w:t>
      </w:r>
      <w:proofErr w:type="spellEnd"/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 State           Dead Time   Address         Interface</w:t>
      </w:r>
    </w:p>
    <w:p w14:paraId="0EF037DA" w14:textId="42AD49F6" w:rsidR="257AEFD4" w:rsidRPr="005F518B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>192.168.0.81      1   FULL/DR         00:00:35    192.168.0.2     GigabitEthernet0/0/0</w:t>
      </w:r>
    </w:p>
    <w:p w14:paraId="05CA1459" w14:textId="2C436DE2" w:rsidR="09E7B12A" w:rsidRPr="009D0558" w:rsidRDefault="09E7B12A" w:rsidP="008552CB">
      <w:pPr>
        <w:spacing w:after="160"/>
        <w:rPr>
          <w:rFonts w:ascii="Courier New" w:eastAsia="Courier New" w:hAnsi="Courier New" w:cs="Courier New"/>
          <w:color w:val="000000" w:themeColor="text1"/>
          <w:sz w:val="2"/>
          <w:szCs w:val="2"/>
        </w:rPr>
      </w:pPr>
    </w:p>
    <w:p w14:paraId="66ED4E39" w14:textId="08885010" w:rsidR="09E7B12A" w:rsidRPr="005F518B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5F518B">
        <w:rPr>
          <w:rFonts w:ascii="Courier New" w:eastAsia="Courier New" w:hAnsi="Courier New" w:cs="Courier New"/>
          <w:b/>
          <w:bCs/>
          <w:color w:val="000000" w:themeColor="text1"/>
          <w:sz w:val="16"/>
          <w:szCs w:val="16"/>
        </w:rPr>
        <w:t xml:space="preserve">-R1#show </w:t>
      </w:r>
      <w:proofErr w:type="spellStart"/>
      <w:r w:rsidRPr="005F518B">
        <w:rPr>
          <w:rFonts w:ascii="Courier New" w:eastAsia="Courier New" w:hAnsi="Courier New" w:cs="Courier New"/>
          <w:b/>
          <w:bCs/>
          <w:color w:val="000000" w:themeColor="text1"/>
          <w:sz w:val="16"/>
          <w:szCs w:val="16"/>
        </w:rPr>
        <w:t>ip</w:t>
      </w:r>
      <w:proofErr w:type="spellEnd"/>
      <w:r w:rsidRPr="005F518B">
        <w:rPr>
          <w:rFonts w:ascii="Courier New" w:eastAsia="Courier New" w:hAnsi="Courier New" w:cs="Courier New"/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5F518B">
        <w:rPr>
          <w:rFonts w:ascii="Courier New" w:eastAsia="Courier New" w:hAnsi="Courier New" w:cs="Courier New"/>
          <w:b/>
          <w:bCs/>
          <w:color w:val="000000" w:themeColor="text1"/>
          <w:sz w:val="16"/>
          <w:szCs w:val="16"/>
        </w:rPr>
        <w:t>ospf</w:t>
      </w:r>
      <w:proofErr w:type="spellEnd"/>
    </w:p>
    <w:p w14:paraId="14701477" w14:textId="61E41B8C" w:rsidR="257AEFD4" w:rsidRPr="005F518B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>Routing Process "</w:t>
      </w:r>
      <w:proofErr w:type="spellStart"/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>ospf</w:t>
      </w:r>
      <w:proofErr w:type="spellEnd"/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1" with ID 192.168.0.65</w:t>
      </w:r>
    </w:p>
    <w:p w14:paraId="5EF1455F" w14:textId="6A7D45C3" w:rsidR="257AEFD4" w:rsidRPr="005F518B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>Start time: 00:10:16.387, Time elapsed: 00:26:13.307</w:t>
      </w:r>
    </w:p>
    <w:p w14:paraId="08D575F6" w14:textId="6BC44BCE" w:rsidR="257AEFD4" w:rsidRPr="005F518B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>Supports only single TOS(TOS0) routes</w:t>
      </w:r>
    </w:p>
    <w:p w14:paraId="77A385D8" w14:textId="2C69E040" w:rsidR="257AEFD4" w:rsidRPr="005F518B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>Supports opaque LSA</w:t>
      </w:r>
    </w:p>
    <w:p w14:paraId="4CCC9E39" w14:textId="0BB21366" w:rsidR="257AEFD4" w:rsidRPr="005F518B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>Supports Link-local Signaling (LLS)</w:t>
      </w:r>
    </w:p>
    <w:p w14:paraId="5A8291E5" w14:textId="4FC8C4B4" w:rsidR="257AEFD4" w:rsidRPr="005F518B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>Supports area transit capability</w:t>
      </w:r>
    </w:p>
    <w:p w14:paraId="41A4DCA7" w14:textId="79BADF6E" w:rsidR="257AEFD4" w:rsidRPr="005F518B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>Supports NSSA (compatible with RFC 3101)</w:t>
      </w:r>
    </w:p>
    <w:p w14:paraId="13B061E0" w14:textId="64AEE6E0" w:rsidR="257AEFD4" w:rsidRPr="005F518B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lastRenderedPageBreak/>
        <w:t>Supports Database Exchange Summary List Optimization (RFC 5243)</w:t>
      </w:r>
    </w:p>
    <w:p w14:paraId="17DE6BDD" w14:textId="542D069C" w:rsidR="257AEFD4" w:rsidRPr="005F518B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>Event-log enabled, Maximum number of events: 1000, Mode: cyclic</w:t>
      </w:r>
    </w:p>
    <w:p w14:paraId="3E49E20B" w14:textId="079EAEAD" w:rsidR="257AEFD4" w:rsidRPr="005F518B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>Router is not originating router-LSAs with maximum metric</w:t>
      </w:r>
    </w:p>
    <w:p w14:paraId="54FA82DA" w14:textId="077F4441" w:rsidR="257AEFD4" w:rsidRPr="005F518B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>Initial SPF schedule delay 5000 msecs</w:t>
      </w:r>
    </w:p>
    <w:p w14:paraId="3920FA3A" w14:textId="5C28DD83" w:rsidR="257AEFD4" w:rsidRPr="005F518B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>Minimum hold time between two consecutive SPFs 10000 msecs</w:t>
      </w:r>
    </w:p>
    <w:p w14:paraId="404DE5AD" w14:textId="7A7EB0D1" w:rsidR="257AEFD4" w:rsidRPr="005F518B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>Maximum wait time between two consecutive SPFs 10000 msecs</w:t>
      </w:r>
    </w:p>
    <w:p w14:paraId="4034CC48" w14:textId="7DA8B324" w:rsidR="257AEFD4" w:rsidRPr="005F518B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>Incremental-SPF disabled</w:t>
      </w:r>
    </w:p>
    <w:p w14:paraId="2176B091" w14:textId="5534EE1C" w:rsidR="257AEFD4" w:rsidRPr="005F518B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>Minimum LSA interval 5 secs</w:t>
      </w:r>
    </w:p>
    <w:p w14:paraId="148A0A18" w14:textId="2B8B3E52" w:rsidR="257AEFD4" w:rsidRPr="005F518B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>Minimum LSA arrival 1000 msecs</w:t>
      </w:r>
    </w:p>
    <w:p w14:paraId="28D2A475" w14:textId="01E1DF05" w:rsidR="257AEFD4" w:rsidRPr="005F518B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>LSA group pacing timer 240 secs</w:t>
      </w:r>
    </w:p>
    <w:p w14:paraId="473038CD" w14:textId="753CBB91" w:rsidR="257AEFD4" w:rsidRPr="005F518B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>Interface flood pacing timer 33 msecs</w:t>
      </w:r>
    </w:p>
    <w:p w14:paraId="7B5446EF" w14:textId="0A51A5D1" w:rsidR="257AEFD4" w:rsidRPr="005F518B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>Retransmission pacing timer 66 msecs</w:t>
      </w:r>
    </w:p>
    <w:p w14:paraId="39310CD8" w14:textId="67EE4BFB" w:rsidR="257AEFD4" w:rsidRPr="005F518B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>EXCHANGE/LOADING adjacency limit: initial 300, process maximum 300</w:t>
      </w:r>
    </w:p>
    <w:p w14:paraId="564C94DA" w14:textId="6AD2C54D" w:rsidR="257AEFD4" w:rsidRPr="005F518B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>Number of external LSA 0. Checksum Sum 0x000000</w:t>
      </w:r>
    </w:p>
    <w:p w14:paraId="0AAA255E" w14:textId="58B29927" w:rsidR="257AEFD4" w:rsidRPr="005F518B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>Number of opaque AS LSA 0. Checksum Sum 0x000000</w:t>
      </w:r>
    </w:p>
    <w:p w14:paraId="479770BF" w14:textId="2095CCC3" w:rsidR="257AEFD4" w:rsidRPr="005F518B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Number of </w:t>
      </w:r>
      <w:proofErr w:type="spellStart"/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>DCbitless</w:t>
      </w:r>
      <w:proofErr w:type="spellEnd"/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external and opaque AS LSA 0</w:t>
      </w:r>
    </w:p>
    <w:p w14:paraId="7DD7C15B" w14:textId="3D7273E8" w:rsidR="257AEFD4" w:rsidRPr="005F518B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Number of </w:t>
      </w:r>
      <w:proofErr w:type="spellStart"/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>DoNotAge</w:t>
      </w:r>
      <w:proofErr w:type="spellEnd"/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external and opaque AS LSA 0</w:t>
      </w:r>
    </w:p>
    <w:p w14:paraId="60464982" w14:textId="67DC5E81" w:rsidR="257AEFD4" w:rsidRPr="005F518B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Number of areas in this router is 1. 1 normal 0 stub 0 </w:t>
      </w:r>
      <w:proofErr w:type="spellStart"/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>nssa</w:t>
      </w:r>
      <w:proofErr w:type="spellEnd"/>
    </w:p>
    <w:p w14:paraId="0FA0660D" w14:textId="52716862" w:rsidR="257AEFD4" w:rsidRPr="005F518B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>Number of areas transit capable is 0</w:t>
      </w:r>
    </w:p>
    <w:p w14:paraId="4ABDD5A8" w14:textId="6EF5798E" w:rsidR="257AEFD4" w:rsidRPr="005F518B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>External flood list length 0</w:t>
      </w:r>
    </w:p>
    <w:p w14:paraId="46D1C2B1" w14:textId="0849A39B" w:rsidR="257AEFD4" w:rsidRPr="005F518B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>IETF NSF helper support enabled</w:t>
      </w:r>
    </w:p>
    <w:p w14:paraId="20A2C5F1" w14:textId="35D0C3AE" w:rsidR="257AEFD4" w:rsidRPr="005F518B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>Cisco NSF helper support enabled</w:t>
      </w:r>
    </w:p>
    <w:p w14:paraId="0B10FA11" w14:textId="2B7C1205" w:rsidR="257AEFD4" w:rsidRPr="005F518B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Reference bandwidth unit is 100 </w:t>
      </w:r>
      <w:proofErr w:type="spellStart"/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>mbps</w:t>
      </w:r>
      <w:proofErr w:type="spellEnd"/>
    </w:p>
    <w:p w14:paraId="31E55584" w14:textId="3C584EEF" w:rsidR="257AEFD4" w:rsidRPr="005F518B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  Area </w:t>
      </w:r>
      <w:proofErr w:type="gramStart"/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>BACKBONE(</w:t>
      </w:r>
      <w:proofErr w:type="gramEnd"/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>0)</w:t>
      </w:r>
    </w:p>
    <w:p w14:paraId="0C4E6916" w14:textId="26A40D38" w:rsidR="257AEFD4" w:rsidRPr="005F518B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      Number of interfaces in this area is 2 (1 loopback)</w:t>
      </w:r>
    </w:p>
    <w:p w14:paraId="14945557" w14:textId="419084E5" w:rsidR="257AEFD4" w:rsidRPr="005F518B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      Area has no authentication</w:t>
      </w:r>
    </w:p>
    <w:p w14:paraId="06E2FEFA" w14:textId="429212BC" w:rsidR="257AEFD4" w:rsidRPr="005F518B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      SPF algorithm last executed 00:05:36.244 ago</w:t>
      </w:r>
    </w:p>
    <w:p w14:paraId="0BB837D1" w14:textId="0A4ED45F" w:rsidR="257AEFD4" w:rsidRPr="005F518B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      SPF algorithm executed 1 </w:t>
      </w:r>
      <w:proofErr w:type="gramStart"/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>times</w:t>
      </w:r>
      <w:proofErr w:type="gramEnd"/>
    </w:p>
    <w:p w14:paraId="09CBAC22" w14:textId="258A5B39" w:rsidR="257AEFD4" w:rsidRPr="005F518B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      Area ranges are</w:t>
      </w:r>
    </w:p>
    <w:p w14:paraId="0D2B4C50" w14:textId="3BFE8EBA" w:rsidR="257AEFD4" w:rsidRPr="005F518B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      Number of LSA 9. Checksum Sum 0x03B402</w:t>
      </w:r>
    </w:p>
    <w:p w14:paraId="6CC703B5" w14:textId="70694440" w:rsidR="257AEFD4" w:rsidRPr="005F518B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      Number of opaque </w:t>
      </w:r>
      <w:proofErr w:type="gramStart"/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>link</w:t>
      </w:r>
      <w:proofErr w:type="gramEnd"/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LSA 0. Checksum Sum 0x000000</w:t>
      </w:r>
    </w:p>
    <w:p w14:paraId="35960EF0" w14:textId="0C9CF388" w:rsidR="257AEFD4" w:rsidRPr="005F518B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      Number of </w:t>
      </w:r>
      <w:proofErr w:type="spellStart"/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>DCbitless</w:t>
      </w:r>
      <w:proofErr w:type="spellEnd"/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LSA 0</w:t>
      </w:r>
    </w:p>
    <w:p w14:paraId="3CDF319E" w14:textId="308739E4" w:rsidR="257AEFD4" w:rsidRPr="005F518B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      Number of </w:t>
      </w:r>
      <w:proofErr w:type="gramStart"/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>indication</w:t>
      </w:r>
      <w:proofErr w:type="gramEnd"/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LSA 0</w:t>
      </w:r>
    </w:p>
    <w:p w14:paraId="11337FF8" w14:textId="6A214FFB" w:rsidR="257AEFD4" w:rsidRPr="005F518B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      Number of </w:t>
      </w:r>
      <w:proofErr w:type="spellStart"/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>DoNotAge</w:t>
      </w:r>
      <w:proofErr w:type="spellEnd"/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LSA 0</w:t>
      </w:r>
    </w:p>
    <w:p w14:paraId="6062BF24" w14:textId="3780C7B3" w:rsidR="257AEFD4" w:rsidRPr="005F518B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      Flood list length 0</w:t>
      </w:r>
    </w:p>
    <w:p w14:paraId="62052CCC" w14:textId="31111EF9" w:rsidR="09E7B12A" w:rsidRPr="009D0558" w:rsidRDefault="09E7B12A" w:rsidP="008552CB">
      <w:pPr>
        <w:spacing w:after="160"/>
        <w:rPr>
          <w:rFonts w:ascii="Courier New" w:eastAsia="Courier New" w:hAnsi="Courier New" w:cs="Courier New"/>
          <w:color w:val="000000" w:themeColor="text1"/>
          <w:sz w:val="2"/>
          <w:szCs w:val="2"/>
        </w:rPr>
      </w:pPr>
    </w:p>
    <w:p w14:paraId="7FBA8691" w14:textId="33AC6921" w:rsidR="09E7B12A" w:rsidRPr="005F518B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5F518B">
        <w:rPr>
          <w:rFonts w:ascii="Courier New" w:eastAsia="Courier New" w:hAnsi="Courier New" w:cs="Courier New"/>
          <w:b/>
          <w:bCs/>
          <w:color w:val="000000" w:themeColor="text1"/>
          <w:sz w:val="16"/>
          <w:szCs w:val="16"/>
        </w:rPr>
        <w:t xml:space="preserve">-R1#show </w:t>
      </w:r>
      <w:proofErr w:type="spellStart"/>
      <w:r w:rsidRPr="005F518B">
        <w:rPr>
          <w:rFonts w:ascii="Courier New" w:eastAsia="Courier New" w:hAnsi="Courier New" w:cs="Courier New"/>
          <w:b/>
          <w:bCs/>
          <w:color w:val="000000" w:themeColor="text1"/>
          <w:sz w:val="16"/>
          <w:szCs w:val="16"/>
        </w:rPr>
        <w:t>ip</w:t>
      </w:r>
      <w:proofErr w:type="spellEnd"/>
      <w:r w:rsidRPr="005F518B">
        <w:rPr>
          <w:rFonts w:ascii="Courier New" w:eastAsia="Courier New" w:hAnsi="Courier New" w:cs="Courier New"/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5F518B">
        <w:rPr>
          <w:rFonts w:ascii="Courier New" w:eastAsia="Courier New" w:hAnsi="Courier New" w:cs="Courier New"/>
          <w:b/>
          <w:bCs/>
          <w:color w:val="000000" w:themeColor="text1"/>
          <w:sz w:val="16"/>
          <w:szCs w:val="16"/>
        </w:rPr>
        <w:t>ospf</w:t>
      </w:r>
      <w:proofErr w:type="spellEnd"/>
      <w:r w:rsidRPr="005F518B">
        <w:rPr>
          <w:rFonts w:ascii="Courier New" w:eastAsia="Courier New" w:hAnsi="Courier New" w:cs="Courier New"/>
          <w:b/>
          <w:bCs/>
          <w:color w:val="000000" w:themeColor="text1"/>
          <w:sz w:val="16"/>
          <w:szCs w:val="16"/>
        </w:rPr>
        <w:t xml:space="preserve"> interface</w:t>
      </w:r>
    </w:p>
    <w:p w14:paraId="0E0B8C23" w14:textId="136132AF" w:rsidR="257AEFD4" w:rsidRPr="005F518B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>Loopback0 is up, line protocol is up</w:t>
      </w:r>
    </w:p>
    <w:p w14:paraId="65B71D33" w14:textId="799AF230" w:rsidR="257AEFD4" w:rsidRPr="005F518B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Internet Address 192.168.0.65/28, Area 0, Attached via Network Statement</w:t>
      </w:r>
    </w:p>
    <w:p w14:paraId="61635602" w14:textId="04D05B90" w:rsidR="257AEFD4" w:rsidRPr="005F518B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Process ID 1, Router ID 192.168.0.65, Network Type LOOPBACK, Cost: 1</w:t>
      </w:r>
    </w:p>
    <w:p w14:paraId="54B193CF" w14:textId="199D9466" w:rsidR="257AEFD4" w:rsidRPr="005F518B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lastRenderedPageBreak/>
        <w:t xml:space="preserve">  Topology-MTID    Cost    Disabled    Shutdown      Topology Name</w:t>
      </w:r>
    </w:p>
    <w:p w14:paraId="4A5D414F" w14:textId="16E5F1DA" w:rsidR="257AEFD4" w:rsidRPr="005F518B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      0           1         no          </w:t>
      </w:r>
      <w:proofErr w:type="spellStart"/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>no</w:t>
      </w:r>
      <w:proofErr w:type="spellEnd"/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          Base</w:t>
      </w:r>
    </w:p>
    <w:p w14:paraId="2FEEE9FF" w14:textId="52894850" w:rsidR="257AEFD4" w:rsidRPr="005F518B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Loopback interface is treated as a stub Host</w:t>
      </w:r>
    </w:p>
    <w:p w14:paraId="4F6DB917" w14:textId="146045A2" w:rsidR="257AEFD4" w:rsidRPr="005F518B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>GigabitEthernet0/0/0 is up, line protocol is up</w:t>
      </w:r>
    </w:p>
    <w:p w14:paraId="24E2AEFE" w14:textId="1218AF89" w:rsidR="257AEFD4" w:rsidRPr="005F518B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Internet Address 192.168.0.1/28, Area 0, Attached via Network Statement</w:t>
      </w:r>
    </w:p>
    <w:p w14:paraId="7868EFF5" w14:textId="2AB742CB" w:rsidR="257AEFD4" w:rsidRPr="005F518B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Process ID 1, Router ID 192.168.0.65, Network Type BROADCAST, Cost: 1</w:t>
      </w:r>
    </w:p>
    <w:p w14:paraId="34A6ACC9" w14:textId="7A8A90FD" w:rsidR="257AEFD4" w:rsidRPr="005F518B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Topology-MTID    Cost    Disabled    Shutdown      Topology Name</w:t>
      </w:r>
    </w:p>
    <w:p w14:paraId="16DDD245" w14:textId="543BAEA6" w:rsidR="257AEFD4" w:rsidRPr="005F518B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      0           1         no          </w:t>
      </w:r>
      <w:proofErr w:type="spellStart"/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>no</w:t>
      </w:r>
      <w:proofErr w:type="spellEnd"/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          Base</w:t>
      </w:r>
    </w:p>
    <w:p w14:paraId="5287EEBB" w14:textId="688E0723" w:rsidR="257AEFD4" w:rsidRPr="005F518B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Transmit Delay is 1 sec, State BDR, Priority 1</w:t>
      </w:r>
    </w:p>
    <w:p w14:paraId="03AFD730" w14:textId="625FB915" w:rsidR="257AEFD4" w:rsidRPr="005F518B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Designated Router (ID) 192.168.0.81, Interface address 192.168.0.2</w:t>
      </w:r>
    </w:p>
    <w:p w14:paraId="4C885C52" w14:textId="08ADCA6D" w:rsidR="257AEFD4" w:rsidRPr="005F518B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Backup Designated router (ID) 192.168.0.65, Interface address 192.168.0.1</w:t>
      </w:r>
    </w:p>
    <w:p w14:paraId="22C053D6" w14:textId="01BDFD01" w:rsidR="257AEFD4" w:rsidRPr="005F518B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Timer intervals configured, Hello 10, Dead 40, Wait 40, Retransmit 5</w:t>
      </w:r>
    </w:p>
    <w:p w14:paraId="1ADBD272" w14:textId="2E3047BC" w:rsidR="257AEFD4" w:rsidRPr="005F518B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  </w:t>
      </w:r>
      <w:proofErr w:type="spellStart"/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>oob</w:t>
      </w:r>
      <w:proofErr w:type="spellEnd"/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>-resync timeout 40</w:t>
      </w:r>
    </w:p>
    <w:p w14:paraId="70267FF7" w14:textId="5B5B7229" w:rsidR="257AEFD4" w:rsidRPr="005F518B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  Hello due in 00:00:02</w:t>
      </w:r>
    </w:p>
    <w:p w14:paraId="3147E431" w14:textId="2AB6194B" w:rsidR="257AEFD4" w:rsidRPr="005F518B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Supports Link-local Signaling (LLS)</w:t>
      </w:r>
    </w:p>
    <w:p w14:paraId="3C9AF95C" w14:textId="164717D2" w:rsidR="257AEFD4" w:rsidRPr="005F518B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Cisco NSF helper support enabled</w:t>
      </w:r>
    </w:p>
    <w:p w14:paraId="2AA7DCC6" w14:textId="0641E8F9" w:rsidR="257AEFD4" w:rsidRPr="005F518B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IETF NSF helper support enabled</w:t>
      </w:r>
    </w:p>
    <w:p w14:paraId="0B926781" w14:textId="09ED38BB" w:rsidR="257AEFD4" w:rsidRPr="005F518B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Index 1/1/1, flood queue length 0</w:t>
      </w:r>
    </w:p>
    <w:p w14:paraId="1BD36A96" w14:textId="4D873E93" w:rsidR="257AEFD4" w:rsidRPr="005F518B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Next 0x0(0)/0x0(0)/0x0(0)</w:t>
      </w:r>
    </w:p>
    <w:p w14:paraId="2CCA0D05" w14:textId="62C3539D" w:rsidR="257AEFD4" w:rsidRPr="005F518B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Last flood scan length is 1, maximum is 1</w:t>
      </w:r>
    </w:p>
    <w:p w14:paraId="6DCB6615" w14:textId="404ABFF6" w:rsidR="257AEFD4" w:rsidRPr="005F518B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Last flood scan time is 0 msec, maximum is 0 msec</w:t>
      </w:r>
    </w:p>
    <w:p w14:paraId="0D49FA2E" w14:textId="559E492F" w:rsidR="257AEFD4" w:rsidRPr="005F518B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Neighbor Count is 1, Adjacent neighbor count is 1</w:t>
      </w:r>
    </w:p>
    <w:p w14:paraId="7DF64820" w14:textId="73C39D0D" w:rsidR="257AEFD4" w:rsidRPr="005F518B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  Adjacent with neighbor </w:t>
      </w:r>
      <w:proofErr w:type="gramStart"/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>192.168.0.81  (</w:t>
      </w:r>
      <w:proofErr w:type="gramEnd"/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>Designated Router)</w:t>
      </w:r>
    </w:p>
    <w:p w14:paraId="1211A74A" w14:textId="0D2761D4" w:rsidR="257AEFD4" w:rsidRPr="005F518B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Suppress hello for 0 neighbor(s)</w:t>
      </w:r>
    </w:p>
    <w:p w14:paraId="54F2543D" w14:textId="33E82222" w:rsidR="09E7B12A" w:rsidRPr="009D0558" w:rsidRDefault="09E7B12A" w:rsidP="008552CB">
      <w:pPr>
        <w:spacing w:after="160"/>
        <w:rPr>
          <w:rFonts w:ascii="Courier New" w:eastAsia="Courier New" w:hAnsi="Courier New" w:cs="Courier New"/>
          <w:color w:val="000000" w:themeColor="text1"/>
          <w:sz w:val="2"/>
          <w:szCs w:val="2"/>
        </w:rPr>
      </w:pPr>
    </w:p>
    <w:p w14:paraId="3CFCC420" w14:textId="0247C9F8" w:rsidR="09E7B12A" w:rsidRPr="005F518B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5F518B">
        <w:rPr>
          <w:rFonts w:ascii="Courier New" w:eastAsia="Courier New" w:hAnsi="Courier New" w:cs="Courier New"/>
          <w:b/>
          <w:bCs/>
          <w:color w:val="000000" w:themeColor="text1"/>
          <w:sz w:val="16"/>
          <w:szCs w:val="16"/>
        </w:rPr>
        <w:t xml:space="preserve">-R1#show </w:t>
      </w:r>
      <w:proofErr w:type="spellStart"/>
      <w:r w:rsidRPr="005F518B">
        <w:rPr>
          <w:rFonts w:ascii="Courier New" w:eastAsia="Courier New" w:hAnsi="Courier New" w:cs="Courier New"/>
          <w:b/>
          <w:bCs/>
          <w:color w:val="000000" w:themeColor="text1"/>
          <w:sz w:val="16"/>
          <w:szCs w:val="16"/>
        </w:rPr>
        <w:t>ip</w:t>
      </w:r>
      <w:proofErr w:type="spellEnd"/>
      <w:r w:rsidRPr="005F518B">
        <w:rPr>
          <w:rFonts w:ascii="Courier New" w:eastAsia="Courier New" w:hAnsi="Courier New" w:cs="Courier New"/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5F518B">
        <w:rPr>
          <w:rFonts w:ascii="Courier New" w:eastAsia="Courier New" w:hAnsi="Courier New" w:cs="Courier New"/>
          <w:b/>
          <w:bCs/>
          <w:color w:val="000000" w:themeColor="text1"/>
          <w:sz w:val="16"/>
          <w:szCs w:val="16"/>
        </w:rPr>
        <w:t>ospf</w:t>
      </w:r>
      <w:proofErr w:type="spellEnd"/>
      <w:r w:rsidRPr="005F518B">
        <w:rPr>
          <w:rFonts w:ascii="Courier New" w:eastAsia="Courier New" w:hAnsi="Courier New" w:cs="Courier New"/>
          <w:b/>
          <w:bCs/>
          <w:color w:val="000000" w:themeColor="text1"/>
          <w:sz w:val="16"/>
          <w:szCs w:val="16"/>
        </w:rPr>
        <w:t xml:space="preserve"> border-routers</w:t>
      </w:r>
    </w:p>
    <w:p w14:paraId="00B8284F" w14:textId="6BD32844" w:rsidR="257AEFD4" w:rsidRPr="005F518B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          OSPF Router with ID (192.168.0.65) (Process ID 1)</w:t>
      </w:r>
    </w:p>
    <w:p w14:paraId="2E6879A4" w14:textId="7F85C12C" w:rsidR="257AEFD4" w:rsidRPr="005F518B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              Base Topology (MTID 0)</w:t>
      </w:r>
    </w:p>
    <w:p w14:paraId="6B47EBEE" w14:textId="592A7C74" w:rsidR="257AEFD4" w:rsidRPr="005F518B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>Internal Router Routing Table</w:t>
      </w:r>
    </w:p>
    <w:p w14:paraId="143B1C99" w14:textId="78992D2A" w:rsidR="257AEFD4" w:rsidRPr="005F518B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Codes: </w:t>
      </w:r>
      <w:proofErr w:type="spellStart"/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>i</w:t>
      </w:r>
      <w:proofErr w:type="spellEnd"/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- Intra-area route, I - Inter-area route</w:t>
      </w:r>
    </w:p>
    <w:p w14:paraId="4DFD3174" w14:textId="4F699B6D" w:rsidR="09E7B12A" w:rsidRPr="009D0558" w:rsidRDefault="09E7B12A" w:rsidP="008552CB">
      <w:pPr>
        <w:spacing w:after="160"/>
        <w:rPr>
          <w:rFonts w:ascii="Courier New" w:eastAsia="Courier New" w:hAnsi="Courier New" w:cs="Courier New"/>
          <w:color w:val="000000" w:themeColor="text1"/>
          <w:sz w:val="2"/>
          <w:szCs w:val="2"/>
        </w:rPr>
      </w:pPr>
    </w:p>
    <w:p w14:paraId="6779710D" w14:textId="5A04ECDE" w:rsidR="09E7B12A" w:rsidRPr="005F518B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5F518B">
        <w:rPr>
          <w:rFonts w:ascii="Courier New" w:eastAsia="Courier New" w:hAnsi="Courier New" w:cs="Courier New"/>
          <w:b/>
          <w:bCs/>
          <w:color w:val="000000" w:themeColor="text1"/>
          <w:sz w:val="16"/>
          <w:szCs w:val="16"/>
        </w:rPr>
        <w:t xml:space="preserve">-R1#show </w:t>
      </w:r>
      <w:proofErr w:type="spellStart"/>
      <w:r w:rsidRPr="005F518B">
        <w:rPr>
          <w:rFonts w:ascii="Courier New" w:eastAsia="Courier New" w:hAnsi="Courier New" w:cs="Courier New"/>
          <w:b/>
          <w:bCs/>
          <w:color w:val="000000" w:themeColor="text1"/>
          <w:sz w:val="16"/>
          <w:szCs w:val="16"/>
        </w:rPr>
        <w:t>ip</w:t>
      </w:r>
      <w:proofErr w:type="spellEnd"/>
      <w:r w:rsidRPr="005F518B">
        <w:rPr>
          <w:rFonts w:ascii="Courier New" w:eastAsia="Courier New" w:hAnsi="Courier New" w:cs="Courier New"/>
          <w:b/>
          <w:bCs/>
          <w:color w:val="000000" w:themeColor="text1"/>
          <w:sz w:val="16"/>
          <w:szCs w:val="16"/>
        </w:rPr>
        <w:t xml:space="preserve"> route</w:t>
      </w:r>
    </w:p>
    <w:p w14:paraId="0368B13F" w14:textId="16A47685" w:rsidR="257AEFD4" w:rsidRPr="005F518B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>Codes: L - local, C - connected, S - static, R - RIP, M - mobile, B - BGP</w:t>
      </w:r>
    </w:p>
    <w:p w14:paraId="19157015" w14:textId="7F138CBD" w:rsidR="257AEFD4" w:rsidRPr="005F518B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     D - EIGRP, EX - EIGRP external, O - OSPF, IA - OSPF inter area</w:t>
      </w:r>
    </w:p>
    <w:p w14:paraId="470A25C7" w14:textId="6C8A0F75" w:rsidR="257AEFD4" w:rsidRPr="005F518B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     N1 - OSPF NSSA external type 1, N2 - OSPF NSSA external type 2</w:t>
      </w:r>
    </w:p>
    <w:p w14:paraId="3C676208" w14:textId="2BAF7C33" w:rsidR="257AEFD4" w:rsidRPr="005F518B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     E1 - OSPF external type 1, E2 - OSPF external type 2</w:t>
      </w:r>
    </w:p>
    <w:p w14:paraId="1A31ED98" w14:textId="6B69FDF7" w:rsidR="257AEFD4" w:rsidRPr="005F518B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     </w:t>
      </w:r>
      <w:proofErr w:type="spellStart"/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>i</w:t>
      </w:r>
      <w:proofErr w:type="spellEnd"/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- IS-IS, </w:t>
      </w:r>
      <w:proofErr w:type="spellStart"/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>su</w:t>
      </w:r>
      <w:proofErr w:type="spellEnd"/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- IS-IS summary, L1 - IS-IS level-1, L2 - IS-IS level-2</w:t>
      </w:r>
    </w:p>
    <w:p w14:paraId="7BE05AE3" w14:textId="058CA36C" w:rsidR="257AEFD4" w:rsidRPr="005F518B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     </w:t>
      </w:r>
      <w:proofErr w:type="spellStart"/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>ia</w:t>
      </w:r>
      <w:proofErr w:type="spellEnd"/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- IS-IS inter area, * - candidate default, U - per-user static route</w:t>
      </w:r>
    </w:p>
    <w:p w14:paraId="350EACE1" w14:textId="0F184DC4" w:rsidR="257AEFD4" w:rsidRPr="005F518B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     o - ODR, P - periodic downloaded static route, H - NHRP, l - LISP</w:t>
      </w:r>
    </w:p>
    <w:p w14:paraId="2FD2D2DE" w14:textId="6DC1FC5F" w:rsidR="257AEFD4" w:rsidRPr="005F518B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     a - application route</w:t>
      </w:r>
    </w:p>
    <w:p w14:paraId="278A0678" w14:textId="739A49E0" w:rsidR="257AEFD4" w:rsidRPr="005F518B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     + - replicated route, % - next hop override, p - overrides from </w:t>
      </w:r>
      <w:proofErr w:type="spellStart"/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>PfR</w:t>
      </w:r>
      <w:proofErr w:type="spellEnd"/>
    </w:p>
    <w:p w14:paraId="5F4F861A" w14:textId="1D9501AD" w:rsidR="257AEFD4" w:rsidRPr="00D63211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2"/>
          <w:szCs w:val="2"/>
        </w:rPr>
      </w:pPr>
      <w:r w:rsidRPr="00D63211">
        <w:rPr>
          <w:rFonts w:ascii="Courier New" w:eastAsia="Courier New" w:hAnsi="Courier New" w:cs="Courier New"/>
          <w:color w:val="000000" w:themeColor="text1"/>
          <w:sz w:val="2"/>
          <w:szCs w:val="2"/>
        </w:rPr>
        <w:lastRenderedPageBreak/>
        <w:t xml:space="preserve"> </w:t>
      </w:r>
    </w:p>
    <w:p w14:paraId="739E7E71" w14:textId="05141C99" w:rsidR="257AEFD4" w:rsidRPr="005F518B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>Gateway of last resort is not set</w:t>
      </w:r>
    </w:p>
    <w:p w14:paraId="26A32274" w14:textId="66FCEC01" w:rsidR="257AEFD4" w:rsidRPr="00D63211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2"/>
          <w:szCs w:val="2"/>
        </w:rPr>
      </w:pPr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</w:t>
      </w:r>
    </w:p>
    <w:p w14:paraId="56A0E46E" w14:textId="59CBBF74" w:rsidR="257AEFD4" w:rsidRPr="005F518B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    192.168.0.0/24 is variably </w:t>
      </w:r>
      <w:proofErr w:type="spellStart"/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>subnetted</w:t>
      </w:r>
      <w:proofErr w:type="spellEnd"/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>, 11 subnets, 2 masks</w:t>
      </w:r>
    </w:p>
    <w:p w14:paraId="486CA4E5" w14:textId="174347F1" w:rsidR="257AEFD4" w:rsidRPr="005F518B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>C        192.168.0.0/28 is directly connected, GigabitEthernet0/0/0</w:t>
      </w:r>
    </w:p>
    <w:p w14:paraId="639B93CB" w14:textId="34759FEA" w:rsidR="257AEFD4" w:rsidRPr="005F518B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>L        192.168.0.1/32 is directly connected, GigabitEthernet0/0/0</w:t>
      </w:r>
    </w:p>
    <w:p w14:paraId="7687F3DA" w14:textId="273DCD04" w:rsidR="257AEFD4" w:rsidRPr="005F518B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>O        192.168.0.16/28</w:t>
      </w:r>
    </w:p>
    <w:p w14:paraId="6D58626F" w14:textId="1AD31AEB" w:rsidR="257AEFD4" w:rsidRPr="005F518B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         [110/2] via 192.168.0.2, 00:09:14, GigabitEthernet0/0/0</w:t>
      </w:r>
    </w:p>
    <w:p w14:paraId="2B725156" w14:textId="494CDF6A" w:rsidR="257AEFD4" w:rsidRPr="005F518B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>O        192.168.0.32/28</w:t>
      </w:r>
    </w:p>
    <w:p w14:paraId="530A475B" w14:textId="0620B7C6" w:rsidR="257AEFD4" w:rsidRPr="005F518B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         [110/3] via 192.168.0.2, 00:09:14, GigabitEthernet0/0/0</w:t>
      </w:r>
    </w:p>
    <w:p w14:paraId="19723466" w14:textId="67CCC8DE" w:rsidR="257AEFD4" w:rsidRPr="005F518B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>O        192.168.0.48/28</w:t>
      </w:r>
    </w:p>
    <w:p w14:paraId="391E4D4F" w14:textId="1D32C97C" w:rsidR="257AEFD4" w:rsidRPr="005F518B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         [110/4] via 192.168.0.2, 00:09:14, GigabitEthernet0/0/0</w:t>
      </w:r>
    </w:p>
    <w:p w14:paraId="1615DFC2" w14:textId="4846EDAA" w:rsidR="257AEFD4" w:rsidRPr="005F518B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>C        192.168.0.64/28 is directly connected, Loopback0</w:t>
      </w:r>
    </w:p>
    <w:p w14:paraId="1A8875BC" w14:textId="110E57A0" w:rsidR="257AEFD4" w:rsidRPr="005F518B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>L        192.168.0.65/32 is directly connected, Loopback0</w:t>
      </w:r>
    </w:p>
    <w:p w14:paraId="79E94A94" w14:textId="58744D72" w:rsidR="257AEFD4" w:rsidRPr="005F518B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>O        192.168.0.81/32</w:t>
      </w:r>
    </w:p>
    <w:p w14:paraId="5F056A1D" w14:textId="26DB9FFE" w:rsidR="257AEFD4" w:rsidRPr="005F518B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         [110/2] via 192.168.0.2, 00:09:14, GigabitEthernet0/0/0</w:t>
      </w:r>
    </w:p>
    <w:p w14:paraId="75A96E76" w14:textId="78E64F04" w:rsidR="257AEFD4" w:rsidRPr="005F518B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>O        192.168.0.97/32</w:t>
      </w:r>
    </w:p>
    <w:p w14:paraId="40EFD0B6" w14:textId="519555C2" w:rsidR="257AEFD4" w:rsidRPr="005F518B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         [110/3] via 192.168.0.2, 00:09:14, GigabitEthernet0/0/0</w:t>
      </w:r>
    </w:p>
    <w:p w14:paraId="2D2B9244" w14:textId="44AF5422" w:rsidR="257AEFD4" w:rsidRPr="005F518B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>O        192.168.0.113/32</w:t>
      </w:r>
    </w:p>
    <w:p w14:paraId="7D36C72B" w14:textId="67B64B3D" w:rsidR="257AEFD4" w:rsidRPr="005F518B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         [110/4] via 192.168.0.2, 00:09:14, GigabitEthernet0/0/0</w:t>
      </w:r>
    </w:p>
    <w:p w14:paraId="09E07E57" w14:textId="09C64B1E" w:rsidR="257AEFD4" w:rsidRPr="005F518B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>O        192.168.0.129/32</w:t>
      </w:r>
    </w:p>
    <w:p w14:paraId="59E46B76" w14:textId="2CFB6093" w:rsidR="257AEFD4" w:rsidRPr="005F518B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         [110/5] via 192.168.0.2, 00:09:14, GigabitEthernet0/0/0</w:t>
      </w:r>
    </w:p>
    <w:p w14:paraId="36F58DFA" w14:textId="6744A2A3" w:rsidR="09E7B12A" w:rsidRPr="00711ACC" w:rsidRDefault="09E7B12A" w:rsidP="008552CB">
      <w:pPr>
        <w:spacing w:after="160"/>
        <w:rPr>
          <w:rFonts w:ascii="Courier New" w:eastAsia="Courier New" w:hAnsi="Courier New" w:cs="Courier New"/>
          <w:color w:val="000000" w:themeColor="text1"/>
          <w:sz w:val="2"/>
          <w:szCs w:val="2"/>
        </w:rPr>
      </w:pPr>
    </w:p>
    <w:p w14:paraId="7EA00EE4" w14:textId="01E7AA62" w:rsidR="09E7B12A" w:rsidRPr="005F518B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5F518B">
        <w:rPr>
          <w:rFonts w:ascii="Courier New" w:eastAsia="Courier New" w:hAnsi="Courier New" w:cs="Courier New"/>
          <w:b/>
          <w:bCs/>
          <w:color w:val="000000" w:themeColor="text1"/>
          <w:sz w:val="16"/>
          <w:szCs w:val="16"/>
        </w:rPr>
        <w:t>-R1#ping 192.168.0.65</w:t>
      </w:r>
    </w:p>
    <w:p w14:paraId="35B17F67" w14:textId="198E0E67" w:rsidR="257AEFD4" w:rsidRPr="005F518B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>Type escape sequence to abort.</w:t>
      </w:r>
    </w:p>
    <w:p w14:paraId="1F30FA17" w14:textId="6B650AD6" w:rsidR="257AEFD4" w:rsidRPr="005F518B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Sending 5, 100-byte ICMP </w:t>
      </w:r>
      <w:proofErr w:type="spellStart"/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>Echos</w:t>
      </w:r>
      <w:proofErr w:type="spellEnd"/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to 192.168.0.65, timeout is 2 seconds:</w:t>
      </w:r>
    </w:p>
    <w:p w14:paraId="30924395" w14:textId="1E8F2F7D" w:rsidR="257AEFD4" w:rsidRPr="005F518B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Success rate is 100 percent (5/5), round-trip min/avg/max = 1/1/1 </w:t>
      </w:r>
      <w:proofErr w:type="spellStart"/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>ms</w:t>
      </w:r>
      <w:proofErr w:type="spellEnd"/>
    </w:p>
    <w:p w14:paraId="64FFCE69" w14:textId="590075EF" w:rsidR="09E7B12A" w:rsidRPr="00711ACC" w:rsidRDefault="09E7B12A" w:rsidP="008552CB">
      <w:pPr>
        <w:spacing w:after="160"/>
        <w:rPr>
          <w:rFonts w:ascii="Courier New" w:eastAsia="Courier New" w:hAnsi="Courier New" w:cs="Courier New"/>
          <w:color w:val="000000" w:themeColor="text1"/>
          <w:sz w:val="2"/>
          <w:szCs w:val="2"/>
        </w:rPr>
      </w:pPr>
    </w:p>
    <w:p w14:paraId="70763A12" w14:textId="428662CA" w:rsidR="09E7B12A" w:rsidRPr="005F518B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5F518B">
        <w:rPr>
          <w:rFonts w:ascii="Courier New" w:eastAsia="Courier New" w:hAnsi="Courier New" w:cs="Courier New"/>
          <w:b/>
          <w:bCs/>
          <w:color w:val="000000" w:themeColor="text1"/>
          <w:sz w:val="16"/>
          <w:szCs w:val="16"/>
        </w:rPr>
        <w:t>-R1#ping 192.168.0.81</w:t>
      </w:r>
    </w:p>
    <w:p w14:paraId="0827DEE5" w14:textId="1B59282E" w:rsidR="257AEFD4" w:rsidRPr="005F518B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>Type escape sequence to abort.</w:t>
      </w:r>
    </w:p>
    <w:p w14:paraId="78A04B96" w14:textId="5DAD8F5C" w:rsidR="257AEFD4" w:rsidRPr="005F518B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Sending 5, 100-byte ICMP </w:t>
      </w:r>
      <w:proofErr w:type="spellStart"/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>Echos</w:t>
      </w:r>
      <w:proofErr w:type="spellEnd"/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to 192.168.0.81, timeout is 2 seconds:</w:t>
      </w:r>
    </w:p>
    <w:p w14:paraId="11F15ADC" w14:textId="46198FBF" w:rsidR="257AEFD4" w:rsidRPr="005F518B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Success rate is 100 percent (5/5), round-trip min/avg/max = 1/1/1 </w:t>
      </w:r>
      <w:proofErr w:type="spellStart"/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>ms</w:t>
      </w:r>
      <w:proofErr w:type="spellEnd"/>
    </w:p>
    <w:p w14:paraId="5BF4DC18" w14:textId="152F8A93" w:rsidR="09E7B12A" w:rsidRPr="00711ACC" w:rsidRDefault="09E7B12A" w:rsidP="008552CB">
      <w:pPr>
        <w:spacing w:after="160"/>
        <w:rPr>
          <w:rFonts w:ascii="Courier New" w:eastAsia="Courier New" w:hAnsi="Courier New" w:cs="Courier New"/>
          <w:color w:val="000000" w:themeColor="text1"/>
          <w:sz w:val="2"/>
          <w:szCs w:val="2"/>
        </w:rPr>
      </w:pPr>
    </w:p>
    <w:p w14:paraId="331B9D36" w14:textId="5EA274D5" w:rsidR="09E7B12A" w:rsidRPr="005F518B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5F518B">
        <w:rPr>
          <w:rFonts w:ascii="Courier New" w:eastAsia="Courier New" w:hAnsi="Courier New" w:cs="Courier New"/>
          <w:b/>
          <w:bCs/>
          <w:color w:val="000000" w:themeColor="text1"/>
          <w:sz w:val="16"/>
          <w:szCs w:val="16"/>
        </w:rPr>
        <w:t>-R1#ping 192.168.0.97</w:t>
      </w:r>
    </w:p>
    <w:p w14:paraId="728008CF" w14:textId="0669B1FD" w:rsidR="257AEFD4" w:rsidRPr="005F518B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>Type escape sequence to abort.</w:t>
      </w:r>
    </w:p>
    <w:p w14:paraId="5A0851F8" w14:textId="111F3E66" w:rsidR="257AEFD4" w:rsidRPr="005F518B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Sending 5, 100-byte ICMP </w:t>
      </w:r>
      <w:proofErr w:type="spellStart"/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>Echos</w:t>
      </w:r>
      <w:proofErr w:type="spellEnd"/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to 192.168.0.97, timeout is 2 seconds:</w:t>
      </w:r>
    </w:p>
    <w:p w14:paraId="777716D5" w14:textId="5B465474" w:rsidR="257AEFD4" w:rsidRPr="005F518B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Success rate is 100 percent (5/5), round-trip min/avg/max = 1/1/4 </w:t>
      </w:r>
      <w:proofErr w:type="spellStart"/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>ms</w:t>
      </w:r>
      <w:proofErr w:type="spellEnd"/>
    </w:p>
    <w:p w14:paraId="6B73F40C" w14:textId="4A9ADFDF" w:rsidR="09E7B12A" w:rsidRPr="00711ACC" w:rsidRDefault="09E7B12A" w:rsidP="008552CB">
      <w:pPr>
        <w:spacing w:after="160"/>
        <w:rPr>
          <w:rFonts w:ascii="Courier New" w:eastAsia="Courier New" w:hAnsi="Courier New" w:cs="Courier New"/>
          <w:color w:val="000000" w:themeColor="text1"/>
          <w:sz w:val="2"/>
          <w:szCs w:val="2"/>
        </w:rPr>
      </w:pPr>
    </w:p>
    <w:p w14:paraId="06E7404A" w14:textId="6CFCB29B" w:rsidR="09E7B12A" w:rsidRPr="005F518B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5F518B">
        <w:rPr>
          <w:rFonts w:ascii="Courier New" w:eastAsia="Courier New" w:hAnsi="Courier New" w:cs="Courier New"/>
          <w:b/>
          <w:bCs/>
          <w:color w:val="000000" w:themeColor="text1"/>
          <w:sz w:val="16"/>
          <w:szCs w:val="16"/>
        </w:rPr>
        <w:t>-R1#ping 192.168.0.113</w:t>
      </w:r>
    </w:p>
    <w:p w14:paraId="0F9295A9" w14:textId="0ED0933F" w:rsidR="257AEFD4" w:rsidRPr="005F518B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>Type escape sequence to abort.</w:t>
      </w:r>
    </w:p>
    <w:p w14:paraId="0D79942E" w14:textId="05456454" w:rsidR="257AEFD4" w:rsidRPr="005F518B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Sending 5, 100-byte ICMP </w:t>
      </w:r>
      <w:proofErr w:type="spellStart"/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>Echos</w:t>
      </w:r>
      <w:proofErr w:type="spellEnd"/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to 192.168.0.113, timeout is 2 seconds:</w:t>
      </w:r>
    </w:p>
    <w:p w14:paraId="29973B2A" w14:textId="1A16DCB9" w:rsidR="257AEFD4" w:rsidRPr="005F518B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Success rate is 100 percent (5/5), round-trip min/avg/max = 1/1/1 </w:t>
      </w:r>
      <w:proofErr w:type="spellStart"/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>ms</w:t>
      </w:r>
      <w:proofErr w:type="spellEnd"/>
    </w:p>
    <w:p w14:paraId="0F8E1194" w14:textId="11FFC1A2" w:rsidR="09E7B12A" w:rsidRPr="00711ACC" w:rsidRDefault="09E7B12A" w:rsidP="008552CB">
      <w:pPr>
        <w:spacing w:after="160"/>
        <w:rPr>
          <w:rFonts w:ascii="Courier New" w:eastAsia="Courier New" w:hAnsi="Courier New" w:cs="Courier New"/>
          <w:color w:val="000000" w:themeColor="text1"/>
          <w:sz w:val="2"/>
          <w:szCs w:val="2"/>
        </w:rPr>
      </w:pPr>
    </w:p>
    <w:p w14:paraId="2C11824A" w14:textId="45AB2F31" w:rsidR="09E7B12A" w:rsidRPr="005F518B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5F518B">
        <w:rPr>
          <w:rFonts w:ascii="Courier New" w:eastAsia="Courier New" w:hAnsi="Courier New" w:cs="Courier New"/>
          <w:b/>
          <w:bCs/>
          <w:color w:val="000000" w:themeColor="text1"/>
          <w:sz w:val="16"/>
          <w:szCs w:val="16"/>
        </w:rPr>
        <w:lastRenderedPageBreak/>
        <w:t>-R1#ping 192.168.0.129</w:t>
      </w:r>
    </w:p>
    <w:p w14:paraId="7C195B05" w14:textId="7AC7F783" w:rsidR="257AEFD4" w:rsidRPr="005F518B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>Type escape sequence to abort.</w:t>
      </w:r>
    </w:p>
    <w:p w14:paraId="77454F68" w14:textId="6FC6B71C" w:rsidR="257AEFD4" w:rsidRPr="005F518B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Sending 5, 100-byte ICMP </w:t>
      </w:r>
      <w:proofErr w:type="spellStart"/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>Echos</w:t>
      </w:r>
      <w:proofErr w:type="spellEnd"/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to 192.168.0.129, timeout is 2 seconds:</w:t>
      </w:r>
    </w:p>
    <w:p w14:paraId="5B698173" w14:textId="78351C2D" w:rsidR="09E7B12A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Success rate is 100 percent (5/5), round-trip min/avg/max = 1/1/1 </w:t>
      </w:r>
      <w:proofErr w:type="spellStart"/>
      <w:r w:rsidRPr="005F518B">
        <w:rPr>
          <w:rFonts w:ascii="Courier New" w:eastAsia="Courier New" w:hAnsi="Courier New" w:cs="Courier New"/>
          <w:color w:val="000000" w:themeColor="text1"/>
          <w:sz w:val="16"/>
          <w:szCs w:val="16"/>
        </w:rPr>
        <w:t>ms</w:t>
      </w:r>
      <w:proofErr w:type="spellEnd"/>
    </w:p>
    <w:p w14:paraId="70789060" w14:textId="44AA691B" w:rsidR="00CB15B5" w:rsidRDefault="00CB15B5" w:rsidP="008552CB">
      <w:pPr>
        <w:spacing w:after="160"/>
        <w:rPr>
          <w:rFonts w:ascii="Courier New" w:eastAsia="Courier New" w:hAnsi="Courier New" w:cs="Courier New"/>
          <w:color w:val="000000" w:themeColor="text1"/>
          <w:sz w:val="2"/>
          <w:szCs w:val="2"/>
        </w:rPr>
      </w:pPr>
    </w:p>
    <w:p w14:paraId="0853A1CE" w14:textId="01232D82" w:rsidR="257AEFD4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8"/>
          <w:szCs w:val="18"/>
        </w:rPr>
      </w:pPr>
      <w:r w:rsidRPr="09E7B12A">
        <w:rPr>
          <w:rFonts w:ascii="Courier New" w:eastAsia="Courier New" w:hAnsi="Courier New" w:cs="Courier New"/>
          <w:b/>
          <w:bCs/>
          <w:color w:val="000000" w:themeColor="text1"/>
          <w:sz w:val="18"/>
          <w:szCs w:val="18"/>
          <w:u w:val="single"/>
        </w:rPr>
        <w:t>Router 2:</w:t>
      </w:r>
    </w:p>
    <w:p w14:paraId="3734562F" w14:textId="36F190BB" w:rsidR="09E7B12A" w:rsidRPr="00CB15B5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CB15B5">
        <w:rPr>
          <w:rFonts w:ascii="Courier New" w:eastAsia="Courier New" w:hAnsi="Courier New" w:cs="Courier New"/>
          <w:b/>
          <w:bCs/>
          <w:color w:val="000000" w:themeColor="text1"/>
          <w:sz w:val="16"/>
          <w:szCs w:val="16"/>
        </w:rPr>
        <w:t>-R2#show run</w:t>
      </w:r>
    </w:p>
    <w:p w14:paraId="7593A59D" w14:textId="0E36F6F9" w:rsidR="257AEFD4" w:rsidRPr="00CB15B5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Building configuration... </w:t>
      </w:r>
    </w:p>
    <w:p w14:paraId="56E88ABA" w14:textId="1ECEB832" w:rsidR="257AEFD4" w:rsidRPr="00CB15B5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Current </w:t>
      </w:r>
      <w:proofErr w:type="gramStart"/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>configuration :</w:t>
      </w:r>
      <w:proofErr w:type="gramEnd"/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1866 bytes</w:t>
      </w:r>
    </w:p>
    <w:p w14:paraId="4A03F4A7" w14:textId="778FAB1D" w:rsidR="257AEFD4" w:rsidRPr="00CB15B5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>Last configuration change at 17:38:14 UTC Thu Sep 9</w:t>
      </w:r>
      <w:proofErr w:type="gramStart"/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2021</w:t>
      </w:r>
      <w:proofErr w:type="gramEnd"/>
    </w:p>
    <w:p w14:paraId="6B57FF07" w14:textId="5B1DB86C" w:rsidR="257AEFD4" w:rsidRPr="00CB15B5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>version 15.5</w:t>
      </w:r>
    </w:p>
    <w:p w14:paraId="017680CA" w14:textId="0BDB6C13" w:rsidR="257AEFD4" w:rsidRPr="00CB15B5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>service timestamps debug datetime msec</w:t>
      </w:r>
    </w:p>
    <w:p w14:paraId="21039B41" w14:textId="091E5D45" w:rsidR="257AEFD4" w:rsidRPr="00CB15B5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>service timestamps log datetime msec</w:t>
      </w:r>
    </w:p>
    <w:p w14:paraId="40535718" w14:textId="5393D4EA" w:rsidR="257AEFD4" w:rsidRPr="00CB15B5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>no platform punt-keepalive disable-kernel-core</w:t>
      </w:r>
    </w:p>
    <w:p w14:paraId="142FE2C6" w14:textId="147BF158" w:rsidR="257AEFD4" w:rsidRPr="00CB15B5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>hostname R2</w:t>
      </w:r>
    </w:p>
    <w:p w14:paraId="052E0088" w14:textId="2B2B455A" w:rsidR="257AEFD4" w:rsidRPr="00CB15B5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>boot-start-marker</w:t>
      </w:r>
    </w:p>
    <w:p w14:paraId="630CBF35" w14:textId="46ED68D4" w:rsidR="257AEFD4" w:rsidRPr="00CB15B5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>boot-end-marker</w:t>
      </w:r>
    </w:p>
    <w:p w14:paraId="2F3AA527" w14:textId="2B27AEFA" w:rsidR="257AEFD4" w:rsidRPr="00CB15B5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proofErr w:type="spellStart"/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>vrf</w:t>
      </w:r>
      <w:proofErr w:type="spellEnd"/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definition </w:t>
      </w:r>
      <w:proofErr w:type="spellStart"/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>Mgmt-intf</w:t>
      </w:r>
      <w:proofErr w:type="spellEnd"/>
    </w:p>
    <w:p w14:paraId="6C994C8F" w14:textId="0808293D" w:rsidR="257AEFD4" w:rsidRPr="00CB15B5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>address-family ipv4</w:t>
      </w:r>
    </w:p>
    <w:p w14:paraId="2A5E63A5" w14:textId="0A6BBF45" w:rsidR="257AEFD4" w:rsidRPr="00CB15B5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>exit-address-family</w:t>
      </w:r>
    </w:p>
    <w:p w14:paraId="0F9006CF" w14:textId="6F1B5B52" w:rsidR="257AEFD4" w:rsidRPr="00CB15B5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>address-family ipv6</w:t>
      </w:r>
    </w:p>
    <w:p w14:paraId="7818285A" w14:textId="7DD23FF5" w:rsidR="257AEFD4" w:rsidRPr="00CB15B5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>exit-address-family</w:t>
      </w:r>
    </w:p>
    <w:p w14:paraId="062264A3" w14:textId="4A496CD2" w:rsidR="257AEFD4" w:rsidRPr="00CB15B5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no </w:t>
      </w:r>
      <w:proofErr w:type="spellStart"/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>aaa</w:t>
      </w:r>
      <w:proofErr w:type="spellEnd"/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</w:t>
      </w:r>
      <w:proofErr w:type="gramStart"/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>new-model</w:t>
      </w:r>
      <w:proofErr w:type="gramEnd"/>
    </w:p>
    <w:p w14:paraId="5E80588C" w14:textId="4DCC4E79" w:rsidR="257AEFD4" w:rsidRPr="00CB15B5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>subscriber templating</w:t>
      </w:r>
    </w:p>
    <w:p w14:paraId="1A396790" w14:textId="5B1D69E3" w:rsidR="257AEFD4" w:rsidRPr="00CB15B5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>multilink bundle-name authenticated</w:t>
      </w:r>
    </w:p>
    <w:p w14:paraId="1C9168EB" w14:textId="57355982" w:rsidR="257AEFD4" w:rsidRPr="00CB15B5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license </w:t>
      </w:r>
      <w:proofErr w:type="spellStart"/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>udi</w:t>
      </w:r>
      <w:proofErr w:type="spellEnd"/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>pid</w:t>
      </w:r>
      <w:proofErr w:type="spellEnd"/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ISR4321/K9 </w:t>
      </w:r>
      <w:proofErr w:type="spellStart"/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>sn</w:t>
      </w:r>
      <w:proofErr w:type="spellEnd"/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FDO21500G1N</w:t>
      </w:r>
    </w:p>
    <w:p w14:paraId="7BF78DC1" w14:textId="3B59F825" w:rsidR="257AEFD4" w:rsidRPr="00CB15B5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>spanning-tree extend system-id</w:t>
      </w:r>
    </w:p>
    <w:p w14:paraId="21F3330C" w14:textId="412CC581" w:rsidR="257AEFD4" w:rsidRPr="00CB15B5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>redundancy</w:t>
      </w:r>
    </w:p>
    <w:p w14:paraId="4F661FF4" w14:textId="71E26CF5" w:rsidR="257AEFD4" w:rsidRPr="00CB15B5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>mode none</w:t>
      </w:r>
    </w:p>
    <w:p w14:paraId="3FFDE2A9" w14:textId="22CCFF53" w:rsidR="257AEFD4" w:rsidRPr="00CB15B5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proofErr w:type="spellStart"/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>vlan</w:t>
      </w:r>
      <w:proofErr w:type="spellEnd"/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internal allocation policy ascending</w:t>
      </w:r>
    </w:p>
    <w:p w14:paraId="3ADB95AC" w14:textId="02CF0AC6" w:rsidR="257AEFD4" w:rsidRPr="00CB15B5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>interface Loopback0</w:t>
      </w:r>
    </w:p>
    <w:p w14:paraId="470AA886" w14:textId="6D19A8AA" w:rsidR="257AEFD4" w:rsidRPr="00CB15B5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proofErr w:type="spellStart"/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>ip</w:t>
      </w:r>
      <w:proofErr w:type="spellEnd"/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address 192.168.0.81 255.255.255.240</w:t>
      </w:r>
    </w:p>
    <w:p w14:paraId="44EF560E" w14:textId="1C8F6EF9" w:rsidR="257AEFD4" w:rsidRPr="00CB15B5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>interface GigabitEthernet0/0/0</w:t>
      </w:r>
    </w:p>
    <w:p w14:paraId="4CE2103D" w14:textId="3C168F75" w:rsidR="257AEFD4" w:rsidRPr="00CB15B5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proofErr w:type="spellStart"/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>ip</w:t>
      </w:r>
      <w:proofErr w:type="spellEnd"/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address 192.168.0.2 255.255.255.240</w:t>
      </w:r>
    </w:p>
    <w:p w14:paraId="51438C6C" w14:textId="4FF69231" w:rsidR="257AEFD4" w:rsidRPr="00CB15B5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>negotiation auto</w:t>
      </w:r>
    </w:p>
    <w:p w14:paraId="60FA4E8E" w14:textId="3CA4D658" w:rsidR="257AEFD4" w:rsidRPr="00CB15B5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>interface GigabitEthernet0/0/1</w:t>
      </w:r>
    </w:p>
    <w:p w14:paraId="225D4244" w14:textId="06803519" w:rsidR="257AEFD4" w:rsidRPr="00CB15B5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proofErr w:type="spellStart"/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>ip</w:t>
      </w:r>
      <w:proofErr w:type="spellEnd"/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address 192.168.0.17 255.255.255.240</w:t>
      </w:r>
    </w:p>
    <w:p w14:paraId="57B515C7" w14:textId="7DF008BF" w:rsidR="257AEFD4" w:rsidRPr="00CB15B5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>negotiation auto</w:t>
      </w:r>
    </w:p>
    <w:p w14:paraId="6F2932C1" w14:textId="7A0798F6" w:rsidR="257AEFD4" w:rsidRPr="00CB15B5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>interface Serial0/1/0</w:t>
      </w:r>
    </w:p>
    <w:p w14:paraId="31A0368B" w14:textId="3EC55637" w:rsidR="257AEFD4" w:rsidRPr="00CB15B5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no </w:t>
      </w:r>
      <w:proofErr w:type="spellStart"/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>ip</w:t>
      </w:r>
      <w:proofErr w:type="spellEnd"/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address</w:t>
      </w:r>
    </w:p>
    <w:p w14:paraId="0CE59C9B" w14:textId="722A0F31" w:rsidR="257AEFD4" w:rsidRPr="00CB15B5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lastRenderedPageBreak/>
        <w:t>shutdown</w:t>
      </w:r>
    </w:p>
    <w:p w14:paraId="028C43BC" w14:textId="67166105" w:rsidR="257AEFD4" w:rsidRPr="00CB15B5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>interface Serial0/1/1</w:t>
      </w:r>
    </w:p>
    <w:p w14:paraId="1A9CA86C" w14:textId="60D59101" w:rsidR="257AEFD4" w:rsidRPr="00CB15B5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no </w:t>
      </w:r>
      <w:proofErr w:type="spellStart"/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>ip</w:t>
      </w:r>
      <w:proofErr w:type="spellEnd"/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address</w:t>
      </w:r>
    </w:p>
    <w:p w14:paraId="73A48305" w14:textId="2640B837" w:rsidR="257AEFD4" w:rsidRPr="00CB15B5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>shutdown</w:t>
      </w:r>
    </w:p>
    <w:p w14:paraId="1C6188C5" w14:textId="379FA898" w:rsidR="257AEFD4" w:rsidRPr="00CB15B5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>interface GigabitEthernet0/2/0</w:t>
      </w:r>
    </w:p>
    <w:p w14:paraId="4AF409FB" w14:textId="6D80500E" w:rsidR="257AEFD4" w:rsidRPr="00CB15B5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no </w:t>
      </w:r>
      <w:proofErr w:type="spellStart"/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>ip</w:t>
      </w:r>
      <w:proofErr w:type="spellEnd"/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address</w:t>
      </w:r>
    </w:p>
    <w:p w14:paraId="117F867C" w14:textId="25B61DC1" w:rsidR="257AEFD4" w:rsidRPr="00CB15B5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>shutdown</w:t>
      </w:r>
    </w:p>
    <w:p w14:paraId="4FD67815" w14:textId="5CC6F859" w:rsidR="257AEFD4" w:rsidRPr="00CB15B5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>negotiation auto</w:t>
      </w:r>
    </w:p>
    <w:p w14:paraId="233DFF64" w14:textId="21EA2B40" w:rsidR="257AEFD4" w:rsidRPr="00CB15B5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>interface GigabitEthernet0/2/1</w:t>
      </w:r>
    </w:p>
    <w:p w14:paraId="0BCBBA06" w14:textId="5EB6A1BB" w:rsidR="257AEFD4" w:rsidRPr="00CB15B5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no </w:t>
      </w:r>
      <w:proofErr w:type="spellStart"/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>ip</w:t>
      </w:r>
      <w:proofErr w:type="spellEnd"/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address</w:t>
      </w:r>
    </w:p>
    <w:p w14:paraId="2708ADA1" w14:textId="5D5BC5E7" w:rsidR="257AEFD4" w:rsidRPr="00CB15B5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>shutdown</w:t>
      </w:r>
    </w:p>
    <w:p w14:paraId="1FCE9C15" w14:textId="0BD1D014" w:rsidR="257AEFD4" w:rsidRPr="00CB15B5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>negotiation auto</w:t>
      </w:r>
    </w:p>
    <w:p w14:paraId="3BFD152C" w14:textId="61E625D2" w:rsidR="257AEFD4" w:rsidRPr="00CB15B5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>interface GigabitEthernet0</w:t>
      </w:r>
    </w:p>
    <w:p w14:paraId="23F1C42D" w14:textId="4429AB4D" w:rsidR="257AEFD4" w:rsidRPr="00CB15B5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proofErr w:type="spellStart"/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>vrf</w:t>
      </w:r>
      <w:proofErr w:type="spellEnd"/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forwarding </w:t>
      </w:r>
      <w:proofErr w:type="spellStart"/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>Mgmt-intf</w:t>
      </w:r>
      <w:proofErr w:type="spellEnd"/>
    </w:p>
    <w:p w14:paraId="315B3CAF" w14:textId="3380C329" w:rsidR="257AEFD4" w:rsidRPr="00CB15B5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no </w:t>
      </w:r>
      <w:proofErr w:type="spellStart"/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>ip</w:t>
      </w:r>
      <w:proofErr w:type="spellEnd"/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address</w:t>
      </w:r>
    </w:p>
    <w:p w14:paraId="7D8236AF" w14:textId="6BCD00CA" w:rsidR="257AEFD4" w:rsidRPr="00CB15B5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>shutdown</w:t>
      </w:r>
    </w:p>
    <w:p w14:paraId="0567144B" w14:textId="6978CB38" w:rsidR="257AEFD4" w:rsidRPr="00CB15B5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>negotiation auto</w:t>
      </w:r>
    </w:p>
    <w:p w14:paraId="55FD7B8B" w14:textId="0ACCDAFC" w:rsidR="257AEFD4" w:rsidRPr="00CB15B5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>interface Vlan1</w:t>
      </w:r>
    </w:p>
    <w:p w14:paraId="13AA0A32" w14:textId="74323FDA" w:rsidR="257AEFD4" w:rsidRPr="00CB15B5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no </w:t>
      </w:r>
      <w:proofErr w:type="spellStart"/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>ip</w:t>
      </w:r>
      <w:proofErr w:type="spellEnd"/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address</w:t>
      </w:r>
    </w:p>
    <w:p w14:paraId="20179EDC" w14:textId="13BC669B" w:rsidR="257AEFD4" w:rsidRPr="00CB15B5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>shutdown</w:t>
      </w:r>
    </w:p>
    <w:p w14:paraId="23D300FB" w14:textId="3AD907D3" w:rsidR="257AEFD4" w:rsidRPr="00CB15B5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router </w:t>
      </w:r>
      <w:proofErr w:type="spellStart"/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>ospf</w:t>
      </w:r>
      <w:proofErr w:type="spellEnd"/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1</w:t>
      </w:r>
    </w:p>
    <w:p w14:paraId="2AF44F79" w14:textId="1AA6AF05" w:rsidR="257AEFD4" w:rsidRPr="00CB15B5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>network 192.168.0.0 0.0.0.15 area 0</w:t>
      </w:r>
    </w:p>
    <w:p w14:paraId="0A9819EB" w14:textId="22AB37AA" w:rsidR="257AEFD4" w:rsidRPr="00CB15B5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>network 192.168.0.16 0.0.0.15 area 0</w:t>
      </w:r>
    </w:p>
    <w:p w14:paraId="6A9A8BCE" w14:textId="7C8923E2" w:rsidR="257AEFD4" w:rsidRPr="00CB15B5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>network 192.168.0.32 0.0.0.15 area 0</w:t>
      </w:r>
    </w:p>
    <w:p w14:paraId="7119DAD2" w14:textId="6B3C56BD" w:rsidR="257AEFD4" w:rsidRPr="00CB15B5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>network 192.168.0.48 0.0.0.15 area 0</w:t>
      </w:r>
    </w:p>
    <w:p w14:paraId="3DC4F3AA" w14:textId="03CC0144" w:rsidR="257AEFD4" w:rsidRPr="00CB15B5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>network 192.168.0.64 0.0.0.15 area 0</w:t>
      </w:r>
    </w:p>
    <w:p w14:paraId="25486AB7" w14:textId="547D7359" w:rsidR="257AEFD4" w:rsidRPr="00CB15B5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>network 192.168.0.80 0.0.0.15 area 0</w:t>
      </w:r>
    </w:p>
    <w:p w14:paraId="60786702" w14:textId="05762FE5" w:rsidR="257AEFD4" w:rsidRPr="00CB15B5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>network 192.168.0.96 0.0.0.15 area 0</w:t>
      </w:r>
    </w:p>
    <w:p w14:paraId="1A64280C" w14:textId="4A4EB85B" w:rsidR="257AEFD4" w:rsidRPr="00CB15B5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>network 192.168.0.112 0.0.0.15 area 0</w:t>
      </w:r>
    </w:p>
    <w:p w14:paraId="688765B7" w14:textId="29A338BB" w:rsidR="257AEFD4" w:rsidRPr="00CB15B5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>network 192.168.0.128 0.0.0.15 area 0</w:t>
      </w:r>
    </w:p>
    <w:p w14:paraId="2885F7C2" w14:textId="79B957FD" w:rsidR="257AEFD4" w:rsidRPr="00CB15B5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proofErr w:type="spellStart"/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>ip</w:t>
      </w:r>
      <w:proofErr w:type="spellEnd"/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forward-protocol </w:t>
      </w:r>
      <w:proofErr w:type="spellStart"/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>nd</w:t>
      </w:r>
      <w:proofErr w:type="spellEnd"/>
    </w:p>
    <w:p w14:paraId="0F0CF3F5" w14:textId="6C12AE63" w:rsidR="257AEFD4" w:rsidRPr="00CB15B5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no </w:t>
      </w:r>
      <w:proofErr w:type="spellStart"/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>ip</w:t>
      </w:r>
      <w:proofErr w:type="spellEnd"/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http server</w:t>
      </w:r>
    </w:p>
    <w:p w14:paraId="7150F559" w14:textId="653C9FA0" w:rsidR="257AEFD4" w:rsidRPr="00CB15B5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no </w:t>
      </w:r>
      <w:proofErr w:type="spellStart"/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>ip</w:t>
      </w:r>
      <w:proofErr w:type="spellEnd"/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http </w:t>
      </w:r>
      <w:proofErr w:type="gramStart"/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>secure-server</w:t>
      </w:r>
      <w:proofErr w:type="gramEnd"/>
    </w:p>
    <w:p w14:paraId="0A0D76D4" w14:textId="6A9CC2F8" w:rsidR="257AEFD4" w:rsidRPr="00CB15B5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proofErr w:type="spellStart"/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>ip</w:t>
      </w:r>
      <w:proofErr w:type="spellEnd"/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>tftp</w:t>
      </w:r>
      <w:proofErr w:type="spellEnd"/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source-interface GigabitEthernet0</w:t>
      </w:r>
    </w:p>
    <w:p w14:paraId="6DCF6658" w14:textId="7EFCF8DF" w:rsidR="257AEFD4" w:rsidRPr="00CB15B5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>control-plane</w:t>
      </w:r>
    </w:p>
    <w:p w14:paraId="0EE1BA56" w14:textId="77F59F6A" w:rsidR="257AEFD4" w:rsidRPr="00CB15B5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>line con 0</w:t>
      </w:r>
    </w:p>
    <w:p w14:paraId="13945FB4" w14:textId="33792BCB" w:rsidR="257AEFD4" w:rsidRPr="00CB15B5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proofErr w:type="spellStart"/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>stopbits</w:t>
      </w:r>
      <w:proofErr w:type="spellEnd"/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1</w:t>
      </w:r>
    </w:p>
    <w:p w14:paraId="7CE2BEA7" w14:textId="12E60C27" w:rsidR="257AEFD4" w:rsidRPr="00CB15B5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>line aux 0</w:t>
      </w:r>
    </w:p>
    <w:p w14:paraId="3613307C" w14:textId="64B9F46E" w:rsidR="257AEFD4" w:rsidRPr="00CB15B5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proofErr w:type="spellStart"/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>stopbits</w:t>
      </w:r>
      <w:proofErr w:type="spellEnd"/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1</w:t>
      </w:r>
    </w:p>
    <w:p w14:paraId="2640E35A" w14:textId="1C8FFADA" w:rsidR="257AEFD4" w:rsidRPr="00CB15B5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line </w:t>
      </w:r>
      <w:proofErr w:type="spellStart"/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>vty</w:t>
      </w:r>
      <w:proofErr w:type="spellEnd"/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0 4</w:t>
      </w:r>
    </w:p>
    <w:p w14:paraId="0A2E4B6A" w14:textId="3F9289FF" w:rsidR="257AEFD4" w:rsidRPr="00CB15B5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lastRenderedPageBreak/>
        <w:t>login</w:t>
      </w:r>
    </w:p>
    <w:p w14:paraId="49ADCB22" w14:textId="1C711B2A" w:rsidR="257AEFD4" w:rsidRPr="00CB15B5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>end</w:t>
      </w:r>
    </w:p>
    <w:p w14:paraId="4244EBE0" w14:textId="73DD4A5B" w:rsidR="257AEFD4" w:rsidRPr="002F06DB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2"/>
          <w:szCs w:val="2"/>
        </w:rPr>
      </w:pPr>
      <w:r w:rsidRPr="002F06DB">
        <w:rPr>
          <w:rFonts w:ascii="Courier New" w:eastAsia="Courier New" w:hAnsi="Courier New" w:cs="Courier New"/>
          <w:color w:val="000000" w:themeColor="text1"/>
          <w:sz w:val="2"/>
          <w:szCs w:val="2"/>
        </w:rPr>
        <w:t xml:space="preserve"> </w:t>
      </w:r>
    </w:p>
    <w:p w14:paraId="11F280D5" w14:textId="6C04C8A3" w:rsidR="09E7B12A" w:rsidRPr="00CB15B5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CB15B5">
        <w:rPr>
          <w:rFonts w:ascii="Courier New" w:eastAsia="Courier New" w:hAnsi="Courier New" w:cs="Courier New"/>
          <w:b/>
          <w:bCs/>
          <w:color w:val="000000" w:themeColor="text1"/>
          <w:sz w:val="16"/>
          <w:szCs w:val="16"/>
        </w:rPr>
        <w:t xml:space="preserve">-R2#show </w:t>
      </w:r>
      <w:proofErr w:type="spellStart"/>
      <w:r w:rsidRPr="00CB15B5">
        <w:rPr>
          <w:rFonts w:ascii="Courier New" w:eastAsia="Courier New" w:hAnsi="Courier New" w:cs="Courier New"/>
          <w:b/>
          <w:bCs/>
          <w:color w:val="000000" w:themeColor="text1"/>
          <w:sz w:val="16"/>
          <w:szCs w:val="16"/>
        </w:rPr>
        <w:t>ip</w:t>
      </w:r>
      <w:proofErr w:type="spellEnd"/>
      <w:r w:rsidRPr="00CB15B5">
        <w:rPr>
          <w:rFonts w:ascii="Courier New" w:eastAsia="Courier New" w:hAnsi="Courier New" w:cs="Courier New"/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CB15B5">
        <w:rPr>
          <w:rFonts w:ascii="Courier New" w:eastAsia="Courier New" w:hAnsi="Courier New" w:cs="Courier New"/>
          <w:b/>
          <w:bCs/>
          <w:color w:val="000000" w:themeColor="text1"/>
          <w:sz w:val="16"/>
          <w:szCs w:val="16"/>
        </w:rPr>
        <w:t>ospf</w:t>
      </w:r>
      <w:proofErr w:type="spellEnd"/>
      <w:r w:rsidRPr="00CB15B5">
        <w:rPr>
          <w:rFonts w:ascii="Courier New" w:eastAsia="Courier New" w:hAnsi="Courier New" w:cs="Courier New"/>
          <w:b/>
          <w:bCs/>
          <w:color w:val="000000" w:themeColor="text1"/>
          <w:sz w:val="16"/>
          <w:szCs w:val="16"/>
        </w:rPr>
        <w:t xml:space="preserve"> neighbor</w:t>
      </w:r>
    </w:p>
    <w:p w14:paraId="145C664E" w14:textId="7AE798B4" w:rsidR="257AEFD4" w:rsidRPr="00CB15B5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Neighbor ID     </w:t>
      </w:r>
      <w:proofErr w:type="spellStart"/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>Pri</w:t>
      </w:r>
      <w:proofErr w:type="spellEnd"/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 State           Dead Time   Address         Interface</w:t>
      </w:r>
    </w:p>
    <w:p w14:paraId="04A36CE5" w14:textId="6D9BB911" w:rsidR="257AEFD4" w:rsidRPr="00CB15B5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>192.168.0.97      1   FULL/DR         00:00:37    192.168.0.18    GigabitEthernet0/0/1</w:t>
      </w:r>
    </w:p>
    <w:p w14:paraId="0806CA6B" w14:textId="5802EA5A" w:rsidR="257AEFD4" w:rsidRPr="00CB15B5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>192.168.0.65      1   FULL/BDR        00:00:38    192.168.0.1     GigabitEthernet0/0/0</w:t>
      </w:r>
    </w:p>
    <w:p w14:paraId="08AA3862" w14:textId="6CC451D3" w:rsidR="09E7B12A" w:rsidRPr="002F06DB" w:rsidRDefault="09E7B12A" w:rsidP="008552CB">
      <w:pPr>
        <w:spacing w:after="160"/>
        <w:rPr>
          <w:rFonts w:ascii="Courier New" w:eastAsia="Courier New" w:hAnsi="Courier New" w:cs="Courier New"/>
          <w:color w:val="000000" w:themeColor="text1"/>
          <w:sz w:val="2"/>
          <w:szCs w:val="2"/>
        </w:rPr>
      </w:pPr>
    </w:p>
    <w:p w14:paraId="015246A2" w14:textId="57986B1E" w:rsidR="257AEFD4" w:rsidRPr="009413D4" w:rsidRDefault="009413D4" w:rsidP="008552CB">
      <w:pPr>
        <w:spacing w:after="160"/>
        <w:rPr>
          <w:rFonts w:ascii="Courier New" w:eastAsia="Courier New" w:hAnsi="Courier New" w:cs="Courier New"/>
          <w:b/>
          <w:bCs/>
          <w:color w:val="000000" w:themeColor="text1"/>
          <w:sz w:val="16"/>
          <w:szCs w:val="16"/>
        </w:rPr>
      </w:pPr>
      <w:r w:rsidRPr="009413D4">
        <w:rPr>
          <w:rFonts w:ascii="Courier New" w:eastAsia="Courier New" w:hAnsi="Courier New" w:cs="Courier New"/>
          <w:b/>
          <w:bCs/>
          <w:color w:val="000000" w:themeColor="text1"/>
          <w:sz w:val="16"/>
          <w:szCs w:val="16"/>
        </w:rPr>
        <w:t>-</w:t>
      </w:r>
      <w:r w:rsidR="257AEFD4" w:rsidRPr="009413D4">
        <w:rPr>
          <w:rFonts w:ascii="Courier New" w:eastAsia="Courier New" w:hAnsi="Courier New" w:cs="Courier New"/>
          <w:b/>
          <w:bCs/>
          <w:color w:val="000000" w:themeColor="text1"/>
          <w:sz w:val="16"/>
          <w:szCs w:val="16"/>
        </w:rPr>
        <w:t xml:space="preserve">R2#show </w:t>
      </w:r>
      <w:proofErr w:type="spellStart"/>
      <w:r w:rsidR="257AEFD4" w:rsidRPr="009413D4">
        <w:rPr>
          <w:rFonts w:ascii="Courier New" w:eastAsia="Courier New" w:hAnsi="Courier New" w:cs="Courier New"/>
          <w:b/>
          <w:bCs/>
          <w:color w:val="000000" w:themeColor="text1"/>
          <w:sz w:val="16"/>
          <w:szCs w:val="16"/>
        </w:rPr>
        <w:t>ip</w:t>
      </w:r>
      <w:proofErr w:type="spellEnd"/>
      <w:r w:rsidR="257AEFD4" w:rsidRPr="009413D4">
        <w:rPr>
          <w:rFonts w:ascii="Courier New" w:eastAsia="Courier New" w:hAnsi="Courier New" w:cs="Courier New"/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="257AEFD4" w:rsidRPr="009413D4">
        <w:rPr>
          <w:rFonts w:ascii="Courier New" w:eastAsia="Courier New" w:hAnsi="Courier New" w:cs="Courier New"/>
          <w:b/>
          <w:bCs/>
          <w:color w:val="000000" w:themeColor="text1"/>
          <w:sz w:val="16"/>
          <w:szCs w:val="16"/>
        </w:rPr>
        <w:t>ospf</w:t>
      </w:r>
      <w:proofErr w:type="spellEnd"/>
    </w:p>
    <w:p w14:paraId="3CB25B91" w14:textId="580A8EF5" w:rsidR="257AEFD4" w:rsidRPr="00CB15B5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>Routing Process "</w:t>
      </w:r>
      <w:proofErr w:type="spellStart"/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>ospf</w:t>
      </w:r>
      <w:proofErr w:type="spellEnd"/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1" with ID 192.168.0.81</w:t>
      </w:r>
    </w:p>
    <w:p w14:paraId="3A391385" w14:textId="69F1DE8A" w:rsidR="257AEFD4" w:rsidRPr="00CB15B5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>Start time: 00:18:55.769, Time elapsed: 00:31:43.284</w:t>
      </w:r>
    </w:p>
    <w:p w14:paraId="4B03DA2D" w14:textId="3E83F729" w:rsidR="257AEFD4" w:rsidRPr="00CB15B5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>Supports only single TOS(TOS0) routes</w:t>
      </w:r>
    </w:p>
    <w:p w14:paraId="44ED183E" w14:textId="3F0DB055" w:rsidR="257AEFD4" w:rsidRPr="00CB15B5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>Supports opaque LSA</w:t>
      </w:r>
    </w:p>
    <w:p w14:paraId="4D4E9168" w14:textId="41F64A8D" w:rsidR="257AEFD4" w:rsidRPr="00CB15B5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>Supports Link-local Signaling (LLS)</w:t>
      </w:r>
    </w:p>
    <w:p w14:paraId="0F3B76B5" w14:textId="0829EFEF" w:rsidR="257AEFD4" w:rsidRPr="00CB15B5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>Supports area transit capability</w:t>
      </w:r>
    </w:p>
    <w:p w14:paraId="75BDB0BC" w14:textId="5B68624B" w:rsidR="257AEFD4" w:rsidRPr="00CB15B5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>Supports NSSA (compatible with RFC 3101)</w:t>
      </w:r>
    </w:p>
    <w:p w14:paraId="7994E1F4" w14:textId="7ACBC5B9" w:rsidR="257AEFD4" w:rsidRPr="00CB15B5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>Supports Database Exchange Summary List Optimization (RFC 5243)</w:t>
      </w:r>
    </w:p>
    <w:p w14:paraId="7E54A816" w14:textId="437A1BD9" w:rsidR="257AEFD4" w:rsidRPr="00CB15B5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>Event-log enabled, Maximum number of events: 1000, Mode: cyclic</w:t>
      </w:r>
    </w:p>
    <w:p w14:paraId="672FDDAA" w14:textId="095AD8A9" w:rsidR="257AEFD4" w:rsidRPr="00CB15B5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>Router is not originating router-LSAs with maximum metric</w:t>
      </w:r>
    </w:p>
    <w:p w14:paraId="560FDCA2" w14:textId="18E564F0" w:rsidR="257AEFD4" w:rsidRPr="00CB15B5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>Initial SPF schedule delay 5000 msecs</w:t>
      </w:r>
    </w:p>
    <w:p w14:paraId="3ACEFC41" w14:textId="7B17A33D" w:rsidR="257AEFD4" w:rsidRPr="00CB15B5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>Minimum hold time between two consecutive SPFs 10000 msecs</w:t>
      </w:r>
    </w:p>
    <w:p w14:paraId="2096B415" w14:textId="45138607" w:rsidR="257AEFD4" w:rsidRPr="00CB15B5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>Maximum wait time between two consecutive SPFs 10000 msecs</w:t>
      </w:r>
    </w:p>
    <w:p w14:paraId="0D01E863" w14:textId="5AD4E216" w:rsidR="257AEFD4" w:rsidRPr="00CB15B5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>Incremental-SPF disabled</w:t>
      </w:r>
    </w:p>
    <w:p w14:paraId="6951F0C5" w14:textId="41ED4040" w:rsidR="257AEFD4" w:rsidRPr="00CB15B5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>Minimum LSA interval 5 secs</w:t>
      </w:r>
    </w:p>
    <w:p w14:paraId="1D5A4876" w14:textId="5423AD6E" w:rsidR="257AEFD4" w:rsidRPr="00CB15B5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>Minimum LSA arrival 1000 msecs</w:t>
      </w:r>
    </w:p>
    <w:p w14:paraId="4B1F0346" w14:textId="68B58583" w:rsidR="257AEFD4" w:rsidRPr="00CB15B5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>LSA group pacing timer 240 secs</w:t>
      </w:r>
    </w:p>
    <w:p w14:paraId="085F8428" w14:textId="30DF506E" w:rsidR="257AEFD4" w:rsidRPr="00CB15B5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>Interface flood pacing timer 33 msecs</w:t>
      </w:r>
    </w:p>
    <w:p w14:paraId="5B93FAC6" w14:textId="60C7B842" w:rsidR="257AEFD4" w:rsidRPr="00CB15B5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>Retransmission pacing timer 66 msecs</w:t>
      </w:r>
    </w:p>
    <w:p w14:paraId="43C383E5" w14:textId="3C69C2A3" w:rsidR="257AEFD4" w:rsidRPr="00CB15B5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>EXCHANGE/LOADING adjacency limit: initial 300, process maximum 300</w:t>
      </w:r>
    </w:p>
    <w:p w14:paraId="1FDC414E" w14:textId="5E4AFA2B" w:rsidR="257AEFD4" w:rsidRPr="00CB15B5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>Number of external LSA 0. Checksum Sum 0x000000</w:t>
      </w:r>
    </w:p>
    <w:p w14:paraId="32EB9DEE" w14:textId="119F3EEC" w:rsidR="257AEFD4" w:rsidRPr="00CB15B5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>Number of opaque AS LSA 0. Checksum Sum 0x000000</w:t>
      </w:r>
    </w:p>
    <w:p w14:paraId="414758E3" w14:textId="2E30D8C4" w:rsidR="257AEFD4" w:rsidRPr="00CB15B5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Number of </w:t>
      </w:r>
      <w:proofErr w:type="spellStart"/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>DCbitless</w:t>
      </w:r>
      <w:proofErr w:type="spellEnd"/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external and opaque AS LSA 0</w:t>
      </w:r>
    </w:p>
    <w:p w14:paraId="053C1802" w14:textId="4055BDC7" w:rsidR="257AEFD4" w:rsidRPr="00CB15B5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Number of </w:t>
      </w:r>
      <w:proofErr w:type="spellStart"/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>DoNotAge</w:t>
      </w:r>
      <w:proofErr w:type="spellEnd"/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external and opaque AS LSA 0</w:t>
      </w:r>
    </w:p>
    <w:p w14:paraId="569AB9FD" w14:textId="208645E0" w:rsidR="257AEFD4" w:rsidRPr="00CB15B5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Number of areas in this router is 1. 1 normal 0 stub 0 </w:t>
      </w:r>
      <w:proofErr w:type="spellStart"/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>nssa</w:t>
      </w:r>
      <w:proofErr w:type="spellEnd"/>
    </w:p>
    <w:p w14:paraId="4331F639" w14:textId="242BFABF" w:rsidR="257AEFD4" w:rsidRPr="00CB15B5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>Number of areas transit capable is 0</w:t>
      </w:r>
    </w:p>
    <w:p w14:paraId="38AB1B77" w14:textId="60C66E5E" w:rsidR="257AEFD4" w:rsidRPr="00CB15B5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>External flood list length 0</w:t>
      </w:r>
    </w:p>
    <w:p w14:paraId="7928DF00" w14:textId="28DC6E11" w:rsidR="257AEFD4" w:rsidRPr="00CB15B5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>IETF NSF helper support enabled</w:t>
      </w:r>
    </w:p>
    <w:p w14:paraId="2677530B" w14:textId="3B1BF173" w:rsidR="257AEFD4" w:rsidRPr="00CB15B5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>Cisco NSF helper support enabled</w:t>
      </w:r>
    </w:p>
    <w:p w14:paraId="1D1C8E9C" w14:textId="12126E26" w:rsidR="257AEFD4" w:rsidRPr="00CB15B5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Reference bandwidth unit is 100 </w:t>
      </w:r>
      <w:proofErr w:type="spellStart"/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>mbps</w:t>
      </w:r>
      <w:proofErr w:type="spellEnd"/>
    </w:p>
    <w:p w14:paraId="43831860" w14:textId="78EF934C" w:rsidR="257AEFD4" w:rsidRPr="00CB15B5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  Area </w:t>
      </w:r>
      <w:proofErr w:type="gramStart"/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>BACKBONE(</w:t>
      </w:r>
      <w:proofErr w:type="gramEnd"/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>0)</w:t>
      </w:r>
    </w:p>
    <w:p w14:paraId="524BBBA2" w14:textId="6E3E5FE3" w:rsidR="257AEFD4" w:rsidRPr="00CB15B5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      Number of interfaces in this area is 3 (1 loopback)</w:t>
      </w:r>
    </w:p>
    <w:p w14:paraId="55D4B352" w14:textId="161D5665" w:rsidR="257AEFD4" w:rsidRPr="00CB15B5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lastRenderedPageBreak/>
        <w:t xml:space="preserve">        Area has no authentication</w:t>
      </w:r>
    </w:p>
    <w:p w14:paraId="152063EC" w14:textId="67BAC537" w:rsidR="257AEFD4" w:rsidRPr="00CB15B5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      SPF algorithm last executed 00:21:15.328 ago</w:t>
      </w:r>
    </w:p>
    <w:p w14:paraId="20267F31" w14:textId="3D671C3D" w:rsidR="257AEFD4" w:rsidRPr="00CB15B5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      SPF algorithm executed 16 times</w:t>
      </w:r>
    </w:p>
    <w:p w14:paraId="1268A7A8" w14:textId="5D9A6BCC" w:rsidR="257AEFD4" w:rsidRPr="00CB15B5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      Area ranges are</w:t>
      </w:r>
    </w:p>
    <w:p w14:paraId="0951DFA8" w14:textId="28B27E35" w:rsidR="257AEFD4" w:rsidRPr="00CB15B5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      Number of LSA 9. Checksum Sum 0x03B402</w:t>
      </w:r>
    </w:p>
    <w:p w14:paraId="2120082F" w14:textId="47D1BC61" w:rsidR="257AEFD4" w:rsidRPr="00CB15B5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      Number of opaque </w:t>
      </w:r>
      <w:proofErr w:type="gramStart"/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>link</w:t>
      </w:r>
      <w:proofErr w:type="gramEnd"/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LSA 0. Checksum Sum 0x000000</w:t>
      </w:r>
    </w:p>
    <w:p w14:paraId="5DF34979" w14:textId="4F12CA29" w:rsidR="257AEFD4" w:rsidRPr="00CB15B5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      Number of </w:t>
      </w:r>
      <w:proofErr w:type="spellStart"/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>DCbitless</w:t>
      </w:r>
      <w:proofErr w:type="spellEnd"/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LSA 0</w:t>
      </w:r>
    </w:p>
    <w:p w14:paraId="35AEEC9D" w14:textId="32059841" w:rsidR="257AEFD4" w:rsidRPr="00CB15B5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      Number of </w:t>
      </w:r>
      <w:proofErr w:type="gramStart"/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>indication</w:t>
      </w:r>
      <w:proofErr w:type="gramEnd"/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LSA 0</w:t>
      </w:r>
    </w:p>
    <w:p w14:paraId="519C1F3B" w14:textId="329D8BF3" w:rsidR="257AEFD4" w:rsidRPr="00CB15B5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      Number of </w:t>
      </w:r>
      <w:proofErr w:type="spellStart"/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>DoNotAge</w:t>
      </w:r>
      <w:proofErr w:type="spellEnd"/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LSA 0</w:t>
      </w:r>
    </w:p>
    <w:p w14:paraId="38DDDB69" w14:textId="2D6000EC" w:rsidR="257AEFD4" w:rsidRPr="00CB15B5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      Flood list length 0</w:t>
      </w:r>
    </w:p>
    <w:p w14:paraId="1DE8CC28" w14:textId="698C9081" w:rsidR="257AEFD4" w:rsidRPr="0011181E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2"/>
          <w:szCs w:val="2"/>
        </w:rPr>
      </w:pPr>
      <w:r w:rsidRPr="00CB15B5">
        <w:rPr>
          <w:rFonts w:ascii="Courier New" w:eastAsia="Courier New" w:hAnsi="Courier New" w:cs="Courier New"/>
          <w:b/>
          <w:bCs/>
          <w:color w:val="000000" w:themeColor="text1"/>
          <w:sz w:val="16"/>
          <w:szCs w:val="16"/>
        </w:rPr>
        <w:t xml:space="preserve"> </w:t>
      </w:r>
    </w:p>
    <w:p w14:paraId="0C00E4D1" w14:textId="4FD4BD97" w:rsidR="09E7B12A" w:rsidRPr="00CB15B5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CB15B5">
        <w:rPr>
          <w:rFonts w:ascii="Courier New" w:eastAsia="Courier New" w:hAnsi="Courier New" w:cs="Courier New"/>
          <w:b/>
          <w:bCs/>
          <w:color w:val="000000" w:themeColor="text1"/>
          <w:sz w:val="16"/>
          <w:szCs w:val="16"/>
        </w:rPr>
        <w:t xml:space="preserve">-R2#show </w:t>
      </w:r>
      <w:proofErr w:type="spellStart"/>
      <w:r w:rsidRPr="00CB15B5">
        <w:rPr>
          <w:rFonts w:ascii="Courier New" w:eastAsia="Courier New" w:hAnsi="Courier New" w:cs="Courier New"/>
          <w:b/>
          <w:bCs/>
          <w:color w:val="000000" w:themeColor="text1"/>
          <w:sz w:val="16"/>
          <w:szCs w:val="16"/>
        </w:rPr>
        <w:t>ip</w:t>
      </w:r>
      <w:proofErr w:type="spellEnd"/>
      <w:r w:rsidRPr="00CB15B5">
        <w:rPr>
          <w:rFonts w:ascii="Courier New" w:eastAsia="Courier New" w:hAnsi="Courier New" w:cs="Courier New"/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CB15B5">
        <w:rPr>
          <w:rFonts w:ascii="Courier New" w:eastAsia="Courier New" w:hAnsi="Courier New" w:cs="Courier New"/>
          <w:b/>
          <w:bCs/>
          <w:color w:val="000000" w:themeColor="text1"/>
          <w:sz w:val="16"/>
          <w:szCs w:val="16"/>
        </w:rPr>
        <w:t>ospf</w:t>
      </w:r>
      <w:proofErr w:type="spellEnd"/>
      <w:r w:rsidRPr="00CB15B5">
        <w:rPr>
          <w:rFonts w:ascii="Courier New" w:eastAsia="Courier New" w:hAnsi="Courier New" w:cs="Courier New"/>
          <w:b/>
          <w:bCs/>
          <w:color w:val="000000" w:themeColor="text1"/>
          <w:sz w:val="16"/>
          <w:szCs w:val="16"/>
        </w:rPr>
        <w:t xml:space="preserve"> interface</w:t>
      </w:r>
    </w:p>
    <w:p w14:paraId="23A5B058" w14:textId="21719828" w:rsidR="257AEFD4" w:rsidRPr="00CB15B5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>Loopback0 is up, line protocol is up</w:t>
      </w:r>
    </w:p>
    <w:p w14:paraId="6CC87E09" w14:textId="3042C075" w:rsidR="257AEFD4" w:rsidRPr="00CB15B5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Internet Address 192.168.0.81/28, Area 0, Attached via Network Statement</w:t>
      </w:r>
    </w:p>
    <w:p w14:paraId="41CE922D" w14:textId="0991F5DB" w:rsidR="257AEFD4" w:rsidRPr="00CB15B5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Process ID 1, Router ID 192.168.0.81, Network Type LOOPBACK, Cost: 1</w:t>
      </w:r>
    </w:p>
    <w:p w14:paraId="7023BCBE" w14:textId="58C1AA14" w:rsidR="257AEFD4" w:rsidRPr="00CB15B5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Topology-MTID    Cost    Disabled    Shutdown      Topology Name</w:t>
      </w:r>
    </w:p>
    <w:p w14:paraId="74D60C36" w14:textId="2084CB21" w:rsidR="257AEFD4" w:rsidRPr="00CB15B5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      0           1         no          </w:t>
      </w:r>
      <w:proofErr w:type="spellStart"/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>no</w:t>
      </w:r>
      <w:proofErr w:type="spellEnd"/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          Base</w:t>
      </w:r>
    </w:p>
    <w:p w14:paraId="1BCA04F9" w14:textId="4C3670BA" w:rsidR="257AEFD4" w:rsidRPr="00CB15B5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Loopback interface is treated as a stub Host</w:t>
      </w:r>
    </w:p>
    <w:p w14:paraId="7823A168" w14:textId="66863772" w:rsidR="257AEFD4" w:rsidRPr="00CB15B5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>GigabitEthernet0/0/1 is up, line protocol is up</w:t>
      </w:r>
    </w:p>
    <w:p w14:paraId="7621A356" w14:textId="59131494" w:rsidR="257AEFD4" w:rsidRPr="00CB15B5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Internet Address 192.168.0.17/28, Area 0, Attached via Network Statement</w:t>
      </w:r>
    </w:p>
    <w:p w14:paraId="3A5FE159" w14:textId="0A22CADD" w:rsidR="257AEFD4" w:rsidRPr="00CB15B5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Process ID 1, Router ID 192.168.0.81, Network Type BROADCAST, Cost: 1</w:t>
      </w:r>
    </w:p>
    <w:p w14:paraId="70646E73" w14:textId="3AC1DA8F" w:rsidR="257AEFD4" w:rsidRPr="00CB15B5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Topology-MTID    Cost    Disabled    Shutdown      Topology Name</w:t>
      </w:r>
    </w:p>
    <w:p w14:paraId="6D90E7E1" w14:textId="4C7A161C" w:rsidR="257AEFD4" w:rsidRPr="00CB15B5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      0           1         no          </w:t>
      </w:r>
      <w:proofErr w:type="spellStart"/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>no</w:t>
      </w:r>
      <w:proofErr w:type="spellEnd"/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          Base</w:t>
      </w:r>
    </w:p>
    <w:p w14:paraId="4F0BB442" w14:textId="2B9E787B" w:rsidR="257AEFD4" w:rsidRPr="00CB15B5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Transmit Delay is 1 sec, State BDR, Priority 1</w:t>
      </w:r>
    </w:p>
    <w:p w14:paraId="2E620256" w14:textId="10AF5B91" w:rsidR="257AEFD4" w:rsidRPr="00CB15B5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Designated Router (ID) 192.168.0.97, Interface address 192.168.0.18</w:t>
      </w:r>
    </w:p>
    <w:p w14:paraId="688F51F7" w14:textId="2ABA1583" w:rsidR="257AEFD4" w:rsidRPr="00CB15B5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Backup Designated router (ID) 192.168.0.81, Interface address 192.168.0.17</w:t>
      </w:r>
    </w:p>
    <w:p w14:paraId="1C13ED7E" w14:textId="4EE60FE1" w:rsidR="257AEFD4" w:rsidRPr="00CB15B5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Timer intervals configured, Hello 10, Dead 40, Wait 40, Retransmit 5</w:t>
      </w:r>
    </w:p>
    <w:p w14:paraId="0AE9C7A5" w14:textId="6B9B5F0C" w:rsidR="257AEFD4" w:rsidRPr="00CB15B5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  </w:t>
      </w:r>
      <w:proofErr w:type="spellStart"/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>oob</w:t>
      </w:r>
      <w:proofErr w:type="spellEnd"/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>-resync timeout 40</w:t>
      </w:r>
    </w:p>
    <w:p w14:paraId="5D7DEB9A" w14:textId="7E4CC8D8" w:rsidR="257AEFD4" w:rsidRPr="00CB15B5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  Hello due in 00:00:06</w:t>
      </w:r>
    </w:p>
    <w:p w14:paraId="1F9B3297" w14:textId="799B3FAE" w:rsidR="257AEFD4" w:rsidRPr="00CB15B5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Supports Link-local Signaling (LLS)</w:t>
      </w:r>
    </w:p>
    <w:p w14:paraId="18F253A1" w14:textId="1611D99E" w:rsidR="257AEFD4" w:rsidRPr="00CB15B5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Cisco NSF helper support enabled</w:t>
      </w:r>
    </w:p>
    <w:p w14:paraId="284EF70A" w14:textId="669D9DBE" w:rsidR="257AEFD4" w:rsidRPr="00CB15B5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IETF NSF helper support enabled</w:t>
      </w:r>
    </w:p>
    <w:p w14:paraId="35FE07F8" w14:textId="71E74815" w:rsidR="257AEFD4" w:rsidRPr="00CB15B5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Index 1/2/2, flood queue length 0</w:t>
      </w:r>
    </w:p>
    <w:p w14:paraId="360C17D3" w14:textId="6AFAE752" w:rsidR="257AEFD4" w:rsidRPr="00CB15B5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Next 0x0(0)/0x0(0)/0x0(0)</w:t>
      </w:r>
    </w:p>
    <w:p w14:paraId="2EEF7C3A" w14:textId="18CA6D9A" w:rsidR="257AEFD4" w:rsidRPr="00CB15B5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Last flood scan length is 1, maximum is 1</w:t>
      </w:r>
    </w:p>
    <w:p w14:paraId="506B8F80" w14:textId="51597036" w:rsidR="257AEFD4" w:rsidRPr="00CB15B5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Last flood scan time is 0 msec, maximum is 0 msec</w:t>
      </w:r>
    </w:p>
    <w:p w14:paraId="1AB1481D" w14:textId="488F6603" w:rsidR="257AEFD4" w:rsidRPr="00CB15B5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Neighbor Count is 1, Adjacent neighbor count is 1</w:t>
      </w:r>
    </w:p>
    <w:p w14:paraId="2E4B8051" w14:textId="51197073" w:rsidR="257AEFD4" w:rsidRPr="00CB15B5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  Adjacent with neighbor </w:t>
      </w:r>
      <w:proofErr w:type="gramStart"/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>192.168.0.97  (</w:t>
      </w:r>
      <w:proofErr w:type="gramEnd"/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>Designated Router)</w:t>
      </w:r>
    </w:p>
    <w:p w14:paraId="0CD0F7AC" w14:textId="6265D1B3" w:rsidR="257AEFD4" w:rsidRPr="00CB15B5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Suppress hello for 0 neighbor(s)</w:t>
      </w:r>
    </w:p>
    <w:p w14:paraId="3E69CEAC" w14:textId="0935904B" w:rsidR="257AEFD4" w:rsidRPr="00CB15B5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>GigabitEthernet0/0/0 is up, line protocol is up</w:t>
      </w:r>
    </w:p>
    <w:p w14:paraId="211B55ED" w14:textId="2C3EFEB3" w:rsidR="257AEFD4" w:rsidRPr="00CB15B5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lastRenderedPageBreak/>
        <w:t xml:space="preserve">  Internet Address 192.168.0.2/28, Area 0, Attached via Network Statement</w:t>
      </w:r>
    </w:p>
    <w:p w14:paraId="38FB438C" w14:textId="5C60AE0B" w:rsidR="257AEFD4" w:rsidRPr="00CB15B5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Process ID 1, Router ID 192.168.0.81, Network Type BROADCAST, Cost: 1</w:t>
      </w:r>
    </w:p>
    <w:p w14:paraId="5175E7B4" w14:textId="4BDD6A1A" w:rsidR="257AEFD4" w:rsidRPr="00CB15B5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Topology-MTID    Cost    Disabled    Shutdown      Topology Name</w:t>
      </w:r>
    </w:p>
    <w:p w14:paraId="11CCD5B8" w14:textId="00045828" w:rsidR="257AEFD4" w:rsidRPr="00CB15B5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      0           1         no          </w:t>
      </w:r>
      <w:proofErr w:type="spellStart"/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>no</w:t>
      </w:r>
      <w:proofErr w:type="spellEnd"/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          Base</w:t>
      </w:r>
    </w:p>
    <w:p w14:paraId="7A716A8A" w14:textId="4C5EF434" w:rsidR="257AEFD4" w:rsidRPr="00CB15B5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Transmit Delay is 1 sec, State DR, Priority 1</w:t>
      </w:r>
    </w:p>
    <w:p w14:paraId="1FDA67EF" w14:textId="4F0652A0" w:rsidR="257AEFD4" w:rsidRPr="00CB15B5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Designated Router (ID) 192.168.0.81, Interface address 192.168.0.2</w:t>
      </w:r>
    </w:p>
    <w:p w14:paraId="3FB7F123" w14:textId="5B219AE5" w:rsidR="257AEFD4" w:rsidRPr="00CB15B5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Backup Designated router (ID) 192.168.0.65, Interface address 192.168.0.1</w:t>
      </w:r>
    </w:p>
    <w:p w14:paraId="3BF45BBE" w14:textId="5B7B810E" w:rsidR="257AEFD4" w:rsidRPr="00CB15B5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Timer intervals configured, Hello 10, Dead 40, Wait 40, Retransmit 5</w:t>
      </w:r>
    </w:p>
    <w:p w14:paraId="54A557F4" w14:textId="588C7B8B" w:rsidR="257AEFD4" w:rsidRPr="00CB15B5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  </w:t>
      </w:r>
      <w:proofErr w:type="spellStart"/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>oob</w:t>
      </w:r>
      <w:proofErr w:type="spellEnd"/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>-resync timeout 40</w:t>
      </w:r>
    </w:p>
    <w:p w14:paraId="769BC69C" w14:textId="081F0126" w:rsidR="257AEFD4" w:rsidRPr="00CB15B5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  Hello due in 00:00:00</w:t>
      </w:r>
    </w:p>
    <w:p w14:paraId="1BBFC825" w14:textId="01718BAC" w:rsidR="257AEFD4" w:rsidRPr="00CB15B5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Supports Link-local Signaling (LLS)</w:t>
      </w:r>
    </w:p>
    <w:p w14:paraId="10519774" w14:textId="38BE38F5" w:rsidR="257AEFD4" w:rsidRPr="00CB15B5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Cisco NSF helper support enabled</w:t>
      </w:r>
    </w:p>
    <w:p w14:paraId="4958B226" w14:textId="1F506C0E" w:rsidR="257AEFD4" w:rsidRPr="00CB15B5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IETF NSF helper support enabled</w:t>
      </w:r>
    </w:p>
    <w:p w14:paraId="25B9895D" w14:textId="705305C2" w:rsidR="257AEFD4" w:rsidRPr="00CB15B5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Index 1/1/1, flood queue length 0</w:t>
      </w:r>
    </w:p>
    <w:p w14:paraId="7CB84D5A" w14:textId="7E894E28" w:rsidR="257AEFD4" w:rsidRPr="00CB15B5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Next 0x0(0)/0x0(0)/0x0(0)</w:t>
      </w:r>
    </w:p>
    <w:p w14:paraId="639F2F47" w14:textId="378DFB0D" w:rsidR="257AEFD4" w:rsidRPr="00CB15B5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Last flood scan length is 0, maximum is 2</w:t>
      </w:r>
    </w:p>
    <w:p w14:paraId="174C10AC" w14:textId="4D0AC25C" w:rsidR="257AEFD4" w:rsidRPr="00CB15B5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Last flood scan time is 0 msec, maximum is 0 msec</w:t>
      </w:r>
    </w:p>
    <w:p w14:paraId="526D7838" w14:textId="50C3B71F" w:rsidR="257AEFD4" w:rsidRPr="00CB15B5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Neighbor Count is 1, Adjacent neighbor count is 1</w:t>
      </w:r>
    </w:p>
    <w:p w14:paraId="5E88CB39" w14:textId="6662096B" w:rsidR="257AEFD4" w:rsidRPr="00CB15B5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  Adjacent with neighbor </w:t>
      </w:r>
      <w:proofErr w:type="gramStart"/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>192.168.0.65  (</w:t>
      </w:r>
      <w:proofErr w:type="gramEnd"/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>Backup Designated Router)</w:t>
      </w:r>
    </w:p>
    <w:p w14:paraId="61CF99C3" w14:textId="59633CF1" w:rsidR="257AEFD4" w:rsidRPr="00CB15B5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Suppress hello for 0 neighbor(s)</w:t>
      </w:r>
    </w:p>
    <w:p w14:paraId="5EAEE068" w14:textId="532EEEE9" w:rsidR="09E7B12A" w:rsidRPr="0011181E" w:rsidRDefault="09E7B12A" w:rsidP="008552CB">
      <w:pPr>
        <w:spacing w:after="160"/>
        <w:rPr>
          <w:rFonts w:ascii="Courier New" w:eastAsia="Courier New" w:hAnsi="Courier New" w:cs="Courier New"/>
          <w:color w:val="000000" w:themeColor="text1"/>
          <w:sz w:val="2"/>
          <w:szCs w:val="2"/>
        </w:rPr>
      </w:pPr>
    </w:p>
    <w:p w14:paraId="662164CB" w14:textId="168945AD" w:rsidR="257AEFD4" w:rsidRPr="00CB15B5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CB15B5">
        <w:rPr>
          <w:rFonts w:ascii="Courier New" w:eastAsia="Courier New" w:hAnsi="Courier New" w:cs="Courier New"/>
          <w:b/>
          <w:bCs/>
          <w:color w:val="000000" w:themeColor="text1"/>
          <w:sz w:val="16"/>
          <w:szCs w:val="16"/>
        </w:rPr>
        <w:t xml:space="preserve">-R2#show </w:t>
      </w:r>
      <w:proofErr w:type="spellStart"/>
      <w:r w:rsidRPr="00CB15B5">
        <w:rPr>
          <w:rFonts w:ascii="Courier New" w:eastAsia="Courier New" w:hAnsi="Courier New" w:cs="Courier New"/>
          <w:b/>
          <w:bCs/>
          <w:color w:val="000000" w:themeColor="text1"/>
          <w:sz w:val="16"/>
          <w:szCs w:val="16"/>
        </w:rPr>
        <w:t>ip</w:t>
      </w:r>
      <w:proofErr w:type="spellEnd"/>
      <w:r w:rsidRPr="00CB15B5">
        <w:rPr>
          <w:rFonts w:ascii="Courier New" w:eastAsia="Courier New" w:hAnsi="Courier New" w:cs="Courier New"/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CB15B5">
        <w:rPr>
          <w:rFonts w:ascii="Courier New" w:eastAsia="Courier New" w:hAnsi="Courier New" w:cs="Courier New"/>
          <w:b/>
          <w:bCs/>
          <w:color w:val="000000" w:themeColor="text1"/>
          <w:sz w:val="16"/>
          <w:szCs w:val="16"/>
        </w:rPr>
        <w:t>ospf</w:t>
      </w:r>
      <w:proofErr w:type="spellEnd"/>
      <w:r w:rsidRPr="00CB15B5">
        <w:rPr>
          <w:rFonts w:ascii="Courier New" w:eastAsia="Courier New" w:hAnsi="Courier New" w:cs="Courier New"/>
          <w:b/>
          <w:bCs/>
          <w:color w:val="000000" w:themeColor="text1"/>
          <w:sz w:val="16"/>
          <w:szCs w:val="16"/>
        </w:rPr>
        <w:t xml:space="preserve"> border-routers</w:t>
      </w:r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  </w:t>
      </w:r>
    </w:p>
    <w:p w14:paraId="39021001" w14:textId="03355236" w:rsidR="257AEFD4" w:rsidRPr="00CB15B5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          OSPF Router with ID (192.168.0.81) (Process ID 1)</w:t>
      </w:r>
    </w:p>
    <w:p w14:paraId="4F4E0E75" w14:textId="7837868E" w:rsidR="257AEFD4" w:rsidRPr="00CB15B5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               Base Topology (MTID 0)</w:t>
      </w:r>
    </w:p>
    <w:p w14:paraId="084C7072" w14:textId="358AE438" w:rsidR="257AEFD4" w:rsidRPr="00CB15B5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>Internal Router Routing Table</w:t>
      </w:r>
    </w:p>
    <w:p w14:paraId="443EA3DE" w14:textId="3EA8CBD5" w:rsidR="257AEFD4" w:rsidRPr="00CB15B5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Codes: </w:t>
      </w:r>
      <w:proofErr w:type="spellStart"/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>i</w:t>
      </w:r>
      <w:proofErr w:type="spellEnd"/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- Intra-area route, I - Inter-area route</w:t>
      </w:r>
    </w:p>
    <w:p w14:paraId="049BD4DF" w14:textId="365F34E5" w:rsidR="09E7B12A" w:rsidRPr="0011181E" w:rsidRDefault="09E7B12A" w:rsidP="008552CB">
      <w:pPr>
        <w:spacing w:after="160"/>
        <w:rPr>
          <w:rFonts w:ascii="Courier New" w:eastAsia="Courier New" w:hAnsi="Courier New" w:cs="Courier New"/>
          <w:color w:val="000000" w:themeColor="text1"/>
          <w:sz w:val="2"/>
          <w:szCs w:val="2"/>
        </w:rPr>
      </w:pPr>
    </w:p>
    <w:p w14:paraId="25C0C3ED" w14:textId="7E063EC8" w:rsidR="09E7B12A" w:rsidRPr="00CB15B5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CB15B5">
        <w:rPr>
          <w:rFonts w:ascii="Courier New" w:eastAsia="Courier New" w:hAnsi="Courier New" w:cs="Courier New"/>
          <w:b/>
          <w:bCs/>
          <w:color w:val="000000" w:themeColor="text1"/>
          <w:sz w:val="16"/>
          <w:szCs w:val="16"/>
        </w:rPr>
        <w:t xml:space="preserve">-R2#show </w:t>
      </w:r>
      <w:proofErr w:type="spellStart"/>
      <w:r w:rsidRPr="00CB15B5">
        <w:rPr>
          <w:rFonts w:ascii="Courier New" w:eastAsia="Courier New" w:hAnsi="Courier New" w:cs="Courier New"/>
          <w:b/>
          <w:bCs/>
          <w:color w:val="000000" w:themeColor="text1"/>
          <w:sz w:val="16"/>
          <w:szCs w:val="16"/>
        </w:rPr>
        <w:t>ip</w:t>
      </w:r>
      <w:proofErr w:type="spellEnd"/>
      <w:r w:rsidRPr="00CB15B5">
        <w:rPr>
          <w:rFonts w:ascii="Courier New" w:eastAsia="Courier New" w:hAnsi="Courier New" w:cs="Courier New"/>
          <w:b/>
          <w:bCs/>
          <w:color w:val="000000" w:themeColor="text1"/>
          <w:sz w:val="16"/>
          <w:szCs w:val="16"/>
        </w:rPr>
        <w:t xml:space="preserve"> route</w:t>
      </w:r>
    </w:p>
    <w:p w14:paraId="1479BCF2" w14:textId="7FB2F8FB" w:rsidR="257AEFD4" w:rsidRPr="00CB15B5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>Codes: L - local, C - connected, S - static, R - RIP, M - mobile, B - BGP</w:t>
      </w:r>
    </w:p>
    <w:p w14:paraId="3E71FAAC" w14:textId="02BF0266" w:rsidR="257AEFD4" w:rsidRPr="00CB15B5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     D - EIGRP, EX - EIGRP external, O - OSPF, IA - OSPF inter area</w:t>
      </w:r>
    </w:p>
    <w:p w14:paraId="30E9598C" w14:textId="32BC2F6F" w:rsidR="257AEFD4" w:rsidRPr="00CB15B5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     N1 - OSPF NSSA external type 1, N2 - OSPF NSSA external type 2</w:t>
      </w:r>
    </w:p>
    <w:p w14:paraId="18EE0940" w14:textId="0C37F2A5" w:rsidR="257AEFD4" w:rsidRPr="00CB15B5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     E1 - OSPF external type 1, E2 - OSPF external type 2</w:t>
      </w:r>
    </w:p>
    <w:p w14:paraId="7765E13B" w14:textId="56344BC0" w:rsidR="257AEFD4" w:rsidRPr="00CB15B5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     </w:t>
      </w:r>
      <w:proofErr w:type="spellStart"/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>i</w:t>
      </w:r>
      <w:proofErr w:type="spellEnd"/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- IS-IS, </w:t>
      </w:r>
      <w:proofErr w:type="spellStart"/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>su</w:t>
      </w:r>
      <w:proofErr w:type="spellEnd"/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- IS-IS summary, L1 - IS-IS level-1, L2 - IS-IS level-2</w:t>
      </w:r>
    </w:p>
    <w:p w14:paraId="2DAD7D68" w14:textId="24DCE2F4" w:rsidR="257AEFD4" w:rsidRPr="00CB15B5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     </w:t>
      </w:r>
      <w:proofErr w:type="spellStart"/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>ia</w:t>
      </w:r>
      <w:proofErr w:type="spellEnd"/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- IS-IS inter area, * - candidate default, U - per-user static route</w:t>
      </w:r>
    </w:p>
    <w:p w14:paraId="48CA31BC" w14:textId="77FED2B7" w:rsidR="257AEFD4" w:rsidRPr="00CB15B5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     o - ODR, P - periodic downloaded static route, H - NHRP, l - LISP</w:t>
      </w:r>
    </w:p>
    <w:p w14:paraId="570BBDD1" w14:textId="78781044" w:rsidR="257AEFD4" w:rsidRPr="00CB15B5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     a - application route</w:t>
      </w:r>
    </w:p>
    <w:p w14:paraId="70B87A1D" w14:textId="78623CA2" w:rsidR="257AEFD4" w:rsidRPr="00CB15B5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     + - replicated route, % - next hop override, p - overrides from </w:t>
      </w:r>
      <w:proofErr w:type="spellStart"/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>PfR</w:t>
      </w:r>
      <w:proofErr w:type="spellEnd"/>
    </w:p>
    <w:p w14:paraId="7F8435D9" w14:textId="7CFE5604" w:rsidR="257AEFD4" w:rsidRPr="00D63211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2"/>
          <w:szCs w:val="2"/>
        </w:rPr>
      </w:pPr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</w:t>
      </w:r>
    </w:p>
    <w:p w14:paraId="42AFCF6E" w14:textId="3D730C7A" w:rsidR="257AEFD4" w:rsidRPr="00CB15B5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>Gateway of last resort is not set</w:t>
      </w:r>
    </w:p>
    <w:p w14:paraId="769438D8" w14:textId="539F4889" w:rsidR="257AEFD4" w:rsidRPr="00D63211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2"/>
          <w:szCs w:val="2"/>
        </w:rPr>
      </w:pPr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</w:t>
      </w:r>
    </w:p>
    <w:p w14:paraId="13F362A4" w14:textId="27B21CC9" w:rsidR="257AEFD4" w:rsidRPr="00CB15B5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    192.168.0.0/24 is variably </w:t>
      </w:r>
      <w:proofErr w:type="spellStart"/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>subnetted</w:t>
      </w:r>
      <w:proofErr w:type="spellEnd"/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>, 12 subnets, 2 masks</w:t>
      </w:r>
    </w:p>
    <w:p w14:paraId="0B7E48B4" w14:textId="13F67DBF" w:rsidR="257AEFD4" w:rsidRPr="00CB15B5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lastRenderedPageBreak/>
        <w:t>C        192.168.0.0/28 is directly connected, GigabitEthernet0/0/0</w:t>
      </w:r>
    </w:p>
    <w:p w14:paraId="2CFA9B2C" w14:textId="57E8737A" w:rsidR="257AEFD4" w:rsidRPr="00CB15B5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>L        192.168.0.2/32 is directly connected, GigabitEthernet0/0/0</w:t>
      </w:r>
    </w:p>
    <w:p w14:paraId="0A3C9BF3" w14:textId="12C0BF5D" w:rsidR="257AEFD4" w:rsidRPr="00CB15B5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>C        192.168.0.16/28 is directly connected, GigabitEthernet0/0/1</w:t>
      </w:r>
    </w:p>
    <w:p w14:paraId="567EB1F8" w14:textId="4C0C775D" w:rsidR="257AEFD4" w:rsidRPr="00CB15B5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>L        192.168.0.17/32 is directly connected, GigabitEthernet0/0/1</w:t>
      </w:r>
    </w:p>
    <w:p w14:paraId="38B82A0E" w14:textId="6B35B9E0" w:rsidR="257AEFD4" w:rsidRPr="00CB15B5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>O        192.168.0.32/28</w:t>
      </w:r>
    </w:p>
    <w:p w14:paraId="39FA9F58" w14:textId="1A486F08" w:rsidR="257AEFD4" w:rsidRPr="00CB15B5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         [110/2] via 192.168.0.18, 00:30:07, GigabitEthernet0/0/1</w:t>
      </w:r>
    </w:p>
    <w:p w14:paraId="0F8979F8" w14:textId="5CDBEF65" w:rsidR="257AEFD4" w:rsidRPr="00CB15B5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>O        192.168.0.48/28</w:t>
      </w:r>
    </w:p>
    <w:p w14:paraId="758E8BB6" w14:textId="08173944" w:rsidR="257AEFD4" w:rsidRPr="00CB15B5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         [110/3] via 192.168.0.18, 00:29:25, GigabitEthernet0/0/1</w:t>
      </w:r>
    </w:p>
    <w:p w14:paraId="3FC20EB1" w14:textId="478ACD85" w:rsidR="257AEFD4" w:rsidRPr="00CB15B5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>O        192.168.0.65/32</w:t>
      </w:r>
    </w:p>
    <w:p w14:paraId="67438935" w14:textId="346990F9" w:rsidR="257AEFD4" w:rsidRPr="00CB15B5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         [110/2] via 192.168.0.1, 00:23:30, GigabitEthernet0/0/0</w:t>
      </w:r>
    </w:p>
    <w:p w14:paraId="5843340F" w14:textId="60E4D610" w:rsidR="257AEFD4" w:rsidRPr="00CB15B5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>C        192.168.0.80/28 is directly connected, Loopback0</w:t>
      </w:r>
    </w:p>
    <w:p w14:paraId="7BD72851" w14:textId="1FF1653A" w:rsidR="257AEFD4" w:rsidRPr="00CB15B5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>L        192.168.0.81/32 is directly connected, Loopback0</w:t>
      </w:r>
    </w:p>
    <w:p w14:paraId="7E487105" w14:textId="64C146B6" w:rsidR="257AEFD4" w:rsidRPr="00CB15B5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>O        192.168.0.97/32</w:t>
      </w:r>
    </w:p>
    <w:p w14:paraId="131C3B9C" w14:textId="257F8D23" w:rsidR="257AEFD4" w:rsidRPr="00CB15B5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         [110/2] via 192.168.0.18, 00:24:24, GigabitEthernet0/0/1</w:t>
      </w:r>
    </w:p>
    <w:p w14:paraId="7730B952" w14:textId="4EE587D4" w:rsidR="257AEFD4" w:rsidRPr="00CB15B5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>O        192.168.0.113/32</w:t>
      </w:r>
    </w:p>
    <w:p w14:paraId="7543014F" w14:textId="5F13E54F" w:rsidR="257AEFD4" w:rsidRPr="00CB15B5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         [110/3] via 192.168.0.18, 00:24:11, GigabitEthernet0/0/1</w:t>
      </w:r>
    </w:p>
    <w:p w14:paraId="60603EF2" w14:textId="62DACFAF" w:rsidR="257AEFD4" w:rsidRPr="00CB15B5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>O        192.168.0.129/32</w:t>
      </w:r>
    </w:p>
    <w:p w14:paraId="68E5DBAF" w14:textId="73006D1A" w:rsidR="257AEFD4" w:rsidRPr="00CB15B5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         [110/4] via 192.168.0.18, 00:23:58, GigabitEthernet0/0/1</w:t>
      </w:r>
    </w:p>
    <w:p w14:paraId="563EBBE9" w14:textId="52030CF5" w:rsidR="09E7B12A" w:rsidRPr="00C64C8C" w:rsidRDefault="09E7B12A" w:rsidP="008552CB">
      <w:pPr>
        <w:spacing w:after="160"/>
        <w:rPr>
          <w:rFonts w:ascii="Courier New" w:eastAsia="Courier New" w:hAnsi="Courier New" w:cs="Courier New"/>
          <w:color w:val="000000" w:themeColor="text1"/>
          <w:sz w:val="2"/>
          <w:szCs w:val="2"/>
        </w:rPr>
      </w:pPr>
    </w:p>
    <w:p w14:paraId="7A04FA0F" w14:textId="24D84BDA" w:rsidR="09E7B12A" w:rsidRPr="00CB15B5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CB15B5">
        <w:rPr>
          <w:rFonts w:ascii="Courier New" w:eastAsia="Courier New" w:hAnsi="Courier New" w:cs="Courier New"/>
          <w:b/>
          <w:bCs/>
          <w:color w:val="000000" w:themeColor="text1"/>
          <w:sz w:val="16"/>
          <w:szCs w:val="16"/>
        </w:rPr>
        <w:t>-R2#ping 192.168.0.65</w:t>
      </w:r>
    </w:p>
    <w:p w14:paraId="7280E95C" w14:textId="22F2530B" w:rsidR="257AEFD4" w:rsidRPr="00CB15B5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>Type escape sequence to abort.</w:t>
      </w:r>
    </w:p>
    <w:p w14:paraId="6DBFC860" w14:textId="76E5C1FA" w:rsidR="257AEFD4" w:rsidRPr="00CB15B5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Sending 5, 100-byte ICMP </w:t>
      </w:r>
      <w:proofErr w:type="spellStart"/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>Echos</w:t>
      </w:r>
      <w:proofErr w:type="spellEnd"/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to 192.168.0.65, timeout is 2 seconds:</w:t>
      </w:r>
    </w:p>
    <w:p w14:paraId="67C77F9D" w14:textId="79E17ADB" w:rsidR="257AEFD4" w:rsidRPr="00CB15B5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Success rate is 100 percent (5/5), round-trip min/avg/max = 1/1/1 </w:t>
      </w:r>
      <w:proofErr w:type="spellStart"/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>ms</w:t>
      </w:r>
      <w:proofErr w:type="spellEnd"/>
    </w:p>
    <w:p w14:paraId="605E35DA" w14:textId="3F1171FB" w:rsidR="09E7B12A" w:rsidRPr="00C64C8C" w:rsidRDefault="09E7B12A" w:rsidP="008552CB">
      <w:pPr>
        <w:spacing w:after="160"/>
        <w:rPr>
          <w:rFonts w:ascii="Courier New" w:eastAsia="Courier New" w:hAnsi="Courier New" w:cs="Courier New"/>
          <w:color w:val="000000" w:themeColor="text1"/>
          <w:sz w:val="2"/>
          <w:szCs w:val="2"/>
        </w:rPr>
      </w:pPr>
    </w:p>
    <w:p w14:paraId="41D410A3" w14:textId="508BA6E0" w:rsidR="09E7B12A" w:rsidRPr="00CB15B5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CB15B5">
        <w:rPr>
          <w:rFonts w:ascii="Courier New" w:eastAsia="Courier New" w:hAnsi="Courier New" w:cs="Courier New"/>
          <w:b/>
          <w:bCs/>
          <w:color w:val="000000" w:themeColor="text1"/>
          <w:sz w:val="16"/>
          <w:szCs w:val="16"/>
        </w:rPr>
        <w:t>-R2#ping 192.168.0.81</w:t>
      </w:r>
    </w:p>
    <w:p w14:paraId="62AF62D0" w14:textId="15BD675B" w:rsidR="257AEFD4" w:rsidRPr="00CB15B5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>Type escape sequence to abort.</w:t>
      </w:r>
    </w:p>
    <w:p w14:paraId="6C7EFE5C" w14:textId="06E8D3B5" w:rsidR="257AEFD4" w:rsidRPr="00CB15B5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Sending 5, 100-byte ICMP </w:t>
      </w:r>
      <w:proofErr w:type="spellStart"/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>Echos</w:t>
      </w:r>
      <w:proofErr w:type="spellEnd"/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to 192.168.0.81, timeout is 2 seconds:</w:t>
      </w:r>
    </w:p>
    <w:p w14:paraId="2A4B850D" w14:textId="726B594A" w:rsidR="257AEFD4" w:rsidRPr="00CB15B5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Success rate is 100 percent (5/5), round-trip min/avg/max = 1/1/1 </w:t>
      </w:r>
      <w:proofErr w:type="spellStart"/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>ms</w:t>
      </w:r>
      <w:proofErr w:type="spellEnd"/>
    </w:p>
    <w:p w14:paraId="1CFFA62A" w14:textId="185DA931" w:rsidR="09E7B12A" w:rsidRPr="00C64C8C" w:rsidRDefault="09E7B12A" w:rsidP="008552CB">
      <w:pPr>
        <w:spacing w:after="160"/>
        <w:rPr>
          <w:rFonts w:ascii="Courier New" w:eastAsia="Courier New" w:hAnsi="Courier New" w:cs="Courier New"/>
          <w:color w:val="000000" w:themeColor="text1"/>
          <w:sz w:val="2"/>
          <w:szCs w:val="2"/>
        </w:rPr>
      </w:pPr>
    </w:p>
    <w:p w14:paraId="5186F3EC" w14:textId="6E36D88D" w:rsidR="09E7B12A" w:rsidRPr="00CB15B5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CB15B5">
        <w:rPr>
          <w:rFonts w:ascii="Courier New" w:eastAsia="Courier New" w:hAnsi="Courier New" w:cs="Courier New"/>
          <w:b/>
          <w:bCs/>
          <w:color w:val="000000" w:themeColor="text1"/>
          <w:sz w:val="16"/>
          <w:szCs w:val="16"/>
        </w:rPr>
        <w:t>-R2#ping 192.168.0.97</w:t>
      </w:r>
    </w:p>
    <w:p w14:paraId="39106BC2" w14:textId="2A945589" w:rsidR="257AEFD4" w:rsidRPr="00CB15B5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>Type escape sequence to abort.</w:t>
      </w:r>
    </w:p>
    <w:p w14:paraId="1F605496" w14:textId="213F9B85" w:rsidR="257AEFD4" w:rsidRPr="00CB15B5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Sending 5, 100-byte ICMP </w:t>
      </w:r>
      <w:proofErr w:type="spellStart"/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>Echos</w:t>
      </w:r>
      <w:proofErr w:type="spellEnd"/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to 192.168.0.97, timeout is 2 seconds:</w:t>
      </w:r>
    </w:p>
    <w:p w14:paraId="27F42213" w14:textId="178AC05D" w:rsidR="257AEFD4" w:rsidRPr="00CB15B5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Success rate is 100 percent (5/5), round-trip min/avg/max = 1/1/1 </w:t>
      </w:r>
      <w:proofErr w:type="spellStart"/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>ms</w:t>
      </w:r>
      <w:proofErr w:type="spellEnd"/>
    </w:p>
    <w:p w14:paraId="603F040C" w14:textId="4C186074" w:rsidR="09E7B12A" w:rsidRPr="00D46E7A" w:rsidRDefault="09E7B12A" w:rsidP="008552CB">
      <w:pPr>
        <w:spacing w:after="160"/>
        <w:rPr>
          <w:rFonts w:ascii="Courier New" w:eastAsia="Courier New" w:hAnsi="Courier New" w:cs="Courier New"/>
          <w:color w:val="000000" w:themeColor="text1"/>
          <w:sz w:val="2"/>
          <w:szCs w:val="2"/>
        </w:rPr>
      </w:pPr>
    </w:p>
    <w:p w14:paraId="431398D1" w14:textId="30D2ED4E" w:rsidR="09E7B12A" w:rsidRPr="00CB15B5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CB15B5">
        <w:rPr>
          <w:rFonts w:ascii="Courier New" w:eastAsia="Courier New" w:hAnsi="Courier New" w:cs="Courier New"/>
          <w:b/>
          <w:bCs/>
          <w:color w:val="000000" w:themeColor="text1"/>
          <w:sz w:val="16"/>
          <w:szCs w:val="16"/>
        </w:rPr>
        <w:t>-R2#ping 192.168.0.113</w:t>
      </w:r>
    </w:p>
    <w:p w14:paraId="2456D6E4" w14:textId="192467A2" w:rsidR="257AEFD4" w:rsidRPr="00CB15B5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>Type escape sequence to abort.</w:t>
      </w:r>
    </w:p>
    <w:p w14:paraId="5EEFE149" w14:textId="03CE33C8" w:rsidR="257AEFD4" w:rsidRPr="00CB15B5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Sending 5, 100-byte ICMP </w:t>
      </w:r>
      <w:proofErr w:type="spellStart"/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>Echos</w:t>
      </w:r>
      <w:proofErr w:type="spellEnd"/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to 192.168.0.113, timeout is 2 seconds:</w:t>
      </w:r>
    </w:p>
    <w:p w14:paraId="4696F5D1" w14:textId="302CA889" w:rsidR="257AEFD4" w:rsidRPr="00CB15B5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Success rate is 100 percent (5/5), round-trip min/avg/max = 1/1/1 </w:t>
      </w:r>
      <w:proofErr w:type="spellStart"/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>ms</w:t>
      </w:r>
      <w:proofErr w:type="spellEnd"/>
    </w:p>
    <w:p w14:paraId="6B2CA2C1" w14:textId="65EF4F87" w:rsidR="09E7B12A" w:rsidRPr="00D46E7A" w:rsidRDefault="09E7B12A" w:rsidP="008552CB">
      <w:pPr>
        <w:spacing w:after="160"/>
        <w:rPr>
          <w:rFonts w:ascii="Courier New" w:eastAsia="Courier New" w:hAnsi="Courier New" w:cs="Courier New"/>
          <w:color w:val="000000" w:themeColor="text1"/>
          <w:sz w:val="2"/>
          <w:szCs w:val="2"/>
        </w:rPr>
      </w:pPr>
    </w:p>
    <w:p w14:paraId="4D048901" w14:textId="2D80206D" w:rsidR="09E7B12A" w:rsidRPr="00CB15B5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CB15B5">
        <w:rPr>
          <w:rFonts w:ascii="Courier New" w:eastAsia="Courier New" w:hAnsi="Courier New" w:cs="Courier New"/>
          <w:b/>
          <w:bCs/>
          <w:color w:val="000000" w:themeColor="text1"/>
          <w:sz w:val="16"/>
          <w:szCs w:val="16"/>
        </w:rPr>
        <w:t>-R2#ping 192.168.0.129</w:t>
      </w:r>
    </w:p>
    <w:p w14:paraId="2C9B521C" w14:textId="3FF68A8C" w:rsidR="257AEFD4" w:rsidRPr="00CB15B5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>Type escape sequence to abort.</w:t>
      </w:r>
    </w:p>
    <w:p w14:paraId="604FF61B" w14:textId="6D7BE87D" w:rsidR="257AEFD4" w:rsidRPr="00CB15B5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Sending 5, 100-byte ICMP </w:t>
      </w:r>
      <w:proofErr w:type="spellStart"/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>Echos</w:t>
      </w:r>
      <w:proofErr w:type="spellEnd"/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to 192.168.0.129, timeout is 2 seconds:</w:t>
      </w:r>
    </w:p>
    <w:p w14:paraId="02D8C963" w14:textId="37572731" w:rsidR="257AEFD4" w:rsidRPr="00CB15B5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lastRenderedPageBreak/>
        <w:t xml:space="preserve">Success rate is 100 percent (5/5), round-trip min/avg/max = 1/1/1 </w:t>
      </w:r>
      <w:proofErr w:type="spellStart"/>
      <w:r w:rsidRPr="00CB15B5">
        <w:rPr>
          <w:rFonts w:ascii="Courier New" w:eastAsia="Courier New" w:hAnsi="Courier New" w:cs="Courier New"/>
          <w:color w:val="000000" w:themeColor="text1"/>
          <w:sz w:val="16"/>
          <w:szCs w:val="16"/>
        </w:rPr>
        <w:t>ms</w:t>
      </w:r>
      <w:proofErr w:type="spellEnd"/>
    </w:p>
    <w:p w14:paraId="4741A025" w14:textId="5A41BA92" w:rsidR="09E7B12A" w:rsidRPr="00D46E7A" w:rsidRDefault="09E7B12A" w:rsidP="008552CB">
      <w:pPr>
        <w:spacing w:after="160"/>
        <w:rPr>
          <w:rFonts w:ascii="Courier New" w:eastAsia="Courier New" w:hAnsi="Courier New" w:cs="Courier New"/>
          <w:color w:val="000000" w:themeColor="text1"/>
          <w:sz w:val="2"/>
          <w:szCs w:val="2"/>
        </w:rPr>
      </w:pPr>
    </w:p>
    <w:p w14:paraId="0298FA0A" w14:textId="1CCD3BC4" w:rsidR="09E7B12A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8"/>
          <w:szCs w:val="18"/>
        </w:rPr>
      </w:pPr>
      <w:r w:rsidRPr="09E7B12A">
        <w:rPr>
          <w:rFonts w:ascii="Courier New" w:eastAsia="Courier New" w:hAnsi="Courier New" w:cs="Courier New"/>
          <w:b/>
          <w:bCs/>
          <w:color w:val="000000" w:themeColor="text1"/>
          <w:sz w:val="18"/>
          <w:szCs w:val="18"/>
          <w:u w:val="single"/>
        </w:rPr>
        <w:t>Router 3:</w:t>
      </w:r>
    </w:p>
    <w:p w14:paraId="71B3A77F" w14:textId="60C5409B" w:rsidR="257AEFD4" w:rsidRPr="00861C22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861C22">
        <w:rPr>
          <w:rFonts w:ascii="Courier New" w:eastAsia="Courier New" w:hAnsi="Courier New" w:cs="Courier New"/>
          <w:b/>
          <w:bCs/>
          <w:color w:val="000000" w:themeColor="text1"/>
          <w:sz w:val="16"/>
          <w:szCs w:val="16"/>
        </w:rPr>
        <w:t>-R3#show run</w:t>
      </w:r>
    </w:p>
    <w:p w14:paraId="6871276F" w14:textId="51DF9127" w:rsidR="257AEFD4" w:rsidRPr="00861C22" w:rsidRDefault="257AEFD4" w:rsidP="00D46E7A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>Building configuration...</w:t>
      </w:r>
    </w:p>
    <w:p w14:paraId="733898CA" w14:textId="0C12D212" w:rsidR="257AEFD4" w:rsidRPr="00861C22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Current </w:t>
      </w:r>
      <w:proofErr w:type="gramStart"/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>configuration :</w:t>
      </w:r>
      <w:proofErr w:type="gramEnd"/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1715 bytes</w:t>
      </w:r>
    </w:p>
    <w:p w14:paraId="41022056" w14:textId="62990213" w:rsidR="257AEFD4" w:rsidRPr="00861C22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Last configuration change at 17:46:53 UTC Thu Sep 9</w:t>
      </w:r>
      <w:proofErr w:type="gramStart"/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2021</w:t>
      </w:r>
      <w:proofErr w:type="gramEnd"/>
    </w:p>
    <w:p w14:paraId="60108E0A" w14:textId="00E7A93E" w:rsidR="257AEFD4" w:rsidRPr="00861C22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>version 15.5</w:t>
      </w:r>
    </w:p>
    <w:p w14:paraId="486D9F3D" w14:textId="643FE6FA" w:rsidR="257AEFD4" w:rsidRPr="00861C22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>service timestamps debug datetime msec</w:t>
      </w:r>
    </w:p>
    <w:p w14:paraId="5C51D154" w14:textId="65530C71" w:rsidR="257AEFD4" w:rsidRPr="00861C22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>service timestamps log datetime msec</w:t>
      </w:r>
    </w:p>
    <w:p w14:paraId="5D85B677" w14:textId="244CF212" w:rsidR="257AEFD4" w:rsidRPr="00861C22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>no platform punt-keepalive disable-kernel-core</w:t>
      </w:r>
    </w:p>
    <w:p w14:paraId="1482C52D" w14:textId="502845CB" w:rsidR="257AEFD4" w:rsidRPr="00861C22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>hostname R3</w:t>
      </w:r>
    </w:p>
    <w:p w14:paraId="5D1E0105" w14:textId="5F1C19F3" w:rsidR="257AEFD4" w:rsidRPr="00861C22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>boot-start-marker</w:t>
      </w:r>
    </w:p>
    <w:p w14:paraId="25B3231B" w14:textId="4AFE3B28" w:rsidR="257AEFD4" w:rsidRPr="00861C22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>boot-end-marker</w:t>
      </w:r>
    </w:p>
    <w:p w14:paraId="317EAD31" w14:textId="0DF7FE0E" w:rsidR="257AEFD4" w:rsidRPr="00861C22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proofErr w:type="spellStart"/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>vrf</w:t>
      </w:r>
      <w:proofErr w:type="spellEnd"/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definition </w:t>
      </w:r>
      <w:proofErr w:type="spellStart"/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>Mgmt-intf</w:t>
      </w:r>
      <w:proofErr w:type="spellEnd"/>
    </w:p>
    <w:p w14:paraId="22B3005B" w14:textId="6268321C" w:rsidR="257AEFD4" w:rsidRPr="00861C22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>address-family ipv4</w:t>
      </w:r>
    </w:p>
    <w:p w14:paraId="6DFC55E8" w14:textId="197C4BDD" w:rsidR="257AEFD4" w:rsidRPr="00861C22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>exit-address-family</w:t>
      </w:r>
    </w:p>
    <w:p w14:paraId="502B7D84" w14:textId="16F2DFF2" w:rsidR="257AEFD4" w:rsidRPr="00861C22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>address-family ipv6</w:t>
      </w:r>
    </w:p>
    <w:p w14:paraId="38020F0B" w14:textId="55824CDE" w:rsidR="257AEFD4" w:rsidRPr="00861C22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>exit-address-family</w:t>
      </w:r>
    </w:p>
    <w:p w14:paraId="5EFA4BBD" w14:textId="61AE5291" w:rsidR="257AEFD4" w:rsidRPr="00861C22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no </w:t>
      </w:r>
      <w:proofErr w:type="spellStart"/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>aaa</w:t>
      </w:r>
      <w:proofErr w:type="spellEnd"/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</w:t>
      </w:r>
      <w:proofErr w:type="gramStart"/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>new-model</w:t>
      </w:r>
      <w:proofErr w:type="gramEnd"/>
    </w:p>
    <w:p w14:paraId="18765AFA" w14:textId="4235B51D" w:rsidR="257AEFD4" w:rsidRPr="00861C22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>subscriber templating</w:t>
      </w:r>
    </w:p>
    <w:p w14:paraId="13BCCD3A" w14:textId="21675D8B" w:rsidR="257AEFD4" w:rsidRPr="00861C22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>multilink bundle-name authenticated</w:t>
      </w:r>
    </w:p>
    <w:p w14:paraId="184D07A8" w14:textId="711B09FB" w:rsidR="257AEFD4" w:rsidRPr="00861C22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license </w:t>
      </w:r>
      <w:proofErr w:type="spellStart"/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>udi</w:t>
      </w:r>
      <w:proofErr w:type="spellEnd"/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>pid</w:t>
      </w:r>
      <w:proofErr w:type="spellEnd"/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ISR4321/K9 </w:t>
      </w:r>
      <w:proofErr w:type="spellStart"/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>sn</w:t>
      </w:r>
      <w:proofErr w:type="spellEnd"/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FDO21441WDF</w:t>
      </w:r>
    </w:p>
    <w:p w14:paraId="1E2805A5" w14:textId="26D4BE09" w:rsidR="257AEFD4" w:rsidRPr="00861C22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>spanning-tree extend system-id</w:t>
      </w:r>
    </w:p>
    <w:p w14:paraId="4DFD70D0" w14:textId="5CA2C2DF" w:rsidR="257AEFD4" w:rsidRPr="00861C22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>redundancy</w:t>
      </w:r>
    </w:p>
    <w:p w14:paraId="29485726" w14:textId="6BEB2CA9" w:rsidR="257AEFD4" w:rsidRPr="00861C22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>mode none</w:t>
      </w:r>
    </w:p>
    <w:p w14:paraId="016DF952" w14:textId="71A2E7D3" w:rsidR="257AEFD4" w:rsidRPr="00861C22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proofErr w:type="spellStart"/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>vlan</w:t>
      </w:r>
      <w:proofErr w:type="spellEnd"/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internal allocation policy ascending</w:t>
      </w:r>
    </w:p>
    <w:p w14:paraId="2DC7045D" w14:textId="63DFDA7E" w:rsidR="257AEFD4" w:rsidRPr="00861C22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>interface Loopback0</w:t>
      </w:r>
    </w:p>
    <w:p w14:paraId="3037CC9D" w14:textId="69F9F8CE" w:rsidR="257AEFD4" w:rsidRPr="00861C22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proofErr w:type="spellStart"/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>ip</w:t>
      </w:r>
      <w:proofErr w:type="spellEnd"/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address 192.168.0.97 255.255.255.240</w:t>
      </w:r>
    </w:p>
    <w:p w14:paraId="489A03AB" w14:textId="38D335E5" w:rsidR="257AEFD4" w:rsidRPr="00861C22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>interface GigabitEthernet0/0/0</w:t>
      </w:r>
    </w:p>
    <w:p w14:paraId="74D67416" w14:textId="2192771A" w:rsidR="257AEFD4" w:rsidRPr="00861C22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proofErr w:type="spellStart"/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>ip</w:t>
      </w:r>
      <w:proofErr w:type="spellEnd"/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address 192.168.0.18 255.255.255.240</w:t>
      </w:r>
    </w:p>
    <w:p w14:paraId="6F75F729" w14:textId="0B69D96A" w:rsidR="257AEFD4" w:rsidRPr="00861C22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>negotiation auto</w:t>
      </w:r>
    </w:p>
    <w:p w14:paraId="1075B613" w14:textId="20722960" w:rsidR="257AEFD4" w:rsidRPr="00861C22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>interface GigabitEthernet0/0/1</w:t>
      </w:r>
    </w:p>
    <w:p w14:paraId="2C7F608A" w14:textId="1DC8B20F" w:rsidR="257AEFD4" w:rsidRPr="00861C22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proofErr w:type="spellStart"/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>ip</w:t>
      </w:r>
      <w:proofErr w:type="spellEnd"/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address 192.168.0.33 255.255.255.240</w:t>
      </w:r>
    </w:p>
    <w:p w14:paraId="7362B328" w14:textId="754F695E" w:rsidR="257AEFD4" w:rsidRPr="00861C22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>negotiation auto</w:t>
      </w:r>
    </w:p>
    <w:p w14:paraId="629EE4C6" w14:textId="56487FDD" w:rsidR="257AEFD4" w:rsidRPr="00861C22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>interface Serial0/1/0</w:t>
      </w:r>
    </w:p>
    <w:p w14:paraId="1E678B5B" w14:textId="6D24DA95" w:rsidR="257AEFD4" w:rsidRPr="00861C22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no </w:t>
      </w:r>
      <w:proofErr w:type="spellStart"/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>ip</w:t>
      </w:r>
      <w:proofErr w:type="spellEnd"/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address</w:t>
      </w:r>
    </w:p>
    <w:p w14:paraId="4B00D766" w14:textId="1EFF0969" w:rsidR="257AEFD4" w:rsidRPr="00861C22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>shutdown</w:t>
      </w:r>
    </w:p>
    <w:p w14:paraId="18A1125E" w14:textId="7BEBEC17" w:rsidR="257AEFD4" w:rsidRPr="00861C22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>interface Serial0/1/1</w:t>
      </w:r>
    </w:p>
    <w:p w14:paraId="457A10EC" w14:textId="615644CF" w:rsidR="257AEFD4" w:rsidRPr="00861C22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no </w:t>
      </w:r>
      <w:proofErr w:type="spellStart"/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>ip</w:t>
      </w:r>
      <w:proofErr w:type="spellEnd"/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address</w:t>
      </w:r>
    </w:p>
    <w:p w14:paraId="16C2DFE0" w14:textId="4F05778B" w:rsidR="257AEFD4" w:rsidRPr="00861C22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lastRenderedPageBreak/>
        <w:t>shutdown</w:t>
      </w:r>
    </w:p>
    <w:p w14:paraId="1C295BC1" w14:textId="21FE989B" w:rsidR="257AEFD4" w:rsidRPr="00861C22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>interface GigabitEthernet0</w:t>
      </w:r>
    </w:p>
    <w:p w14:paraId="534BAE3D" w14:textId="61E6F34E" w:rsidR="257AEFD4" w:rsidRPr="00861C22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proofErr w:type="spellStart"/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>vrf</w:t>
      </w:r>
      <w:proofErr w:type="spellEnd"/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forwarding </w:t>
      </w:r>
      <w:proofErr w:type="spellStart"/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>Mgmt-intf</w:t>
      </w:r>
      <w:proofErr w:type="spellEnd"/>
    </w:p>
    <w:p w14:paraId="594DA77A" w14:textId="014D2185" w:rsidR="257AEFD4" w:rsidRPr="00861C22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no </w:t>
      </w:r>
      <w:proofErr w:type="spellStart"/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>ip</w:t>
      </w:r>
      <w:proofErr w:type="spellEnd"/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address</w:t>
      </w:r>
    </w:p>
    <w:p w14:paraId="0BEB5FB3" w14:textId="71380C7A" w:rsidR="257AEFD4" w:rsidRPr="00861C22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>shutdown</w:t>
      </w:r>
    </w:p>
    <w:p w14:paraId="7D5BE167" w14:textId="0E36CB97" w:rsidR="257AEFD4" w:rsidRPr="00861C22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>negotiation auto</w:t>
      </w:r>
    </w:p>
    <w:p w14:paraId="0617EBF3" w14:textId="0CD6A243" w:rsidR="257AEFD4" w:rsidRPr="00861C22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>interface Vlan1</w:t>
      </w:r>
    </w:p>
    <w:p w14:paraId="76096512" w14:textId="036A66F4" w:rsidR="257AEFD4" w:rsidRPr="00861C22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no </w:t>
      </w:r>
      <w:proofErr w:type="spellStart"/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>ip</w:t>
      </w:r>
      <w:proofErr w:type="spellEnd"/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address</w:t>
      </w:r>
    </w:p>
    <w:p w14:paraId="60FAEE36" w14:textId="6F795B8A" w:rsidR="257AEFD4" w:rsidRPr="00861C22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>shutdown</w:t>
      </w:r>
    </w:p>
    <w:p w14:paraId="6150B69C" w14:textId="1026A200" w:rsidR="257AEFD4" w:rsidRPr="00861C22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router </w:t>
      </w:r>
      <w:proofErr w:type="spellStart"/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>ospf</w:t>
      </w:r>
      <w:proofErr w:type="spellEnd"/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1</w:t>
      </w:r>
    </w:p>
    <w:p w14:paraId="44E38C42" w14:textId="7231C6C5" w:rsidR="257AEFD4" w:rsidRPr="00861C22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>network 192.168.0.0 0.0.0.15 area 0</w:t>
      </w:r>
    </w:p>
    <w:p w14:paraId="728DBBDB" w14:textId="5214FB72" w:rsidR="257AEFD4" w:rsidRPr="00861C22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>network 192.168.0.16 0.0.0.15 area 0</w:t>
      </w:r>
    </w:p>
    <w:p w14:paraId="2533B06D" w14:textId="5B81DF62" w:rsidR="257AEFD4" w:rsidRPr="00861C22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>network 192.168.0.32 0.0.0.15 area 0</w:t>
      </w:r>
    </w:p>
    <w:p w14:paraId="06A75614" w14:textId="468EABCF" w:rsidR="257AEFD4" w:rsidRPr="00861C22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>network 192.168.0.48 0.0.0.15 area 0</w:t>
      </w:r>
    </w:p>
    <w:p w14:paraId="23F1A061" w14:textId="6BDA4CFF" w:rsidR="257AEFD4" w:rsidRPr="00861C22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>network 192.168.0.64 0.0.0.15 area 0</w:t>
      </w:r>
    </w:p>
    <w:p w14:paraId="24542C20" w14:textId="62FCB456" w:rsidR="257AEFD4" w:rsidRPr="00861C22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>network 192.168.0.80 0.0.0.15 area 0</w:t>
      </w:r>
    </w:p>
    <w:p w14:paraId="34048227" w14:textId="49284840" w:rsidR="257AEFD4" w:rsidRPr="00861C22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>network 192.168.0.96 0.0.0.15 area 0</w:t>
      </w:r>
    </w:p>
    <w:p w14:paraId="61DC5F3D" w14:textId="061182F5" w:rsidR="257AEFD4" w:rsidRPr="00861C22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>network 192.168.0.112 0.0.0.15 area 0</w:t>
      </w:r>
    </w:p>
    <w:p w14:paraId="23020904" w14:textId="6501E714" w:rsidR="257AEFD4" w:rsidRPr="00861C22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>network 192.168.0.128 0.0.0.15 area 0</w:t>
      </w:r>
    </w:p>
    <w:p w14:paraId="739FC191" w14:textId="32131E7C" w:rsidR="257AEFD4" w:rsidRPr="00861C22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proofErr w:type="spellStart"/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>ip</w:t>
      </w:r>
      <w:proofErr w:type="spellEnd"/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forward-protocol </w:t>
      </w:r>
      <w:proofErr w:type="spellStart"/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>nd</w:t>
      </w:r>
      <w:proofErr w:type="spellEnd"/>
    </w:p>
    <w:p w14:paraId="1816313B" w14:textId="06C3E0D3" w:rsidR="257AEFD4" w:rsidRPr="00861C22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no </w:t>
      </w:r>
      <w:proofErr w:type="spellStart"/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>ip</w:t>
      </w:r>
      <w:proofErr w:type="spellEnd"/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http server</w:t>
      </w:r>
    </w:p>
    <w:p w14:paraId="754F3C22" w14:textId="54DFC45C" w:rsidR="257AEFD4" w:rsidRPr="00861C22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no </w:t>
      </w:r>
      <w:proofErr w:type="spellStart"/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>ip</w:t>
      </w:r>
      <w:proofErr w:type="spellEnd"/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http </w:t>
      </w:r>
      <w:proofErr w:type="gramStart"/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>secure-server</w:t>
      </w:r>
      <w:proofErr w:type="gramEnd"/>
    </w:p>
    <w:p w14:paraId="162E5B16" w14:textId="3BABE93A" w:rsidR="257AEFD4" w:rsidRPr="00861C22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proofErr w:type="spellStart"/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>ip</w:t>
      </w:r>
      <w:proofErr w:type="spellEnd"/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>tftp</w:t>
      </w:r>
      <w:proofErr w:type="spellEnd"/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source-interface GigabitEthernet0</w:t>
      </w:r>
    </w:p>
    <w:p w14:paraId="454A722D" w14:textId="546FE8E2" w:rsidR="257AEFD4" w:rsidRPr="00861C22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>control-plane</w:t>
      </w:r>
    </w:p>
    <w:p w14:paraId="46C6CEAC" w14:textId="5B45F378" w:rsidR="257AEFD4" w:rsidRPr="00861C22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>line con 0</w:t>
      </w:r>
    </w:p>
    <w:p w14:paraId="19D727DB" w14:textId="2092129B" w:rsidR="257AEFD4" w:rsidRPr="00861C22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proofErr w:type="spellStart"/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>stopbits</w:t>
      </w:r>
      <w:proofErr w:type="spellEnd"/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1</w:t>
      </w:r>
    </w:p>
    <w:p w14:paraId="22B6C96B" w14:textId="33129313" w:rsidR="257AEFD4" w:rsidRPr="00861C22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>line aux 0</w:t>
      </w:r>
    </w:p>
    <w:p w14:paraId="40A9FC35" w14:textId="5AC13F25" w:rsidR="257AEFD4" w:rsidRPr="00861C22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proofErr w:type="spellStart"/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>stopbits</w:t>
      </w:r>
      <w:proofErr w:type="spellEnd"/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1</w:t>
      </w:r>
    </w:p>
    <w:p w14:paraId="58A76E2D" w14:textId="13A441EB" w:rsidR="257AEFD4" w:rsidRPr="00861C22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line </w:t>
      </w:r>
      <w:proofErr w:type="spellStart"/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>vty</w:t>
      </w:r>
      <w:proofErr w:type="spellEnd"/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0 4</w:t>
      </w:r>
    </w:p>
    <w:p w14:paraId="6CB337B3" w14:textId="2666E8AA" w:rsidR="257AEFD4" w:rsidRPr="00861C22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>login</w:t>
      </w:r>
    </w:p>
    <w:p w14:paraId="12777D96" w14:textId="3B9C49AD" w:rsidR="257AEFD4" w:rsidRPr="00861C22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>end</w:t>
      </w:r>
    </w:p>
    <w:p w14:paraId="4A968F57" w14:textId="7C67FD30" w:rsidR="257AEFD4" w:rsidRPr="00F857E2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2"/>
          <w:szCs w:val="2"/>
        </w:rPr>
      </w:pPr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</w:t>
      </w:r>
    </w:p>
    <w:p w14:paraId="191B4525" w14:textId="6C566C6C" w:rsidR="09E7B12A" w:rsidRPr="00861C22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861C22">
        <w:rPr>
          <w:rFonts w:ascii="Courier New" w:eastAsia="Courier New" w:hAnsi="Courier New" w:cs="Courier New"/>
          <w:b/>
          <w:bCs/>
          <w:color w:val="000000" w:themeColor="text1"/>
          <w:sz w:val="16"/>
          <w:szCs w:val="16"/>
        </w:rPr>
        <w:t xml:space="preserve">-R3#show </w:t>
      </w:r>
      <w:proofErr w:type="spellStart"/>
      <w:r w:rsidRPr="00861C22">
        <w:rPr>
          <w:rFonts w:ascii="Courier New" w:eastAsia="Courier New" w:hAnsi="Courier New" w:cs="Courier New"/>
          <w:b/>
          <w:bCs/>
          <w:color w:val="000000" w:themeColor="text1"/>
          <w:sz w:val="16"/>
          <w:szCs w:val="16"/>
        </w:rPr>
        <w:t>ip</w:t>
      </w:r>
      <w:proofErr w:type="spellEnd"/>
      <w:r w:rsidRPr="00861C22">
        <w:rPr>
          <w:rFonts w:ascii="Courier New" w:eastAsia="Courier New" w:hAnsi="Courier New" w:cs="Courier New"/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861C22">
        <w:rPr>
          <w:rFonts w:ascii="Courier New" w:eastAsia="Courier New" w:hAnsi="Courier New" w:cs="Courier New"/>
          <w:b/>
          <w:bCs/>
          <w:color w:val="000000" w:themeColor="text1"/>
          <w:sz w:val="16"/>
          <w:szCs w:val="16"/>
        </w:rPr>
        <w:t>ospf</w:t>
      </w:r>
      <w:proofErr w:type="spellEnd"/>
      <w:r w:rsidRPr="00861C22">
        <w:rPr>
          <w:rFonts w:ascii="Courier New" w:eastAsia="Courier New" w:hAnsi="Courier New" w:cs="Courier New"/>
          <w:b/>
          <w:bCs/>
          <w:color w:val="000000" w:themeColor="text1"/>
          <w:sz w:val="16"/>
          <w:szCs w:val="16"/>
        </w:rPr>
        <w:t xml:space="preserve"> neighbor</w:t>
      </w:r>
    </w:p>
    <w:p w14:paraId="4C39923B" w14:textId="30903974" w:rsidR="257AEFD4" w:rsidRPr="00861C22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Neighbor ID     </w:t>
      </w:r>
      <w:proofErr w:type="spellStart"/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>Pri</w:t>
      </w:r>
      <w:proofErr w:type="spellEnd"/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 State           Dead Time   Address         Interface</w:t>
      </w:r>
    </w:p>
    <w:p w14:paraId="48744780" w14:textId="2A692ACF" w:rsidR="257AEFD4" w:rsidRPr="00861C22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>192.168.0.113     1   FULL/DR         00:00:30    192.168.0.34    GigabitEthernet0/0/1</w:t>
      </w:r>
    </w:p>
    <w:p w14:paraId="3FE5E3AA" w14:textId="0D00EE33" w:rsidR="257AEFD4" w:rsidRPr="00861C22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>192.168.0.81      1   FULL/BDR        00:00:39    192.168.0.17    GigabitEthernet0/0/0</w:t>
      </w:r>
    </w:p>
    <w:p w14:paraId="04BF5960" w14:textId="224F8481" w:rsidR="09E7B12A" w:rsidRPr="00F857E2" w:rsidRDefault="09E7B12A" w:rsidP="008552CB">
      <w:pPr>
        <w:spacing w:after="160"/>
        <w:rPr>
          <w:rFonts w:ascii="Courier New" w:eastAsia="Courier New" w:hAnsi="Courier New" w:cs="Courier New"/>
          <w:color w:val="000000" w:themeColor="text1"/>
          <w:sz w:val="2"/>
          <w:szCs w:val="2"/>
        </w:rPr>
      </w:pPr>
    </w:p>
    <w:p w14:paraId="2802934E" w14:textId="6F880290" w:rsidR="09E7B12A" w:rsidRPr="00861C22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861C22">
        <w:rPr>
          <w:rFonts w:ascii="Courier New" w:eastAsia="Courier New" w:hAnsi="Courier New" w:cs="Courier New"/>
          <w:b/>
          <w:bCs/>
          <w:color w:val="000000" w:themeColor="text1"/>
          <w:sz w:val="16"/>
          <w:szCs w:val="16"/>
        </w:rPr>
        <w:t xml:space="preserve">-R3#show </w:t>
      </w:r>
      <w:proofErr w:type="spellStart"/>
      <w:r w:rsidRPr="00861C22">
        <w:rPr>
          <w:rFonts w:ascii="Courier New" w:eastAsia="Courier New" w:hAnsi="Courier New" w:cs="Courier New"/>
          <w:b/>
          <w:bCs/>
          <w:color w:val="000000" w:themeColor="text1"/>
          <w:sz w:val="16"/>
          <w:szCs w:val="16"/>
        </w:rPr>
        <w:t>ip</w:t>
      </w:r>
      <w:proofErr w:type="spellEnd"/>
      <w:r w:rsidRPr="00861C22">
        <w:rPr>
          <w:rFonts w:ascii="Courier New" w:eastAsia="Courier New" w:hAnsi="Courier New" w:cs="Courier New"/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861C22">
        <w:rPr>
          <w:rFonts w:ascii="Courier New" w:eastAsia="Courier New" w:hAnsi="Courier New" w:cs="Courier New"/>
          <w:b/>
          <w:bCs/>
          <w:color w:val="000000" w:themeColor="text1"/>
          <w:sz w:val="16"/>
          <w:szCs w:val="16"/>
        </w:rPr>
        <w:t>ospf</w:t>
      </w:r>
      <w:proofErr w:type="spellEnd"/>
    </w:p>
    <w:p w14:paraId="58C6A073" w14:textId="22A4A36E" w:rsidR="257AEFD4" w:rsidRPr="00861C22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>Routing Process "</w:t>
      </w:r>
      <w:proofErr w:type="spellStart"/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>ospf</w:t>
      </w:r>
      <w:proofErr w:type="spellEnd"/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1" with ID 192.168.0.97</w:t>
      </w:r>
    </w:p>
    <w:p w14:paraId="0D04CBBB" w14:textId="0F852A86" w:rsidR="257AEFD4" w:rsidRPr="00861C22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>Start time: 00:18:58.990, Time elapsed: 00:37:38.181</w:t>
      </w:r>
    </w:p>
    <w:p w14:paraId="525FE69D" w14:textId="4BBE8D5F" w:rsidR="257AEFD4" w:rsidRPr="00861C22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>Supports only single TOS(TOS0) routes</w:t>
      </w:r>
    </w:p>
    <w:p w14:paraId="45EB4D0D" w14:textId="112D2891" w:rsidR="257AEFD4" w:rsidRPr="00861C22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lastRenderedPageBreak/>
        <w:t>Supports opaque LSA</w:t>
      </w:r>
    </w:p>
    <w:p w14:paraId="0B1E44D7" w14:textId="2341B354" w:rsidR="257AEFD4" w:rsidRPr="00861C22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>Supports Link-local Signaling (LLS)</w:t>
      </w:r>
    </w:p>
    <w:p w14:paraId="7A88169F" w14:textId="2D0A4AA7" w:rsidR="257AEFD4" w:rsidRPr="00861C22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>Supports area transit capability</w:t>
      </w:r>
    </w:p>
    <w:p w14:paraId="75684B93" w14:textId="2A847E3D" w:rsidR="257AEFD4" w:rsidRPr="00861C22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>Supports NSSA (compatible with RFC 3101)</w:t>
      </w:r>
    </w:p>
    <w:p w14:paraId="5435560C" w14:textId="312ACD9A" w:rsidR="257AEFD4" w:rsidRPr="00861C22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>Supports Database Exchange Summary List Optimization (RFC 5243)</w:t>
      </w:r>
    </w:p>
    <w:p w14:paraId="3D009299" w14:textId="18C2FE57" w:rsidR="257AEFD4" w:rsidRPr="00861C22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>Event-log enabled, Maximum number of events: 1000, Mode: cyclic</w:t>
      </w:r>
    </w:p>
    <w:p w14:paraId="324C6E22" w14:textId="65B2DBAC" w:rsidR="257AEFD4" w:rsidRPr="00861C22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>Router is not originating router-LSAs with maximum metric</w:t>
      </w:r>
    </w:p>
    <w:p w14:paraId="2365D1F7" w14:textId="06D11FFB" w:rsidR="257AEFD4" w:rsidRPr="00861C22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>Initial SPF schedule delay 5000 msecs</w:t>
      </w:r>
    </w:p>
    <w:p w14:paraId="52BD614D" w14:textId="243862E7" w:rsidR="257AEFD4" w:rsidRPr="00861C22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>Minimum hold time between two consecutive SPFs 10000 msecs</w:t>
      </w:r>
    </w:p>
    <w:p w14:paraId="69A5413E" w14:textId="5A32A763" w:rsidR="257AEFD4" w:rsidRPr="00861C22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>Maximum wait time between two consecutive SPFs 10000 msecs</w:t>
      </w:r>
    </w:p>
    <w:p w14:paraId="05D23F91" w14:textId="15880388" w:rsidR="257AEFD4" w:rsidRPr="00861C22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>Incremental-SPF disabled</w:t>
      </w:r>
    </w:p>
    <w:p w14:paraId="238691FC" w14:textId="66C22B58" w:rsidR="257AEFD4" w:rsidRPr="00861C22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>Minimum LSA interval 5 secs</w:t>
      </w:r>
    </w:p>
    <w:p w14:paraId="60CCF3D3" w14:textId="3F663749" w:rsidR="257AEFD4" w:rsidRPr="00861C22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>Minimum LSA arrival 1000 msecs</w:t>
      </w:r>
    </w:p>
    <w:p w14:paraId="1FB1D4AC" w14:textId="53A46BC4" w:rsidR="257AEFD4" w:rsidRPr="00861C22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>LSA group pacing timer 240 secs</w:t>
      </w:r>
    </w:p>
    <w:p w14:paraId="5C6F407B" w14:textId="1023BD76" w:rsidR="257AEFD4" w:rsidRPr="00861C22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>Interface flood pacing timer 33 msecs</w:t>
      </w:r>
    </w:p>
    <w:p w14:paraId="24B481C8" w14:textId="2234C330" w:rsidR="257AEFD4" w:rsidRPr="00861C22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>Retransmission pacing timer 66 msecs</w:t>
      </w:r>
    </w:p>
    <w:p w14:paraId="1ABA3FFF" w14:textId="1D07BC3A" w:rsidR="257AEFD4" w:rsidRPr="00861C22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>EXCHANGE/LOADING adjacency limit: initial 300, process maximum 300</w:t>
      </w:r>
    </w:p>
    <w:p w14:paraId="6EB5B097" w14:textId="391E462F" w:rsidR="257AEFD4" w:rsidRPr="00861C22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>Number of external LSA 0. Checksum Sum 0x000000</w:t>
      </w:r>
    </w:p>
    <w:p w14:paraId="1EBCF00A" w14:textId="113AADCC" w:rsidR="257AEFD4" w:rsidRPr="00861C22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>Number of opaque AS LSA 0. Checksum Sum 0x000000</w:t>
      </w:r>
    </w:p>
    <w:p w14:paraId="4D26FB2C" w14:textId="79148A58" w:rsidR="257AEFD4" w:rsidRPr="00861C22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Number of </w:t>
      </w:r>
      <w:proofErr w:type="spellStart"/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>DCbitless</w:t>
      </w:r>
      <w:proofErr w:type="spellEnd"/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external and opaque AS LSA 0</w:t>
      </w:r>
    </w:p>
    <w:p w14:paraId="4294E3CF" w14:textId="7CAB7672" w:rsidR="257AEFD4" w:rsidRPr="00861C22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Number of </w:t>
      </w:r>
      <w:proofErr w:type="spellStart"/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>DoNotAge</w:t>
      </w:r>
      <w:proofErr w:type="spellEnd"/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external and opaque AS LSA 0</w:t>
      </w:r>
    </w:p>
    <w:p w14:paraId="33D94DC2" w14:textId="371DD13D" w:rsidR="257AEFD4" w:rsidRPr="00861C22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Number of areas in this router is 1. 1 normal 0 stub 0 </w:t>
      </w:r>
      <w:proofErr w:type="spellStart"/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>nssa</w:t>
      </w:r>
      <w:proofErr w:type="spellEnd"/>
    </w:p>
    <w:p w14:paraId="74E6E1D8" w14:textId="65B683A6" w:rsidR="257AEFD4" w:rsidRPr="00861C22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>Number of areas transit capable is 0</w:t>
      </w:r>
    </w:p>
    <w:p w14:paraId="0FCEBCE8" w14:textId="74F1674B" w:rsidR="257AEFD4" w:rsidRPr="00861C22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>External flood list length 0</w:t>
      </w:r>
    </w:p>
    <w:p w14:paraId="20EC9B3F" w14:textId="43B8ABC6" w:rsidR="257AEFD4" w:rsidRPr="00861C22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>IETF NSF helper support enabled</w:t>
      </w:r>
    </w:p>
    <w:p w14:paraId="703D1EB8" w14:textId="4AF1855A" w:rsidR="257AEFD4" w:rsidRPr="00861C22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>Cisco NSF helper support enabled</w:t>
      </w:r>
    </w:p>
    <w:p w14:paraId="3E85D248" w14:textId="6EB1E481" w:rsidR="257AEFD4" w:rsidRPr="00861C22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Reference bandwidth unit is 100 </w:t>
      </w:r>
      <w:proofErr w:type="spellStart"/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>mbps</w:t>
      </w:r>
      <w:proofErr w:type="spellEnd"/>
    </w:p>
    <w:p w14:paraId="03DF23A2" w14:textId="495B38D0" w:rsidR="257AEFD4" w:rsidRPr="00861C22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  Area </w:t>
      </w:r>
      <w:proofErr w:type="gramStart"/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>BACKBONE(</w:t>
      </w:r>
      <w:proofErr w:type="gramEnd"/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>0)</w:t>
      </w:r>
    </w:p>
    <w:p w14:paraId="23419EFE" w14:textId="59B8EF24" w:rsidR="257AEFD4" w:rsidRPr="00861C22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      Number of interfaces in this area is 3 (1 loopback)</w:t>
      </w:r>
    </w:p>
    <w:p w14:paraId="6CC0B2DB" w14:textId="5A017212" w:rsidR="257AEFD4" w:rsidRPr="00861C22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      Area has no authentication</w:t>
      </w:r>
    </w:p>
    <w:p w14:paraId="051A6B32" w14:textId="49A85558" w:rsidR="257AEFD4" w:rsidRPr="00861C22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      SPF algorithm last executed 00:28:40.980 ago</w:t>
      </w:r>
    </w:p>
    <w:p w14:paraId="21115812" w14:textId="29BC3044" w:rsidR="257AEFD4" w:rsidRPr="00861C22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      SPF algorithm executed 14 times</w:t>
      </w:r>
    </w:p>
    <w:p w14:paraId="03A7D70B" w14:textId="367153B5" w:rsidR="257AEFD4" w:rsidRPr="00861C22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      Area ranges are</w:t>
      </w:r>
    </w:p>
    <w:p w14:paraId="17E9F290" w14:textId="5F88B9CD" w:rsidR="257AEFD4" w:rsidRPr="00861C22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      Number of LSA 9. Checksum Sum 0x03AC06</w:t>
      </w:r>
    </w:p>
    <w:p w14:paraId="27696C5A" w14:textId="37C565C6" w:rsidR="257AEFD4" w:rsidRPr="00861C22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      Number of opaque </w:t>
      </w:r>
      <w:proofErr w:type="gramStart"/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>link</w:t>
      </w:r>
      <w:proofErr w:type="gramEnd"/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LSA 0. Checksum Sum 0x000000</w:t>
      </w:r>
    </w:p>
    <w:p w14:paraId="73095CF5" w14:textId="415AD046" w:rsidR="257AEFD4" w:rsidRPr="00861C22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      Number of </w:t>
      </w:r>
      <w:proofErr w:type="spellStart"/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>DCbitless</w:t>
      </w:r>
      <w:proofErr w:type="spellEnd"/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LSA 0</w:t>
      </w:r>
    </w:p>
    <w:p w14:paraId="372B5955" w14:textId="7F38A1B2" w:rsidR="257AEFD4" w:rsidRPr="00861C22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      Number of </w:t>
      </w:r>
      <w:proofErr w:type="gramStart"/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>indication</w:t>
      </w:r>
      <w:proofErr w:type="gramEnd"/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LSA 0</w:t>
      </w:r>
    </w:p>
    <w:p w14:paraId="69F6A5B0" w14:textId="227A3CA5" w:rsidR="257AEFD4" w:rsidRPr="00861C22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      Number of </w:t>
      </w:r>
      <w:proofErr w:type="spellStart"/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>DoNotAge</w:t>
      </w:r>
      <w:proofErr w:type="spellEnd"/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LSA 0</w:t>
      </w:r>
    </w:p>
    <w:p w14:paraId="53F479C9" w14:textId="48E4F921" w:rsidR="257AEFD4" w:rsidRPr="00861C22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      Flood list length 0</w:t>
      </w:r>
    </w:p>
    <w:p w14:paraId="77DC08F0" w14:textId="2BEB5DA9" w:rsidR="09E7B12A" w:rsidRPr="002E77CB" w:rsidRDefault="09E7B12A" w:rsidP="008552CB">
      <w:pPr>
        <w:spacing w:after="160"/>
        <w:rPr>
          <w:rFonts w:ascii="Courier New" w:eastAsia="Courier New" w:hAnsi="Courier New" w:cs="Courier New"/>
          <w:color w:val="000000" w:themeColor="text1"/>
          <w:sz w:val="2"/>
          <w:szCs w:val="2"/>
        </w:rPr>
      </w:pPr>
    </w:p>
    <w:p w14:paraId="5A631194" w14:textId="78F108A2" w:rsidR="09E7B12A" w:rsidRPr="00861C22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861C22">
        <w:rPr>
          <w:rFonts w:ascii="Courier New" w:eastAsia="Courier New" w:hAnsi="Courier New" w:cs="Courier New"/>
          <w:b/>
          <w:bCs/>
          <w:color w:val="000000" w:themeColor="text1"/>
          <w:sz w:val="16"/>
          <w:szCs w:val="16"/>
        </w:rPr>
        <w:lastRenderedPageBreak/>
        <w:t xml:space="preserve">-R3#show </w:t>
      </w:r>
      <w:proofErr w:type="spellStart"/>
      <w:r w:rsidRPr="00861C22">
        <w:rPr>
          <w:rFonts w:ascii="Courier New" w:eastAsia="Courier New" w:hAnsi="Courier New" w:cs="Courier New"/>
          <w:b/>
          <w:bCs/>
          <w:color w:val="000000" w:themeColor="text1"/>
          <w:sz w:val="16"/>
          <w:szCs w:val="16"/>
        </w:rPr>
        <w:t>ip</w:t>
      </w:r>
      <w:proofErr w:type="spellEnd"/>
      <w:r w:rsidRPr="00861C22">
        <w:rPr>
          <w:rFonts w:ascii="Courier New" w:eastAsia="Courier New" w:hAnsi="Courier New" w:cs="Courier New"/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861C22">
        <w:rPr>
          <w:rFonts w:ascii="Courier New" w:eastAsia="Courier New" w:hAnsi="Courier New" w:cs="Courier New"/>
          <w:b/>
          <w:bCs/>
          <w:color w:val="000000" w:themeColor="text1"/>
          <w:sz w:val="16"/>
          <w:szCs w:val="16"/>
        </w:rPr>
        <w:t>ospf</w:t>
      </w:r>
      <w:proofErr w:type="spellEnd"/>
      <w:r w:rsidRPr="00861C22">
        <w:rPr>
          <w:rFonts w:ascii="Courier New" w:eastAsia="Courier New" w:hAnsi="Courier New" w:cs="Courier New"/>
          <w:b/>
          <w:bCs/>
          <w:color w:val="000000" w:themeColor="text1"/>
          <w:sz w:val="16"/>
          <w:szCs w:val="16"/>
        </w:rPr>
        <w:t xml:space="preserve"> interface</w:t>
      </w:r>
    </w:p>
    <w:p w14:paraId="09575549" w14:textId="17EBA5A1" w:rsidR="257AEFD4" w:rsidRPr="00861C22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>Loopback0 is up, line protocol is up</w:t>
      </w:r>
    </w:p>
    <w:p w14:paraId="396DBE1E" w14:textId="5EA5E8A4" w:rsidR="257AEFD4" w:rsidRPr="00861C22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Internet Address 192.168.0.97/28, Area 0, Attached via Network Statement</w:t>
      </w:r>
    </w:p>
    <w:p w14:paraId="2BF8EE31" w14:textId="0B910D60" w:rsidR="257AEFD4" w:rsidRPr="00861C22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Process ID 1, Router ID 192.168.0.97, Network Type LOOPBACK, Cost: 1</w:t>
      </w:r>
    </w:p>
    <w:p w14:paraId="7F8297FD" w14:textId="5434BBA8" w:rsidR="257AEFD4" w:rsidRPr="00861C22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Topology-MTID    Cost    Disabled    Shutdown      Topology Name</w:t>
      </w:r>
    </w:p>
    <w:p w14:paraId="4E4973DB" w14:textId="4BD38A24" w:rsidR="257AEFD4" w:rsidRPr="00861C22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      0           1         no          </w:t>
      </w:r>
      <w:proofErr w:type="spellStart"/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>no</w:t>
      </w:r>
      <w:proofErr w:type="spellEnd"/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          Base</w:t>
      </w:r>
    </w:p>
    <w:p w14:paraId="76A7BF40" w14:textId="78C9115D" w:rsidR="257AEFD4" w:rsidRPr="00861C22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Loopback interface is treated as a stub Host</w:t>
      </w:r>
    </w:p>
    <w:p w14:paraId="0DA058EA" w14:textId="0702A948" w:rsidR="257AEFD4" w:rsidRPr="00861C22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>GigabitEthernet0/0/1 is up, line protocol is up</w:t>
      </w:r>
    </w:p>
    <w:p w14:paraId="701F48C0" w14:textId="6B6784B3" w:rsidR="257AEFD4" w:rsidRPr="00861C22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Internet Address 192.168.0.33/28, Area 0, Attached via Network Statement</w:t>
      </w:r>
    </w:p>
    <w:p w14:paraId="2F143912" w14:textId="6861A2E3" w:rsidR="257AEFD4" w:rsidRPr="00861C22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Process ID 1, Router ID 192.168.0.97, Network Type BROADCAST, Cost: 1</w:t>
      </w:r>
    </w:p>
    <w:p w14:paraId="3FCA0273" w14:textId="7A0E709A" w:rsidR="257AEFD4" w:rsidRPr="00861C22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Topology-MTID    Cost    Disabled    Shutdown      Topology Name</w:t>
      </w:r>
    </w:p>
    <w:p w14:paraId="2FB9B61B" w14:textId="31BC85DD" w:rsidR="257AEFD4" w:rsidRPr="00861C22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      0           1         no          </w:t>
      </w:r>
      <w:proofErr w:type="spellStart"/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>no</w:t>
      </w:r>
      <w:proofErr w:type="spellEnd"/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          Base</w:t>
      </w:r>
    </w:p>
    <w:p w14:paraId="736779FE" w14:textId="65AF7745" w:rsidR="257AEFD4" w:rsidRPr="00861C22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Transmit Delay is 1 sec, State BDR, Priority 1</w:t>
      </w:r>
    </w:p>
    <w:p w14:paraId="65AD2D2F" w14:textId="2E5B340D" w:rsidR="257AEFD4" w:rsidRPr="00861C22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Designated Router (ID) 192.168.0.113, Interface address 192.168.0.34</w:t>
      </w:r>
    </w:p>
    <w:p w14:paraId="723361A1" w14:textId="1F564050" w:rsidR="257AEFD4" w:rsidRPr="00861C22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Backup Designated router (ID) 192.168.0.97, Interface address 192.168.0.33</w:t>
      </w:r>
    </w:p>
    <w:p w14:paraId="78750D0D" w14:textId="04A226AF" w:rsidR="257AEFD4" w:rsidRPr="00861C22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Timer intervals configured, Hello 10, Dead 40, Wait 40, Retransmit 5</w:t>
      </w:r>
    </w:p>
    <w:p w14:paraId="7E632EC7" w14:textId="1C47521A" w:rsidR="257AEFD4" w:rsidRPr="00861C22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  </w:t>
      </w:r>
      <w:proofErr w:type="spellStart"/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>oob</w:t>
      </w:r>
      <w:proofErr w:type="spellEnd"/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>-resync timeout 40</w:t>
      </w:r>
    </w:p>
    <w:p w14:paraId="219578ED" w14:textId="62773DB5" w:rsidR="257AEFD4" w:rsidRPr="00861C22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  Hello due in 00:00:03</w:t>
      </w:r>
    </w:p>
    <w:p w14:paraId="58FE7D91" w14:textId="753D8353" w:rsidR="257AEFD4" w:rsidRPr="00861C22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Supports Link-local Signaling (LLS)</w:t>
      </w:r>
    </w:p>
    <w:p w14:paraId="22A147AD" w14:textId="472C57D1" w:rsidR="257AEFD4" w:rsidRPr="00861C22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Cisco NSF helper support enabled</w:t>
      </w:r>
    </w:p>
    <w:p w14:paraId="015926F1" w14:textId="278F3D99" w:rsidR="257AEFD4" w:rsidRPr="00861C22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IETF NSF helper support enabled</w:t>
      </w:r>
    </w:p>
    <w:p w14:paraId="2591401D" w14:textId="16F25260" w:rsidR="257AEFD4" w:rsidRPr="00861C22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Index 1/2/2, flood queue length 0</w:t>
      </w:r>
    </w:p>
    <w:p w14:paraId="67BA6CB6" w14:textId="2AD85385" w:rsidR="257AEFD4" w:rsidRPr="00861C22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Next 0x0(0)/0x0(0)/0x0(0)</w:t>
      </w:r>
    </w:p>
    <w:p w14:paraId="4D15A807" w14:textId="6FBE4735" w:rsidR="257AEFD4" w:rsidRPr="00861C22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Last flood scan length is 1, maximum is 1</w:t>
      </w:r>
    </w:p>
    <w:p w14:paraId="251D52FA" w14:textId="65AFAF72" w:rsidR="257AEFD4" w:rsidRPr="00861C22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Last flood scan time is 0 msec, maximum is 0 msec</w:t>
      </w:r>
    </w:p>
    <w:p w14:paraId="35F9C00A" w14:textId="528ADB85" w:rsidR="257AEFD4" w:rsidRPr="00861C22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Neighbor Count is 1, Adjacent neighbor count is 1</w:t>
      </w:r>
    </w:p>
    <w:p w14:paraId="733598CA" w14:textId="57732D5D" w:rsidR="257AEFD4" w:rsidRPr="00861C22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  Adjacent with neighbor </w:t>
      </w:r>
      <w:proofErr w:type="gramStart"/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>192.168.0.113  (</w:t>
      </w:r>
      <w:proofErr w:type="gramEnd"/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>Designated Router)</w:t>
      </w:r>
    </w:p>
    <w:p w14:paraId="7B743140" w14:textId="17130A36" w:rsidR="257AEFD4" w:rsidRPr="00861C22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Suppress hello for 0 neighbor(s)</w:t>
      </w:r>
    </w:p>
    <w:p w14:paraId="6E893376" w14:textId="4ACD3674" w:rsidR="257AEFD4" w:rsidRPr="00861C22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>GigabitEthernet0/0/0 is up, line protocol is up</w:t>
      </w:r>
    </w:p>
    <w:p w14:paraId="2947B186" w14:textId="281730C7" w:rsidR="257AEFD4" w:rsidRPr="00861C22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Internet Address 192.168.0.18/28, Area 0, Attached via Network Statement</w:t>
      </w:r>
    </w:p>
    <w:p w14:paraId="4F0A8991" w14:textId="74EBCF5A" w:rsidR="257AEFD4" w:rsidRPr="00861C22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Process ID 1, Router ID 192.168.0.97, Network Type BROADCAST, Cost: 1</w:t>
      </w:r>
    </w:p>
    <w:p w14:paraId="5D7AD964" w14:textId="369BC307" w:rsidR="257AEFD4" w:rsidRPr="00861C22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Topology-MTID    Cost    Disabled    Shutdown      Topology Name</w:t>
      </w:r>
    </w:p>
    <w:p w14:paraId="438C5FF5" w14:textId="38A44BE7" w:rsidR="257AEFD4" w:rsidRPr="00861C22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      0           1         no          </w:t>
      </w:r>
      <w:proofErr w:type="spellStart"/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>no</w:t>
      </w:r>
      <w:proofErr w:type="spellEnd"/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          Base</w:t>
      </w:r>
    </w:p>
    <w:p w14:paraId="23D87A98" w14:textId="411C47E1" w:rsidR="257AEFD4" w:rsidRPr="00861C22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Transmit Delay is 1 sec, State DR, Priority 1</w:t>
      </w:r>
    </w:p>
    <w:p w14:paraId="4248ADA1" w14:textId="55C6BA4A" w:rsidR="257AEFD4" w:rsidRPr="00861C22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Designated Router (ID) 192.168.0.97, Interface address 192.168.0.18</w:t>
      </w:r>
    </w:p>
    <w:p w14:paraId="7E8F2498" w14:textId="7E99294F" w:rsidR="257AEFD4" w:rsidRPr="00861C22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Backup Designated router (ID) 192.168.0.81, Interface address 192.168.0.17</w:t>
      </w:r>
    </w:p>
    <w:p w14:paraId="402ADD8B" w14:textId="46F49040" w:rsidR="257AEFD4" w:rsidRPr="00861C22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Timer intervals configured, Hello 10, Dead 40, Wait 40, Retransmit 5</w:t>
      </w:r>
    </w:p>
    <w:p w14:paraId="3BE339CB" w14:textId="55C43A4E" w:rsidR="257AEFD4" w:rsidRPr="00861C22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  </w:t>
      </w:r>
      <w:proofErr w:type="spellStart"/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>oob</w:t>
      </w:r>
      <w:proofErr w:type="spellEnd"/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>-resync timeout 40</w:t>
      </w:r>
    </w:p>
    <w:p w14:paraId="69D7BCA7" w14:textId="41B05B4D" w:rsidR="257AEFD4" w:rsidRPr="00861C22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  Hello due in 00:00:01</w:t>
      </w:r>
    </w:p>
    <w:p w14:paraId="35C0E2DC" w14:textId="2CC8DE69" w:rsidR="257AEFD4" w:rsidRPr="00861C22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Supports Link-local Signaling (LLS)</w:t>
      </w:r>
    </w:p>
    <w:p w14:paraId="4F2C4D46" w14:textId="08EBDB7E" w:rsidR="257AEFD4" w:rsidRPr="00861C22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lastRenderedPageBreak/>
        <w:t xml:space="preserve">  Cisco NSF helper support enabled</w:t>
      </w:r>
    </w:p>
    <w:p w14:paraId="2DD25609" w14:textId="777717B5" w:rsidR="257AEFD4" w:rsidRPr="00861C22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IETF NSF helper support enabled</w:t>
      </w:r>
    </w:p>
    <w:p w14:paraId="10DAFA97" w14:textId="6E50CF99" w:rsidR="257AEFD4" w:rsidRPr="00861C22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Index 1/1/1, flood queue length 0</w:t>
      </w:r>
    </w:p>
    <w:p w14:paraId="77CD1B24" w14:textId="06C60739" w:rsidR="257AEFD4" w:rsidRPr="00861C22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Next 0x0(0)/0x0(0)/0x0(0)</w:t>
      </w:r>
    </w:p>
    <w:p w14:paraId="7B88BCF0" w14:textId="54A9FA11" w:rsidR="257AEFD4" w:rsidRPr="00861C22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Last flood scan length is 1, maximum is 3</w:t>
      </w:r>
    </w:p>
    <w:p w14:paraId="1C799C09" w14:textId="7A325574" w:rsidR="257AEFD4" w:rsidRPr="00861C22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Last flood scan time is 0 msec, maximum is 0 msec</w:t>
      </w:r>
    </w:p>
    <w:p w14:paraId="419F84A4" w14:textId="261380BC" w:rsidR="257AEFD4" w:rsidRPr="00861C22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Neighbor Count is 1, Adjacent neighbor count is 1</w:t>
      </w:r>
    </w:p>
    <w:p w14:paraId="77D4D951" w14:textId="2F290DC8" w:rsidR="257AEFD4" w:rsidRPr="00861C22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  Adjacent with neighbor </w:t>
      </w:r>
      <w:proofErr w:type="gramStart"/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>192.168.0.81  (</w:t>
      </w:r>
      <w:proofErr w:type="gramEnd"/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>Backup Designated Router)</w:t>
      </w:r>
    </w:p>
    <w:p w14:paraId="1D4717D6" w14:textId="1FFF73EC" w:rsidR="257AEFD4" w:rsidRPr="00861C22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Suppress hello for 0 neighbor(s)</w:t>
      </w:r>
    </w:p>
    <w:p w14:paraId="0F32EB98" w14:textId="7325D1E2" w:rsidR="09E7B12A" w:rsidRPr="002E77CB" w:rsidRDefault="09E7B12A" w:rsidP="008552CB">
      <w:pPr>
        <w:spacing w:after="160"/>
        <w:rPr>
          <w:rFonts w:ascii="Courier New" w:eastAsia="Courier New" w:hAnsi="Courier New" w:cs="Courier New"/>
          <w:color w:val="000000" w:themeColor="text1"/>
          <w:sz w:val="2"/>
          <w:szCs w:val="2"/>
        </w:rPr>
      </w:pPr>
    </w:p>
    <w:p w14:paraId="4BE1A9DD" w14:textId="74B57417" w:rsidR="257AEFD4" w:rsidRPr="00861C22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861C22">
        <w:rPr>
          <w:rFonts w:ascii="Courier New" w:eastAsia="Courier New" w:hAnsi="Courier New" w:cs="Courier New"/>
          <w:b/>
          <w:bCs/>
          <w:color w:val="000000" w:themeColor="text1"/>
          <w:sz w:val="16"/>
          <w:szCs w:val="16"/>
        </w:rPr>
        <w:t xml:space="preserve">-R3#show </w:t>
      </w:r>
      <w:proofErr w:type="spellStart"/>
      <w:r w:rsidRPr="00861C22">
        <w:rPr>
          <w:rFonts w:ascii="Courier New" w:eastAsia="Courier New" w:hAnsi="Courier New" w:cs="Courier New"/>
          <w:b/>
          <w:bCs/>
          <w:color w:val="000000" w:themeColor="text1"/>
          <w:sz w:val="16"/>
          <w:szCs w:val="16"/>
        </w:rPr>
        <w:t>ip</w:t>
      </w:r>
      <w:proofErr w:type="spellEnd"/>
      <w:r w:rsidRPr="00861C22">
        <w:rPr>
          <w:rFonts w:ascii="Courier New" w:eastAsia="Courier New" w:hAnsi="Courier New" w:cs="Courier New"/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861C22">
        <w:rPr>
          <w:rFonts w:ascii="Courier New" w:eastAsia="Courier New" w:hAnsi="Courier New" w:cs="Courier New"/>
          <w:b/>
          <w:bCs/>
          <w:color w:val="000000" w:themeColor="text1"/>
          <w:sz w:val="16"/>
          <w:szCs w:val="16"/>
        </w:rPr>
        <w:t>ospf</w:t>
      </w:r>
      <w:proofErr w:type="spellEnd"/>
      <w:r w:rsidRPr="00861C22">
        <w:rPr>
          <w:rFonts w:ascii="Courier New" w:eastAsia="Courier New" w:hAnsi="Courier New" w:cs="Courier New"/>
          <w:b/>
          <w:bCs/>
          <w:color w:val="000000" w:themeColor="text1"/>
          <w:sz w:val="16"/>
          <w:szCs w:val="16"/>
        </w:rPr>
        <w:t xml:space="preserve"> border-routers</w:t>
      </w:r>
    </w:p>
    <w:p w14:paraId="5C950827" w14:textId="2977E179" w:rsidR="257AEFD4" w:rsidRPr="00861C22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OSPF Router with ID (192.168.0.97) (Process ID 1)</w:t>
      </w:r>
    </w:p>
    <w:p w14:paraId="0FB9634A" w14:textId="4E3F5671" w:rsidR="257AEFD4" w:rsidRPr="00861C22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              Base Topology (MTID 0)</w:t>
      </w:r>
    </w:p>
    <w:p w14:paraId="1DBF9220" w14:textId="48713295" w:rsidR="257AEFD4" w:rsidRPr="00861C22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>Internal Router Routing Table</w:t>
      </w:r>
    </w:p>
    <w:p w14:paraId="6936E66D" w14:textId="05F14AA8" w:rsidR="257AEFD4" w:rsidRPr="00861C22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Codes: </w:t>
      </w:r>
      <w:proofErr w:type="spellStart"/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>i</w:t>
      </w:r>
      <w:proofErr w:type="spellEnd"/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- Intra-area route, I - Inter-area route</w:t>
      </w:r>
    </w:p>
    <w:p w14:paraId="5CADF4B3" w14:textId="5E0960BE" w:rsidR="09E7B12A" w:rsidRPr="002E77CB" w:rsidRDefault="09E7B12A" w:rsidP="008552CB">
      <w:pPr>
        <w:spacing w:after="160"/>
        <w:rPr>
          <w:rFonts w:ascii="Courier New" w:eastAsia="Courier New" w:hAnsi="Courier New" w:cs="Courier New"/>
          <w:color w:val="000000" w:themeColor="text1"/>
          <w:sz w:val="2"/>
          <w:szCs w:val="2"/>
        </w:rPr>
      </w:pPr>
    </w:p>
    <w:p w14:paraId="17743170" w14:textId="0DA087F6" w:rsidR="09E7B12A" w:rsidRPr="00861C22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861C22">
        <w:rPr>
          <w:rFonts w:ascii="Courier New" w:eastAsia="Courier New" w:hAnsi="Courier New" w:cs="Courier New"/>
          <w:b/>
          <w:bCs/>
          <w:color w:val="000000" w:themeColor="text1"/>
          <w:sz w:val="16"/>
          <w:szCs w:val="16"/>
        </w:rPr>
        <w:t xml:space="preserve">-R3#show </w:t>
      </w:r>
      <w:proofErr w:type="spellStart"/>
      <w:r w:rsidRPr="00861C22">
        <w:rPr>
          <w:rFonts w:ascii="Courier New" w:eastAsia="Courier New" w:hAnsi="Courier New" w:cs="Courier New"/>
          <w:b/>
          <w:bCs/>
          <w:color w:val="000000" w:themeColor="text1"/>
          <w:sz w:val="16"/>
          <w:szCs w:val="16"/>
        </w:rPr>
        <w:t>ip</w:t>
      </w:r>
      <w:proofErr w:type="spellEnd"/>
      <w:r w:rsidRPr="00861C22">
        <w:rPr>
          <w:rFonts w:ascii="Courier New" w:eastAsia="Courier New" w:hAnsi="Courier New" w:cs="Courier New"/>
          <w:b/>
          <w:bCs/>
          <w:color w:val="000000" w:themeColor="text1"/>
          <w:sz w:val="16"/>
          <w:szCs w:val="16"/>
        </w:rPr>
        <w:t xml:space="preserve"> route</w:t>
      </w:r>
    </w:p>
    <w:p w14:paraId="58883394" w14:textId="482F7760" w:rsidR="257AEFD4" w:rsidRPr="00861C22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>Codes: L - local, C - connected, S - static, R - RIP, M - mobile, B - BGP</w:t>
      </w:r>
    </w:p>
    <w:p w14:paraId="6E6B6978" w14:textId="599F8170" w:rsidR="257AEFD4" w:rsidRPr="00861C22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     D - EIGRP, EX - EIGRP external, O - OSPF, IA - OSPF inter area</w:t>
      </w:r>
    </w:p>
    <w:p w14:paraId="4971C224" w14:textId="13469599" w:rsidR="257AEFD4" w:rsidRPr="00861C22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     N1 - OSPF NSSA external type 1, N2 - OSPF NSSA external type 2</w:t>
      </w:r>
    </w:p>
    <w:p w14:paraId="67B9B715" w14:textId="717E222C" w:rsidR="257AEFD4" w:rsidRPr="00861C22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     E1 - OSPF external type 1, E2 - OSPF external type 2</w:t>
      </w:r>
    </w:p>
    <w:p w14:paraId="66F6DE09" w14:textId="5D187F86" w:rsidR="257AEFD4" w:rsidRPr="00861C22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     </w:t>
      </w:r>
      <w:proofErr w:type="spellStart"/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>i</w:t>
      </w:r>
      <w:proofErr w:type="spellEnd"/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- IS-IS, </w:t>
      </w:r>
      <w:proofErr w:type="spellStart"/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>su</w:t>
      </w:r>
      <w:proofErr w:type="spellEnd"/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- IS-IS summary, L1 - IS-IS level-1, L2 - IS-IS level-2</w:t>
      </w:r>
    </w:p>
    <w:p w14:paraId="1591FB27" w14:textId="35E58B15" w:rsidR="257AEFD4" w:rsidRPr="00861C22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     </w:t>
      </w:r>
      <w:proofErr w:type="spellStart"/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>ia</w:t>
      </w:r>
      <w:proofErr w:type="spellEnd"/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- IS-IS inter area, * - candidate default, U - per-user static route</w:t>
      </w:r>
    </w:p>
    <w:p w14:paraId="557A4711" w14:textId="2C644A76" w:rsidR="257AEFD4" w:rsidRPr="00861C22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     o - ODR, P - periodic downloaded static route, H - NHRP, l - LISP</w:t>
      </w:r>
    </w:p>
    <w:p w14:paraId="28A393EE" w14:textId="270358BC" w:rsidR="257AEFD4" w:rsidRPr="00861C22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     a - application route</w:t>
      </w:r>
    </w:p>
    <w:p w14:paraId="4109A606" w14:textId="27C9B2F9" w:rsidR="257AEFD4" w:rsidRPr="00861C22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     + - replicated route, % - next hop override, p - overrides from </w:t>
      </w:r>
      <w:proofErr w:type="spellStart"/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>PfR</w:t>
      </w:r>
      <w:proofErr w:type="spellEnd"/>
    </w:p>
    <w:p w14:paraId="7CF17D74" w14:textId="5B648355" w:rsidR="257AEFD4" w:rsidRPr="00B66244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2"/>
          <w:szCs w:val="2"/>
        </w:rPr>
      </w:pPr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</w:t>
      </w:r>
    </w:p>
    <w:p w14:paraId="30833336" w14:textId="36871D7A" w:rsidR="257AEFD4" w:rsidRPr="00861C22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>Gateway of last resort is not set</w:t>
      </w:r>
    </w:p>
    <w:p w14:paraId="0DA0D007" w14:textId="729E6E08" w:rsidR="257AEFD4" w:rsidRPr="00B66244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2"/>
          <w:szCs w:val="2"/>
        </w:rPr>
      </w:pPr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</w:t>
      </w:r>
    </w:p>
    <w:p w14:paraId="0E7D8EC0" w14:textId="609E3433" w:rsidR="257AEFD4" w:rsidRPr="00861C22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    192.168.0.0/24 is variably </w:t>
      </w:r>
      <w:proofErr w:type="spellStart"/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>subnetted</w:t>
      </w:r>
      <w:proofErr w:type="spellEnd"/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>, 12 subnets, 2 masks</w:t>
      </w:r>
    </w:p>
    <w:p w14:paraId="360963E9" w14:textId="24361290" w:rsidR="257AEFD4" w:rsidRPr="00861C22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>O        192.168.0.0/28</w:t>
      </w:r>
    </w:p>
    <w:p w14:paraId="41D9F1EE" w14:textId="3B9A15F1" w:rsidR="257AEFD4" w:rsidRPr="00861C22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         [110/2] via 192.168.0.17, 00:38:31, GigabitEthernet0/0/0</w:t>
      </w:r>
    </w:p>
    <w:p w14:paraId="17766635" w14:textId="07E50911" w:rsidR="257AEFD4" w:rsidRPr="00861C22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>C        192.168.0.16/28 is directly connected, GigabitEthernet0/0/0</w:t>
      </w:r>
    </w:p>
    <w:p w14:paraId="0A628850" w14:textId="15B21D8A" w:rsidR="257AEFD4" w:rsidRPr="00861C22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>L        192.168.0.18/32 is directly connected, GigabitEthernet0/0/0</w:t>
      </w:r>
    </w:p>
    <w:p w14:paraId="47E11705" w14:textId="0CD3687B" w:rsidR="257AEFD4" w:rsidRPr="00861C22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>C        192.168.0.32/28 is directly connected, GigabitEthernet0/0/1</w:t>
      </w:r>
    </w:p>
    <w:p w14:paraId="1A8CD223" w14:textId="41708964" w:rsidR="257AEFD4" w:rsidRPr="00861C22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>L        192.168.0.33/32 is directly connected, GigabitEthernet0/0/1</w:t>
      </w:r>
    </w:p>
    <w:p w14:paraId="1B004455" w14:textId="32810EA2" w:rsidR="257AEFD4" w:rsidRPr="00861C22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>O        192.168.0.48/28</w:t>
      </w:r>
    </w:p>
    <w:p w14:paraId="01CB2ACE" w14:textId="69D6848A" w:rsidR="257AEFD4" w:rsidRPr="00861C22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         [110/2] via 192.168.0.34, 00:36:50, GigabitEthernet0/0/1</w:t>
      </w:r>
    </w:p>
    <w:p w14:paraId="24F1EB27" w14:textId="21F6CDA4" w:rsidR="257AEFD4" w:rsidRPr="00861C22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>O        192.168.0.65/32</w:t>
      </w:r>
    </w:p>
    <w:p w14:paraId="08EFA7FB" w14:textId="30993EA7" w:rsidR="257AEFD4" w:rsidRPr="00861C22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         [110/3] via 192.168.0.17, 00:30:55, GigabitEthernet0/0/0</w:t>
      </w:r>
    </w:p>
    <w:p w14:paraId="246AD737" w14:textId="1B323E13" w:rsidR="257AEFD4" w:rsidRPr="00861C22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>O        192.168.0.81/32</w:t>
      </w:r>
    </w:p>
    <w:p w14:paraId="1236A5D9" w14:textId="7413416D" w:rsidR="257AEFD4" w:rsidRPr="00861C22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lastRenderedPageBreak/>
        <w:t xml:space="preserve">           [110/2] via 192.168.0.17, 00:31:08, GigabitEthernet0/0/0</w:t>
      </w:r>
    </w:p>
    <w:p w14:paraId="505278C5" w14:textId="1D4BA713" w:rsidR="257AEFD4" w:rsidRPr="00861C22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>C        192.168.0.96/28 is directly connected, Loopback0</w:t>
      </w:r>
    </w:p>
    <w:p w14:paraId="7B0EABD3" w14:textId="4080E0AB" w:rsidR="257AEFD4" w:rsidRPr="00861C22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>L        192.168.0.97/32 is directly connected, Loopback0</w:t>
      </w:r>
    </w:p>
    <w:p w14:paraId="1BF607D9" w14:textId="72658B6F" w:rsidR="257AEFD4" w:rsidRPr="00861C22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>O        192.168.0.113/32</w:t>
      </w:r>
    </w:p>
    <w:p w14:paraId="45AFCB23" w14:textId="392FEE7E" w:rsidR="257AEFD4" w:rsidRPr="00861C22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         [110/2] via 192.168.0.34, 00:31:36, GigabitEthernet0/0/1</w:t>
      </w:r>
    </w:p>
    <w:p w14:paraId="31658C7E" w14:textId="276A41C7" w:rsidR="257AEFD4" w:rsidRPr="00861C22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>O        192.168.0.129/32</w:t>
      </w:r>
    </w:p>
    <w:p w14:paraId="6A8E08A0" w14:textId="66755F48" w:rsidR="257AEFD4" w:rsidRPr="00861C22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         [110/3] via 192.168.0.34, 00:31:23, GigabitEthernet0/0/1</w:t>
      </w:r>
    </w:p>
    <w:p w14:paraId="17E6FF62" w14:textId="0EAF3972" w:rsidR="09E7B12A" w:rsidRPr="00B66244" w:rsidRDefault="09E7B12A" w:rsidP="008552CB">
      <w:pPr>
        <w:spacing w:after="160"/>
        <w:rPr>
          <w:rFonts w:ascii="Courier New" w:eastAsia="Courier New" w:hAnsi="Courier New" w:cs="Courier New"/>
          <w:color w:val="000000" w:themeColor="text1"/>
          <w:sz w:val="2"/>
          <w:szCs w:val="2"/>
        </w:rPr>
      </w:pPr>
    </w:p>
    <w:p w14:paraId="0390F838" w14:textId="62DA5411" w:rsidR="09E7B12A" w:rsidRPr="00861C22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861C22">
        <w:rPr>
          <w:rFonts w:ascii="Courier New" w:eastAsia="Courier New" w:hAnsi="Courier New" w:cs="Courier New"/>
          <w:b/>
          <w:bCs/>
          <w:color w:val="000000" w:themeColor="text1"/>
          <w:sz w:val="16"/>
          <w:szCs w:val="16"/>
        </w:rPr>
        <w:t>-R3#ping 192.168.0.65</w:t>
      </w:r>
    </w:p>
    <w:p w14:paraId="7A7F25BA" w14:textId="21F2EF6B" w:rsidR="257AEFD4" w:rsidRPr="00861C22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>Type escape sequence to abort.</w:t>
      </w:r>
    </w:p>
    <w:p w14:paraId="1F4928F8" w14:textId="3AD0C271" w:rsidR="257AEFD4" w:rsidRPr="00861C22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Sending 5, 100-byte ICMP </w:t>
      </w:r>
      <w:proofErr w:type="spellStart"/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>Echos</w:t>
      </w:r>
      <w:proofErr w:type="spellEnd"/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to 192.168.0.65, timeout is 2 seconds:</w:t>
      </w:r>
    </w:p>
    <w:p w14:paraId="27E4667F" w14:textId="46264C02" w:rsidR="257AEFD4" w:rsidRPr="00861C22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Success rate is 100 percent (5/5), round-trip min/avg/max = 1/1/1 </w:t>
      </w:r>
      <w:proofErr w:type="spellStart"/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>ms</w:t>
      </w:r>
      <w:proofErr w:type="spellEnd"/>
    </w:p>
    <w:p w14:paraId="7B105BF3" w14:textId="74CDA918" w:rsidR="09E7B12A" w:rsidRPr="00B356D2" w:rsidRDefault="09E7B12A" w:rsidP="008552CB">
      <w:pPr>
        <w:spacing w:after="160"/>
        <w:rPr>
          <w:rFonts w:ascii="Courier New" w:eastAsia="Courier New" w:hAnsi="Courier New" w:cs="Courier New"/>
          <w:color w:val="000000" w:themeColor="text1"/>
          <w:sz w:val="2"/>
          <w:szCs w:val="2"/>
        </w:rPr>
      </w:pPr>
    </w:p>
    <w:p w14:paraId="289C54CB" w14:textId="1507C051" w:rsidR="09E7B12A" w:rsidRPr="00861C22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861C22">
        <w:rPr>
          <w:rFonts w:ascii="Courier New" w:eastAsia="Courier New" w:hAnsi="Courier New" w:cs="Courier New"/>
          <w:b/>
          <w:bCs/>
          <w:color w:val="000000" w:themeColor="text1"/>
          <w:sz w:val="16"/>
          <w:szCs w:val="16"/>
        </w:rPr>
        <w:t>-R3#ping 192.168.0.81</w:t>
      </w:r>
    </w:p>
    <w:p w14:paraId="33CA1B6A" w14:textId="7BB72B12" w:rsidR="257AEFD4" w:rsidRPr="00861C22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>Type escape sequence to abort.</w:t>
      </w:r>
    </w:p>
    <w:p w14:paraId="51E59B0E" w14:textId="632503B4" w:rsidR="257AEFD4" w:rsidRPr="00861C22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Sending 5, 100-byte ICMP </w:t>
      </w:r>
      <w:proofErr w:type="spellStart"/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>Echos</w:t>
      </w:r>
      <w:proofErr w:type="spellEnd"/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to 192.168.0.81, timeout is 2 seconds:</w:t>
      </w:r>
    </w:p>
    <w:p w14:paraId="06273018" w14:textId="39B46841" w:rsidR="257AEFD4" w:rsidRPr="00861C22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Success rate is 100 percent (5/5), round-trip min/avg/max = 1/1/1 </w:t>
      </w:r>
      <w:proofErr w:type="spellStart"/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>ms</w:t>
      </w:r>
      <w:proofErr w:type="spellEnd"/>
    </w:p>
    <w:p w14:paraId="0B48EEDA" w14:textId="5EBDB93B" w:rsidR="09E7B12A" w:rsidRPr="00B356D2" w:rsidRDefault="09E7B12A" w:rsidP="008552CB">
      <w:pPr>
        <w:spacing w:after="160"/>
        <w:rPr>
          <w:rFonts w:ascii="Courier New" w:eastAsia="Courier New" w:hAnsi="Courier New" w:cs="Courier New"/>
          <w:color w:val="000000" w:themeColor="text1"/>
          <w:sz w:val="2"/>
          <w:szCs w:val="2"/>
        </w:rPr>
      </w:pPr>
    </w:p>
    <w:p w14:paraId="6F9F6026" w14:textId="25C528E1" w:rsidR="09E7B12A" w:rsidRPr="00781C31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861C22">
        <w:rPr>
          <w:rFonts w:ascii="Courier New" w:eastAsia="Courier New" w:hAnsi="Courier New" w:cs="Courier New"/>
          <w:b/>
          <w:bCs/>
          <w:color w:val="000000" w:themeColor="text1"/>
          <w:sz w:val="16"/>
          <w:szCs w:val="16"/>
        </w:rPr>
        <w:t>-R3#ping 192.168.0.97</w:t>
      </w:r>
    </w:p>
    <w:p w14:paraId="26A517A1" w14:textId="090220E7" w:rsidR="257AEFD4" w:rsidRPr="00861C22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>Type escape sequence to abort.</w:t>
      </w:r>
    </w:p>
    <w:p w14:paraId="3CFEB62B" w14:textId="6B7C3CC3" w:rsidR="257AEFD4" w:rsidRPr="00861C22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Sending 5, 100-byte ICMP </w:t>
      </w:r>
      <w:proofErr w:type="spellStart"/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>Echos</w:t>
      </w:r>
      <w:proofErr w:type="spellEnd"/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to 192.168.0.97, timeout is 2 seconds:</w:t>
      </w:r>
    </w:p>
    <w:p w14:paraId="56184E60" w14:textId="0153F174" w:rsidR="257AEFD4" w:rsidRPr="00861C22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Success rate is 100 percent (5/5), round-trip min/avg/max = 1/1/1 </w:t>
      </w:r>
      <w:proofErr w:type="spellStart"/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>ms</w:t>
      </w:r>
      <w:proofErr w:type="spellEnd"/>
    </w:p>
    <w:p w14:paraId="6C4CE5AD" w14:textId="6B16CBA9" w:rsidR="09E7B12A" w:rsidRPr="00781C31" w:rsidRDefault="09E7B12A" w:rsidP="008552CB">
      <w:pPr>
        <w:spacing w:after="160"/>
        <w:rPr>
          <w:rFonts w:ascii="Courier New" w:eastAsia="Courier New" w:hAnsi="Courier New" w:cs="Courier New"/>
          <w:color w:val="000000" w:themeColor="text1"/>
          <w:sz w:val="2"/>
          <w:szCs w:val="2"/>
        </w:rPr>
      </w:pPr>
    </w:p>
    <w:p w14:paraId="78085878" w14:textId="19BA995A" w:rsidR="09E7B12A" w:rsidRPr="00781C31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861C22">
        <w:rPr>
          <w:rFonts w:ascii="Courier New" w:eastAsia="Courier New" w:hAnsi="Courier New" w:cs="Courier New"/>
          <w:b/>
          <w:bCs/>
          <w:color w:val="000000" w:themeColor="text1"/>
          <w:sz w:val="16"/>
          <w:szCs w:val="16"/>
        </w:rPr>
        <w:t>-R3#ping 192.168.0.113</w:t>
      </w:r>
    </w:p>
    <w:p w14:paraId="1BB55C69" w14:textId="0AB6F193" w:rsidR="257AEFD4" w:rsidRPr="00861C22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>Type escape sequence to abort.</w:t>
      </w:r>
    </w:p>
    <w:p w14:paraId="50A4DF09" w14:textId="62D7CBDF" w:rsidR="257AEFD4" w:rsidRPr="00861C22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Sending 5, 100-byte ICMP </w:t>
      </w:r>
      <w:proofErr w:type="spellStart"/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>Echos</w:t>
      </w:r>
      <w:proofErr w:type="spellEnd"/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to 192.168.0.113, timeout is 2 seconds:</w:t>
      </w:r>
    </w:p>
    <w:p w14:paraId="74BEE47B" w14:textId="40A7B5CA" w:rsidR="257AEFD4" w:rsidRPr="00861C22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Success rate is 100 percent (5/5), round-trip min/avg/max = 1/1/1 </w:t>
      </w:r>
      <w:proofErr w:type="spellStart"/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>ms</w:t>
      </w:r>
      <w:proofErr w:type="spellEnd"/>
    </w:p>
    <w:p w14:paraId="5A954EB0" w14:textId="18034897" w:rsidR="09E7B12A" w:rsidRPr="00861C22" w:rsidRDefault="09E7B12A" w:rsidP="008552CB">
      <w:pPr>
        <w:spacing w:after="160"/>
        <w:rPr>
          <w:rFonts w:ascii="Courier New" w:eastAsia="Courier New" w:hAnsi="Courier New" w:cs="Courier New"/>
          <w:color w:val="000000" w:themeColor="text1"/>
          <w:sz w:val="2"/>
          <w:szCs w:val="2"/>
        </w:rPr>
      </w:pPr>
    </w:p>
    <w:p w14:paraId="1222842F" w14:textId="01AE2A6A" w:rsidR="09E7B12A" w:rsidRPr="00861C22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861C22">
        <w:rPr>
          <w:rFonts w:ascii="Courier New" w:eastAsia="Courier New" w:hAnsi="Courier New" w:cs="Courier New"/>
          <w:b/>
          <w:bCs/>
          <w:color w:val="000000" w:themeColor="text1"/>
          <w:sz w:val="16"/>
          <w:szCs w:val="16"/>
        </w:rPr>
        <w:t>-R3#ping 192.168.0.129</w:t>
      </w:r>
    </w:p>
    <w:p w14:paraId="21374BF3" w14:textId="118FCE2A" w:rsidR="257AEFD4" w:rsidRPr="00861C22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>Type escape sequence to abort.</w:t>
      </w:r>
    </w:p>
    <w:p w14:paraId="4C7A4850" w14:textId="078687C4" w:rsidR="257AEFD4" w:rsidRPr="00861C22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Sending 5, 100-byte ICMP </w:t>
      </w:r>
      <w:proofErr w:type="spellStart"/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>Echos</w:t>
      </w:r>
      <w:proofErr w:type="spellEnd"/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to 192.168.0.129, timeout is 2 seconds:</w:t>
      </w:r>
    </w:p>
    <w:p w14:paraId="06A192E6" w14:textId="6C254ABD" w:rsidR="257AEFD4" w:rsidRPr="00861C22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Success rate is 100 percent (5/5), round-trip min/avg/max = 1/1/1 </w:t>
      </w:r>
      <w:proofErr w:type="spellStart"/>
      <w:r w:rsidRPr="00861C22">
        <w:rPr>
          <w:rFonts w:ascii="Courier New" w:eastAsia="Courier New" w:hAnsi="Courier New" w:cs="Courier New"/>
          <w:color w:val="000000" w:themeColor="text1"/>
          <w:sz w:val="16"/>
          <w:szCs w:val="16"/>
        </w:rPr>
        <w:t>ms</w:t>
      </w:r>
      <w:proofErr w:type="spellEnd"/>
    </w:p>
    <w:p w14:paraId="0AA01C28" w14:textId="3CF6936F" w:rsidR="09E7B12A" w:rsidRPr="00F857E2" w:rsidRDefault="09E7B12A" w:rsidP="008552CB">
      <w:pPr>
        <w:spacing w:after="160"/>
        <w:rPr>
          <w:rFonts w:ascii="Courier New" w:eastAsia="Courier New" w:hAnsi="Courier New" w:cs="Courier New"/>
          <w:color w:val="000000" w:themeColor="text1"/>
          <w:sz w:val="2"/>
          <w:szCs w:val="2"/>
        </w:rPr>
      </w:pPr>
    </w:p>
    <w:p w14:paraId="4CB4BAE6" w14:textId="7E21A9A4" w:rsidR="257AEFD4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8"/>
          <w:szCs w:val="18"/>
        </w:rPr>
      </w:pPr>
      <w:r w:rsidRPr="09E7B12A">
        <w:rPr>
          <w:rFonts w:ascii="Courier New" w:eastAsia="Courier New" w:hAnsi="Courier New" w:cs="Courier New"/>
          <w:b/>
          <w:bCs/>
          <w:color w:val="000000" w:themeColor="text1"/>
          <w:sz w:val="18"/>
          <w:szCs w:val="18"/>
          <w:u w:val="single"/>
        </w:rPr>
        <w:t>Router 4:</w:t>
      </w:r>
    </w:p>
    <w:p w14:paraId="394572D5" w14:textId="10942CA3" w:rsidR="09E7B12A" w:rsidRPr="002B3480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2B3480">
        <w:rPr>
          <w:rFonts w:ascii="Courier New" w:eastAsia="Courier New" w:hAnsi="Courier New" w:cs="Courier New"/>
          <w:b/>
          <w:bCs/>
          <w:color w:val="000000" w:themeColor="text1"/>
          <w:sz w:val="16"/>
          <w:szCs w:val="16"/>
        </w:rPr>
        <w:t>-R4#show run</w:t>
      </w:r>
    </w:p>
    <w:p w14:paraId="4A5F4532" w14:textId="5704D3DE" w:rsidR="257AEFD4" w:rsidRPr="002B3480" w:rsidRDefault="257AEFD4" w:rsidP="00B435EF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>Building configuration...</w:t>
      </w:r>
    </w:p>
    <w:p w14:paraId="6CD01F31" w14:textId="643E775C" w:rsidR="257AEFD4" w:rsidRPr="002B3480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Current </w:t>
      </w:r>
      <w:proofErr w:type="gramStart"/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>configuration :</w:t>
      </w:r>
      <w:proofErr w:type="gramEnd"/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1716 bytes</w:t>
      </w:r>
    </w:p>
    <w:p w14:paraId="1B3C6776" w14:textId="626A2BCB" w:rsidR="257AEFD4" w:rsidRPr="002B3480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Last configuration change at 17:40:03 UTC Thu Sep 9</w:t>
      </w:r>
      <w:proofErr w:type="gramStart"/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2021</w:t>
      </w:r>
      <w:proofErr w:type="gramEnd"/>
    </w:p>
    <w:p w14:paraId="29391FA9" w14:textId="244BD721" w:rsidR="257AEFD4" w:rsidRPr="002B3480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>version 15.5</w:t>
      </w:r>
    </w:p>
    <w:p w14:paraId="4C92BAE5" w14:textId="4BBED6E7" w:rsidR="257AEFD4" w:rsidRPr="002B3480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>service timestamps debug datetime msec</w:t>
      </w:r>
    </w:p>
    <w:p w14:paraId="54904B83" w14:textId="19D22C9D" w:rsidR="257AEFD4" w:rsidRPr="002B3480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>service timestamps log datetime msec</w:t>
      </w:r>
    </w:p>
    <w:p w14:paraId="66927F1B" w14:textId="0DA59869" w:rsidR="257AEFD4" w:rsidRPr="002B3480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>no platform punt-keepalive disable-kernel-core</w:t>
      </w:r>
    </w:p>
    <w:p w14:paraId="38E01BA0" w14:textId="2271B10E" w:rsidR="257AEFD4" w:rsidRPr="002B3480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lastRenderedPageBreak/>
        <w:t>hostname R4</w:t>
      </w:r>
    </w:p>
    <w:p w14:paraId="14E98978" w14:textId="3F0FBAC7" w:rsidR="257AEFD4" w:rsidRPr="002B3480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>boot-start-marker</w:t>
      </w:r>
    </w:p>
    <w:p w14:paraId="4AF39CC6" w14:textId="7F293841" w:rsidR="257AEFD4" w:rsidRPr="002B3480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>boot-end-marker</w:t>
      </w:r>
    </w:p>
    <w:p w14:paraId="2088C955" w14:textId="14D378DA" w:rsidR="257AEFD4" w:rsidRPr="002B3480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proofErr w:type="spellStart"/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>vrf</w:t>
      </w:r>
      <w:proofErr w:type="spellEnd"/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definition </w:t>
      </w:r>
      <w:proofErr w:type="spellStart"/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>Mgmt-intf</w:t>
      </w:r>
      <w:proofErr w:type="spellEnd"/>
    </w:p>
    <w:p w14:paraId="69A4DF57" w14:textId="6A53D904" w:rsidR="257AEFD4" w:rsidRPr="002B3480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>address-family ipv4</w:t>
      </w:r>
    </w:p>
    <w:p w14:paraId="30E28863" w14:textId="3295FE1A" w:rsidR="257AEFD4" w:rsidRPr="002B3480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>exit-address-family</w:t>
      </w:r>
    </w:p>
    <w:p w14:paraId="3453FB66" w14:textId="5993D5ED" w:rsidR="257AEFD4" w:rsidRPr="002B3480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>address-family ipv6</w:t>
      </w:r>
    </w:p>
    <w:p w14:paraId="069BD40C" w14:textId="43EC6C47" w:rsidR="257AEFD4" w:rsidRPr="002B3480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>exit-address-family</w:t>
      </w:r>
    </w:p>
    <w:p w14:paraId="385B4920" w14:textId="00C5723C" w:rsidR="257AEFD4" w:rsidRPr="002B3480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no </w:t>
      </w:r>
      <w:proofErr w:type="spellStart"/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>aaa</w:t>
      </w:r>
      <w:proofErr w:type="spellEnd"/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</w:t>
      </w:r>
      <w:proofErr w:type="gramStart"/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>new-model</w:t>
      </w:r>
      <w:proofErr w:type="gramEnd"/>
    </w:p>
    <w:p w14:paraId="1F707B83" w14:textId="0124B0CE" w:rsidR="257AEFD4" w:rsidRPr="002B3480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>subscriber templating</w:t>
      </w:r>
    </w:p>
    <w:p w14:paraId="366DDBC6" w14:textId="2BD3675F" w:rsidR="257AEFD4" w:rsidRPr="002B3480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>multilink bundle-name authenticated</w:t>
      </w:r>
    </w:p>
    <w:p w14:paraId="5C7D9666" w14:textId="31F44C5E" w:rsidR="257AEFD4" w:rsidRPr="002B3480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license </w:t>
      </w:r>
      <w:proofErr w:type="spellStart"/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>udi</w:t>
      </w:r>
      <w:proofErr w:type="spellEnd"/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>pid</w:t>
      </w:r>
      <w:proofErr w:type="spellEnd"/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ISR4321/K9 </w:t>
      </w:r>
      <w:proofErr w:type="spellStart"/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>sn</w:t>
      </w:r>
      <w:proofErr w:type="spellEnd"/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FDO215009QY</w:t>
      </w:r>
    </w:p>
    <w:p w14:paraId="720D18A3" w14:textId="72974B39" w:rsidR="257AEFD4" w:rsidRPr="002B3480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>spanning-tree extend system-id</w:t>
      </w:r>
    </w:p>
    <w:p w14:paraId="6769AC19" w14:textId="465E6F40" w:rsidR="257AEFD4" w:rsidRPr="002B3480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>redundancy</w:t>
      </w:r>
    </w:p>
    <w:p w14:paraId="594F7ED3" w14:textId="03884661" w:rsidR="257AEFD4" w:rsidRPr="002B3480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>mode none</w:t>
      </w:r>
    </w:p>
    <w:p w14:paraId="4DDEFFB3" w14:textId="28AA6B85" w:rsidR="257AEFD4" w:rsidRPr="002B3480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proofErr w:type="spellStart"/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>vlan</w:t>
      </w:r>
      <w:proofErr w:type="spellEnd"/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internal allocation policy ascending</w:t>
      </w:r>
    </w:p>
    <w:p w14:paraId="7CC83D6F" w14:textId="24DB7B7E" w:rsidR="257AEFD4" w:rsidRPr="002B3480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>interface Loopback0</w:t>
      </w:r>
    </w:p>
    <w:p w14:paraId="1EA6B50C" w14:textId="05F366D4" w:rsidR="257AEFD4" w:rsidRPr="002B3480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proofErr w:type="spellStart"/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>ip</w:t>
      </w:r>
      <w:proofErr w:type="spellEnd"/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address 192.168.0.113 255.255.255.240</w:t>
      </w:r>
    </w:p>
    <w:p w14:paraId="159DA9E0" w14:textId="65608F53" w:rsidR="257AEFD4" w:rsidRPr="002B3480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>interface GigabitEthernet0/0/0</w:t>
      </w:r>
    </w:p>
    <w:p w14:paraId="17FFF59E" w14:textId="649D4CB3" w:rsidR="257AEFD4" w:rsidRPr="002B3480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proofErr w:type="spellStart"/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>ip</w:t>
      </w:r>
      <w:proofErr w:type="spellEnd"/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address 192.168.0.34 255.255.255.240</w:t>
      </w:r>
    </w:p>
    <w:p w14:paraId="0B31382A" w14:textId="5ACD28D4" w:rsidR="257AEFD4" w:rsidRPr="002B3480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>negotiation auto</w:t>
      </w:r>
    </w:p>
    <w:p w14:paraId="4CAF2F9B" w14:textId="05D8497E" w:rsidR="257AEFD4" w:rsidRPr="002B3480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>interface GigabitEthernet0/0/1</w:t>
      </w:r>
    </w:p>
    <w:p w14:paraId="49EA9202" w14:textId="4DDD34A0" w:rsidR="257AEFD4" w:rsidRPr="002B3480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proofErr w:type="spellStart"/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>ip</w:t>
      </w:r>
      <w:proofErr w:type="spellEnd"/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address 192.168.0.49 255.255.255.240</w:t>
      </w:r>
    </w:p>
    <w:p w14:paraId="701D80F6" w14:textId="1E61DBE5" w:rsidR="257AEFD4" w:rsidRPr="002B3480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>negotiation auto</w:t>
      </w:r>
    </w:p>
    <w:p w14:paraId="50E24B7F" w14:textId="2A10E6F8" w:rsidR="257AEFD4" w:rsidRPr="002B3480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>interface Serial0/1/0</w:t>
      </w:r>
    </w:p>
    <w:p w14:paraId="26807F1E" w14:textId="154302D3" w:rsidR="257AEFD4" w:rsidRPr="002B3480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no </w:t>
      </w:r>
      <w:proofErr w:type="spellStart"/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>ip</w:t>
      </w:r>
      <w:proofErr w:type="spellEnd"/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address</w:t>
      </w:r>
    </w:p>
    <w:p w14:paraId="1B1BE4DB" w14:textId="596E524B" w:rsidR="257AEFD4" w:rsidRPr="002B3480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>shutdown</w:t>
      </w:r>
    </w:p>
    <w:p w14:paraId="3DD6543D" w14:textId="138CD66B" w:rsidR="257AEFD4" w:rsidRPr="002B3480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>interface Serial0/1/1</w:t>
      </w:r>
    </w:p>
    <w:p w14:paraId="0033392A" w14:textId="52311DA0" w:rsidR="257AEFD4" w:rsidRPr="002B3480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no </w:t>
      </w:r>
      <w:proofErr w:type="spellStart"/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>ip</w:t>
      </w:r>
      <w:proofErr w:type="spellEnd"/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address</w:t>
      </w:r>
    </w:p>
    <w:p w14:paraId="5F0DBDC6" w14:textId="4FDDD99A" w:rsidR="257AEFD4" w:rsidRPr="002B3480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>shutdown</w:t>
      </w:r>
    </w:p>
    <w:p w14:paraId="1B4188A1" w14:textId="7D7085C4" w:rsidR="257AEFD4" w:rsidRPr="002B3480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>interface GigabitEthernet0</w:t>
      </w:r>
    </w:p>
    <w:p w14:paraId="213B166B" w14:textId="0432F8BC" w:rsidR="257AEFD4" w:rsidRPr="002B3480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proofErr w:type="spellStart"/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>vrf</w:t>
      </w:r>
      <w:proofErr w:type="spellEnd"/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forwarding </w:t>
      </w:r>
      <w:proofErr w:type="spellStart"/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>Mgmt-intf</w:t>
      </w:r>
      <w:proofErr w:type="spellEnd"/>
    </w:p>
    <w:p w14:paraId="0A4C6E52" w14:textId="41B217FB" w:rsidR="257AEFD4" w:rsidRPr="002B3480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no </w:t>
      </w:r>
      <w:proofErr w:type="spellStart"/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>ip</w:t>
      </w:r>
      <w:proofErr w:type="spellEnd"/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address</w:t>
      </w:r>
    </w:p>
    <w:p w14:paraId="4DD89D9E" w14:textId="37112607" w:rsidR="257AEFD4" w:rsidRPr="002B3480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>shutdown</w:t>
      </w:r>
    </w:p>
    <w:p w14:paraId="74141872" w14:textId="7C4ED207" w:rsidR="257AEFD4" w:rsidRPr="002B3480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>negotiation auto</w:t>
      </w:r>
    </w:p>
    <w:p w14:paraId="5C92C74B" w14:textId="545FFF1C" w:rsidR="257AEFD4" w:rsidRPr="002B3480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>interface Vlan1</w:t>
      </w:r>
    </w:p>
    <w:p w14:paraId="3D545FAE" w14:textId="57247029" w:rsidR="257AEFD4" w:rsidRPr="002B3480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no </w:t>
      </w:r>
      <w:proofErr w:type="spellStart"/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>ip</w:t>
      </w:r>
      <w:proofErr w:type="spellEnd"/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address</w:t>
      </w:r>
    </w:p>
    <w:p w14:paraId="7512E412" w14:textId="4FE5E938" w:rsidR="257AEFD4" w:rsidRPr="002B3480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>shutdown</w:t>
      </w:r>
    </w:p>
    <w:p w14:paraId="6DED1E30" w14:textId="4CC881BB" w:rsidR="257AEFD4" w:rsidRPr="002B3480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router </w:t>
      </w:r>
      <w:proofErr w:type="spellStart"/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>ospf</w:t>
      </w:r>
      <w:proofErr w:type="spellEnd"/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1</w:t>
      </w:r>
    </w:p>
    <w:p w14:paraId="60982F64" w14:textId="1244D6BE" w:rsidR="257AEFD4" w:rsidRPr="002B3480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>network 192.168.0.0 0.0.0.15 area 0</w:t>
      </w:r>
    </w:p>
    <w:p w14:paraId="1B4026BD" w14:textId="7C7BD742" w:rsidR="257AEFD4" w:rsidRPr="002B3480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lastRenderedPageBreak/>
        <w:t>network 192.168.0.16 0.0.0.15 area 0</w:t>
      </w:r>
    </w:p>
    <w:p w14:paraId="4EF8C32B" w14:textId="563A862B" w:rsidR="257AEFD4" w:rsidRPr="002B3480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>network 192.168.0.32 0.0.0.15 area 0</w:t>
      </w:r>
    </w:p>
    <w:p w14:paraId="153720E7" w14:textId="23A3A9F6" w:rsidR="257AEFD4" w:rsidRPr="002B3480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>network 192.168.0.48 0.0.0.15 area 0</w:t>
      </w:r>
    </w:p>
    <w:p w14:paraId="5DC47A51" w14:textId="19ACA4BF" w:rsidR="257AEFD4" w:rsidRPr="002B3480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>network 192.168.0.64 0.0.0.15 area 0</w:t>
      </w:r>
    </w:p>
    <w:p w14:paraId="79FEC182" w14:textId="14827FD5" w:rsidR="257AEFD4" w:rsidRPr="002B3480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>network 192.168.0.80 0.0.0.15 area 0</w:t>
      </w:r>
    </w:p>
    <w:p w14:paraId="31A18828" w14:textId="5D5D6F56" w:rsidR="257AEFD4" w:rsidRPr="002B3480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>network 192.168.0.96 0.0.0.15 area 0</w:t>
      </w:r>
    </w:p>
    <w:p w14:paraId="7868D4B7" w14:textId="0629F0BB" w:rsidR="257AEFD4" w:rsidRPr="002B3480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>network 192.168.0.112 0.0.0.15 area 0</w:t>
      </w:r>
    </w:p>
    <w:p w14:paraId="5E57F8EC" w14:textId="0CF76757" w:rsidR="257AEFD4" w:rsidRPr="002B3480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>network 192.168.0.128 0.0.0.15 area 0</w:t>
      </w:r>
    </w:p>
    <w:p w14:paraId="61B0DDE8" w14:textId="3E12EDB5" w:rsidR="257AEFD4" w:rsidRPr="002B3480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proofErr w:type="spellStart"/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>ip</w:t>
      </w:r>
      <w:proofErr w:type="spellEnd"/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forward-protocol </w:t>
      </w:r>
      <w:proofErr w:type="spellStart"/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>nd</w:t>
      </w:r>
      <w:proofErr w:type="spellEnd"/>
    </w:p>
    <w:p w14:paraId="76ACF7CE" w14:textId="7B2CDE88" w:rsidR="257AEFD4" w:rsidRPr="002B3480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no </w:t>
      </w:r>
      <w:proofErr w:type="spellStart"/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>ip</w:t>
      </w:r>
      <w:proofErr w:type="spellEnd"/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http server</w:t>
      </w:r>
    </w:p>
    <w:p w14:paraId="09B24BA5" w14:textId="185D07DB" w:rsidR="257AEFD4" w:rsidRPr="002B3480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no </w:t>
      </w:r>
      <w:proofErr w:type="spellStart"/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>ip</w:t>
      </w:r>
      <w:proofErr w:type="spellEnd"/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http </w:t>
      </w:r>
      <w:proofErr w:type="gramStart"/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>secure-server</w:t>
      </w:r>
      <w:proofErr w:type="gramEnd"/>
    </w:p>
    <w:p w14:paraId="5D000D23" w14:textId="68D77AD7" w:rsidR="257AEFD4" w:rsidRPr="002B3480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proofErr w:type="spellStart"/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>ip</w:t>
      </w:r>
      <w:proofErr w:type="spellEnd"/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>tftp</w:t>
      </w:r>
      <w:proofErr w:type="spellEnd"/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source-interface GigabitEthernet0</w:t>
      </w:r>
    </w:p>
    <w:p w14:paraId="002E5663" w14:textId="233F806A" w:rsidR="257AEFD4" w:rsidRPr="002B3480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>control-plane</w:t>
      </w:r>
    </w:p>
    <w:p w14:paraId="7733E13C" w14:textId="2EF78D03" w:rsidR="257AEFD4" w:rsidRPr="002B3480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>line con 0</w:t>
      </w:r>
    </w:p>
    <w:p w14:paraId="734FDC10" w14:textId="32EA2AE7" w:rsidR="257AEFD4" w:rsidRPr="002B3480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proofErr w:type="spellStart"/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>stopbits</w:t>
      </w:r>
      <w:proofErr w:type="spellEnd"/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1</w:t>
      </w:r>
    </w:p>
    <w:p w14:paraId="4B365C5A" w14:textId="49410028" w:rsidR="257AEFD4" w:rsidRPr="002B3480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>line aux 0</w:t>
      </w:r>
    </w:p>
    <w:p w14:paraId="5FDDB16B" w14:textId="6E8E80B9" w:rsidR="257AEFD4" w:rsidRPr="002B3480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proofErr w:type="spellStart"/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>stopbits</w:t>
      </w:r>
      <w:proofErr w:type="spellEnd"/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1</w:t>
      </w:r>
    </w:p>
    <w:p w14:paraId="1FA63662" w14:textId="357E9BFC" w:rsidR="257AEFD4" w:rsidRPr="002B3480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line </w:t>
      </w:r>
      <w:proofErr w:type="spellStart"/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>vty</w:t>
      </w:r>
      <w:proofErr w:type="spellEnd"/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0 4</w:t>
      </w:r>
    </w:p>
    <w:p w14:paraId="4924F7BE" w14:textId="4A6C462B" w:rsidR="257AEFD4" w:rsidRPr="002B3480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>login</w:t>
      </w:r>
    </w:p>
    <w:p w14:paraId="68F88C1D" w14:textId="1CBCEDEA" w:rsidR="257AEFD4" w:rsidRPr="002B3480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>end</w:t>
      </w:r>
    </w:p>
    <w:p w14:paraId="2174D47F" w14:textId="0CEA1A44" w:rsidR="09E7B12A" w:rsidRPr="00D84429" w:rsidRDefault="09E7B12A" w:rsidP="008552CB">
      <w:pPr>
        <w:spacing w:after="160"/>
        <w:rPr>
          <w:rFonts w:ascii="Courier New" w:eastAsia="Courier New" w:hAnsi="Courier New" w:cs="Courier New"/>
          <w:color w:val="000000" w:themeColor="text1"/>
          <w:sz w:val="2"/>
          <w:szCs w:val="2"/>
        </w:rPr>
      </w:pPr>
    </w:p>
    <w:p w14:paraId="25FC30B3" w14:textId="6EA5BCE3" w:rsidR="257AEFD4" w:rsidRPr="002B3480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2B3480">
        <w:rPr>
          <w:rFonts w:ascii="Courier New" w:eastAsia="Courier New" w:hAnsi="Courier New" w:cs="Courier New"/>
          <w:b/>
          <w:bCs/>
          <w:color w:val="000000" w:themeColor="text1"/>
          <w:sz w:val="16"/>
          <w:szCs w:val="16"/>
        </w:rPr>
        <w:t xml:space="preserve">-R4#show </w:t>
      </w:r>
      <w:proofErr w:type="spellStart"/>
      <w:r w:rsidRPr="002B3480">
        <w:rPr>
          <w:rFonts w:ascii="Courier New" w:eastAsia="Courier New" w:hAnsi="Courier New" w:cs="Courier New"/>
          <w:b/>
          <w:bCs/>
          <w:color w:val="000000" w:themeColor="text1"/>
          <w:sz w:val="16"/>
          <w:szCs w:val="16"/>
        </w:rPr>
        <w:t>ip</w:t>
      </w:r>
      <w:proofErr w:type="spellEnd"/>
      <w:r w:rsidRPr="002B3480">
        <w:rPr>
          <w:rFonts w:ascii="Courier New" w:eastAsia="Courier New" w:hAnsi="Courier New" w:cs="Courier New"/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2B3480">
        <w:rPr>
          <w:rFonts w:ascii="Courier New" w:eastAsia="Courier New" w:hAnsi="Courier New" w:cs="Courier New"/>
          <w:b/>
          <w:bCs/>
          <w:color w:val="000000" w:themeColor="text1"/>
          <w:sz w:val="16"/>
          <w:szCs w:val="16"/>
        </w:rPr>
        <w:t>ospf</w:t>
      </w:r>
      <w:proofErr w:type="spellEnd"/>
      <w:r w:rsidRPr="002B3480">
        <w:rPr>
          <w:rFonts w:ascii="Courier New" w:eastAsia="Courier New" w:hAnsi="Courier New" w:cs="Courier New"/>
          <w:b/>
          <w:bCs/>
          <w:color w:val="000000" w:themeColor="text1"/>
          <w:sz w:val="16"/>
          <w:szCs w:val="16"/>
        </w:rPr>
        <w:t xml:space="preserve"> neighbor</w:t>
      </w:r>
    </w:p>
    <w:p w14:paraId="1706546F" w14:textId="50E36239" w:rsidR="257AEFD4" w:rsidRPr="002B3480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Neighbor ID     </w:t>
      </w:r>
      <w:proofErr w:type="spellStart"/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>Pri</w:t>
      </w:r>
      <w:proofErr w:type="spellEnd"/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 State           Dead Time   Address         Interface</w:t>
      </w:r>
    </w:p>
    <w:p w14:paraId="07037293" w14:textId="3ECE3ADC" w:rsidR="257AEFD4" w:rsidRPr="002B3480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>192.168.0.129     1   FULL/DR         00:00:32    192.168.0.50    GigabitEthernet0/0/1</w:t>
      </w:r>
    </w:p>
    <w:p w14:paraId="4D5596DF" w14:textId="0BFF29E2" w:rsidR="257AEFD4" w:rsidRPr="002B3480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>192.168.0.97      1   FULL/BDR        00:00:34    192.168.0.33    GigabitEthernet0/0/0</w:t>
      </w:r>
    </w:p>
    <w:p w14:paraId="2B553EC4" w14:textId="5D7F43B1" w:rsidR="09E7B12A" w:rsidRPr="00D84429" w:rsidRDefault="09E7B12A" w:rsidP="008552CB">
      <w:pPr>
        <w:spacing w:after="160"/>
        <w:rPr>
          <w:rFonts w:ascii="Courier New" w:eastAsia="Courier New" w:hAnsi="Courier New" w:cs="Courier New"/>
          <w:color w:val="000000" w:themeColor="text1"/>
          <w:sz w:val="2"/>
          <w:szCs w:val="2"/>
        </w:rPr>
      </w:pPr>
    </w:p>
    <w:p w14:paraId="7481D08F" w14:textId="710686AA" w:rsidR="09E7B12A" w:rsidRPr="002B3480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2B3480">
        <w:rPr>
          <w:rFonts w:ascii="Courier New" w:eastAsia="Courier New" w:hAnsi="Courier New" w:cs="Courier New"/>
          <w:b/>
          <w:bCs/>
          <w:color w:val="000000" w:themeColor="text1"/>
          <w:sz w:val="16"/>
          <w:szCs w:val="16"/>
        </w:rPr>
        <w:t xml:space="preserve">-R4#show </w:t>
      </w:r>
      <w:proofErr w:type="spellStart"/>
      <w:r w:rsidRPr="002B3480">
        <w:rPr>
          <w:rFonts w:ascii="Courier New" w:eastAsia="Courier New" w:hAnsi="Courier New" w:cs="Courier New"/>
          <w:b/>
          <w:bCs/>
          <w:color w:val="000000" w:themeColor="text1"/>
          <w:sz w:val="16"/>
          <w:szCs w:val="16"/>
        </w:rPr>
        <w:t>ip</w:t>
      </w:r>
      <w:proofErr w:type="spellEnd"/>
      <w:r w:rsidRPr="002B3480">
        <w:rPr>
          <w:rFonts w:ascii="Courier New" w:eastAsia="Courier New" w:hAnsi="Courier New" w:cs="Courier New"/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2B3480">
        <w:rPr>
          <w:rFonts w:ascii="Courier New" w:eastAsia="Courier New" w:hAnsi="Courier New" w:cs="Courier New"/>
          <w:b/>
          <w:bCs/>
          <w:color w:val="000000" w:themeColor="text1"/>
          <w:sz w:val="16"/>
          <w:szCs w:val="16"/>
        </w:rPr>
        <w:t>ospf</w:t>
      </w:r>
      <w:proofErr w:type="spellEnd"/>
    </w:p>
    <w:p w14:paraId="132E9178" w14:textId="6370B33F" w:rsidR="257AEFD4" w:rsidRPr="002B3480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>Routing Process "</w:t>
      </w:r>
      <w:proofErr w:type="spellStart"/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>ospf</w:t>
      </w:r>
      <w:proofErr w:type="spellEnd"/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1" with ID 192.168.0.113</w:t>
      </w:r>
    </w:p>
    <w:p w14:paraId="3F5DB651" w14:textId="4B27D9D8" w:rsidR="257AEFD4" w:rsidRPr="002B3480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>Start time: 00:18:55.086, Time elapsed: 00:43:19.564</w:t>
      </w:r>
    </w:p>
    <w:p w14:paraId="2FBAC85E" w14:textId="5925FDF5" w:rsidR="257AEFD4" w:rsidRPr="002B3480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>Supports only single TOS(TOS0) routes</w:t>
      </w:r>
    </w:p>
    <w:p w14:paraId="16F583DB" w14:textId="0354FF41" w:rsidR="257AEFD4" w:rsidRPr="002B3480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>Supports opaque LSA</w:t>
      </w:r>
    </w:p>
    <w:p w14:paraId="2B57EC5A" w14:textId="761D0719" w:rsidR="257AEFD4" w:rsidRPr="002B3480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>Supports Link-local Signaling (LLS)</w:t>
      </w:r>
    </w:p>
    <w:p w14:paraId="5367C0E3" w14:textId="2160F00E" w:rsidR="257AEFD4" w:rsidRPr="002B3480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>Supports area transit capability</w:t>
      </w:r>
    </w:p>
    <w:p w14:paraId="45EB68A9" w14:textId="39041877" w:rsidR="257AEFD4" w:rsidRPr="002B3480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>Supports NSSA (compatible with RFC 3101)</w:t>
      </w:r>
    </w:p>
    <w:p w14:paraId="483C10E6" w14:textId="52030101" w:rsidR="257AEFD4" w:rsidRPr="002B3480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>Supports Database Exchange Summary List Optimization (RFC 5243)</w:t>
      </w:r>
    </w:p>
    <w:p w14:paraId="2648B6D6" w14:textId="23057923" w:rsidR="257AEFD4" w:rsidRPr="002B3480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>Event-log enabled, Maximum number of events: 1000, Mode: cyclic</w:t>
      </w:r>
    </w:p>
    <w:p w14:paraId="06D39F56" w14:textId="13E14F07" w:rsidR="257AEFD4" w:rsidRPr="002B3480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>Router is not originating router-LSAs with maximum metric</w:t>
      </w:r>
    </w:p>
    <w:p w14:paraId="1BD83CE3" w14:textId="526B380D" w:rsidR="257AEFD4" w:rsidRPr="002B3480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>Initial SPF schedule delay 5000 msecs</w:t>
      </w:r>
    </w:p>
    <w:p w14:paraId="6DF822F5" w14:textId="40E3FE27" w:rsidR="257AEFD4" w:rsidRPr="002B3480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>Minimum hold time between two consecutive SPFs 10000 msecs</w:t>
      </w:r>
    </w:p>
    <w:p w14:paraId="79A1D6A6" w14:textId="329E5884" w:rsidR="257AEFD4" w:rsidRPr="002B3480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>Maximum wait time between two consecutive SPFs 10000 msecs</w:t>
      </w:r>
    </w:p>
    <w:p w14:paraId="50D634E0" w14:textId="6737B067" w:rsidR="257AEFD4" w:rsidRPr="002B3480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>Incremental-SPF disabled</w:t>
      </w:r>
    </w:p>
    <w:p w14:paraId="64EA2525" w14:textId="15E1B932" w:rsidR="257AEFD4" w:rsidRPr="002B3480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lastRenderedPageBreak/>
        <w:t>Minimum LSA interval 5 secs</w:t>
      </w:r>
    </w:p>
    <w:p w14:paraId="236B47AB" w14:textId="341F5494" w:rsidR="257AEFD4" w:rsidRPr="002B3480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>Minimum LSA arrival 1000 msecs</w:t>
      </w:r>
    </w:p>
    <w:p w14:paraId="4FDB7B79" w14:textId="1AD4D5DA" w:rsidR="257AEFD4" w:rsidRPr="002B3480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>LSA group pacing timer 240 secs</w:t>
      </w:r>
    </w:p>
    <w:p w14:paraId="650384D7" w14:textId="47C56213" w:rsidR="257AEFD4" w:rsidRPr="002B3480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>Interface flood pacing timer 33 msecs</w:t>
      </w:r>
    </w:p>
    <w:p w14:paraId="7EA46016" w14:textId="2B17961B" w:rsidR="257AEFD4" w:rsidRPr="002B3480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>Retransmission pacing timer 66 msecs</w:t>
      </w:r>
    </w:p>
    <w:p w14:paraId="622A633F" w14:textId="26586EEC" w:rsidR="257AEFD4" w:rsidRPr="002B3480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>EXCHANGE/LOADING adjacency limit: initial 300, process maximum 300</w:t>
      </w:r>
    </w:p>
    <w:p w14:paraId="42961420" w14:textId="7E507E07" w:rsidR="257AEFD4" w:rsidRPr="002B3480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>Number of external LSA 0. Checksum Sum 0x000000</w:t>
      </w:r>
    </w:p>
    <w:p w14:paraId="2653D6F2" w14:textId="2C644C3F" w:rsidR="257AEFD4" w:rsidRPr="002B3480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>Number of opaque AS LSA 0. Checksum Sum 0x000000</w:t>
      </w:r>
    </w:p>
    <w:p w14:paraId="17B66811" w14:textId="5467EF26" w:rsidR="257AEFD4" w:rsidRPr="002B3480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Number of </w:t>
      </w:r>
      <w:proofErr w:type="spellStart"/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>DCbitless</w:t>
      </w:r>
      <w:proofErr w:type="spellEnd"/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external and opaque AS LSA 0</w:t>
      </w:r>
    </w:p>
    <w:p w14:paraId="5E6ACA5E" w14:textId="35106AB6" w:rsidR="257AEFD4" w:rsidRPr="002B3480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Number of </w:t>
      </w:r>
      <w:proofErr w:type="spellStart"/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>DoNotAge</w:t>
      </w:r>
      <w:proofErr w:type="spellEnd"/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external and opaque AS LSA 0</w:t>
      </w:r>
    </w:p>
    <w:p w14:paraId="7EBF3176" w14:textId="51266200" w:rsidR="257AEFD4" w:rsidRPr="002B3480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Number of areas in this router is 1. 1 normal 0 stub 0 </w:t>
      </w:r>
      <w:proofErr w:type="spellStart"/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>nssa</w:t>
      </w:r>
      <w:proofErr w:type="spellEnd"/>
    </w:p>
    <w:p w14:paraId="015158FC" w14:textId="6A721E6B" w:rsidR="257AEFD4" w:rsidRPr="002B3480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>Number of areas transit capable is 0</w:t>
      </w:r>
    </w:p>
    <w:p w14:paraId="7D3147E7" w14:textId="270E842E" w:rsidR="257AEFD4" w:rsidRPr="002B3480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>External flood list length 0</w:t>
      </w:r>
    </w:p>
    <w:p w14:paraId="4CB6CFA1" w14:textId="28FEE35A" w:rsidR="257AEFD4" w:rsidRPr="002B3480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>IETF NSF helper support enabled</w:t>
      </w:r>
    </w:p>
    <w:p w14:paraId="1E4F2D8B" w14:textId="230A2E9E" w:rsidR="257AEFD4" w:rsidRPr="002B3480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>Cisco NSF helper support enabled</w:t>
      </w:r>
    </w:p>
    <w:p w14:paraId="087D969F" w14:textId="5C3D59A5" w:rsidR="257AEFD4" w:rsidRPr="002B3480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Reference bandwidth unit is 100 </w:t>
      </w:r>
      <w:proofErr w:type="spellStart"/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>mbps</w:t>
      </w:r>
      <w:proofErr w:type="spellEnd"/>
    </w:p>
    <w:p w14:paraId="3E8A9DD2" w14:textId="46DF4637" w:rsidR="257AEFD4" w:rsidRPr="002B3480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  Area </w:t>
      </w:r>
      <w:proofErr w:type="gramStart"/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>BACKBONE(</w:t>
      </w:r>
      <w:proofErr w:type="gramEnd"/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>0)</w:t>
      </w:r>
    </w:p>
    <w:p w14:paraId="5E9BA360" w14:textId="3FE7F212" w:rsidR="257AEFD4" w:rsidRPr="002B3480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      Number of interfaces in this area is 3 (1 loopback)</w:t>
      </w:r>
    </w:p>
    <w:p w14:paraId="32A0D14B" w14:textId="258B7677" w:rsidR="257AEFD4" w:rsidRPr="002B3480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      Area has no authentication</w:t>
      </w:r>
    </w:p>
    <w:p w14:paraId="4B5C0008" w14:textId="0A4A7008" w:rsidR="257AEFD4" w:rsidRPr="002B3480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      SPF algorithm last executed 00:35:21.707 ago</w:t>
      </w:r>
    </w:p>
    <w:p w14:paraId="500436A6" w14:textId="115F3446" w:rsidR="257AEFD4" w:rsidRPr="002B3480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      SPF algorithm executed 11 times</w:t>
      </w:r>
    </w:p>
    <w:p w14:paraId="22871072" w14:textId="79B33E11" w:rsidR="257AEFD4" w:rsidRPr="002B3480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      Area ranges are</w:t>
      </w:r>
    </w:p>
    <w:p w14:paraId="3097A7DA" w14:textId="0E76F976" w:rsidR="257AEFD4" w:rsidRPr="002B3480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      Number of LSA 9. Checksum Sum 0x03A20B</w:t>
      </w:r>
    </w:p>
    <w:p w14:paraId="46E5FB75" w14:textId="7D626961" w:rsidR="257AEFD4" w:rsidRPr="002B3480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      Number of opaque </w:t>
      </w:r>
      <w:proofErr w:type="gramStart"/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>link</w:t>
      </w:r>
      <w:proofErr w:type="gramEnd"/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LSA 0. Checksum Sum 0x000000</w:t>
      </w:r>
    </w:p>
    <w:p w14:paraId="5B10B54A" w14:textId="6EBB58A7" w:rsidR="257AEFD4" w:rsidRPr="002B3480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      Number of </w:t>
      </w:r>
      <w:proofErr w:type="spellStart"/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>DCbitless</w:t>
      </w:r>
      <w:proofErr w:type="spellEnd"/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LSA 0</w:t>
      </w:r>
    </w:p>
    <w:p w14:paraId="3D08802C" w14:textId="21A745D7" w:rsidR="257AEFD4" w:rsidRPr="002B3480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      Number of </w:t>
      </w:r>
      <w:proofErr w:type="gramStart"/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>indication</w:t>
      </w:r>
      <w:proofErr w:type="gramEnd"/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LSA 0</w:t>
      </w:r>
    </w:p>
    <w:p w14:paraId="0BDF1054" w14:textId="34E3DEB5" w:rsidR="257AEFD4" w:rsidRPr="002B3480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      Number of </w:t>
      </w:r>
      <w:proofErr w:type="spellStart"/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>DoNotAge</w:t>
      </w:r>
      <w:proofErr w:type="spellEnd"/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LSA 0</w:t>
      </w:r>
    </w:p>
    <w:p w14:paraId="5BE6754D" w14:textId="4CE7C7F8" w:rsidR="257AEFD4" w:rsidRPr="002B3480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      Flood list length 0</w:t>
      </w:r>
    </w:p>
    <w:p w14:paraId="62FB8962" w14:textId="5E841475" w:rsidR="257AEFD4" w:rsidRPr="00D84429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2"/>
          <w:szCs w:val="2"/>
        </w:rPr>
      </w:pPr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</w:t>
      </w:r>
    </w:p>
    <w:p w14:paraId="7AAAF8D8" w14:textId="37AA3E0C" w:rsidR="09E7B12A" w:rsidRPr="002B3480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2B3480">
        <w:rPr>
          <w:rFonts w:ascii="Courier New" w:eastAsia="Courier New" w:hAnsi="Courier New" w:cs="Courier New"/>
          <w:b/>
          <w:bCs/>
          <w:color w:val="000000" w:themeColor="text1"/>
          <w:sz w:val="16"/>
          <w:szCs w:val="16"/>
        </w:rPr>
        <w:t xml:space="preserve">-R4#show </w:t>
      </w:r>
      <w:proofErr w:type="spellStart"/>
      <w:r w:rsidRPr="002B3480">
        <w:rPr>
          <w:rFonts w:ascii="Courier New" w:eastAsia="Courier New" w:hAnsi="Courier New" w:cs="Courier New"/>
          <w:b/>
          <w:bCs/>
          <w:color w:val="000000" w:themeColor="text1"/>
          <w:sz w:val="16"/>
          <w:szCs w:val="16"/>
        </w:rPr>
        <w:t>ip</w:t>
      </w:r>
      <w:proofErr w:type="spellEnd"/>
      <w:r w:rsidRPr="002B3480">
        <w:rPr>
          <w:rFonts w:ascii="Courier New" w:eastAsia="Courier New" w:hAnsi="Courier New" w:cs="Courier New"/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2B3480">
        <w:rPr>
          <w:rFonts w:ascii="Courier New" w:eastAsia="Courier New" w:hAnsi="Courier New" w:cs="Courier New"/>
          <w:b/>
          <w:bCs/>
          <w:color w:val="000000" w:themeColor="text1"/>
          <w:sz w:val="16"/>
          <w:szCs w:val="16"/>
        </w:rPr>
        <w:t>ospf</w:t>
      </w:r>
      <w:proofErr w:type="spellEnd"/>
      <w:r w:rsidRPr="002B3480">
        <w:rPr>
          <w:rFonts w:ascii="Courier New" w:eastAsia="Courier New" w:hAnsi="Courier New" w:cs="Courier New"/>
          <w:b/>
          <w:bCs/>
          <w:color w:val="000000" w:themeColor="text1"/>
          <w:sz w:val="16"/>
          <w:szCs w:val="16"/>
        </w:rPr>
        <w:t xml:space="preserve"> interface</w:t>
      </w:r>
    </w:p>
    <w:p w14:paraId="17165575" w14:textId="388D15F1" w:rsidR="257AEFD4" w:rsidRPr="002B3480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>Loopback0 is up, line protocol is up</w:t>
      </w:r>
    </w:p>
    <w:p w14:paraId="61959282" w14:textId="6F2BEEF5" w:rsidR="257AEFD4" w:rsidRPr="002B3480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Internet Address 192.168.0.113/28, Area 0, Attached via Network Statement</w:t>
      </w:r>
    </w:p>
    <w:p w14:paraId="18DC4B81" w14:textId="2B21C97A" w:rsidR="257AEFD4" w:rsidRPr="002B3480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Process ID 1, Router ID 192.168.0.113, Network Type LOOPBACK, Cost: 1</w:t>
      </w:r>
    </w:p>
    <w:p w14:paraId="546D5874" w14:textId="50DB5409" w:rsidR="257AEFD4" w:rsidRPr="002B3480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Topology-MTID    Cost    Disabled    Shutdown      Topology Name</w:t>
      </w:r>
    </w:p>
    <w:p w14:paraId="2927AFD3" w14:textId="28951855" w:rsidR="257AEFD4" w:rsidRPr="002B3480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      0           1         no          </w:t>
      </w:r>
      <w:proofErr w:type="spellStart"/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>no</w:t>
      </w:r>
      <w:proofErr w:type="spellEnd"/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          Base</w:t>
      </w:r>
    </w:p>
    <w:p w14:paraId="2A362A86" w14:textId="764DEB1B" w:rsidR="257AEFD4" w:rsidRPr="002B3480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Loopback interface is treated as a stub Host</w:t>
      </w:r>
    </w:p>
    <w:p w14:paraId="43310442" w14:textId="48C07F07" w:rsidR="257AEFD4" w:rsidRPr="002B3480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>GigabitEthernet0/0/1 is up, line protocol is up</w:t>
      </w:r>
    </w:p>
    <w:p w14:paraId="324BB619" w14:textId="24E28B5B" w:rsidR="257AEFD4" w:rsidRPr="002B3480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Internet Address 192.168.0.49/28, Area 0, Attached via Network Statement</w:t>
      </w:r>
    </w:p>
    <w:p w14:paraId="72AA2C04" w14:textId="2F7036AA" w:rsidR="257AEFD4" w:rsidRPr="002B3480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Process ID 1, Router ID 192.168.0.113, Network Type BROADCAST, Cost: 1</w:t>
      </w:r>
    </w:p>
    <w:p w14:paraId="19C1615C" w14:textId="1A4A90BB" w:rsidR="257AEFD4" w:rsidRPr="002B3480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Topology-MTID    Cost    Disabled    Shutdown      Topology Name</w:t>
      </w:r>
    </w:p>
    <w:p w14:paraId="5EF6CE18" w14:textId="7D8E10C2" w:rsidR="257AEFD4" w:rsidRPr="002B3480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lastRenderedPageBreak/>
        <w:t xml:space="preserve">        0           1         no          </w:t>
      </w:r>
      <w:proofErr w:type="spellStart"/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>no</w:t>
      </w:r>
      <w:proofErr w:type="spellEnd"/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          Base</w:t>
      </w:r>
    </w:p>
    <w:p w14:paraId="759AE3C8" w14:textId="54752304" w:rsidR="257AEFD4" w:rsidRPr="002B3480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Transmit Delay is 1 sec, State BDR, Priority 1</w:t>
      </w:r>
    </w:p>
    <w:p w14:paraId="18329A77" w14:textId="7B9BF959" w:rsidR="257AEFD4" w:rsidRPr="002B3480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Designated Router (ID) 192.168.0.129, Interface address 192.168.0.50</w:t>
      </w:r>
    </w:p>
    <w:p w14:paraId="3B85E8BB" w14:textId="072869D3" w:rsidR="257AEFD4" w:rsidRPr="002B3480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Backup Designated router (ID) 192.168.0.113, Interface address 192.168.0.49</w:t>
      </w:r>
    </w:p>
    <w:p w14:paraId="11EA6553" w14:textId="07E505FF" w:rsidR="257AEFD4" w:rsidRPr="002B3480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Timer intervals configured, Hello 10, Dead 40, Wait 40, Retransmit 5</w:t>
      </w:r>
    </w:p>
    <w:p w14:paraId="4F937578" w14:textId="41A240F0" w:rsidR="257AEFD4" w:rsidRPr="002B3480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  </w:t>
      </w:r>
      <w:proofErr w:type="spellStart"/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>oob</w:t>
      </w:r>
      <w:proofErr w:type="spellEnd"/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>-resync timeout 40</w:t>
      </w:r>
    </w:p>
    <w:p w14:paraId="22F852D1" w14:textId="290E5EAB" w:rsidR="257AEFD4" w:rsidRPr="002B3480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  Hello due in 00:00:06</w:t>
      </w:r>
    </w:p>
    <w:p w14:paraId="4001CC4A" w14:textId="289B758F" w:rsidR="257AEFD4" w:rsidRPr="002B3480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Supports Link-local Signaling (LLS)</w:t>
      </w:r>
    </w:p>
    <w:p w14:paraId="5D67C5C5" w14:textId="5231121D" w:rsidR="257AEFD4" w:rsidRPr="002B3480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Cisco NSF helper support enabled</w:t>
      </w:r>
    </w:p>
    <w:p w14:paraId="3D78D3D3" w14:textId="660A86A1" w:rsidR="257AEFD4" w:rsidRPr="002B3480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IETF NSF helper support enabled</w:t>
      </w:r>
    </w:p>
    <w:p w14:paraId="716CF2DF" w14:textId="2377A75D" w:rsidR="257AEFD4" w:rsidRPr="002B3480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Index 1/2/2, flood queue length 0</w:t>
      </w:r>
    </w:p>
    <w:p w14:paraId="73524944" w14:textId="5BAACAD7" w:rsidR="257AEFD4" w:rsidRPr="002B3480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Next 0x0(0)/0x0(0)/0x0(0)</w:t>
      </w:r>
    </w:p>
    <w:p w14:paraId="1DE31918" w14:textId="6A0EBC87" w:rsidR="257AEFD4" w:rsidRPr="002B3480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Last flood scan length is 1, maximum is 1</w:t>
      </w:r>
    </w:p>
    <w:p w14:paraId="6E162F7C" w14:textId="50C20C29" w:rsidR="257AEFD4" w:rsidRPr="002B3480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Last flood scan time is 0 msec, maximum is 0 msec</w:t>
      </w:r>
    </w:p>
    <w:p w14:paraId="08AF98B6" w14:textId="25610C65" w:rsidR="257AEFD4" w:rsidRPr="002B3480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Neighbor Count is 1, Adjacent neighbor count is 1</w:t>
      </w:r>
    </w:p>
    <w:p w14:paraId="625BEE3B" w14:textId="30B0EDF8" w:rsidR="257AEFD4" w:rsidRPr="002B3480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  Adjacent with neighbor </w:t>
      </w:r>
      <w:proofErr w:type="gramStart"/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>192.168.0.129  (</w:t>
      </w:r>
      <w:proofErr w:type="gramEnd"/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>Designated Router)</w:t>
      </w:r>
    </w:p>
    <w:p w14:paraId="7DBC6300" w14:textId="57B4BA99" w:rsidR="257AEFD4" w:rsidRPr="002B3480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Suppress hello for 0 neighbor(s)</w:t>
      </w:r>
    </w:p>
    <w:p w14:paraId="051E62E7" w14:textId="1DA26261" w:rsidR="257AEFD4" w:rsidRPr="002B3480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>GigabitEthernet0/0/0 is up, line protocol is up</w:t>
      </w:r>
    </w:p>
    <w:p w14:paraId="66E860BB" w14:textId="6D4A864F" w:rsidR="257AEFD4" w:rsidRPr="002B3480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Internet Address 192.168.0.34/28, Area 0, Attached via Network Statement</w:t>
      </w:r>
    </w:p>
    <w:p w14:paraId="59CC8FE1" w14:textId="0E483E7C" w:rsidR="257AEFD4" w:rsidRPr="002B3480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Process ID 1, Router ID 192.168.0.113, Network Type BROADCAST, Cost: 1</w:t>
      </w:r>
    </w:p>
    <w:p w14:paraId="75BD26D7" w14:textId="4ABD53E7" w:rsidR="257AEFD4" w:rsidRPr="002B3480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Topology-MTID    Cost    Disabled    Shutdown      Topology Name</w:t>
      </w:r>
    </w:p>
    <w:p w14:paraId="058A01F7" w14:textId="153C072E" w:rsidR="257AEFD4" w:rsidRPr="002B3480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      0           1         no          </w:t>
      </w:r>
      <w:proofErr w:type="spellStart"/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>no</w:t>
      </w:r>
      <w:proofErr w:type="spellEnd"/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          Base</w:t>
      </w:r>
    </w:p>
    <w:p w14:paraId="31B4B339" w14:textId="5D96C141" w:rsidR="257AEFD4" w:rsidRPr="002B3480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Transmit Delay is 1 sec, State DR, Priority 1</w:t>
      </w:r>
    </w:p>
    <w:p w14:paraId="083A6ACC" w14:textId="31E39A4E" w:rsidR="257AEFD4" w:rsidRPr="002B3480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Designated Router (ID) 192.168.0.113, Interface address 192.168.0.34</w:t>
      </w:r>
    </w:p>
    <w:p w14:paraId="49D5C6A2" w14:textId="4497A111" w:rsidR="257AEFD4" w:rsidRPr="002B3480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Backup Designated router (ID) 192.168.0.97, Interface address 192.168.0.33</w:t>
      </w:r>
    </w:p>
    <w:p w14:paraId="260F5CF9" w14:textId="5984BBE5" w:rsidR="257AEFD4" w:rsidRPr="002B3480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Timer intervals configured, Hello 10, Dead 40, Wait 40, Retransmit 5</w:t>
      </w:r>
    </w:p>
    <w:p w14:paraId="298AC2CB" w14:textId="50F7A56E" w:rsidR="257AEFD4" w:rsidRPr="002B3480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  </w:t>
      </w:r>
      <w:proofErr w:type="spellStart"/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>oob</w:t>
      </w:r>
      <w:proofErr w:type="spellEnd"/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>-resync timeout 40</w:t>
      </w:r>
    </w:p>
    <w:p w14:paraId="2090C2A4" w14:textId="06115292" w:rsidR="257AEFD4" w:rsidRPr="002B3480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  Hello due in 00:00:06</w:t>
      </w:r>
    </w:p>
    <w:p w14:paraId="7C15D496" w14:textId="6FCEE35D" w:rsidR="257AEFD4" w:rsidRPr="002B3480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Supports Link-local Signaling (LLS)</w:t>
      </w:r>
    </w:p>
    <w:p w14:paraId="5D1CEFFE" w14:textId="1EB80724" w:rsidR="257AEFD4" w:rsidRPr="002B3480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Cisco NSF helper support enabled</w:t>
      </w:r>
    </w:p>
    <w:p w14:paraId="041A8B65" w14:textId="3AB61591" w:rsidR="257AEFD4" w:rsidRPr="002B3480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IETF NSF helper support enabled</w:t>
      </w:r>
    </w:p>
    <w:p w14:paraId="55C4CCDB" w14:textId="175EFB0B" w:rsidR="257AEFD4" w:rsidRPr="002B3480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Index 1/1/1, flood queue length 0</w:t>
      </w:r>
    </w:p>
    <w:p w14:paraId="5AA753E9" w14:textId="164713DC" w:rsidR="257AEFD4" w:rsidRPr="002B3480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Next 0x0(0)/0x0(0)/0x0(0)</w:t>
      </w:r>
    </w:p>
    <w:p w14:paraId="5DD75678" w14:textId="174F6B92" w:rsidR="257AEFD4" w:rsidRPr="002B3480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Last flood scan length is 0, maximum is 2</w:t>
      </w:r>
    </w:p>
    <w:p w14:paraId="4896CA62" w14:textId="6F7DC5D2" w:rsidR="257AEFD4" w:rsidRPr="002B3480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Last flood scan time is 0 msec, maximum is 1 msec</w:t>
      </w:r>
    </w:p>
    <w:p w14:paraId="1E3C67AB" w14:textId="3D9D241C" w:rsidR="257AEFD4" w:rsidRPr="002B3480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Neighbor Count is 1, Adjacent neighbor count is 1</w:t>
      </w:r>
    </w:p>
    <w:p w14:paraId="5C6036EE" w14:textId="50EFBDF3" w:rsidR="257AEFD4" w:rsidRPr="002B3480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  Adjacent with neighbor </w:t>
      </w:r>
      <w:proofErr w:type="gramStart"/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>192.168.0.97  (</w:t>
      </w:r>
      <w:proofErr w:type="gramEnd"/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>Backup Designated Router)</w:t>
      </w:r>
    </w:p>
    <w:p w14:paraId="746AC699" w14:textId="2284D011" w:rsidR="09E7B12A" w:rsidRPr="002B3480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Suppress hello for 0 neighbor(s)</w:t>
      </w:r>
    </w:p>
    <w:p w14:paraId="5C2EE2D5" w14:textId="77777777" w:rsidR="00B635AC" w:rsidRPr="00D84429" w:rsidRDefault="00B635AC" w:rsidP="008552CB">
      <w:pPr>
        <w:spacing w:after="160"/>
        <w:rPr>
          <w:rFonts w:ascii="Courier New" w:eastAsia="Courier New" w:hAnsi="Courier New" w:cs="Courier New"/>
          <w:color w:val="000000" w:themeColor="text1"/>
          <w:sz w:val="2"/>
          <w:szCs w:val="2"/>
        </w:rPr>
      </w:pPr>
    </w:p>
    <w:p w14:paraId="0214AAB2" w14:textId="7CD8A503" w:rsidR="257AEFD4" w:rsidRPr="002B3480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2B3480">
        <w:rPr>
          <w:rFonts w:ascii="Courier New" w:eastAsia="Courier New" w:hAnsi="Courier New" w:cs="Courier New"/>
          <w:b/>
          <w:bCs/>
          <w:color w:val="000000" w:themeColor="text1"/>
          <w:sz w:val="16"/>
          <w:szCs w:val="16"/>
        </w:rPr>
        <w:t xml:space="preserve">-R4#show </w:t>
      </w:r>
      <w:proofErr w:type="spellStart"/>
      <w:r w:rsidRPr="002B3480">
        <w:rPr>
          <w:rFonts w:ascii="Courier New" w:eastAsia="Courier New" w:hAnsi="Courier New" w:cs="Courier New"/>
          <w:b/>
          <w:bCs/>
          <w:color w:val="000000" w:themeColor="text1"/>
          <w:sz w:val="16"/>
          <w:szCs w:val="16"/>
        </w:rPr>
        <w:t>ip</w:t>
      </w:r>
      <w:proofErr w:type="spellEnd"/>
      <w:r w:rsidRPr="002B3480">
        <w:rPr>
          <w:rFonts w:ascii="Courier New" w:eastAsia="Courier New" w:hAnsi="Courier New" w:cs="Courier New"/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2B3480">
        <w:rPr>
          <w:rFonts w:ascii="Courier New" w:eastAsia="Courier New" w:hAnsi="Courier New" w:cs="Courier New"/>
          <w:b/>
          <w:bCs/>
          <w:color w:val="000000" w:themeColor="text1"/>
          <w:sz w:val="16"/>
          <w:szCs w:val="16"/>
        </w:rPr>
        <w:t>ospf</w:t>
      </w:r>
      <w:proofErr w:type="spellEnd"/>
      <w:r w:rsidRPr="002B3480">
        <w:rPr>
          <w:rFonts w:ascii="Courier New" w:eastAsia="Courier New" w:hAnsi="Courier New" w:cs="Courier New"/>
          <w:b/>
          <w:bCs/>
          <w:color w:val="000000" w:themeColor="text1"/>
          <w:sz w:val="16"/>
          <w:szCs w:val="16"/>
        </w:rPr>
        <w:t xml:space="preserve"> border-routers</w:t>
      </w:r>
    </w:p>
    <w:p w14:paraId="34AAB3E3" w14:textId="6E408CCB" w:rsidR="257AEFD4" w:rsidRPr="002B3480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lastRenderedPageBreak/>
        <w:t xml:space="preserve">            OSPF Router with ID (192.168.0.113) (Process ID 1)</w:t>
      </w:r>
    </w:p>
    <w:p w14:paraId="55C1BB83" w14:textId="371F324B" w:rsidR="257AEFD4" w:rsidRPr="002B3480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               Base Topology (MTID 0)</w:t>
      </w:r>
    </w:p>
    <w:p w14:paraId="12D44A91" w14:textId="6232DD01" w:rsidR="257AEFD4" w:rsidRPr="002B3480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Internal Router Routing Table</w:t>
      </w:r>
    </w:p>
    <w:p w14:paraId="2160CD0A" w14:textId="0B3AEE1A" w:rsidR="257AEFD4" w:rsidRPr="002B3480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Codes: </w:t>
      </w:r>
      <w:proofErr w:type="spellStart"/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>i</w:t>
      </w:r>
      <w:proofErr w:type="spellEnd"/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- Intra-area route, I - Inter-area route</w:t>
      </w:r>
    </w:p>
    <w:p w14:paraId="0F5EDF53" w14:textId="48FE1CCB" w:rsidR="09E7B12A" w:rsidRPr="00D84429" w:rsidRDefault="09E7B12A" w:rsidP="008552CB">
      <w:pPr>
        <w:spacing w:after="160"/>
        <w:rPr>
          <w:rFonts w:ascii="Courier New" w:eastAsia="Courier New" w:hAnsi="Courier New" w:cs="Courier New"/>
          <w:color w:val="000000" w:themeColor="text1"/>
          <w:sz w:val="2"/>
          <w:szCs w:val="2"/>
        </w:rPr>
      </w:pPr>
    </w:p>
    <w:p w14:paraId="588D544F" w14:textId="5072ECF6" w:rsidR="09E7B12A" w:rsidRPr="002B3480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2B3480">
        <w:rPr>
          <w:rFonts w:ascii="Courier New" w:eastAsia="Courier New" w:hAnsi="Courier New" w:cs="Courier New"/>
          <w:b/>
          <w:bCs/>
          <w:color w:val="000000" w:themeColor="text1"/>
          <w:sz w:val="16"/>
          <w:szCs w:val="16"/>
        </w:rPr>
        <w:t xml:space="preserve">-R4#show </w:t>
      </w:r>
      <w:proofErr w:type="spellStart"/>
      <w:r w:rsidRPr="002B3480">
        <w:rPr>
          <w:rFonts w:ascii="Courier New" w:eastAsia="Courier New" w:hAnsi="Courier New" w:cs="Courier New"/>
          <w:b/>
          <w:bCs/>
          <w:color w:val="000000" w:themeColor="text1"/>
          <w:sz w:val="16"/>
          <w:szCs w:val="16"/>
        </w:rPr>
        <w:t>ip</w:t>
      </w:r>
      <w:proofErr w:type="spellEnd"/>
      <w:r w:rsidRPr="002B3480">
        <w:rPr>
          <w:rFonts w:ascii="Courier New" w:eastAsia="Courier New" w:hAnsi="Courier New" w:cs="Courier New"/>
          <w:b/>
          <w:bCs/>
          <w:color w:val="000000" w:themeColor="text1"/>
          <w:sz w:val="16"/>
          <w:szCs w:val="16"/>
        </w:rPr>
        <w:t xml:space="preserve"> route</w:t>
      </w:r>
    </w:p>
    <w:p w14:paraId="02D13985" w14:textId="3C548025" w:rsidR="257AEFD4" w:rsidRPr="002B3480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>Codes: L - local, C - connected, S - static, R - RIP, M - mobile, B - BGP</w:t>
      </w:r>
    </w:p>
    <w:p w14:paraId="5DB0C8BD" w14:textId="1D4F0D4C" w:rsidR="257AEFD4" w:rsidRPr="002B3480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     D - EIGRP, EX - EIGRP external, O - OSPF, IA - OSPF inter area</w:t>
      </w:r>
    </w:p>
    <w:p w14:paraId="73EEF799" w14:textId="26D84DEA" w:rsidR="257AEFD4" w:rsidRPr="002B3480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     N1 - OSPF NSSA external type 1, N2 - OSPF NSSA external type 2</w:t>
      </w:r>
    </w:p>
    <w:p w14:paraId="7CCB530A" w14:textId="70700415" w:rsidR="257AEFD4" w:rsidRPr="002B3480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     E1 - OSPF external type 1, E2 - OSPF external type 2</w:t>
      </w:r>
    </w:p>
    <w:p w14:paraId="7BF52075" w14:textId="3DCA8C89" w:rsidR="257AEFD4" w:rsidRPr="002B3480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     </w:t>
      </w:r>
      <w:proofErr w:type="spellStart"/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>i</w:t>
      </w:r>
      <w:proofErr w:type="spellEnd"/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- IS-IS, </w:t>
      </w:r>
      <w:proofErr w:type="spellStart"/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>su</w:t>
      </w:r>
      <w:proofErr w:type="spellEnd"/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- IS-IS summary, L1 - IS-IS level-1, L2 - IS-IS level-2</w:t>
      </w:r>
    </w:p>
    <w:p w14:paraId="65A88F36" w14:textId="20C22644" w:rsidR="257AEFD4" w:rsidRPr="002B3480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     </w:t>
      </w:r>
      <w:proofErr w:type="spellStart"/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>ia</w:t>
      </w:r>
      <w:proofErr w:type="spellEnd"/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- IS-IS inter area, * - candidate default, U - per-user static route</w:t>
      </w:r>
    </w:p>
    <w:p w14:paraId="5031043F" w14:textId="09B6E3C9" w:rsidR="257AEFD4" w:rsidRPr="002B3480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     o - ODR, P - periodic downloaded static route, H - NHRP, l - LISP</w:t>
      </w:r>
    </w:p>
    <w:p w14:paraId="09CA944D" w14:textId="34FFC78B" w:rsidR="257AEFD4" w:rsidRPr="002B3480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     a - application route</w:t>
      </w:r>
    </w:p>
    <w:p w14:paraId="7413ACC8" w14:textId="0708C862" w:rsidR="257AEFD4" w:rsidRPr="002B3480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     + - replicated route, % - next hop override, p - overrides from </w:t>
      </w:r>
      <w:proofErr w:type="spellStart"/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>PfR</w:t>
      </w:r>
      <w:proofErr w:type="spellEnd"/>
    </w:p>
    <w:p w14:paraId="1D25B267" w14:textId="01B43FE2" w:rsidR="257AEFD4" w:rsidRPr="00D84429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2"/>
          <w:szCs w:val="2"/>
        </w:rPr>
      </w:pPr>
      <w:r w:rsidRPr="00D84429">
        <w:rPr>
          <w:rFonts w:ascii="Courier New" w:eastAsia="Courier New" w:hAnsi="Courier New" w:cs="Courier New"/>
          <w:color w:val="000000" w:themeColor="text1"/>
          <w:sz w:val="2"/>
          <w:szCs w:val="2"/>
        </w:rPr>
        <w:t xml:space="preserve"> </w:t>
      </w:r>
    </w:p>
    <w:p w14:paraId="7E71E463" w14:textId="099A5982" w:rsidR="257AEFD4" w:rsidRPr="002B3480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>Gateway of last resort is not set</w:t>
      </w:r>
    </w:p>
    <w:p w14:paraId="49B386E4" w14:textId="328D47B2" w:rsidR="257AEFD4" w:rsidRPr="00D84429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2"/>
          <w:szCs w:val="2"/>
        </w:rPr>
      </w:pPr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</w:t>
      </w:r>
    </w:p>
    <w:p w14:paraId="5B883374" w14:textId="3EEC8165" w:rsidR="257AEFD4" w:rsidRPr="002B3480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    192.168.0.0/24 is variably </w:t>
      </w:r>
      <w:proofErr w:type="spellStart"/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>subnetted</w:t>
      </w:r>
      <w:proofErr w:type="spellEnd"/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>, 12 subnets, 2 masks</w:t>
      </w:r>
    </w:p>
    <w:p w14:paraId="17AD403B" w14:textId="694F21F7" w:rsidR="257AEFD4" w:rsidRPr="002B3480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>O        192.168.0.0/28</w:t>
      </w:r>
    </w:p>
    <w:p w14:paraId="48C5F2DB" w14:textId="141C6260" w:rsidR="257AEFD4" w:rsidRPr="002B3480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         [110/3] via 192.168.0.33, 00:44:10, GigabitEthernet0/0/0</w:t>
      </w:r>
    </w:p>
    <w:p w14:paraId="61AAF365" w14:textId="777DA63F" w:rsidR="257AEFD4" w:rsidRPr="002B3480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>O        192.168.0.16/28</w:t>
      </w:r>
    </w:p>
    <w:p w14:paraId="0A0E7BC9" w14:textId="5DCB1CF9" w:rsidR="257AEFD4" w:rsidRPr="002B3480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         [110/2] via 192.168.0.33, 00:44:10, GigabitEthernet0/0/0</w:t>
      </w:r>
    </w:p>
    <w:p w14:paraId="7A3B3843" w14:textId="438DBA6A" w:rsidR="257AEFD4" w:rsidRPr="002B3480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>C        192.168.0.32/28 is directly connected, GigabitEthernet0/0/0</w:t>
      </w:r>
    </w:p>
    <w:p w14:paraId="4A2DFEC8" w14:textId="39A1741C" w:rsidR="257AEFD4" w:rsidRPr="002B3480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>L        192.168.0.34/32 is directly connected, GigabitEthernet0/0/0</w:t>
      </w:r>
    </w:p>
    <w:p w14:paraId="2BBED136" w14:textId="49EF3922" w:rsidR="257AEFD4" w:rsidRPr="002B3480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>C        192.168.0.48/28 is directly connected, GigabitEthernet0/0/1</w:t>
      </w:r>
    </w:p>
    <w:p w14:paraId="29CAABED" w14:textId="2B88DB58" w:rsidR="257AEFD4" w:rsidRPr="002B3480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>L        192.168.0.49/32 is directly connected, GigabitEthernet0/0/1</w:t>
      </w:r>
    </w:p>
    <w:p w14:paraId="061C007C" w14:textId="4A4ABD4F" w:rsidR="257AEFD4" w:rsidRPr="002B3480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>O        192.168.0.65/32</w:t>
      </w:r>
    </w:p>
    <w:p w14:paraId="52BD25AB" w14:textId="36A15655" w:rsidR="257AEFD4" w:rsidRPr="002B3480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         [110/4] via 192.168.0.33, 00:37:31, GigabitEthernet0/0/0</w:t>
      </w:r>
    </w:p>
    <w:p w14:paraId="13AFDAEA" w14:textId="4921E2AA" w:rsidR="257AEFD4" w:rsidRPr="002B3480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>O        192.168.0.81/32</w:t>
      </w:r>
    </w:p>
    <w:p w14:paraId="482A0377" w14:textId="2A523DB9" w:rsidR="257AEFD4" w:rsidRPr="002B3480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         [110/3] via 192.168.0.33, 00:37:44, GigabitEthernet0/0/0</w:t>
      </w:r>
    </w:p>
    <w:p w14:paraId="58727469" w14:textId="0BE135F6" w:rsidR="257AEFD4" w:rsidRPr="002B3480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>O        192.168.0.97/32</w:t>
      </w:r>
    </w:p>
    <w:p w14:paraId="3679989D" w14:textId="07C82AB4" w:rsidR="257AEFD4" w:rsidRPr="002B3480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         [110/2] via 192.168.0.33, 00:38:25, GigabitEthernet0/0/0</w:t>
      </w:r>
    </w:p>
    <w:p w14:paraId="7B842D2C" w14:textId="3D041765" w:rsidR="257AEFD4" w:rsidRPr="002B3480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>C        192.168.0.112/28 is directly connected, Loopback0</w:t>
      </w:r>
    </w:p>
    <w:p w14:paraId="6540A324" w14:textId="0427EE65" w:rsidR="257AEFD4" w:rsidRPr="002B3480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>L        192.168.0.113/32 is directly connected, Loopback0</w:t>
      </w:r>
    </w:p>
    <w:p w14:paraId="33CA1CBC" w14:textId="10BD010C" w:rsidR="257AEFD4" w:rsidRPr="002B3480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>O        192.168.0.129/32</w:t>
      </w:r>
    </w:p>
    <w:p w14:paraId="0A782BDA" w14:textId="5D700239" w:rsidR="257AEFD4" w:rsidRPr="002B3480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         [110/2] via 192.168.0.50, 00:37:59, GigabitEthernet0/0/1</w:t>
      </w:r>
    </w:p>
    <w:p w14:paraId="12D0C078" w14:textId="33608262" w:rsidR="09E7B12A" w:rsidRPr="00D84429" w:rsidRDefault="09E7B12A" w:rsidP="008552CB">
      <w:pPr>
        <w:spacing w:after="160"/>
        <w:rPr>
          <w:rFonts w:ascii="Courier New" w:eastAsia="Courier New" w:hAnsi="Courier New" w:cs="Courier New"/>
          <w:color w:val="000000" w:themeColor="text1"/>
          <w:sz w:val="2"/>
          <w:szCs w:val="2"/>
        </w:rPr>
      </w:pPr>
    </w:p>
    <w:p w14:paraId="20E96D88" w14:textId="3A62004D" w:rsidR="09E7B12A" w:rsidRPr="002B3480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2B3480">
        <w:rPr>
          <w:rFonts w:ascii="Courier New" w:eastAsia="Courier New" w:hAnsi="Courier New" w:cs="Courier New"/>
          <w:b/>
          <w:bCs/>
          <w:color w:val="000000" w:themeColor="text1"/>
          <w:sz w:val="16"/>
          <w:szCs w:val="16"/>
        </w:rPr>
        <w:t>-R4#ping 192.168.0.65</w:t>
      </w:r>
    </w:p>
    <w:p w14:paraId="01B4C905" w14:textId="22A9FA56" w:rsidR="257AEFD4" w:rsidRPr="002B3480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>Type escape sequence to abort.</w:t>
      </w:r>
    </w:p>
    <w:p w14:paraId="68DBF350" w14:textId="2D9ADE8E" w:rsidR="257AEFD4" w:rsidRPr="002B3480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Sending 5, 100-byte ICMP </w:t>
      </w:r>
      <w:proofErr w:type="spellStart"/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>Echos</w:t>
      </w:r>
      <w:proofErr w:type="spellEnd"/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to 192.168.0.65, timeout is 2 seconds:</w:t>
      </w:r>
    </w:p>
    <w:p w14:paraId="7BBF9069" w14:textId="3A1DBEFC" w:rsidR="257AEFD4" w:rsidRPr="002B3480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lastRenderedPageBreak/>
        <w:t xml:space="preserve">Success rate is 100 percent (5/5), round-trip min/avg/max = 1/1/1 </w:t>
      </w:r>
      <w:proofErr w:type="spellStart"/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>ms</w:t>
      </w:r>
      <w:proofErr w:type="spellEnd"/>
    </w:p>
    <w:p w14:paraId="55670326" w14:textId="55CF5E70" w:rsidR="09E7B12A" w:rsidRPr="00D84429" w:rsidRDefault="09E7B12A" w:rsidP="008552CB">
      <w:pPr>
        <w:spacing w:after="160"/>
        <w:rPr>
          <w:rFonts w:ascii="Courier New" w:eastAsia="Courier New" w:hAnsi="Courier New" w:cs="Courier New"/>
          <w:color w:val="000000" w:themeColor="text1"/>
          <w:sz w:val="2"/>
          <w:szCs w:val="2"/>
        </w:rPr>
      </w:pPr>
    </w:p>
    <w:p w14:paraId="38E7155A" w14:textId="2A6C8229" w:rsidR="09E7B12A" w:rsidRPr="002B3480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2B3480">
        <w:rPr>
          <w:rFonts w:ascii="Courier New" w:eastAsia="Courier New" w:hAnsi="Courier New" w:cs="Courier New"/>
          <w:b/>
          <w:bCs/>
          <w:color w:val="000000" w:themeColor="text1"/>
          <w:sz w:val="16"/>
          <w:szCs w:val="16"/>
        </w:rPr>
        <w:t>-R4#ping 192.168.0.81</w:t>
      </w:r>
    </w:p>
    <w:p w14:paraId="1F5A399D" w14:textId="50A9FCD6" w:rsidR="257AEFD4" w:rsidRPr="002B3480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>Type escape sequence to abort.</w:t>
      </w:r>
    </w:p>
    <w:p w14:paraId="03A45D50" w14:textId="4F5C16A2" w:rsidR="257AEFD4" w:rsidRPr="002B3480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Sending 5, 100-byte ICMP </w:t>
      </w:r>
      <w:proofErr w:type="spellStart"/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>Echos</w:t>
      </w:r>
      <w:proofErr w:type="spellEnd"/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to 192.168.0.81, timeout is 2 seconds:</w:t>
      </w:r>
    </w:p>
    <w:p w14:paraId="14BB145B" w14:textId="0D78EBC7" w:rsidR="257AEFD4" w:rsidRPr="002B3480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Success rate is 100 percent (5/5), round-trip min/avg/max = 1/1/1 </w:t>
      </w:r>
      <w:proofErr w:type="spellStart"/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>ms</w:t>
      </w:r>
      <w:proofErr w:type="spellEnd"/>
    </w:p>
    <w:p w14:paraId="1F13CB05" w14:textId="73E1009B" w:rsidR="09E7B12A" w:rsidRPr="002759FE" w:rsidRDefault="09E7B12A" w:rsidP="008552CB">
      <w:pPr>
        <w:spacing w:after="160"/>
        <w:rPr>
          <w:rFonts w:ascii="Courier New" w:eastAsia="Courier New" w:hAnsi="Courier New" w:cs="Courier New"/>
          <w:color w:val="000000" w:themeColor="text1"/>
          <w:sz w:val="2"/>
          <w:szCs w:val="2"/>
        </w:rPr>
      </w:pPr>
    </w:p>
    <w:p w14:paraId="51B87BB5" w14:textId="22B8F584" w:rsidR="09E7B12A" w:rsidRPr="002B3480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2B3480">
        <w:rPr>
          <w:rFonts w:ascii="Courier New" w:eastAsia="Courier New" w:hAnsi="Courier New" w:cs="Courier New"/>
          <w:b/>
          <w:bCs/>
          <w:color w:val="000000" w:themeColor="text1"/>
          <w:sz w:val="16"/>
          <w:szCs w:val="16"/>
        </w:rPr>
        <w:t>-R4#ping 192.168.0.97</w:t>
      </w:r>
    </w:p>
    <w:p w14:paraId="461226DF" w14:textId="2C545B88" w:rsidR="257AEFD4" w:rsidRPr="002B3480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>Type escape sequence to abort.</w:t>
      </w:r>
    </w:p>
    <w:p w14:paraId="6FA353ED" w14:textId="363B39F1" w:rsidR="257AEFD4" w:rsidRPr="002B3480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Sending 5, 100-byte ICMP </w:t>
      </w:r>
      <w:proofErr w:type="spellStart"/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>Echos</w:t>
      </w:r>
      <w:proofErr w:type="spellEnd"/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to 192.168.0.97, timeout is 2 seconds:</w:t>
      </w:r>
    </w:p>
    <w:p w14:paraId="3FEF4BB0" w14:textId="6F16E1EE" w:rsidR="257AEFD4" w:rsidRPr="002B3480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Success rate is 100 percent (5/5), round-trip min/avg/max = 1/1/1 </w:t>
      </w:r>
      <w:proofErr w:type="spellStart"/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>ms</w:t>
      </w:r>
      <w:proofErr w:type="spellEnd"/>
    </w:p>
    <w:p w14:paraId="0A70B64F" w14:textId="3A55E7DF" w:rsidR="09E7B12A" w:rsidRPr="002759FE" w:rsidRDefault="09E7B12A" w:rsidP="008552CB">
      <w:pPr>
        <w:spacing w:after="160"/>
        <w:rPr>
          <w:rFonts w:ascii="Courier New" w:eastAsia="Courier New" w:hAnsi="Courier New" w:cs="Courier New"/>
          <w:color w:val="000000" w:themeColor="text1"/>
          <w:sz w:val="2"/>
          <w:szCs w:val="2"/>
        </w:rPr>
      </w:pPr>
    </w:p>
    <w:p w14:paraId="440A914D" w14:textId="4AC30A20" w:rsidR="09E7B12A" w:rsidRPr="002B3480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2B3480">
        <w:rPr>
          <w:rFonts w:ascii="Courier New" w:eastAsia="Courier New" w:hAnsi="Courier New" w:cs="Courier New"/>
          <w:b/>
          <w:bCs/>
          <w:color w:val="000000" w:themeColor="text1"/>
          <w:sz w:val="16"/>
          <w:szCs w:val="16"/>
        </w:rPr>
        <w:t>-R4#ping 192.168.0.113</w:t>
      </w:r>
    </w:p>
    <w:p w14:paraId="6437C59D" w14:textId="08849C44" w:rsidR="257AEFD4" w:rsidRPr="002B3480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>Type escape sequence to abort.</w:t>
      </w:r>
    </w:p>
    <w:p w14:paraId="175885D7" w14:textId="6556158E" w:rsidR="257AEFD4" w:rsidRPr="002B3480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Sending 5, 100-byte ICMP </w:t>
      </w:r>
      <w:proofErr w:type="spellStart"/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>Echos</w:t>
      </w:r>
      <w:proofErr w:type="spellEnd"/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to 192.168.0.113, timeout is 2 seconds:</w:t>
      </w:r>
    </w:p>
    <w:p w14:paraId="45977E8E" w14:textId="29C8B2EE" w:rsidR="257AEFD4" w:rsidRPr="002B3480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Success rate is 100 percent (5/5), round-trip min/avg/max = 1/1/1 </w:t>
      </w:r>
      <w:proofErr w:type="spellStart"/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>ms</w:t>
      </w:r>
      <w:proofErr w:type="spellEnd"/>
    </w:p>
    <w:p w14:paraId="60D71C32" w14:textId="39C32F76" w:rsidR="09E7B12A" w:rsidRPr="002759FE" w:rsidRDefault="09E7B12A" w:rsidP="008552CB">
      <w:pPr>
        <w:spacing w:after="160"/>
        <w:rPr>
          <w:rFonts w:ascii="Courier New" w:eastAsia="Courier New" w:hAnsi="Courier New" w:cs="Courier New"/>
          <w:color w:val="000000" w:themeColor="text1"/>
          <w:sz w:val="2"/>
          <w:szCs w:val="2"/>
        </w:rPr>
      </w:pPr>
    </w:p>
    <w:p w14:paraId="7FA78794" w14:textId="2F82C4E9" w:rsidR="09E7B12A" w:rsidRPr="002B3480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2B3480">
        <w:rPr>
          <w:rFonts w:ascii="Courier New" w:eastAsia="Courier New" w:hAnsi="Courier New" w:cs="Courier New"/>
          <w:b/>
          <w:bCs/>
          <w:color w:val="000000" w:themeColor="text1"/>
          <w:sz w:val="16"/>
          <w:szCs w:val="16"/>
        </w:rPr>
        <w:t>-R4#ping 192.168.0.129</w:t>
      </w:r>
    </w:p>
    <w:p w14:paraId="21DF295C" w14:textId="5E8A9374" w:rsidR="257AEFD4" w:rsidRPr="002B3480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>Type escape sequence to abort.</w:t>
      </w:r>
    </w:p>
    <w:p w14:paraId="29673598" w14:textId="686C4776" w:rsidR="257AEFD4" w:rsidRPr="002B3480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Sending 5, 100-byte ICMP </w:t>
      </w:r>
      <w:proofErr w:type="spellStart"/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>Echos</w:t>
      </w:r>
      <w:proofErr w:type="spellEnd"/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to 192.168.0.129, timeout is 2 seconds:</w:t>
      </w:r>
    </w:p>
    <w:p w14:paraId="5BA356ED" w14:textId="7375C028" w:rsidR="257AEFD4" w:rsidRPr="002B3480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Success rate is 100 percent (5/5), round-trip min/avg/max = 1/1/1 </w:t>
      </w:r>
      <w:proofErr w:type="spellStart"/>
      <w:r w:rsidRPr="002B3480">
        <w:rPr>
          <w:rFonts w:ascii="Courier New" w:eastAsia="Courier New" w:hAnsi="Courier New" w:cs="Courier New"/>
          <w:color w:val="000000" w:themeColor="text1"/>
          <w:sz w:val="16"/>
          <w:szCs w:val="16"/>
        </w:rPr>
        <w:t>ms</w:t>
      </w:r>
      <w:proofErr w:type="spellEnd"/>
    </w:p>
    <w:p w14:paraId="6994F028" w14:textId="63282383" w:rsidR="09E7B12A" w:rsidRPr="00AA52AF" w:rsidRDefault="09E7B12A" w:rsidP="008552CB">
      <w:pPr>
        <w:spacing w:after="160"/>
        <w:rPr>
          <w:rFonts w:ascii="Courier New" w:eastAsia="Courier New" w:hAnsi="Courier New" w:cs="Courier New"/>
          <w:color w:val="000000" w:themeColor="text1"/>
          <w:sz w:val="2"/>
          <w:szCs w:val="2"/>
        </w:rPr>
      </w:pPr>
    </w:p>
    <w:p w14:paraId="09A24B18" w14:textId="0C6612E5" w:rsidR="09E7B12A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8"/>
          <w:szCs w:val="18"/>
        </w:rPr>
      </w:pPr>
      <w:r w:rsidRPr="09E7B12A">
        <w:rPr>
          <w:rFonts w:ascii="Courier New" w:eastAsia="Courier New" w:hAnsi="Courier New" w:cs="Courier New"/>
          <w:b/>
          <w:bCs/>
          <w:color w:val="000000" w:themeColor="text1"/>
          <w:sz w:val="18"/>
          <w:szCs w:val="18"/>
          <w:u w:val="single"/>
        </w:rPr>
        <w:t>Router 5:</w:t>
      </w:r>
    </w:p>
    <w:p w14:paraId="61E51727" w14:textId="358C3676" w:rsidR="09E7B12A" w:rsidRPr="007B483E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7B483E">
        <w:rPr>
          <w:rFonts w:ascii="Courier New" w:eastAsia="Courier New" w:hAnsi="Courier New" w:cs="Courier New"/>
          <w:b/>
          <w:bCs/>
          <w:color w:val="000000" w:themeColor="text1"/>
          <w:sz w:val="16"/>
          <w:szCs w:val="16"/>
        </w:rPr>
        <w:t>-R5#show run</w:t>
      </w:r>
    </w:p>
    <w:p w14:paraId="34C3D65B" w14:textId="56CB97EF" w:rsidR="257AEFD4" w:rsidRPr="007B483E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>Building configuration...</w:t>
      </w:r>
    </w:p>
    <w:p w14:paraId="08121BA6" w14:textId="6C025AE2" w:rsidR="257AEFD4" w:rsidRPr="007B483E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Current </w:t>
      </w:r>
      <w:proofErr w:type="gramStart"/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>configuration :</w:t>
      </w:r>
      <w:proofErr w:type="gramEnd"/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1700 bytes</w:t>
      </w:r>
    </w:p>
    <w:p w14:paraId="2B6EFE16" w14:textId="186BB0F7" w:rsidR="257AEFD4" w:rsidRPr="007B483E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>Last configuration change at 17:46:56 UTC Thu Sep 9</w:t>
      </w:r>
      <w:proofErr w:type="gramStart"/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2021</w:t>
      </w:r>
      <w:proofErr w:type="gramEnd"/>
    </w:p>
    <w:p w14:paraId="48070D7C" w14:textId="4E708858" w:rsidR="257AEFD4" w:rsidRPr="007B483E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>version 15.5</w:t>
      </w:r>
    </w:p>
    <w:p w14:paraId="5158D165" w14:textId="08B313B9" w:rsidR="257AEFD4" w:rsidRPr="007B483E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>service timestamps debug datetime msec</w:t>
      </w:r>
    </w:p>
    <w:p w14:paraId="6EF839A2" w14:textId="5E4388BB" w:rsidR="257AEFD4" w:rsidRPr="007B483E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>service timestamps log datetime msec</w:t>
      </w:r>
    </w:p>
    <w:p w14:paraId="4DD3CB08" w14:textId="2ADD4478" w:rsidR="257AEFD4" w:rsidRPr="007B483E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>no platform punt-keepalive disable-kernel-core</w:t>
      </w:r>
    </w:p>
    <w:p w14:paraId="509F3256" w14:textId="3045FD5C" w:rsidR="257AEFD4" w:rsidRPr="007B483E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>hostname R5</w:t>
      </w:r>
    </w:p>
    <w:p w14:paraId="5E7E4842" w14:textId="3671C78E" w:rsidR="257AEFD4" w:rsidRPr="007B483E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>boot-start-marker</w:t>
      </w:r>
    </w:p>
    <w:p w14:paraId="369B4E20" w14:textId="2A93D562" w:rsidR="257AEFD4" w:rsidRPr="007B483E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>boot-end-marker</w:t>
      </w:r>
    </w:p>
    <w:p w14:paraId="225841B6" w14:textId="491FC222" w:rsidR="257AEFD4" w:rsidRPr="007B483E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proofErr w:type="spellStart"/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>vrf</w:t>
      </w:r>
      <w:proofErr w:type="spellEnd"/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definition </w:t>
      </w:r>
      <w:proofErr w:type="spellStart"/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>Mgmt-intf</w:t>
      </w:r>
      <w:proofErr w:type="spellEnd"/>
    </w:p>
    <w:p w14:paraId="3A850F9D" w14:textId="329585B6" w:rsidR="257AEFD4" w:rsidRPr="007B483E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>address-family ipv4</w:t>
      </w:r>
    </w:p>
    <w:p w14:paraId="63171824" w14:textId="5AE9677C" w:rsidR="257AEFD4" w:rsidRPr="007B483E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>exit-address-family</w:t>
      </w:r>
    </w:p>
    <w:p w14:paraId="0A546494" w14:textId="53C942CF" w:rsidR="257AEFD4" w:rsidRPr="007B483E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>address-family ipv6</w:t>
      </w:r>
    </w:p>
    <w:p w14:paraId="2DD8D964" w14:textId="7F325A48" w:rsidR="257AEFD4" w:rsidRPr="007B483E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>exit-address-family</w:t>
      </w:r>
    </w:p>
    <w:p w14:paraId="75450E1D" w14:textId="482046CB" w:rsidR="257AEFD4" w:rsidRPr="007B483E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no </w:t>
      </w:r>
      <w:proofErr w:type="spellStart"/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>aaa</w:t>
      </w:r>
      <w:proofErr w:type="spellEnd"/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</w:t>
      </w:r>
      <w:proofErr w:type="gramStart"/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>new-model</w:t>
      </w:r>
      <w:proofErr w:type="gramEnd"/>
    </w:p>
    <w:p w14:paraId="313185B6" w14:textId="3DABF600" w:rsidR="257AEFD4" w:rsidRPr="007B483E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>subscriber templating</w:t>
      </w:r>
    </w:p>
    <w:p w14:paraId="7EC2D926" w14:textId="5286A0F6" w:rsidR="257AEFD4" w:rsidRPr="007B483E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>multilink bundle-name authenticated</w:t>
      </w:r>
    </w:p>
    <w:p w14:paraId="1F1A8EB9" w14:textId="1A33C98D" w:rsidR="257AEFD4" w:rsidRPr="007B483E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lastRenderedPageBreak/>
        <w:t xml:space="preserve">license </w:t>
      </w:r>
      <w:proofErr w:type="spellStart"/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>udi</w:t>
      </w:r>
      <w:proofErr w:type="spellEnd"/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>pid</w:t>
      </w:r>
      <w:proofErr w:type="spellEnd"/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ISR4321/K9 </w:t>
      </w:r>
      <w:proofErr w:type="spellStart"/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>sn</w:t>
      </w:r>
      <w:proofErr w:type="spellEnd"/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FDO214420HM</w:t>
      </w:r>
    </w:p>
    <w:p w14:paraId="33CB8847" w14:textId="59414BFC" w:rsidR="257AEFD4" w:rsidRPr="007B483E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>spanning-tree extend system-id</w:t>
      </w:r>
    </w:p>
    <w:p w14:paraId="1194B774" w14:textId="4A1B1487" w:rsidR="257AEFD4" w:rsidRPr="007B483E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>redundancy</w:t>
      </w:r>
    </w:p>
    <w:p w14:paraId="3BBC8B3D" w14:textId="24F723C1" w:rsidR="257AEFD4" w:rsidRPr="007B483E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>mode none</w:t>
      </w:r>
    </w:p>
    <w:p w14:paraId="3E015248" w14:textId="5F0C87BC" w:rsidR="257AEFD4" w:rsidRPr="007B483E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proofErr w:type="spellStart"/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>vlan</w:t>
      </w:r>
      <w:proofErr w:type="spellEnd"/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internal allocation policy ascending</w:t>
      </w:r>
    </w:p>
    <w:p w14:paraId="519A1A5B" w14:textId="14CEF5C9" w:rsidR="257AEFD4" w:rsidRPr="007B483E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>interface Loopback0</w:t>
      </w:r>
    </w:p>
    <w:p w14:paraId="4734D992" w14:textId="6F9D243C" w:rsidR="257AEFD4" w:rsidRPr="007B483E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proofErr w:type="spellStart"/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>ip</w:t>
      </w:r>
      <w:proofErr w:type="spellEnd"/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address 192.168.0.129 255.255.255.240</w:t>
      </w:r>
    </w:p>
    <w:p w14:paraId="3D06F7A5" w14:textId="43E4027F" w:rsidR="257AEFD4" w:rsidRPr="007B483E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>interface GigabitEthernet0/0/0</w:t>
      </w:r>
    </w:p>
    <w:p w14:paraId="6F6C3DA9" w14:textId="15A352F9" w:rsidR="257AEFD4" w:rsidRPr="007B483E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proofErr w:type="spellStart"/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>ip</w:t>
      </w:r>
      <w:proofErr w:type="spellEnd"/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address 192.168.0.50 255.255.255.240</w:t>
      </w:r>
    </w:p>
    <w:p w14:paraId="19CA1ED8" w14:textId="4EAC0114" w:rsidR="257AEFD4" w:rsidRPr="007B483E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>negotiation auto</w:t>
      </w:r>
    </w:p>
    <w:p w14:paraId="13E6CFE6" w14:textId="237E2810" w:rsidR="257AEFD4" w:rsidRPr="007B483E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>interface GigabitEthernet0/0/1</w:t>
      </w:r>
    </w:p>
    <w:p w14:paraId="7FF0317D" w14:textId="75DEAE1E" w:rsidR="257AEFD4" w:rsidRPr="007B483E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no </w:t>
      </w:r>
      <w:proofErr w:type="spellStart"/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>ip</w:t>
      </w:r>
      <w:proofErr w:type="spellEnd"/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address</w:t>
      </w:r>
    </w:p>
    <w:p w14:paraId="7F37091D" w14:textId="7CAE0E09" w:rsidR="257AEFD4" w:rsidRPr="007B483E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>shutdown</w:t>
      </w:r>
    </w:p>
    <w:p w14:paraId="54E70E16" w14:textId="5D3F57ED" w:rsidR="257AEFD4" w:rsidRPr="007B483E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>negotiation auto</w:t>
      </w:r>
    </w:p>
    <w:p w14:paraId="1951963D" w14:textId="0F701D38" w:rsidR="257AEFD4" w:rsidRPr="007B483E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>interface Serial0/1/0</w:t>
      </w:r>
    </w:p>
    <w:p w14:paraId="737DDB26" w14:textId="2F5E2B83" w:rsidR="257AEFD4" w:rsidRPr="007B483E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no </w:t>
      </w:r>
      <w:proofErr w:type="spellStart"/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>ip</w:t>
      </w:r>
      <w:proofErr w:type="spellEnd"/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address</w:t>
      </w:r>
    </w:p>
    <w:p w14:paraId="2A49F3A6" w14:textId="192FFC98" w:rsidR="257AEFD4" w:rsidRPr="007B483E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>shutdown</w:t>
      </w:r>
    </w:p>
    <w:p w14:paraId="0B39AF0E" w14:textId="41427C0B" w:rsidR="257AEFD4" w:rsidRPr="007B483E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>interface Serial0/1/1</w:t>
      </w:r>
    </w:p>
    <w:p w14:paraId="7DE90FD7" w14:textId="4000FD14" w:rsidR="257AEFD4" w:rsidRPr="007B483E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no </w:t>
      </w:r>
      <w:proofErr w:type="spellStart"/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>ip</w:t>
      </w:r>
      <w:proofErr w:type="spellEnd"/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address</w:t>
      </w:r>
    </w:p>
    <w:p w14:paraId="1C14B3DA" w14:textId="79F82592" w:rsidR="257AEFD4" w:rsidRPr="007B483E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>shutdown</w:t>
      </w:r>
    </w:p>
    <w:p w14:paraId="4173713E" w14:textId="575EAEC6" w:rsidR="257AEFD4" w:rsidRPr="007B483E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>interface GigabitEthernet0</w:t>
      </w:r>
    </w:p>
    <w:p w14:paraId="6D08F68C" w14:textId="58F92F00" w:rsidR="257AEFD4" w:rsidRPr="007B483E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proofErr w:type="spellStart"/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>vrf</w:t>
      </w:r>
      <w:proofErr w:type="spellEnd"/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forwarding </w:t>
      </w:r>
      <w:proofErr w:type="spellStart"/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>Mgmt-intf</w:t>
      </w:r>
      <w:proofErr w:type="spellEnd"/>
    </w:p>
    <w:p w14:paraId="6AD2059F" w14:textId="11F5BEAF" w:rsidR="257AEFD4" w:rsidRPr="007B483E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no </w:t>
      </w:r>
      <w:proofErr w:type="spellStart"/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>ip</w:t>
      </w:r>
      <w:proofErr w:type="spellEnd"/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address</w:t>
      </w:r>
    </w:p>
    <w:p w14:paraId="4D85BFC7" w14:textId="47F71094" w:rsidR="257AEFD4" w:rsidRPr="007B483E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>shutdown</w:t>
      </w:r>
    </w:p>
    <w:p w14:paraId="6F0E3735" w14:textId="7FDF745C" w:rsidR="257AEFD4" w:rsidRPr="007B483E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>negotiation auto</w:t>
      </w:r>
    </w:p>
    <w:p w14:paraId="04B4C36F" w14:textId="7583A164" w:rsidR="257AEFD4" w:rsidRPr="007B483E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>interface Vlan1</w:t>
      </w:r>
    </w:p>
    <w:p w14:paraId="49A2697F" w14:textId="10DDB2DD" w:rsidR="257AEFD4" w:rsidRPr="007B483E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no </w:t>
      </w:r>
      <w:proofErr w:type="spellStart"/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>ip</w:t>
      </w:r>
      <w:proofErr w:type="spellEnd"/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address</w:t>
      </w:r>
    </w:p>
    <w:p w14:paraId="2F4304A1" w14:textId="3A4B2BDF" w:rsidR="257AEFD4" w:rsidRPr="007B483E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>shutdown</w:t>
      </w:r>
    </w:p>
    <w:p w14:paraId="50C89FB9" w14:textId="4605DB4D" w:rsidR="257AEFD4" w:rsidRPr="007B483E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router </w:t>
      </w:r>
      <w:proofErr w:type="spellStart"/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>ospf</w:t>
      </w:r>
      <w:proofErr w:type="spellEnd"/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1</w:t>
      </w:r>
    </w:p>
    <w:p w14:paraId="3DA74AD6" w14:textId="349F7806" w:rsidR="257AEFD4" w:rsidRPr="007B483E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>network 192.168.0.0 0.0.0.15 area 0</w:t>
      </w:r>
    </w:p>
    <w:p w14:paraId="7E39BC64" w14:textId="5BA171D9" w:rsidR="257AEFD4" w:rsidRPr="007B483E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>network 192.168.0.16 0.0.0.15 area 0</w:t>
      </w:r>
    </w:p>
    <w:p w14:paraId="6EAD7072" w14:textId="0D6B5F56" w:rsidR="257AEFD4" w:rsidRPr="007B483E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>network 192.168.0.32 0.0.0.15 area 0</w:t>
      </w:r>
    </w:p>
    <w:p w14:paraId="448394B7" w14:textId="214C06DD" w:rsidR="257AEFD4" w:rsidRPr="007B483E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>network 192.168.0.48 0.0.0.15 area 0</w:t>
      </w:r>
    </w:p>
    <w:p w14:paraId="4FD042F7" w14:textId="5031651F" w:rsidR="257AEFD4" w:rsidRPr="007B483E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>network 192.168.0.64 0.0.0.15 area 0</w:t>
      </w:r>
    </w:p>
    <w:p w14:paraId="3F45E93A" w14:textId="41312D22" w:rsidR="257AEFD4" w:rsidRPr="007B483E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>network 192.168.0.80 0.0.0.15 area 0</w:t>
      </w:r>
    </w:p>
    <w:p w14:paraId="5CC07291" w14:textId="07E38AEA" w:rsidR="257AEFD4" w:rsidRPr="007B483E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>network 192.168.0.96 0.0.0.15 area 0</w:t>
      </w:r>
    </w:p>
    <w:p w14:paraId="104E796B" w14:textId="4C7DF9EF" w:rsidR="257AEFD4" w:rsidRPr="007B483E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>network 192.168.0.112 0.0.0.15 area 0</w:t>
      </w:r>
    </w:p>
    <w:p w14:paraId="0531556C" w14:textId="542A3B97" w:rsidR="257AEFD4" w:rsidRPr="007B483E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>network 192.168.0.128 0.0.0.15 area 0</w:t>
      </w:r>
    </w:p>
    <w:p w14:paraId="48FB0312" w14:textId="5E7E2FAC" w:rsidR="257AEFD4" w:rsidRPr="007B483E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proofErr w:type="spellStart"/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>ip</w:t>
      </w:r>
      <w:proofErr w:type="spellEnd"/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forward-protocol </w:t>
      </w:r>
      <w:proofErr w:type="spellStart"/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>nd</w:t>
      </w:r>
      <w:proofErr w:type="spellEnd"/>
    </w:p>
    <w:p w14:paraId="2D02AB6F" w14:textId="440A0052" w:rsidR="257AEFD4" w:rsidRPr="007B483E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no </w:t>
      </w:r>
      <w:proofErr w:type="spellStart"/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>ip</w:t>
      </w:r>
      <w:proofErr w:type="spellEnd"/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http server</w:t>
      </w:r>
    </w:p>
    <w:p w14:paraId="20B8EA68" w14:textId="2AE394F0" w:rsidR="257AEFD4" w:rsidRPr="007B483E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lastRenderedPageBreak/>
        <w:t xml:space="preserve">no </w:t>
      </w:r>
      <w:proofErr w:type="spellStart"/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>ip</w:t>
      </w:r>
      <w:proofErr w:type="spellEnd"/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http </w:t>
      </w:r>
      <w:proofErr w:type="gramStart"/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>secure-server</w:t>
      </w:r>
      <w:proofErr w:type="gramEnd"/>
    </w:p>
    <w:p w14:paraId="723EE87F" w14:textId="6D193477" w:rsidR="257AEFD4" w:rsidRPr="007B483E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proofErr w:type="spellStart"/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>ip</w:t>
      </w:r>
      <w:proofErr w:type="spellEnd"/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>tftp</w:t>
      </w:r>
      <w:proofErr w:type="spellEnd"/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source-interface GigabitEthernet0</w:t>
      </w:r>
    </w:p>
    <w:p w14:paraId="0070E934" w14:textId="27E798F9" w:rsidR="257AEFD4" w:rsidRPr="007B483E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>control-plane</w:t>
      </w:r>
    </w:p>
    <w:p w14:paraId="7623072C" w14:textId="2C4E2FE0" w:rsidR="257AEFD4" w:rsidRPr="007B483E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>line con 0</w:t>
      </w:r>
    </w:p>
    <w:p w14:paraId="5E791C17" w14:textId="4F4EED52" w:rsidR="257AEFD4" w:rsidRPr="007B483E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proofErr w:type="spellStart"/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>stopbits</w:t>
      </w:r>
      <w:proofErr w:type="spellEnd"/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1</w:t>
      </w:r>
    </w:p>
    <w:p w14:paraId="3B87252E" w14:textId="13E65601" w:rsidR="257AEFD4" w:rsidRPr="007B483E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>line aux 0</w:t>
      </w:r>
    </w:p>
    <w:p w14:paraId="6E32F074" w14:textId="4CBDD7F6" w:rsidR="257AEFD4" w:rsidRPr="007B483E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proofErr w:type="spellStart"/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>stopbits</w:t>
      </w:r>
      <w:proofErr w:type="spellEnd"/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1</w:t>
      </w:r>
    </w:p>
    <w:p w14:paraId="6BE340E2" w14:textId="46A598CB" w:rsidR="257AEFD4" w:rsidRPr="007B483E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line </w:t>
      </w:r>
      <w:proofErr w:type="spellStart"/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>vty</w:t>
      </w:r>
      <w:proofErr w:type="spellEnd"/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0 4</w:t>
      </w:r>
    </w:p>
    <w:p w14:paraId="205B3538" w14:textId="00C68F46" w:rsidR="257AEFD4" w:rsidRPr="007B483E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>login</w:t>
      </w:r>
    </w:p>
    <w:p w14:paraId="221A6617" w14:textId="0FF74C3B" w:rsidR="257AEFD4" w:rsidRPr="007B483E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>end</w:t>
      </w:r>
    </w:p>
    <w:p w14:paraId="6301B19E" w14:textId="137E34CD" w:rsidR="257AEFD4" w:rsidRPr="002759FE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2"/>
          <w:szCs w:val="2"/>
        </w:rPr>
      </w:pPr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</w:t>
      </w:r>
    </w:p>
    <w:p w14:paraId="25F285C5" w14:textId="3EFDAB26" w:rsidR="09E7B12A" w:rsidRPr="007B483E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7B483E">
        <w:rPr>
          <w:rFonts w:ascii="Courier New" w:eastAsia="Courier New" w:hAnsi="Courier New" w:cs="Courier New"/>
          <w:b/>
          <w:bCs/>
          <w:color w:val="000000" w:themeColor="text1"/>
          <w:sz w:val="16"/>
          <w:szCs w:val="16"/>
        </w:rPr>
        <w:t xml:space="preserve">-R5#show </w:t>
      </w:r>
      <w:proofErr w:type="spellStart"/>
      <w:r w:rsidRPr="007B483E">
        <w:rPr>
          <w:rFonts w:ascii="Courier New" w:eastAsia="Courier New" w:hAnsi="Courier New" w:cs="Courier New"/>
          <w:b/>
          <w:bCs/>
          <w:color w:val="000000" w:themeColor="text1"/>
          <w:sz w:val="16"/>
          <w:szCs w:val="16"/>
        </w:rPr>
        <w:t>ip</w:t>
      </w:r>
      <w:proofErr w:type="spellEnd"/>
      <w:r w:rsidRPr="007B483E">
        <w:rPr>
          <w:rFonts w:ascii="Courier New" w:eastAsia="Courier New" w:hAnsi="Courier New" w:cs="Courier New"/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7B483E">
        <w:rPr>
          <w:rFonts w:ascii="Courier New" w:eastAsia="Courier New" w:hAnsi="Courier New" w:cs="Courier New"/>
          <w:b/>
          <w:bCs/>
          <w:color w:val="000000" w:themeColor="text1"/>
          <w:sz w:val="16"/>
          <w:szCs w:val="16"/>
        </w:rPr>
        <w:t>ospf</w:t>
      </w:r>
      <w:proofErr w:type="spellEnd"/>
      <w:r w:rsidRPr="007B483E">
        <w:rPr>
          <w:rFonts w:ascii="Courier New" w:eastAsia="Courier New" w:hAnsi="Courier New" w:cs="Courier New"/>
          <w:b/>
          <w:bCs/>
          <w:color w:val="000000" w:themeColor="text1"/>
          <w:sz w:val="16"/>
          <w:szCs w:val="16"/>
        </w:rPr>
        <w:t xml:space="preserve"> neighbor</w:t>
      </w:r>
    </w:p>
    <w:p w14:paraId="18211424" w14:textId="4F422852" w:rsidR="257AEFD4" w:rsidRPr="007B483E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Neighbor ID     </w:t>
      </w:r>
      <w:proofErr w:type="spellStart"/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>Pri</w:t>
      </w:r>
      <w:proofErr w:type="spellEnd"/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 State           Dead Time   Address         Interface</w:t>
      </w:r>
    </w:p>
    <w:p w14:paraId="7BB9414D" w14:textId="43E1AA02" w:rsidR="257AEFD4" w:rsidRPr="007B483E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>192.168.0.113     1   FULL/BDR        00:00:36    192.168.0.49    GigabitEthernet0/0/0</w:t>
      </w:r>
    </w:p>
    <w:p w14:paraId="624E6A84" w14:textId="0EAB86FA" w:rsidR="09E7B12A" w:rsidRPr="002759FE" w:rsidRDefault="09E7B12A" w:rsidP="008552CB">
      <w:pPr>
        <w:spacing w:after="160"/>
        <w:rPr>
          <w:rFonts w:ascii="Courier New" w:eastAsia="Courier New" w:hAnsi="Courier New" w:cs="Courier New"/>
          <w:color w:val="000000" w:themeColor="text1"/>
          <w:sz w:val="2"/>
          <w:szCs w:val="2"/>
        </w:rPr>
      </w:pPr>
    </w:p>
    <w:p w14:paraId="297B68BD" w14:textId="720D6D45" w:rsidR="09E7B12A" w:rsidRPr="007B483E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7B483E">
        <w:rPr>
          <w:rFonts w:ascii="Courier New" w:eastAsia="Courier New" w:hAnsi="Courier New" w:cs="Courier New"/>
          <w:b/>
          <w:bCs/>
          <w:color w:val="000000" w:themeColor="text1"/>
          <w:sz w:val="16"/>
          <w:szCs w:val="16"/>
        </w:rPr>
        <w:t xml:space="preserve">-R5#show </w:t>
      </w:r>
      <w:proofErr w:type="spellStart"/>
      <w:r w:rsidRPr="007B483E">
        <w:rPr>
          <w:rFonts w:ascii="Courier New" w:eastAsia="Courier New" w:hAnsi="Courier New" w:cs="Courier New"/>
          <w:b/>
          <w:bCs/>
          <w:color w:val="000000" w:themeColor="text1"/>
          <w:sz w:val="16"/>
          <w:szCs w:val="16"/>
        </w:rPr>
        <w:t>ip</w:t>
      </w:r>
      <w:proofErr w:type="spellEnd"/>
      <w:r w:rsidRPr="007B483E">
        <w:rPr>
          <w:rFonts w:ascii="Courier New" w:eastAsia="Courier New" w:hAnsi="Courier New" w:cs="Courier New"/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7B483E">
        <w:rPr>
          <w:rFonts w:ascii="Courier New" w:eastAsia="Courier New" w:hAnsi="Courier New" w:cs="Courier New"/>
          <w:b/>
          <w:bCs/>
          <w:color w:val="000000" w:themeColor="text1"/>
          <w:sz w:val="16"/>
          <w:szCs w:val="16"/>
        </w:rPr>
        <w:t>ospf</w:t>
      </w:r>
      <w:proofErr w:type="spellEnd"/>
    </w:p>
    <w:p w14:paraId="0E08C2D2" w14:textId="4D3AAF92" w:rsidR="257AEFD4" w:rsidRPr="007B483E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>Routing Process "</w:t>
      </w:r>
      <w:proofErr w:type="spellStart"/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>ospf</w:t>
      </w:r>
      <w:proofErr w:type="spellEnd"/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1" with ID 192.168.0.129</w:t>
      </w:r>
    </w:p>
    <w:p w14:paraId="4C327B46" w14:textId="6B654564" w:rsidR="257AEFD4" w:rsidRPr="007B483E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>Start time: 00:18:39.892, Time elapsed: 00:48:23.760</w:t>
      </w:r>
    </w:p>
    <w:p w14:paraId="4B8B9177" w14:textId="469FEF65" w:rsidR="257AEFD4" w:rsidRPr="007B483E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>Supports only single TOS(TOS0) routes</w:t>
      </w:r>
    </w:p>
    <w:p w14:paraId="635CAAFA" w14:textId="11C2845B" w:rsidR="257AEFD4" w:rsidRPr="007B483E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>Supports opaque LSA</w:t>
      </w:r>
    </w:p>
    <w:p w14:paraId="1A59660E" w14:textId="406A0263" w:rsidR="257AEFD4" w:rsidRPr="007B483E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>Supports Link-local Signaling (LLS)</w:t>
      </w:r>
    </w:p>
    <w:p w14:paraId="2932C14F" w14:textId="579FCEA1" w:rsidR="257AEFD4" w:rsidRPr="007B483E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>Supports area transit capability</w:t>
      </w:r>
    </w:p>
    <w:p w14:paraId="05560895" w14:textId="5C0402EA" w:rsidR="257AEFD4" w:rsidRPr="007B483E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>Supports NSSA (compatible with RFC 3101)</w:t>
      </w:r>
    </w:p>
    <w:p w14:paraId="4CB6E6B1" w14:textId="1EA7399B" w:rsidR="257AEFD4" w:rsidRPr="007B483E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>Supports Database Exchange Summary List Optimization (RFC 5243)</w:t>
      </w:r>
    </w:p>
    <w:p w14:paraId="662D09A3" w14:textId="50ABA99B" w:rsidR="257AEFD4" w:rsidRPr="007B483E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>Event-log enabled, Maximum number of events: 1000, Mode: cyclic</w:t>
      </w:r>
    </w:p>
    <w:p w14:paraId="0888B178" w14:textId="0A9D20ED" w:rsidR="257AEFD4" w:rsidRPr="007B483E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>Router is not originating router-LSAs with maximum metric</w:t>
      </w:r>
    </w:p>
    <w:p w14:paraId="6EDBB962" w14:textId="4142C106" w:rsidR="257AEFD4" w:rsidRPr="007B483E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>Initial SPF schedule delay 5000 msecs</w:t>
      </w:r>
    </w:p>
    <w:p w14:paraId="3F9E77B8" w14:textId="6CCC6D82" w:rsidR="257AEFD4" w:rsidRPr="007B483E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>Minimum hold time between two consecutive SPFs 10000 msecs</w:t>
      </w:r>
    </w:p>
    <w:p w14:paraId="17902DCF" w14:textId="35008B49" w:rsidR="257AEFD4" w:rsidRPr="007B483E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>Maximum wait time between two consecutive SPFs 10000 msecs</w:t>
      </w:r>
    </w:p>
    <w:p w14:paraId="0ECEE66F" w14:textId="4F6A56AF" w:rsidR="257AEFD4" w:rsidRPr="007B483E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>Incremental-SPF disabled</w:t>
      </w:r>
    </w:p>
    <w:p w14:paraId="5593681D" w14:textId="1A6A0BD9" w:rsidR="257AEFD4" w:rsidRPr="007B483E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>Minimum LSA interval 5 secs</w:t>
      </w:r>
    </w:p>
    <w:p w14:paraId="0FFC3B99" w14:textId="24E6F058" w:rsidR="257AEFD4" w:rsidRPr="007B483E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>Minimum LSA arrival 1000 msecs</w:t>
      </w:r>
    </w:p>
    <w:p w14:paraId="1340D996" w14:textId="61AC7CEF" w:rsidR="257AEFD4" w:rsidRPr="007B483E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>LSA group pacing timer 240 secs</w:t>
      </w:r>
    </w:p>
    <w:p w14:paraId="46BBDA00" w14:textId="5730C5AB" w:rsidR="257AEFD4" w:rsidRPr="007B483E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>Interface flood pacing timer 33 msecs</w:t>
      </w:r>
    </w:p>
    <w:p w14:paraId="08D14DE0" w14:textId="656973DF" w:rsidR="257AEFD4" w:rsidRPr="007B483E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>Retransmission pacing timer 66 msecs</w:t>
      </w:r>
    </w:p>
    <w:p w14:paraId="15964E38" w14:textId="76975768" w:rsidR="257AEFD4" w:rsidRPr="007B483E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>EXCHANGE/LOADING adjacency limit: initial 300, process maximum 300</w:t>
      </w:r>
    </w:p>
    <w:p w14:paraId="1E993907" w14:textId="49AE419E" w:rsidR="257AEFD4" w:rsidRPr="007B483E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>Number of external LSA 0. Checksum Sum 0x000000</w:t>
      </w:r>
    </w:p>
    <w:p w14:paraId="41D2F180" w14:textId="6AEF4F72" w:rsidR="257AEFD4" w:rsidRPr="007B483E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>Number of opaque AS LSA 0. Checksum Sum 0x000000</w:t>
      </w:r>
    </w:p>
    <w:p w14:paraId="09706579" w14:textId="02602F2A" w:rsidR="257AEFD4" w:rsidRPr="007B483E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Number of </w:t>
      </w:r>
      <w:proofErr w:type="spellStart"/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>DCbitless</w:t>
      </w:r>
      <w:proofErr w:type="spellEnd"/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external and opaque AS LSA 0</w:t>
      </w:r>
    </w:p>
    <w:p w14:paraId="38CAB797" w14:textId="6EF8AF06" w:rsidR="257AEFD4" w:rsidRPr="007B483E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Number of </w:t>
      </w:r>
      <w:proofErr w:type="spellStart"/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>DoNotAge</w:t>
      </w:r>
      <w:proofErr w:type="spellEnd"/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external and opaque AS LSA 0</w:t>
      </w:r>
    </w:p>
    <w:p w14:paraId="63C003E5" w14:textId="43B7F0EB" w:rsidR="257AEFD4" w:rsidRPr="007B483E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Number of areas in this router is 1. 1 normal 0 stub 0 </w:t>
      </w:r>
      <w:proofErr w:type="spellStart"/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>nssa</w:t>
      </w:r>
      <w:proofErr w:type="spellEnd"/>
    </w:p>
    <w:p w14:paraId="528DDCAC" w14:textId="0C7C010B" w:rsidR="257AEFD4" w:rsidRPr="007B483E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lastRenderedPageBreak/>
        <w:t>Number of areas transit capable is 0</w:t>
      </w:r>
    </w:p>
    <w:p w14:paraId="269D078D" w14:textId="34D1F43F" w:rsidR="257AEFD4" w:rsidRPr="007B483E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>External flood list length 0</w:t>
      </w:r>
    </w:p>
    <w:p w14:paraId="297978AD" w14:textId="3C08EFAD" w:rsidR="257AEFD4" w:rsidRPr="007B483E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>IETF NSF helper support enabled</w:t>
      </w:r>
    </w:p>
    <w:p w14:paraId="31BE74B5" w14:textId="3B1B8396" w:rsidR="257AEFD4" w:rsidRPr="007B483E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>Cisco NSF helper support enabled</w:t>
      </w:r>
    </w:p>
    <w:p w14:paraId="5F6BD3E5" w14:textId="63FD5D0B" w:rsidR="257AEFD4" w:rsidRPr="007B483E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Reference bandwidth unit is 100 </w:t>
      </w:r>
      <w:proofErr w:type="spellStart"/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>mbps</w:t>
      </w:r>
      <w:proofErr w:type="spellEnd"/>
    </w:p>
    <w:p w14:paraId="5D815817" w14:textId="2A42164B" w:rsidR="257AEFD4" w:rsidRPr="007B483E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  Area </w:t>
      </w:r>
      <w:proofErr w:type="gramStart"/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>BACKBONE(</w:t>
      </w:r>
      <w:proofErr w:type="gramEnd"/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>0)</w:t>
      </w:r>
    </w:p>
    <w:p w14:paraId="704632A7" w14:textId="698584EB" w:rsidR="257AEFD4" w:rsidRPr="007B483E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      Number of interfaces in this area is 2 (1 loopback)</w:t>
      </w:r>
    </w:p>
    <w:p w14:paraId="612881AD" w14:textId="10B83593" w:rsidR="257AEFD4" w:rsidRPr="007B483E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      Area has no authentication</w:t>
      </w:r>
    </w:p>
    <w:p w14:paraId="7CE00756" w14:textId="232063F4" w:rsidR="257AEFD4" w:rsidRPr="007B483E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      SPF algorithm last executed 00:41:07.593 ago</w:t>
      </w:r>
    </w:p>
    <w:p w14:paraId="019B5AEB" w14:textId="7C3B240F" w:rsidR="257AEFD4" w:rsidRPr="007B483E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      SPF algorithm executed 9 times</w:t>
      </w:r>
    </w:p>
    <w:p w14:paraId="04B110A3" w14:textId="44CDF558" w:rsidR="257AEFD4" w:rsidRPr="007B483E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      Area ranges are</w:t>
      </w:r>
    </w:p>
    <w:p w14:paraId="7FBFBE53" w14:textId="0967DD83" w:rsidR="257AEFD4" w:rsidRPr="007B483E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      Number of LSA 9. Checksum Sum 0x03A20B</w:t>
      </w:r>
    </w:p>
    <w:p w14:paraId="13F684DA" w14:textId="05B4DBA2" w:rsidR="257AEFD4" w:rsidRPr="007B483E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      Number of opaque </w:t>
      </w:r>
      <w:proofErr w:type="gramStart"/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>link</w:t>
      </w:r>
      <w:proofErr w:type="gramEnd"/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LSA 0. Checksum Sum 0x000000</w:t>
      </w:r>
    </w:p>
    <w:p w14:paraId="07BF631F" w14:textId="5C7646EC" w:rsidR="257AEFD4" w:rsidRPr="007B483E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      Number of </w:t>
      </w:r>
      <w:proofErr w:type="spellStart"/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>DCbitless</w:t>
      </w:r>
      <w:proofErr w:type="spellEnd"/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LSA 0</w:t>
      </w:r>
    </w:p>
    <w:p w14:paraId="62222D53" w14:textId="35F0877C" w:rsidR="257AEFD4" w:rsidRPr="007B483E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      Number of </w:t>
      </w:r>
      <w:proofErr w:type="gramStart"/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>indication</w:t>
      </w:r>
      <w:proofErr w:type="gramEnd"/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LSA 0</w:t>
      </w:r>
    </w:p>
    <w:p w14:paraId="479098B9" w14:textId="4D0C648A" w:rsidR="257AEFD4" w:rsidRPr="007B483E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      Number of </w:t>
      </w:r>
      <w:proofErr w:type="spellStart"/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>DoNotAge</w:t>
      </w:r>
      <w:proofErr w:type="spellEnd"/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LSA 0</w:t>
      </w:r>
    </w:p>
    <w:p w14:paraId="1339BEE4" w14:textId="59DE327F" w:rsidR="257AEFD4" w:rsidRPr="007B483E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      Flood list length 0</w:t>
      </w:r>
    </w:p>
    <w:p w14:paraId="6F561A65" w14:textId="23C13111" w:rsidR="09E7B12A" w:rsidRPr="002759FE" w:rsidRDefault="09E7B12A" w:rsidP="008552CB">
      <w:pPr>
        <w:spacing w:after="160"/>
        <w:rPr>
          <w:rFonts w:ascii="Courier New" w:eastAsia="Courier New" w:hAnsi="Courier New" w:cs="Courier New"/>
          <w:color w:val="000000" w:themeColor="text1"/>
          <w:sz w:val="2"/>
          <w:szCs w:val="2"/>
        </w:rPr>
      </w:pPr>
    </w:p>
    <w:p w14:paraId="0693D6CB" w14:textId="188B5FDB" w:rsidR="257AEFD4" w:rsidRPr="007B483E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7B483E">
        <w:rPr>
          <w:rFonts w:ascii="Courier New" w:eastAsia="Courier New" w:hAnsi="Courier New" w:cs="Courier New"/>
          <w:b/>
          <w:bCs/>
          <w:color w:val="000000" w:themeColor="text1"/>
          <w:sz w:val="16"/>
          <w:szCs w:val="16"/>
        </w:rPr>
        <w:t xml:space="preserve">-R5#show </w:t>
      </w:r>
      <w:proofErr w:type="spellStart"/>
      <w:r w:rsidRPr="007B483E">
        <w:rPr>
          <w:rFonts w:ascii="Courier New" w:eastAsia="Courier New" w:hAnsi="Courier New" w:cs="Courier New"/>
          <w:b/>
          <w:bCs/>
          <w:color w:val="000000" w:themeColor="text1"/>
          <w:sz w:val="16"/>
          <w:szCs w:val="16"/>
        </w:rPr>
        <w:t>ip</w:t>
      </w:r>
      <w:proofErr w:type="spellEnd"/>
      <w:r w:rsidRPr="007B483E">
        <w:rPr>
          <w:rFonts w:ascii="Courier New" w:eastAsia="Courier New" w:hAnsi="Courier New" w:cs="Courier New"/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7B483E">
        <w:rPr>
          <w:rFonts w:ascii="Courier New" w:eastAsia="Courier New" w:hAnsi="Courier New" w:cs="Courier New"/>
          <w:b/>
          <w:bCs/>
          <w:color w:val="000000" w:themeColor="text1"/>
          <w:sz w:val="16"/>
          <w:szCs w:val="16"/>
        </w:rPr>
        <w:t>ospf</w:t>
      </w:r>
      <w:proofErr w:type="spellEnd"/>
      <w:r w:rsidRPr="007B483E">
        <w:rPr>
          <w:rFonts w:ascii="Courier New" w:eastAsia="Courier New" w:hAnsi="Courier New" w:cs="Courier New"/>
          <w:b/>
          <w:bCs/>
          <w:color w:val="000000" w:themeColor="text1"/>
          <w:sz w:val="16"/>
          <w:szCs w:val="16"/>
        </w:rPr>
        <w:t xml:space="preserve"> interface</w:t>
      </w:r>
    </w:p>
    <w:p w14:paraId="67B8B61F" w14:textId="374CB0A2" w:rsidR="257AEFD4" w:rsidRPr="007B483E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>Loopback0 is up, line protocol is up</w:t>
      </w:r>
    </w:p>
    <w:p w14:paraId="2772C204" w14:textId="1F80A098" w:rsidR="257AEFD4" w:rsidRPr="007B483E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Internet Address 192.168.0.129/28, Area 0, Attached via Network Statement</w:t>
      </w:r>
    </w:p>
    <w:p w14:paraId="3B9FBA40" w14:textId="68734843" w:rsidR="257AEFD4" w:rsidRPr="007B483E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Process ID 1, Router ID 192.168.0.129, Network Type LOOPBACK, Cost: 1</w:t>
      </w:r>
    </w:p>
    <w:p w14:paraId="24079C3A" w14:textId="1B8A4A6A" w:rsidR="257AEFD4" w:rsidRPr="007B483E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Topology-MTID    Cost    Disabled    Shutdown      Topology Name</w:t>
      </w:r>
    </w:p>
    <w:p w14:paraId="729BAEF0" w14:textId="593C6837" w:rsidR="257AEFD4" w:rsidRPr="007B483E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      0           1         no          </w:t>
      </w:r>
      <w:proofErr w:type="spellStart"/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>no</w:t>
      </w:r>
      <w:proofErr w:type="spellEnd"/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          Base</w:t>
      </w:r>
    </w:p>
    <w:p w14:paraId="64E70D1E" w14:textId="13727D28" w:rsidR="257AEFD4" w:rsidRPr="007B483E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Loopback interface is treated as a stub Host</w:t>
      </w:r>
    </w:p>
    <w:p w14:paraId="599D3618" w14:textId="56939960" w:rsidR="257AEFD4" w:rsidRPr="007B483E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>GigabitEthernet0/0/0 is up, line protocol is up</w:t>
      </w:r>
    </w:p>
    <w:p w14:paraId="4F3338B5" w14:textId="2AAB4FB9" w:rsidR="257AEFD4" w:rsidRPr="007B483E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Internet Address 192.168.0.50/28, Area 0, Attached via Network Statement</w:t>
      </w:r>
    </w:p>
    <w:p w14:paraId="2D49025C" w14:textId="0C80532A" w:rsidR="257AEFD4" w:rsidRPr="007B483E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Process ID 1, Router ID 192.168.0.129, Network Type BROADCAST, Cost: 1</w:t>
      </w:r>
    </w:p>
    <w:p w14:paraId="6B925587" w14:textId="440FD258" w:rsidR="257AEFD4" w:rsidRPr="007B483E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Topology-MTID    Cost    Disabled    Shutdown      Topology Name</w:t>
      </w:r>
    </w:p>
    <w:p w14:paraId="06077ACB" w14:textId="0F57335D" w:rsidR="257AEFD4" w:rsidRPr="007B483E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      0           1         no          </w:t>
      </w:r>
      <w:proofErr w:type="spellStart"/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>no</w:t>
      </w:r>
      <w:proofErr w:type="spellEnd"/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          Base</w:t>
      </w:r>
    </w:p>
    <w:p w14:paraId="41BFE373" w14:textId="332076A7" w:rsidR="257AEFD4" w:rsidRPr="007B483E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Transmit Delay is 1 sec, State DR, Priority 1</w:t>
      </w:r>
    </w:p>
    <w:p w14:paraId="4F6371E2" w14:textId="2EF1BE2B" w:rsidR="257AEFD4" w:rsidRPr="007B483E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Designated Router (ID) 192.168.0.129, Interface address 192.168.0.50</w:t>
      </w:r>
    </w:p>
    <w:p w14:paraId="0E05916D" w14:textId="73EFA25E" w:rsidR="257AEFD4" w:rsidRPr="007B483E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Backup Designated router (ID) 192.168.0.113, Interface address 192.168.0.49</w:t>
      </w:r>
    </w:p>
    <w:p w14:paraId="1EF28589" w14:textId="0E41D643" w:rsidR="257AEFD4" w:rsidRPr="007B483E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Timer intervals configured, Hello 10, Dead 40, Wait 40, Retransmit 5</w:t>
      </w:r>
    </w:p>
    <w:p w14:paraId="653546FC" w14:textId="47A49DF3" w:rsidR="257AEFD4" w:rsidRPr="007B483E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  </w:t>
      </w:r>
      <w:proofErr w:type="spellStart"/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>oob</w:t>
      </w:r>
      <w:proofErr w:type="spellEnd"/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>-resync timeout 40</w:t>
      </w:r>
    </w:p>
    <w:p w14:paraId="218DFFBC" w14:textId="61B4CEF1" w:rsidR="257AEFD4" w:rsidRPr="007B483E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  Hello due in 00:00:06</w:t>
      </w:r>
    </w:p>
    <w:p w14:paraId="72644E48" w14:textId="0BF26CB0" w:rsidR="257AEFD4" w:rsidRPr="007B483E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Supports Link-local Signaling (LLS)</w:t>
      </w:r>
    </w:p>
    <w:p w14:paraId="0C565AE2" w14:textId="39D1F933" w:rsidR="257AEFD4" w:rsidRPr="007B483E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Cisco NSF helper support enabled</w:t>
      </w:r>
    </w:p>
    <w:p w14:paraId="30811033" w14:textId="1B04ED7D" w:rsidR="257AEFD4" w:rsidRPr="007B483E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IETF NSF helper support enabled</w:t>
      </w:r>
    </w:p>
    <w:p w14:paraId="1B1B0C5D" w14:textId="3B99BA25" w:rsidR="257AEFD4" w:rsidRPr="007B483E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Index 1/1/1, flood queue length 0</w:t>
      </w:r>
    </w:p>
    <w:p w14:paraId="0BF5D17A" w14:textId="43CAB67C" w:rsidR="257AEFD4" w:rsidRPr="007B483E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lastRenderedPageBreak/>
        <w:t xml:space="preserve">  Next 0x0(0)/0x0(0)/0x0(0)</w:t>
      </w:r>
    </w:p>
    <w:p w14:paraId="6711DA86" w14:textId="7D3F61AA" w:rsidR="257AEFD4" w:rsidRPr="007B483E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Last flood scan length is 0, maximum is 3</w:t>
      </w:r>
    </w:p>
    <w:p w14:paraId="236BF5F9" w14:textId="1C342C30" w:rsidR="257AEFD4" w:rsidRPr="007B483E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Last flood scan time is 0 msec, maximum is 0 msec</w:t>
      </w:r>
    </w:p>
    <w:p w14:paraId="42A11FA0" w14:textId="627DF332" w:rsidR="257AEFD4" w:rsidRPr="007B483E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Neighbor Count is 1, Adjacent neighbor count is 1</w:t>
      </w:r>
    </w:p>
    <w:p w14:paraId="0C482D5F" w14:textId="474474E5" w:rsidR="257AEFD4" w:rsidRPr="007B483E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  Adjacent with neighbor </w:t>
      </w:r>
      <w:proofErr w:type="gramStart"/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>192.168.0.113  (</w:t>
      </w:r>
      <w:proofErr w:type="gramEnd"/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>Backup Designated Router)</w:t>
      </w:r>
    </w:p>
    <w:p w14:paraId="2EB86D77" w14:textId="6B7D4158" w:rsidR="257AEFD4" w:rsidRPr="007B483E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Suppress hello for 0 neighbor(s)</w:t>
      </w:r>
    </w:p>
    <w:p w14:paraId="6A3596C2" w14:textId="6BC0B735" w:rsidR="09E7B12A" w:rsidRPr="002759FE" w:rsidRDefault="09E7B12A" w:rsidP="008552CB">
      <w:pPr>
        <w:spacing w:after="160"/>
        <w:rPr>
          <w:rFonts w:ascii="Courier New" w:eastAsia="Courier New" w:hAnsi="Courier New" w:cs="Courier New"/>
          <w:color w:val="000000" w:themeColor="text1"/>
          <w:sz w:val="2"/>
          <w:szCs w:val="2"/>
        </w:rPr>
      </w:pPr>
    </w:p>
    <w:p w14:paraId="71AA6416" w14:textId="4216327E" w:rsidR="09E7B12A" w:rsidRPr="007B483E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7B483E">
        <w:rPr>
          <w:rFonts w:ascii="Courier New" w:eastAsia="Courier New" w:hAnsi="Courier New" w:cs="Courier New"/>
          <w:b/>
          <w:bCs/>
          <w:color w:val="000000" w:themeColor="text1"/>
          <w:sz w:val="16"/>
          <w:szCs w:val="16"/>
        </w:rPr>
        <w:t xml:space="preserve">-R5#show </w:t>
      </w:r>
      <w:proofErr w:type="spellStart"/>
      <w:r w:rsidRPr="007B483E">
        <w:rPr>
          <w:rFonts w:ascii="Courier New" w:eastAsia="Courier New" w:hAnsi="Courier New" w:cs="Courier New"/>
          <w:b/>
          <w:bCs/>
          <w:color w:val="000000" w:themeColor="text1"/>
          <w:sz w:val="16"/>
          <w:szCs w:val="16"/>
        </w:rPr>
        <w:t>ip</w:t>
      </w:r>
      <w:proofErr w:type="spellEnd"/>
      <w:r w:rsidRPr="007B483E">
        <w:rPr>
          <w:rFonts w:ascii="Courier New" w:eastAsia="Courier New" w:hAnsi="Courier New" w:cs="Courier New"/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7B483E">
        <w:rPr>
          <w:rFonts w:ascii="Courier New" w:eastAsia="Courier New" w:hAnsi="Courier New" w:cs="Courier New"/>
          <w:b/>
          <w:bCs/>
          <w:color w:val="000000" w:themeColor="text1"/>
          <w:sz w:val="16"/>
          <w:szCs w:val="16"/>
        </w:rPr>
        <w:t>ospf</w:t>
      </w:r>
      <w:proofErr w:type="spellEnd"/>
      <w:r w:rsidRPr="007B483E">
        <w:rPr>
          <w:rFonts w:ascii="Courier New" w:eastAsia="Courier New" w:hAnsi="Courier New" w:cs="Courier New"/>
          <w:b/>
          <w:bCs/>
          <w:color w:val="000000" w:themeColor="text1"/>
          <w:sz w:val="16"/>
          <w:szCs w:val="16"/>
        </w:rPr>
        <w:t xml:space="preserve"> border-routers</w:t>
      </w:r>
    </w:p>
    <w:p w14:paraId="3E866DCB" w14:textId="0E96D429" w:rsidR="257AEFD4" w:rsidRPr="007B483E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          OSPF Router with ID (192.168.0.129) (Process ID 1)</w:t>
      </w:r>
    </w:p>
    <w:p w14:paraId="13A7FD81" w14:textId="41CDD9F3" w:rsidR="257AEFD4" w:rsidRPr="007B483E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               Base Topology (MTID 0)</w:t>
      </w:r>
    </w:p>
    <w:p w14:paraId="7D70C7D0" w14:textId="32193720" w:rsidR="257AEFD4" w:rsidRPr="007B483E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Internal Router Routing Table</w:t>
      </w:r>
    </w:p>
    <w:p w14:paraId="54C54A4F" w14:textId="37422AAC" w:rsidR="257AEFD4" w:rsidRPr="007B483E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Codes: </w:t>
      </w:r>
      <w:proofErr w:type="spellStart"/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>i</w:t>
      </w:r>
      <w:proofErr w:type="spellEnd"/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- Intra-area route, I - Inter-area route</w:t>
      </w:r>
    </w:p>
    <w:p w14:paraId="1DC9077F" w14:textId="1679C6D1" w:rsidR="09E7B12A" w:rsidRPr="002759FE" w:rsidRDefault="09E7B12A" w:rsidP="008552CB">
      <w:pPr>
        <w:spacing w:after="160"/>
        <w:rPr>
          <w:rFonts w:ascii="Courier New" w:eastAsia="Courier New" w:hAnsi="Courier New" w:cs="Courier New"/>
          <w:color w:val="000000" w:themeColor="text1"/>
          <w:sz w:val="2"/>
          <w:szCs w:val="2"/>
        </w:rPr>
      </w:pPr>
    </w:p>
    <w:p w14:paraId="02B7B14A" w14:textId="55FEBEE1" w:rsidR="09E7B12A" w:rsidRPr="007B483E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7B483E">
        <w:rPr>
          <w:rFonts w:ascii="Courier New" w:eastAsia="Courier New" w:hAnsi="Courier New" w:cs="Courier New"/>
          <w:b/>
          <w:bCs/>
          <w:color w:val="000000" w:themeColor="text1"/>
          <w:sz w:val="16"/>
          <w:szCs w:val="16"/>
        </w:rPr>
        <w:t xml:space="preserve">-R5#show </w:t>
      </w:r>
      <w:proofErr w:type="spellStart"/>
      <w:r w:rsidRPr="007B483E">
        <w:rPr>
          <w:rFonts w:ascii="Courier New" w:eastAsia="Courier New" w:hAnsi="Courier New" w:cs="Courier New"/>
          <w:b/>
          <w:bCs/>
          <w:color w:val="000000" w:themeColor="text1"/>
          <w:sz w:val="16"/>
          <w:szCs w:val="16"/>
        </w:rPr>
        <w:t>ip</w:t>
      </w:r>
      <w:proofErr w:type="spellEnd"/>
      <w:r w:rsidRPr="007B483E">
        <w:rPr>
          <w:rFonts w:ascii="Courier New" w:eastAsia="Courier New" w:hAnsi="Courier New" w:cs="Courier New"/>
          <w:b/>
          <w:bCs/>
          <w:color w:val="000000" w:themeColor="text1"/>
          <w:sz w:val="16"/>
          <w:szCs w:val="16"/>
        </w:rPr>
        <w:t xml:space="preserve"> route</w:t>
      </w:r>
    </w:p>
    <w:p w14:paraId="342C2DA5" w14:textId="3E0A3992" w:rsidR="257AEFD4" w:rsidRPr="007B483E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>Codes: L - local, C - connected, S - static, R - RIP, M - mobile, B - BGP</w:t>
      </w:r>
    </w:p>
    <w:p w14:paraId="184E329A" w14:textId="52F57547" w:rsidR="257AEFD4" w:rsidRPr="007B483E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     D - EIGRP, EX - EIGRP external, O - OSPF, IA - OSPF inter area</w:t>
      </w:r>
    </w:p>
    <w:p w14:paraId="21018A50" w14:textId="6EC5A12A" w:rsidR="257AEFD4" w:rsidRPr="007B483E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     N1 - OSPF NSSA external type 1, N2 - OSPF NSSA external type 2</w:t>
      </w:r>
    </w:p>
    <w:p w14:paraId="3F9FE812" w14:textId="3BD31317" w:rsidR="257AEFD4" w:rsidRPr="007B483E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     E1 - OSPF external type 1, E2 - OSPF external type 2</w:t>
      </w:r>
    </w:p>
    <w:p w14:paraId="0C4B0359" w14:textId="608781A2" w:rsidR="257AEFD4" w:rsidRPr="007B483E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     </w:t>
      </w:r>
      <w:proofErr w:type="spellStart"/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>i</w:t>
      </w:r>
      <w:proofErr w:type="spellEnd"/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- IS-IS, </w:t>
      </w:r>
      <w:proofErr w:type="spellStart"/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>su</w:t>
      </w:r>
      <w:proofErr w:type="spellEnd"/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- IS-IS summary, L1 - IS-IS level-1, L2 - IS-IS level-2</w:t>
      </w:r>
    </w:p>
    <w:p w14:paraId="397B91C0" w14:textId="6F342D00" w:rsidR="257AEFD4" w:rsidRPr="007B483E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     </w:t>
      </w:r>
      <w:proofErr w:type="spellStart"/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>ia</w:t>
      </w:r>
      <w:proofErr w:type="spellEnd"/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- IS-IS inter area, * - candidate default, U - per-user static route</w:t>
      </w:r>
    </w:p>
    <w:p w14:paraId="2BECD571" w14:textId="2138A48D" w:rsidR="257AEFD4" w:rsidRPr="007B483E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     o - ODR, P - periodic downloaded static route, H - NHRP, l - LISP</w:t>
      </w:r>
    </w:p>
    <w:p w14:paraId="56DB8F30" w14:textId="3ED478E2" w:rsidR="257AEFD4" w:rsidRPr="007B483E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     a - application route</w:t>
      </w:r>
    </w:p>
    <w:p w14:paraId="4FE1E10F" w14:textId="0B35EEDD" w:rsidR="257AEFD4" w:rsidRPr="007B483E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     + - replicated route, % - next hop override, p - overrides from </w:t>
      </w:r>
      <w:proofErr w:type="spellStart"/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>PfR</w:t>
      </w:r>
      <w:proofErr w:type="spellEnd"/>
    </w:p>
    <w:p w14:paraId="77C280CC" w14:textId="637938CD" w:rsidR="257AEFD4" w:rsidRPr="002759FE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2"/>
          <w:szCs w:val="2"/>
        </w:rPr>
      </w:pPr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</w:t>
      </w:r>
    </w:p>
    <w:p w14:paraId="411B8590" w14:textId="3EA407C9" w:rsidR="257AEFD4" w:rsidRPr="007B483E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>Gateway of last resort is not set</w:t>
      </w:r>
    </w:p>
    <w:p w14:paraId="0EB11FEF" w14:textId="41DC38B0" w:rsidR="257AEFD4" w:rsidRPr="002759FE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2"/>
          <w:szCs w:val="2"/>
        </w:rPr>
      </w:pPr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</w:t>
      </w:r>
    </w:p>
    <w:p w14:paraId="70954CE8" w14:textId="6C9C2630" w:rsidR="257AEFD4" w:rsidRPr="007B483E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    192.168.0.0/24 is variably </w:t>
      </w:r>
      <w:proofErr w:type="spellStart"/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>subnetted</w:t>
      </w:r>
      <w:proofErr w:type="spellEnd"/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>, 11 subnets, 2 masks</w:t>
      </w:r>
    </w:p>
    <w:p w14:paraId="20EC425D" w14:textId="20E3ECBB" w:rsidR="257AEFD4" w:rsidRPr="007B483E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>O        192.168.0.0/28</w:t>
      </w:r>
    </w:p>
    <w:p w14:paraId="64B79DC1" w14:textId="52F0A204" w:rsidR="257AEFD4" w:rsidRPr="007B483E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         [110/4] via 192.168.0.49, 00:48:56, GigabitEthernet0/0/0</w:t>
      </w:r>
    </w:p>
    <w:p w14:paraId="6F0AEE38" w14:textId="1B18A3E0" w:rsidR="257AEFD4" w:rsidRPr="007B483E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>O        192.168.0.16/28</w:t>
      </w:r>
    </w:p>
    <w:p w14:paraId="5372E585" w14:textId="59E66A7E" w:rsidR="257AEFD4" w:rsidRPr="007B483E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         [110/3] via 192.168.0.49, 00:48:56, GigabitEthernet0/0/0</w:t>
      </w:r>
    </w:p>
    <w:p w14:paraId="3D7116DE" w14:textId="43C7D67A" w:rsidR="257AEFD4" w:rsidRPr="007B483E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>O        192.168.0.32/28</w:t>
      </w:r>
    </w:p>
    <w:p w14:paraId="3325D9EB" w14:textId="27C8B027" w:rsidR="257AEFD4" w:rsidRPr="007B483E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         [110/2] via 192.168.0.49, 00:48:56, GigabitEthernet0/0/0</w:t>
      </w:r>
    </w:p>
    <w:p w14:paraId="4AF42D2E" w14:textId="74FA33C1" w:rsidR="257AEFD4" w:rsidRPr="007B483E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>C        192.168.0.48/28 is directly connected, GigabitEthernet0/0/0</w:t>
      </w:r>
    </w:p>
    <w:p w14:paraId="7622EE7C" w14:textId="563A94DF" w:rsidR="257AEFD4" w:rsidRPr="007B483E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>L        192.168.0.50/32 is directly connected, GigabitEthernet0/0/0</w:t>
      </w:r>
    </w:p>
    <w:p w14:paraId="5DEF1F3E" w14:textId="55C9A013" w:rsidR="257AEFD4" w:rsidRPr="007B483E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>O        192.168.0.65/32</w:t>
      </w:r>
    </w:p>
    <w:p w14:paraId="21ABD4EB" w14:textId="3E20B5AE" w:rsidR="257AEFD4" w:rsidRPr="007B483E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         [110/5] via 192.168.0.49, 00:43:01, GigabitEthernet0/0/0</w:t>
      </w:r>
    </w:p>
    <w:p w14:paraId="4E7B6D16" w14:textId="0FDA0D65" w:rsidR="257AEFD4" w:rsidRPr="007B483E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>O        192.168.0.81/32</w:t>
      </w:r>
    </w:p>
    <w:p w14:paraId="0FEB3127" w14:textId="5506B022" w:rsidR="257AEFD4" w:rsidRPr="007B483E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         [110/4] via 192.168.0.49, 00:43:14, GigabitEthernet0/0/0</w:t>
      </w:r>
    </w:p>
    <w:p w14:paraId="65D330A6" w14:textId="6B070FB5" w:rsidR="257AEFD4" w:rsidRPr="007B483E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>O        192.168.0.97/32</w:t>
      </w:r>
    </w:p>
    <w:p w14:paraId="6065D6C1" w14:textId="01AABF68" w:rsidR="257AEFD4" w:rsidRPr="007B483E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         [110/3] via 192.168.0.49, 00:43:55, GigabitEthernet0/0/0</w:t>
      </w:r>
    </w:p>
    <w:p w14:paraId="74DBE9A1" w14:textId="699B66B1" w:rsidR="257AEFD4" w:rsidRPr="007B483E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lastRenderedPageBreak/>
        <w:t>O        192.168.0.113/32</w:t>
      </w:r>
    </w:p>
    <w:p w14:paraId="34FC44E6" w14:textId="6A4E9770" w:rsidR="257AEFD4" w:rsidRPr="007B483E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          [110/2] via 192.168.0.49, 00:43:42, GigabitEthernet0/0/0</w:t>
      </w:r>
    </w:p>
    <w:p w14:paraId="29BF6D07" w14:textId="097095CB" w:rsidR="257AEFD4" w:rsidRPr="007B483E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>C        192.168.0.128/28 is directly connected, Loopback0</w:t>
      </w:r>
    </w:p>
    <w:p w14:paraId="72CC2E09" w14:textId="6A9A5F6C" w:rsidR="257AEFD4" w:rsidRPr="007B483E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>L        192.168.0.129/32 is directly connected, Loopback0</w:t>
      </w:r>
    </w:p>
    <w:p w14:paraId="4C6633A8" w14:textId="0C36136A" w:rsidR="09E7B12A" w:rsidRPr="002B3480" w:rsidRDefault="09E7B12A" w:rsidP="008552CB">
      <w:pPr>
        <w:spacing w:after="160"/>
        <w:rPr>
          <w:rFonts w:ascii="Courier New" w:eastAsia="Courier New" w:hAnsi="Courier New" w:cs="Courier New"/>
          <w:color w:val="000000" w:themeColor="text1"/>
          <w:sz w:val="2"/>
          <w:szCs w:val="2"/>
        </w:rPr>
      </w:pPr>
    </w:p>
    <w:p w14:paraId="041762AD" w14:textId="3941A7DC" w:rsidR="09E7B12A" w:rsidRPr="007B483E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7B483E">
        <w:rPr>
          <w:rFonts w:ascii="Courier New" w:eastAsia="Courier New" w:hAnsi="Courier New" w:cs="Courier New"/>
          <w:b/>
          <w:bCs/>
          <w:color w:val="000000" w:themeColor="text1"/>
          <w:sz w:val="16"/>
          <w:szCs w:val="16"/>
        </w:rPr>
        <w:t>-R5#ping 192.168.0.65</w:t>
      </w:r>
    </w:p>
    <w:p w14:paraId="37BA33BE" w14:textId="352C303E" w:rsidR="257AEFD4" w:rsidRPr="007B483E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>Type escape sequence to abort.</w:t>
      </w:r>
    </w:p>
    <w:p w14:paraId="76D888C9" w14:textId="0BD8143A" w:rsidR="257AEFD4" w:rsidRPr="007B483E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Sending 5, 100-byte ICMP </w:t>
      </w:r>
      <w:proofErr w:type="spellStart"/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>Echos</w:t>
      </w:r>
      <w:proofErr w:type="spellEnd"/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to 192.168.0.65, timeout is 2 seconds:</w:t>
      </w:r>
    </w:p>
    <w:p w14:paraId="018AC813" w14:textId="60B3EF6D" w:rsidR="257AEFD4" w:rsidRPr="007B483E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Success rate is 100 percent (5/5), round-trip min/avg/max = 1/1/1 </w:t>
      </w:r>
      <w:proofErr w:type="spellStart"/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>ms</w:t>
      </w:r>
      <w:proofErr w:type="spellEnd"/>
    </w:p>
    <w:p w14:paraId="4BC6BB24" w14:textId="62239803" w:rsidR="09E7B12A" w:rsidRPr="002B3480" w:rsidRDefault="09E7B12A" w:rsidP="008552CB">
      <w:pPr>
        <w:spacing w:after="160"/>
        <w:rPr>
          <w:rFonts w:ascii="Courier New" w:eastAsia="Courier New" w:hAnsi="Courier New" w:cs="Courier New"/>
          <w:color w:val="000000" w:themeColor="text1"/>
          <w:sz w:val="2"/>
          <w:szCs w:val="2"/>
        </w:rPr>
      </w:pPr>
    </w:p>
    <w:p w14:paraId="1C8B494D" w14:textId="68067ED5" w:rsidR="09E7B12A" w:rsidRPr="007B483E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7B483E">
        <w:rPr>
          <w:rFonts w:ascii="Courier New" w:eastAsia="Courier New" w:hAnsi="Courier New" w:cs="Courier New"/>
          <w:b/>
          <w:bCs/>
          <w:color w:val="000000" w:themeColor="text1"/>
          <w:sz w:val="16"/>
          <w:szCs w:val="16"/>
        </w:rPr>
        <w:t>-R5#ping 192.168.0.81</w:t>
      </w:r>
    </w:p>
    <w:p w14:paraId="340978DB" w14:textId="32E75AF2" w:rsidR="257AEFD4" w:rsidRPr="007B483E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>Type escape sequence to abort.</w:t>
      </w:r>
    </w:p>
    <w:p w14:paraId="4CCE63CC" w14:textId="1CCA72EF" w:rsidR="257AEFD4" w:rsidRPr="007B483E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Sending 5, 100-byte ICMP </w:t>
      </w:r>
      <w:proofErr w:type="spellStart"/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>Echos</w:t>
      </w:r>
      <w:proofErr w:type="spellEnd"/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to 192.168.0.81, timeout is 2 seconds:</w:t>
      </w:r>
    </w:p>
    <w:p w14:paraId="7FD35D19" w14:textId="45305C5D" w:rsidR="257AEFD4" w:rsidRPr="007B483E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Success rate is 100 percent (5/5), round-trip min/avg/max = 1/1/1 </w:t>
      </w:r>
      <w:proofErr w:type="spellStart"/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>ms</w:t>
      </w:r>
      <w:proofErr w:type="spellEnd"/>
    </w:p>
    <w:p w14:paraId="1A7D9AF8" w14:textId="42DFF4F4" w:rsidR="09E7B12A" w:rsidRPr="002B3480" w:rsidRDefault="09E7B12A" w:rsidP="008552CB">
      <w:pPr>
        <w:spacing w:after="160"/>
        <w:rPr>
          <w:rFonts w:ascii="Courier New" w:eastAsia="Courier New" w:hAnsi="Courier New" w:cs="Courier New"/>
          <w:color w:val="000000" w:themeColor="text1"/>
          <w:sz w:val="2"/>
          <w:szCs w:val="2"/>
        </w:rPr>
      </w:pPr>
    </w:p>
    <w:p w14:paraId="56EE5AA2" w14:textId="7289C418" w:rsidR="09E7B12A" w:rsidRPr="007B483E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7B483E">
        <w:rPr>
          <w:rFonts w:ascii="Courier New" w:eastAsia="Courier New" w:hAnsi="Courier New" w:cs="Courier New"/>
          <w:b/>
          <w:bCs/>
          <w:color w:val="000000" w:themeColor="text1"/>
          <w:sz w:val="16"/>
          <w:szCs w:val="16"/>
        </w:rPr>
        <w:t>-R5#ping 192.168.0.97</w:t>
      </w:r>
    </w:p>
    <w:p w14:paraId="10FDFF61" w14:textId="46BF210B" w:rsidR="257AEFD4" w:rsidRPr="007B483E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>Type escape sequence to abort.</w:t>
      </w:r>
    </w:p>
    <w:p w14:paraId="4957B2F5" w14:textId="5B6E2BE3" w:rsidR="257AEFD4" w:rsidRPr="007B483E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Sending 5, 100-byte ICMP </w:t>
      </w:r>
      <w:proofErr w:type="spellStart"/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>Echos</w:t>
      </w:r>
      <w:proofErr w:type="spellEnd"/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to 192.168.0.97, timeout is 2 seconds:</w:t>
      </w:r>
    </w:p>
    <w:p w14:paraId="06221F5B" w14:textId="7897AD86" w:rsidR="257AEFD4" w:rsidRPr="007B483E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Success rate is 100 percent (5/5), round-trip min/avg/max = 1/1/1 </w:t>
      </w:r>
      <w:proofErr w:type="spellStart"/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>ms</w:t>
      </w:r>
      <w:proofErr w:type="spellEnd"/>
    </w:p>
    <w:p w14:paraId="6AFAA02B" w14:textId="5BA5A33B" w:rsidR="09E7B12A" w:rsidRPr="002B3480" w:rsidRDefault="09E7B12A" w:rsidP="008552CB">
      <w:pPr>
        <w:spacing w:after="160"/>
        <w:rPr>
          <w:rFonts w:ascii="Courier New" w:eastAsia="Courier New" w:hAnsi="Courier New" w:cs="Courier New"/>
          <w:color w:val="000000" w:themeColor="text1"/>
          <w:sz w:val="2"/>
          <w:szCs w:val="2"/>
        </w:rPr>
      </w:pPr>
    </w:p>
    <w:p w14:paraId="0CC28DC1" w14:textId="0BF37B72" w:rsidR="09E7B12A" w:rsidRPr="007B483E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7B483E">
        <w:rPr>
          <w:rFonts w:ascii="Courier New" w:eastAsia="Courier New" w:hAnsi="Courier New" w:cs="Courier New"/>
          <w:b/>
          <w:bCs/>
          <w:color w:val="000000" w:themeColor="text1"/>
          <w:sz w:val="16"/>
          <w:szCs w:val="16"/>
        </w:rPr>
        <w:t>-R5#ping 192.168.0.113</w:t>
      </w:r>
    </w:p>
    <w:p w14:paraId="7534435C" w14:textId="60C45BD2" w:rsidR="257AEFD4" w:rsidRPr="007B483E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>Type escape sequence to abort.</w:t>
      </w:r>
    </w:p>
    <w:p w14:paraId="57DCC531" w14:textId="4FEFDFEA" w:rsidR="257AEFD4" w:rsidRPr="007B483E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Sending 5, 100-byte ICMP </w:t>
      </w:r>
      <w:proofErr w:type="spellStart"/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>Echos</w:t>
      </w:r>
      <w:proofErr w:type="spellEnd"/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to 192.168.0.113, timeout is 2 seconds:</w:t>
      </w:r>
    </w:p>
    <w:p w14:paraId="23A7CB0B" w14:textId="173ED9E3" w:rsidR="257AEFD4" w:rsidRPr="007B483E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Success rate is 100 percent (5/5), round-trip min/avg/max = 1/1/2 </w:t>
      </w:r>
      <w:proofErr w:type="spellStart"/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>ms</w:t>
      </w:r>
      <w:proofErr w:type="spellEnd"/>
    </w:p>
    <w:p w14:paraId="0C5E5058" w14:textId="32007D17" w:rsidR="09E7B12A" w:rsidRPr="002B3480" w:rsidRDefault="09E7B12A" w:rsidP="008552CB">
      <w:pPr>
        <w:spacing w:after="160"/>
        <w:rPr>
          <w:rFonts w:ascii="Courier New" w:eastAsia="Courier New" w:hAnsi="Courier New" w:cs="Courier New"/>
          <w:color w:val="000000" w:themeColor="text1"/>
          <w:sz w:val="2"/>
          <w:szCs w:val="2"/>
        </w:rPr>
      </w:pPr>
    </w:p>
    <w:p w14:paraId="627AB0D8" w14:textId="098F9208" w:rsidR="09E7B12A" w:rsidRPr="007B483E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7B483E">
        <w:rPr>
          <w:rFonts w:ascii="Courier New" w:eastAsia="Courier New" w:hAnsi="Courier New" w:cs="Courier New"/>
          <w:b/>
          <w:bCs/>
          <w:color w:val="000000" w:themeColor="text1"/>
          <w:sz w:val="16"/>
          <w:szCs w:val="16"/>
        </w:rPr>
        <w:t>-R5#ping 192.168.0.129</w:t>
      </w:r>
    </w:p>
    <w:p w14:paraId="01D7B90C" w14:textId="1053C5AC" w:rsidR="257AEFD4" w:rsidRPr="007B483E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>Type escape sequence to abort.</w:t>
      </w:r>
    </w:p>
    <w:p w14:paraId="0E981DF9" w14:textId="7DFCB860" w:rsidR="257AEFD4" w:rsidRPr="007B483E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6"/>
          <w:szCs w:val="16"/>
        </w:rPr>
      </w:pPr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Sending 5, 100-byte ICMP </w:t>
      </w:r>
      <w:proofErr w:type="spellStart"/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>Echos</w:t>
      </w:r>
      <w:proofErr w:type="spellEnd"/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 xml:space="preserve"> to 192.168.0.129, timeout is 2 seconds:</w:t>
      </w:r>
    </w:p>
    <w:p w14:paraId="4889A1C5" w14:textId="615F1A7A" w:rsidR="09E7B12A" w:rsidRDefault="257AEFD4" w:rsidP="008552CB">
      <w:pPr>
        <w:spacing w:after="160"/>
        <w:rPr>
          <w:rFonts w:ascii="Courier New" w:eastAsia="Courier New" w:hAnsi="Courier New" w:cs="Courier New"/>
          <w:color w:val="000000" w:themeColor="text1"/>
          <w:sz w:val="18"/>
          <w:szCs w:val="18"/>
        </w:rPr>
      </w:pPr>
      <w:r w:rsidRPr="007B483E">
        <w:rPr>
          <w:rFonts w:ascii="Courier New" w:eastAsia="Courier New" w:hAnsi="Courier New" w:cs="Courier New"/>
          <w:color w:val="000000" w:themeColor="text1"/>
          <w:sz w:val="16"/>
          <w:szCs w:val="16"/>
        </w:rPr>
        <w:t>Success rate is 100 percent (5/5), round-trip min/avg/max = 1/1/1</w:t>
      </w:r>
      <w:r w:rsidRPr="09E7B12A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 w:rsidRPr="09E7B12A">
        <w:rPr>
          <w:rFonts w:ascii="Courier New" w:eastAsia="Courier New" w:hAnsi="Courier New" w:cs="Courier New"/>
          <w:color w:val="000000" w:themeColor="text1"/>
          <w:sz w:val="18"/>
          <w:szCs w:val="18"/>
        </w:rPr>
        <w:t>ms</w:t>
      </w:r>
      <w:proofErr w:type="spellEnd"/>
    </w:p>
    <w:p w14:paraId="5703C522" w14:textId="08185AB9" w:rsidR="09E7B12A" w:rsidRPr="001F2E60" w:rsidRDefault="09E7B12A" w:rsidP="008552CB">
      <w:pPr>
        <w:spacing w:after="160"/>
        <w:jc w:val="center"/>
        <w:rPr>
          <w:rFonts w:ascii="Georgia" w:eastAsia="Georgia" w:hAnsi="Georgia" w:cs="Georgia"/>
          <w:color w:val="000000" w:themeColor="text1"/>
          <w:sz w:val="2"/>
          <w:szCs w:val="2"/>
        </w:rPr>
      </w:pPr>
    </w:p>
    <w:p w14:paraId="3276C860" w14:textId="1FE71C8D" w:rsidR="63B3AFC1" w:rsidRDefault="63B3AFC1" w:rsidP="008552CB">
      <w:pPr>
        <w:spacing w:after="160"/>
        <w:jc w:val="center"/>
        <w:rPr>
          <w:rFonts w:ascii="Georgia" w:eastAsia="Georgia" w:hAnsi="Georgia" w:cs="Georgia"/>
          <w:color w:val="000000" w:themeColor="text1"/>
          <w:sz w:val="36"/>
          <w:szCs w:val="36"/>
        </w:rPr>
      </w:pPr>
      <w:r w:rsidRPr="09E7B12A">
        <w:rPr>
          <w:rFonts w:ascii="Georgia" w:eastAsia="Georgia" w:hAnsi="Georgia" w:cs="Georgia"/>
          <w:color w:val="000000" w:themeColor="text1"/>
          <w:sz w:val="36"/>
          <w:szCs w:val="36"/>
        </w:rPr>
        <w:t>Problems</w:t>
      </w:r>
    </w:p>
    <w:p w14:paraId="7616DDBA" w14:textId="162ACFA8" w:rsidR="09E7B12A" w:rsidRPr="00F70405" w:rsidRDefault="64229D4B" w:rsidP="48F4ACB2">
      <w:pPr>
        <w:spacing w:after="160"/>
        <w:ind w:firstLine="720"/>
        <w:rPr>
          <w:rFonts w:eastAsiaTheme="minorEastAsia"/>
          <w:color w:val="000000" w:themeColor="text1"/>
        </w:rPr>
      </w:pPr>
      <w:r w:rsidRPr="48F4ACB2">
        <w:rPr>
          <w:rFonts w:ascii="Georgia" w:eastAsia="Georgia" w:hAnsi="Georgia" w:cs="Georgia"/>
          <w:color w:val="000000" w:themeColor="text1"/>
        </w:rPr>
        <w:t>W</w:t>
      </w:r>
      <w:r w:rsidR="257DB81A" w:rsidRPr="48F4ACB2">
        <w:rPr>
          <w:rFonts w:ascii="Georgia" w:eastAsia="Georgia" w:hAnsi="Georgia" w:cs="Georgia"/>
          <w:color w:val="000000" w:themeColor="text1"/>
        </w:rPr>
        <w:t>e have not encountered any m</w:t>
      </w:r>
      <w:r w:rsidR="04D02AB3" w:rsidRPr="48F4ACB2">
        <w:rPr>
          <w:rFonts w:ascii="Georgia" w:eastAsia="Georgia" w:hAnsi="Georgia" w:cs="Georgia"/>
          <w:color w:val="000000" w:themeColor="text1"/>
        </w:rPr>
        <w:t>ajor problems while configuring the OSPF lab</w:t>
      </w:r>
      <w:r w:rsidR="4D80B65C" w:rsidRPr="48F4ACB2">
        <w:rPr>
          <w:rFonts w:ascii="Georgia" w:eastAsia="Georgia" w:hAnsi="Georgia" w:cs="Georgia"/>
          <w:color w:val="000000" w:themeColor="text1"/>
        </w:rPr>
        <w:t>. But we did encounter some small mistakes during the</w:t>
      </w:r>
      <w:r w:rsidR="08EF5424" w:rsidRPr="48F4ACB2">
        <w:rPr>
          <w:rFonts w:ascii="Georgia" w:eastAsia="Georgia" w:hAnsi="Georgia" w:cs="Georgia"/>
          <w:color w:val="000000" w:themeColor="text1"/>
        </w:rPr>
        <w:t xml:space="preserve"> lab, one such instance was not correctly</w:t>
      </w:r>
      <w:r w:rsidR="08EF5424" w:rsidRPr="48F4ACB2">
        <w:rPr>
          <w:rFonts w:eastAsiaTheme="minorEastAsia"/>
          <w:color w:val="000000" w:themeColor="text1"/>
        </w:rPr>
        <w:t xml:space="preserve"> </w:t>
      </w:r>
      <w:r w:rsidR="243EAF6B" w:rsidRPr="48F4ACB2">
        <w:rPr>
          <w:rFonts w:eastAsiaTheme="minorEastAsia"/>
          <w:color w:val="000000" w:themeColor="text1"/>
        </w:rPr>
        <w:t>connecting</w:t>
      </w:r>
      <w:r w:rsidR="08EF5424" w:rsidRPr="48F4ACB2">
        <w:rPr>
          <w:rFonts w:eastAsiaTheme="minorEastAsia"/>
          <w:color w:val="000000" w:themeColor="text1"/>
        </w:rPr>
        <w:t xml:space="preserve"> the console cables to correct router </w:t>
      </w:r>
      <w:r w:rsidR="1FD5A445" w:rsidRPr="48F4ACB2">
        <w:rPr>
          <w:rFonts w:eastAsiaTheme="minorEastAsia"/>
          <w:color w:val="000000" w:themeColor="text1"/>
        </w:rPr>
        <w:t>from the</w:t>
      </w:r>
      <w:r w:rsidR="08EF5424" w:rsidRPr="48F4ACB2">
        <w:rPr>
          <w:rFonts w:eastAsiaTheme="minorEastAsia"/>
          <w:color w:val="000000" w:themeColor="text1"/>
        </w:rPr>
        <w:t xml:space="preserve"> computer</w:t>
      </w:r>
      <w:r w:rsidR="20114CE0" w:rsidRPr="48F4ACB2">
        <w:rPr>
          <w:rFonts w:eastAsiaTheme="minorEastAsia"/>
          <w:color w:val="000000" w:themeColor="text1"/>
        </w:rPr>
        <w:t xml:space="preserve"> </w:t>
      </w:r>
      <w:r w:rsidR="50340392" w:rsidRPr="48F4ACB2">
        <w:rPr>
          <w:rFonts w:eastAsiaTheme="minorEastAsia"/>
          <w:color w:val="000000" w:themeColor="text1"/>
        </w:rPr>
        <w:t>and connecting the wrong gigabit ethernet on the routers. This was an e</w:t>
      </w:r>
      <w:r w:rsidR="5D01305A" w:rsidRPr="48F4ACB2">
        <w:rPr>
          <w:rFonts w:eastAsiaTheme="minorEastAsia"/>
          <w:color w:val="000000" w:themeColor="text1"/>
        </w:rPr>
        <w:t xml:space="preserve">asy fix as we just needed to </w:t>
      </w:r>
      <w:r w:rsidR="07FBAD2A" w:rsidRPr="48F4ACB2">
        <w:rPr>
          <w:rFonts w:eastAsiaTheme="minorEastAsia"/>
          <w:color w:val="000000" w:themeColor="text1"/>
        </w:rPr>
        <w:t>look</w:t>
      </w:r>
      <w:r w:rsidR="5D01305A" w:rsidRPr="48F4ACB2">
        <w:rPr>
          <w:rFonts w:eastAsiaTheme="minorEastAsia"/>
          <w:color w:val="000000" w:themeColor="text1"/>
        </w:rPr>
        <w:t xml:space="preserve"> under the table to check the color of the console cable connected to the desktop currently in use, patch board for computers referenced cable colors. Another problem was we </w:t>
      </w:r>
      <w:r w:rsidR="7491F1C0" w:rsidRPr="48F4ACB2">
        <w:rPr>
          <w:rFonts w:eastAsiaTheme="minorEastAsia"/>
          <w:color w:val="000000" w:themeColor="text1"/>
        </w:rPr>
        <w:t>forgot</w:t>
      </w:r>
      <w:r w:rsidR="5D01305A" w:rsidRPr="48F4ACB2">
        <w:rPr>
          <w:rFonts w:eastAsiaTheme="minorEastAsia"/>
          <w:color w:val="000000" w:themeColor="text1"/>
        </w:rPr>
        <w:t xml:space="preserve"> to subnet wildcard mask correctly after we chan</w:t>
      </w:r>
      <w:r w:rsidR="5FA92CDD" w:rsidRPr="48F4ACB2">
        <w:rPr>
          <w:rFonts w:eastAsiaTheme="minorEastAsia"/>
          <w:color w:val="000000" w:themeColor="text1"/>
        </w:rPr>
        <w:t>ged the ad</w:t>
      </w:r>
      <w:r w:rsidR="16CE7164" w:rsidRPr="48F4ACB2">
        <w:rPr>
          <w:rFonts w:eastAsiaTheme="minorEastAsia"/>
          <w:color w:val="000000" w:themeColor="text1"/>
        </w:rPr>
        <w:t>d</w:t>
      </w:r>
      <w:r w:rsidR="5FA92CDD" w:rsidRPr="48F4ACB2">
        <w:rPr>
          <w:rFonts w:eastAsiaTheme="minorEastAsia"/>
          <w:color w:val="000000" w:themeColor="text1"/>
        </w:rPr>
        <w:t>ress,</w:t>
      </w:r>
      <w:r w:rsidR="551FA33B" w:rsidRPr="48F4ACB2">
        <w:rPr>
          <w:rFonts w:eastAsiaTheme="minorEastAsia"/>
          <w:color w:val="000000" w:themeColor="text1"/>
        </w:rPr>
        <w:t xml:space="preserve"> </w:t>
      </w:r>
      <w:r w:rsidR="5FA92CDD" w:rsidRPr="48F4ACB2">
        <w:rPr>
          <w:rFonts w:eastAsiaTheme="minorEastAsia"/>
          <w:color w:val="000000" w:themeColor="text1"/>
        </w:rPr>
        <w:t>this was also</w:t>
      </w:r>
      <w:r w:rsidR="5BF96DEA" w:rsidRPr="48F4ACB2">
        <w:rPr>
          <w:rFonts w:eastAsiaTheme="minorEastAsia"/>
          <w:color w:val="000000" w:themeColor="text1"/>
        </w:rPr>
        <w:t xml:space="preserve"> an</w:t>
      </w:r>
      <w:r w:rsidR="5FA92CDD" w:rsidRPr="48F4ACB2">
        <w:rPr>
          <w:rFonts w:eastAsiaTheme="minorEastAsia"/>
          <w:color w:val="000000" w:themeColor="text1"/>
        </w:rPr>
        <w:t xml:space="preserve"> </w:t>
      </w:r>
      <w:r w:rsidR="743121E8" w:rsidRPr="48F4ACB2">
        <w:rPr>
          <w:rFonts w:eastAsiaTheme="minorEastAsia"/>
          <w:color w:val="000000" w:themeColor="text1"/>
        </w:rPr>
        <w:t>eas</w:t>
      </w:r>
      <w:r w:rsidR="2ADCF216" w:rsidRPr="48F4ACB2">
        <w:rPr>
          <w:rFonts w:eastAsiaTheme="minorEastAsia"/>
          <w:color w:val="000000" w:themeColor="text1"/>
        </w:rPr>
        <w:t>y</w:t>
      </w:r>
      <w:r w:rsidR="5FA92CDD" w:rsidRPr="48F4ACB2">
        <w:rPr>
          <w:rFonts w:eastAsiaTheme="minorEastAsia"/>
          <w:color w:val="000000" w:themeColor="text1"/>
        </w:rPr>
        <w:t xml:space="preserve"> fix as we just needed to replace </w:t>
      </w:r>
      <w:r w:rsidR="323E23C5" w:rsidRPr="48F4ACB2">
        <w:rPr>
          <w:rFonts w:eastAsiaTheme="minorEastAsia"/>
          <w:color w:val="000000" w:themeColor="text1"/>
        </w:rPr>
        <w:t>the wrong</w:t>
      </w:r>
      <w:r w:rsidR="5FA92CDD" w:rsidRPr="48F4ACB2">
        <w:rPr>
          <w:rFonts w:eastAsiaTheme="minorEastAsia"/>
          <w:color w:val="000000" w:themeColor="text1"/>
        </w:rPr>
        <w:t xml:space="preserve"> mask with the correct one.</w:t>
      </w:r>
    </w:p>
    <w:p w14:paraId="4E5E5EB3" w14:textId="7C4010AA" w:rsidR="63B3AFC1" w:rsidRDefault="63B3AFC1" w:rsidP="008552CB">
      <w:pPr>
        <w:spacing w:after="160"/>
        <w:jc w:val="center"/>
        <w:rPr>
          <w:rFonts w:ascii="Georgia" w:eastAsia="Georgia" w:hAnsi="Georgia" w:cs="Georgia"/>
          <w:color w:val="000000" w:themeColor="text1"/>
          <w:sz w:val="36"/>
          <w:szCs w:val="36"/>
        </w:rPr>
      </w:pPr>
      <w:r w:rsidRPr="48F4ACB2">
        <w:rPr>
          <w:rFonts w:ascii="Georgia" w:eastAsia="Georgia" w:hAnsi="Georgia" w:cs="Georgia"/>
          <w:color w:val="000000" w:themeColor="text1"/>
          <w:sz w:val="36"/>
          <w:szCs w:val="36"/>
        </w:rPr>
        <w:t>Conclusion</w:t>
      </w:r>
    </w:p>
    <w:p w14:paraId="324FEC21" w14:textId="092B0D2C" w:rsidR="09E7B12A" w:rsidRPr="00F70405" w:rsidRDefault="33A252C9" w:rsidP="5A9A8198">
      <w:pPr>
        <w:spacing w:after="160"/>
        <w:ind w:firstLine="720"/>
        <w:rPr>
          <w:rFonts w:ascii="Georgia" w:eastAsia="Georgia" w:hAnsi="Georgia" w:cs="Georgia"/>
          <w:color w:val="000000" w:themeColor="text1"/>
        </w:rPr>
      </w:pPr>
      <w:r w:rsidRPr="5A9A8198">
        <w:rPr>
          <w:rFonts w:ascii="Georgia" w:eastAsia="Georgia" w:hAnsi="Georgia" w:cs="Georgia"/>
          <w:color w:val="000000" w:themeColor="text1"/>
        </w:rPr>
        <w:t xml:space="preserve">The objective of the lab was </w:t>
      </w:r>
      <w:r w:rsidR="2F5D4D59" w:rsidRPr="5A9A8198">
        <w:rPr>
          <w:rFonts w:ascii="Georgia" w:eastAsia="Georgia" w:hAnsi="Georgia" w:cs="Georgia"/>
          <w:color w:val="000000" w:themeColor="text1"/>
        </w:rPr>
        <w:t xml:space="preserve">to be able to </w:t>
      </w:r>
      <w:r w:rsidRPr="5A9A8198">
        <w:rPr>
          <w:rFonts w:ascii="Georgia" w:eastAsia="Georgia" w:hAnsi="Georgia" w:cs="Georgia"/>
          <w:color w:val="000000" w:themeColor="text1"/>
        </w:rPr>
        <w:t xml:space="preserve">configure an OSPF system for </w:t>
      </w:r>
      <w:r w:rsidR="3F37BA15" w:rsidRPr="5A9A8198">
        <w:rPr>
          <w:rFonts w:ascii="Georgia" w:eastAsia="Georgia" w:hAnsi="Georgia" w:cs="Georgia"/>
          <w:color w:val="000000" w:themeColor="text1"/>
        </w:rPr>
        <w:t>all the 5 routers</w:t>
      </w:r>
      <w:r w:rsidRPr="5A9A8198">
        <w:rPr>
          <w:rFonts w:ascii="Georgia" w:eastAsia="Georgia" w:hAnsi="Georgia" w:cs="Georgia"/>
          <w:color w:val="000000" w:themeColor="text1"/>
        </w:rPr>
        <w:t>. During this prosses of creating the OSPF it allowed us to review this IP routing and allowed us to better understand and familiarize ourselves with how to configure networks physically.</w:t>
      </w:r>
      <w:r w:rsidR="0605FA68" w:rsidRPr="5A9A8198">
        <w:rPr>
          <w:rFonts w:ascii="Georgia" w:eastAsia="Georgia" w:hAnsi="Georgia" w:cs="Georgia"/>
          <w:color w:val="000000" w:themeColor="text1"/>
        </w:rPr>
        <w:t xml:space="preserve"> During the lab we </w:t>
      </w:r>
      <w:r w:rsidR="0605FA68" w:rsidRPr="5A9A8198">
        <w:rPr>
          <w:rFonts w:ascii="Georgia" w:eastAsia="Georgia" w:hAnsi="Georgia" w:cs="Georgia"/>
          <w:color w:val="000000" w:themeColor="text1"/>
        </w:rPr>
        <w:lastRenderedPageBreak/>
        <w:t>encountered some small troubles</w:t>
      </w:r>
      <w:r w:rsidR="0EA5C4A5" w:rsidRPr="5A9A8198">
        <w:rPr>
          <w:rFonts w:ascii="Georgia" w:eastAsia="Georgia" w:hAnsi="Georgia" w:cs="Georgia"/>
          <w:color w:val="000000" w:themeColor="text1"/>
        </w:rPr>
        <w:t xml:space="preserve"> that we learned from</w:t>
      </w:r>
      <w:r w:rsidR="0605FA68" w:rsidRPr="5A9A8198">
        <w:rPr>
          <w:rFonts w:ascii="Georgia" w:eastAsia="Georgia" w:hAnsi="Georgia" w:cs="Georgia"/>
          <w:color w:val="000000" w:themeColor="text1"/>
        </w:rPr>
        <w:t>, but</w:t>
      </w:r>
      <w:r w:rsidRPr="5A9A8198">
        <w:rPr>
          <w:rFonts w:ascii="Georgia" w:eastAsia="Georgia" w:hAnsi="Georgia" w:cs="Georgia"/>
          <w:color w:val="000000" w:themeColor="text1"/>
        </w:rPr>
        <w:t xml:space="preserve"> We were able to config the OSPF system correctly</w:t>
      </w:r>
      <w:r w:rsidR="76EC0BA6" w:rsidRPr="5A9A8198">
        <w:rPr>
          <w:rFonts w:ascii="Georgia" w:eastAsia="Georgia" w:hAnsi="Georgia" w:cs="Georgia"/>
          <w:color w:val="000000" w:themeColor="text1"/>
        </w:rPr>
        <w:t xml:space="preserve"> by the end</w:t>
      </w:r>
      <w:r w:rsidRPr="5A9A8198">
        <w:rPr>
          <w:rFonts w:ascii="Georgia" w:eastAsia="Georgia" w:hAnsi="Georgia" w:cs="Georgia"/>
          <w:color w:val="000000" w:themeColor="text1"/>
        </w:rPr>
        <w:t xml:space="preserve">. This lab was straight </w:t>
      </w:r>
      <w:r w:rsidR="331AE8DA" w:rsidRPr="5A9A8198">
        <w:rPr>
          <w:rFonts w:ascii="Georgia" w:eastAsia="Georgia" w:hAnsi="Georgia" w:cs="Georgia"/>
          <w:color w:val="000000" w:themeColor="text1"/>
        </w:rPr>
        <w:t>forward,</w:t>
      </w:r>
      <w:r w:rsidRPr="5A9A8198">
        <w:rPr>
          <w:rFonts w:ascii="Georgia" w:eastAsia="Georgia" w:hAnsi="Georgia" w:cs="Georgia"/>
          <w:color w:val="000000" w:themeColor="text1"/>
        </w:rPr>
        <w:t xml:space="preserve"> and I was able to formalize</w:t>
      </w:r>
      <w:r w:rsidR="14A8B897" w:rsidRPr="5A9A8198">
        <w:rPr>
          <w:rFonts w:ascii="Georgia" w:eastAsia="Georgia" w:hAnsi="Georgia" w:cs="Georgia"/>
          <w:color w:val="000000" w:themeColor="text1"/>
        </w:rPr>
        <w:t xml:space="preserve"> with the </w:t>
      </w:r>
      <w:r w:rsidR="752EA60F" w:rsidRPr="5A9A8198">
        <w:rPr>
          <w:rFonts w:ascii="Georgia" w:eastAsia="Georgia" w:hAnsi="Georgia" w:cs="Georgia"/>
          <w:color w:val="000000" w:themeColor="text1"/>
        </w:rPr>
        <w:t>physical configuration of the routers by the end of the lab.</w:t>
      </w:r>
      <w:r w:rsidRPr="5A9A8198">
        <w:rPr>
          <w:rFonts w:ascii="Georgia" w:eastAsia="Georgia" w:hAnsi="Georgia" w:cs="Georgia"/>
          <w:color w:val="000000" w:themeColor="text1"/>
        </w:rPr>
        <w:t xml:space="preserve"> </w:t>
      </w:r>
    </w:p>
    <w:p w14:paraId="3AA52121" w14:textId="208B4144" w:rsidR="09E7B12A" w:rsidRPr="00F70405" w:rsidRDefault="09E7B12A" w:rsidP="48F4ACB2">
      <w:pPr>
        <w:pStyle w:val="GraphicAnchor"/>
        <w:jc w:val="center"/>
        <w:rPr>
          <w:rFonts w:ascii="Georgia" w:eastAsia="Georgia" w:hAnsi="Georgia" w:cs="Georgia"/>
          <w:color w:val="000000" w:themeColor="text1"/>
          <w:szCs w:val="10"/>
        </w:rPr>
      </w:pPr>
    </w:p>
    <w:sectPr w:rsidR="09E7B12A" w:rsidRPr="00F70405" w:rsidSect="00E74B29">
      <w:footerReference w:type="even" r:id="rId11"/>
      <w:footerReference w:type="default" r:id="rId12"/>
      <w:pgSz w:w="12240" w:h="15840" w:code="1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51973F" w14:textId="77777777" w:rsidR="00A96B52" w:rsidRDefault="00A96B52" w:rsidP="00E74B29">
      <w:r>
        <w:separator/>
      </w:r>
    </w:p>
  </w:endnote>
  <w:endnote w:type="continuationSeparator" w:id="0">
    <w:p w14:paraId="3BEE85A0" w14:textId="77777777" w:rsidR="00A96B52" w:rsidRDefault="00A96B52" w:rsidP="00E74B29">
      <w:r>
        <w:continuationSeparator/>
      </w:r>
    </w:p>
  </w:endnote>
  <w:endnote w:type="continuationNotice" w:id="1">
    <w:p w14:paraId="4DCC86E3" w14:textId="77777777" w:rsidR="00A96B52" w:rsidRDefault="00A96B5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4593664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4AED5E8" w14:textId="77777777" w:rsidR="00E74B29" w:rsidRDefault="00E74B29" w:rsidP="006709F1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250D936" w14:textId="77777777" w:rsidR="00E74B29" w:rsidRDefault="00E74B29" w:rsidP="006709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A7289" w14:textId="77777777" w:rsidR="00E74B29" w:rsidRDefault="00E74B29" w:rsidP="006709F1">
    <w:pPr>
      <w:pStyle w:val="Footer"/>
      <w:rPr>
        <w:rStyle w:val="PageNumber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620" w:firstRow="1" w:lastRow="0" w:firstColumn="0" w:lastColumn="0" w:noHBand="1" w:noVBand="1"/>
    </w:tblPr>
    <w:tblGrid>
      <w:gridCol w:w="2070"/>
      <w:gridCol w:w="4404"/>
      <w:gridCol w:w="3237"/>
      <w:gridCol w:w="1079"/>
    </w:tblGrid>
    <w:tr w:rsidR="00E74B29" w14:paraId="09724115" w14:textId="77777777" w:rsidTr="00176379">
      <w:tc>
        <w:tcPr>
          <w:tcW w:w="2070" w:type="dxa"/>
        </w:tcPr>
        <w:p w14:paraId="2EC8E89B" w14:textId="77777777" w:rsidR="00E74B29" w:rsidRPr="00E74B29" w:rsidRDefault="00E74B29" w:rsidP="006709F1">
          <w:pPr>
            <w:pStyle w:val="Footer"/>
          </w:pPr>
        </w:p>
      </w:tc>
      <w:tc>
        <w:tcPr>
          <w:tcW w:w="4404" w:type="dxa"/>
        </w:tcPr>
        <w:p w14:paraId="6C905F71" w14:textId="12CAFEFE" w:rsidR="00E74B29" w:rsidRPr="00874FE7" w:rsidRDefault="00E74B29" w:rsidP="006709F1">
          <w:pPr>
            <w:pStyle w:val="Footer"/>
          </w:pPr>
        </w:p>
      </w:tc>
      <w:tc>
        <w:tcPr>
          <w:tcW w:w="3237" w:type="dxa"/>
        </w:tcPr>
        <w:p w14:paraId="79AA69C8" w14:textId="0E66A4BF" w:rsidR="00E74B29" w:rsidRPr="00E74B29" w:rsidRDefault="00E74B29" w:rsidP="006709F1">
          <w:pPr>
            <w:pStyle w:val="Footer"/>
            <w:jc w:val="right"/>
          </w:pPr>
        </w:p>
      </w:tc>
      <w:tc>
        <w:tcPr>
          <w:tcW w:w="1079" w:type="dxa"/>
        </w:tcPr>
        <w:p w14:paraId="19A9280D" w14:textId="77777777" w:rsidR="00E74B29" w:rsidRPr="00E74B29" w:rsidRDefault="00E74B29" w:rsidP="006709F1">
          <w:pPr>
            <w:pStyle w:val="Footer"/>
          </w:pPr>
        </w:p>
      </w:tc>
    </w:tr>
  </w:tbl>
  <w:p w14:paraId="7F378B9B" w14:textId="77777777" w:rsidR="00E74B29" w:rsidRDefault="00E74B29" w:rsidP="006709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F796E0" w14:textId="77777777" w:rsidR="00A96B52" w:rsidRDefault="00A96B52" w:rsidP="00E74B29">
      <w:r>
        <w:separator/>
      </w:r>
    </w:p>
  </w:footnote>
  <w:footnote w:type="continuationSeparator" w:id="0">
    <w:p w14:paraId="13690184" w14:textId="77777777" w:rsidR="00A96B52" w:rsidRDefault="00A96B52" w:rsidP="00E74B29">
      <w:r>
        <w:continuationSeparator/>
      </w:r>
    </w:p>
  </w:footnote>
  <w:footnote w:type="continuationNotice" w:id="1">
    <w:p w14:paraId="4DFB3BDC" w14:textId="77777777" w:rsidR="00A96B52" w:rsidRDefault="00A96B5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D5DE1"/>
    <w:multiLevelType w:val="hybridMultilevel"/>
    <w:tmpl w:val="621ADC08"/>
    <w:lvl w:ilvl="0" w:tplc="F5B85822">
      <w:numFmt w:val="bullet"/>
      <w:lvlText w:val="—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2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6379"/>
    <w:rsid w:val="00013551"/>
    <w:rsid w:val="00052694"/>
    <w:rsid w:val="000543D0"/>
    <w:rsid w:val="00055379"/>
    <w:rsid w:val="00086FA5"/>
    <w:rsid w:val="000D3A7A"/>
    <w:rsid w:val="000D79DA"/>
    <w:rsid w:val="000E4641"/>
    <w:rsid w:val="00106971"/>
    <w:rsid w:val="0011181E"/>
    <w:rsid w:val="00127A3B"/>
    <w:rsid w:val="00151F66"/>
    <w:rsid w:val="00176379"/>
    <w:rsid w:val="00177C90"/>
    <w:rsid w:val="00177F8D"/>
    <w:rsid w:val="001854F2"/>
    <w:rsid w:val="00185F4A"/>
    <w:rsid w:val="001E06B2"/>
    <w:rsid w:val="001E7423"/>
    <w:rsid w:val="001F2E60"/>
    <w:rsid w:val="00226FE1"/>
    <w:rsid w:val="00240C21"/>
    <w:rsid w:val="002462A0"/>
    <w:rsid w:val="002759FE"/>
    <w:rsid w:val="00281CF3"/>
    <w:rsid w:val="002B3480"/>
    <w:rsid w:val="002D2200"/>
    <w:rsid w:val="002D4D44"/>
    <w:rsid w:val="002E77CB"/>
    <w:rsid w:val="002F06DB"/>
    <w:rsid w:val="00310891"/>
    <w:rsid w:val="00347DFB"/>
    <w:rsid w:val="00356780"/>
    <w:rsid w:val="00381A85"/>
    <w:rsid w:val="0038C02D"/>
    <w:rsid w:val="003C0A13"/>
    <w:rsid w:val="0040564B"/>
    <w:rsid w:val="00440B7A"/>
    <w:rsid w:val="00447CC5"/>
    <w:rsid w:val="00475FB7"/>
    <w:rsid w:val="0048120C"/>
    <w:rsid w:val="00483BB7"/>
    <w:rsid w:val="0049016E"/>
    <w:rsid w:val="004909D9"/>
    <w:rsid w:val="004A2736"/>
    <w:rsid w:val="004E41AC"/>
    <w:rsid w:val="004F681F"/>
    <w:rsid w:val="00521481"/>
    <w:rsid w:val="00522E14"/>
    <w:rsid w:val="0052704D"/>
    <w:rsid w:val="00541976"/>
    <w:rsid w:val="005642CC"/>
    <w:rsid w:val="00566F24"/>
    <w:rsid w:val="005B5ABF"/>
    <w:rsid w:val="005B671B"/>
    <w:rsid w:val="005C50EF"/>
    <w:rsid w:val="005E4B13"/>
    <w:rsid w:val="005F3BB3"/>
    <w:rsid w:val="005F518B"/>
    <w:rsid w:val="0060205A"/>
    <w:rsid w:val="006027D6"/>
    <w:rsid w:val="0061164D"/>
    <w:rsid w:val="006146F0"/>
    <w:rsid w:val="0061565F"/>
    <w:rsid w:val="00626DAF"/>
    <w:rsid w:val="00653815"/>
    <w:rsid w:val="006557AB"/>
    <w:rsid w:val="00656497"/>
    <w:rsid w:val="00665110"/>
    <w:rsid w:val="006709F1"/>
    <w:rsid w:val="00683019"/>
    <w:rsid w:val="006906B1"/>
    <w:rsid w:val="006C60E6"/>
    <w:rsid w:val="006E1025"/>
    <w:rsid w:val="006E243C"/>
    <w:rsid w:val="006F56BF"/>
    <w:rsid w:val="006F701A"/>
    <w:rsid w:val="00711ACC"/>
    <w:rsid w:val="007156EA"/>
    <w:rsid w:val="00727F16"/>
    <w:rsid w:val="00732A11"/>
    <w:rsid w:val="007334A2"/>
    <w:rsid w:val="00756CB9"/>
    <w:rsid w:val="00767207"/>
    <w:rsid w:val="0077016F"/>
    <w:rsid w:val="00781C31"/>
    <w:rsid w:val="007A27CD"/>
    <w:rsid w:val="007A5512"/>
    <w:rsid w:val="007B483E"/>
    <w:rsid w:val="007D33CB"/>
    <w:rsid w:val="007E3D0A"/>
    <w:rsid w:val="008039FE"/>
    <w:rsid w:val="00837914"/>
    <w:rsid w:val="00854277"/>
    <w:rsid w:val="008552CB"/>
    <w:rsid w:val="00857510"/>
    <w:rsid w:val="00861C22"/>
    <w:rsid w:val="00874FE7"/>
    <w:rsid w:val="008867C3"/>
    <w:rsid w:val="008E0D34"/>
    <w:rsid w:val="008F2C79"/>
    <w:rsid w:val="008F33BD"/>
    <w:rsid w:val="00906E6F"/>
    <w:rsid w:val="0091073E"/>
    <w:rsid w:val="009138E2"/>
    <w:rsid w:val="009205F7"/>
    <w:rsid w:val="00933EE6"/>
    <w:rsid w:val="009413D4"/>
    <w:rsid w:val="009421D2"/>
    <w:rsid w:val="009500BA"/>
    <w:rsid w:val="00952F7D"/>
    <w:rsid w:val="0095366E"/>
    <w:rsid w:val="0095496A"/>
    <w:rsid w:val="0097321F"/>
    <w:rsid w:val="009A12E9"/>
    <w:rsid w:val="009A38BA"/>
    <w:rsid w:val="009A5534"/>
    <w:rsid w:val="009B031B"/>
    <w:rsid w:val="009D0558"/>
    <w:rsid w:val="009D2A2A"/>
    <w:rsid w:val="009E2659"/>
    <w:rsid w:val="00A01748"/>
    <w:rsid w:val="00A43236"/>
    <w:rsid w:val="00A529B6"/>
    <w:rsid w:val="00A96B52"/>
    <w:rsid w:val="00A97CF5"/>
    <w:rsid w:val="00AA52AF"/>
    <w:rsid w:val="00AB7AC0"/>
    <w:rsid w:val="00AC7975"/>
    <w:rsid w:val="00B01C02"/>
    <w:rsid w:val="00B24510"/>
    <w:rsid w:val="00B356D2"/>
    <w:rsid w:val="00B435EF"/>
    <w:rsid w:val="00B43E11"/>
    <w:rsid w:val="00B635AC"/>
    <w:rsid w:val="00B66244"/>
    <w:rsid w:val="00B703E8"/>
    <w:rsid w:val="00B87FE7"/>
    <w:rsid w:val="00BB117E"/>
    <w:rsid w:val="00BC2A58"/>
    <w:rsid w:val="00BD2A5A"/>
    <w:rsid w:val="00BE0D37"/>
    <w:rsid w:val="00C30A40"/>
    <w:rsid w:val="00C45C05"/>
    <w:rsid w:val="00C64C8C"/>
    <w:rsid w:val="00C72442"/>
    <w:rsid w:val="00C755AB"/>
    <w:rsid w:val="00C839AD"/>
    <w:rsid w:val="00CA3BF3"/>
    <w:rsid w:val="00CB15B5"/>
    <w:rsid w:val="00CC22E0"/>
    <w:rsid w:val="00CE1976"/>
    <w:rsid w:val="00CE4F22"/>
    <w:rsid w:val="00CF5C88"/>
    <w:rsid w:val="00D156FE"/>
    <w:rsid w:val="00D251FD"/>
    <w:rsid w:val="00D43125"/>
    <w:rsid w:val="00D46E7A"/>
    <w:rsid w:val="00D57FF6"/>
    <w:rsid w:val="00D63211"/>
    <w:rsid w:val="00D66A3A"/>
    <w:rsid w:val="00D84429"/>
    <w:rsid w:val="00D96AB9"/>
    <w:rsid w:val="00DE3640"/>
    <w:rsid w:val="00DF198B"/>
    <w:rsid w:val="00E124B2"/>
    <w:rsid w:val="00E14BAD"/>
    <w:rsid w:val="00E14E98"/>
    <w:rsid w:val="00E17898"/>
    <w:rsid w:val="00E45545"/>
    <w:rsid w:val="00E67BF0"/>
    <w:rsid w:val="00E720A5"/>
    <w:rsid w:val="00E74B29"/>
    <w:rsid w:val="00E9516C"/>
    <w:rsid w:val="00EA5884"/>
    <w:rsid w:val="00EB08AD"/>
    <w:rsid w:val="00EF684E"/>
    <w:rsid w:val="00F4519C"/>
    <w:rsid w:val="00F50791"/>
    <w:rsid w:val="00F50C1F"/>
    <w:rsid w:val="00F70405"/>
    <w:rsid w:val="00F84E31"/>
    <w:rsid w:val="00F857E2"/>
    <w:rsid w:val="00F969DE"/>
    <w:rsid w:val="00FB2F1A"/>
    <w:rsid w:val="00FC09C0"/>
    <w:rsid w:val="00FE1C47"/>
    <w:rsid w:val="016FBCA5"/>
    <w:rsid w:val="02BCE195"/>
    <w:rsid w:val="02FEA39F"/>
    <w:rsid w:val="031860B6"/>
    <w:rsid w:val="0397FCC9"/>
    <w:rsid w:val="03B38114"/>
    <w:rsid w:val="042018B0"/>
    <w:rsid w:val="04608EB7"/>
    <w:rsid w:val="048E1BAA"/>
    <w:rsid w:val="04C0C578"/>
    <w:rsid w:val="04D02AB3"/>
    <w:rsid w:val="04D687BF"/>
    <w:rsid w:val="05151822"/>
    <w:rsid w:val="052D8CF3"/>
    <w:rsid w:val="05BBE911"/>
    <w:rsid w:val="0605FA68"/>
    <w:rsid w:val="07FBAD2A"/>
    <w:rsid w:val="085A2DC9"/>
    <w:rsid w:val="086DC9DA"/>
    <w:rsid w:val="08EF5424"/>
    <w:rsid w:val="09DD483F"/>
    <w:rsid w:val="09E7B12A"/>
    <w:rsid w:val="0A273FF4"/>
    <w:rsid w:val="0ACB34AD"/>
    <w:rsid w:val="0B331E2D"/>
    <w:rsid w:val="0B942FC5"/>
    <w:rsid w:val="0DDFFB1A"/>
    <w:rsid w:val="0E0FECF9"/>
    <w:rsid w:val="0E4906AD"/>
    <w:rsid w:val="0E99A806"/>
    <w:rsid w:val="0EA5C4A5"/>
    <w:rsid w:val="0EE188BA"/>
    <w:rsid w:val="0EF3572F"/>
    <w:rsid w:val="0F62CB57"/>
    <w:rsid w:val="0F8C2204"/>
    <w:rsid w:val="0FA014B8"/>
    <w:rsid w:val="104EA0C4"/>
    <w:rsid w:val="1067A0E8"/>
    <w:rsid w:val="1078DBBF"/>
    <w:rsid w:val="1088E85E"/>
    <w:rsid w:val="10A84FED"/>
    <w:rsid w:val="10F15FB4"/>
    <w:rsid w:val="1176F9CA"/>
    <w:rsid w:val="131B5F2E"/>
    <w:rsid w:val="13864186"/>
    <w:rsid w:val="14A8B897"/>
    <w:rsid w:val="14D060E5"/>
    <w:rsid w:val="1508E98A"/>
    <w:rsid w:val="1598F2D3"/>
    <w:rsid w:val="16A4B9EB"/>
    <w:rsid w:val="16CE7164"/>
    <w:rsid w:val="16FE6914"/>
    <w:rsid w:val="18948EDC"/>
    <w:rsid w:val="1992A80D"/>
    <w:rsid w:val="1A102CE4"/>
    <w:rsid w:val="1A27AB8B"/>
    <w:rsid w:val="1A466293"/>
    <w:rsid w:val="1AFB85B9"/>
    <w:rsid w:val="1C26A90C"/>
    <w:rsid w:val="1C6CF334"/>
    <w:rsid w:val="1CBDAFA4"/>
    <w:rsid w:val="1D4E1176"/>
    <w:rsid w:val="1D590E38"/>
    <w:rsid w:val="1DB9601D"/>
    <w:rsid w:val="1E06F549"/>
    <w:rsid w:val="1E07BE62"/>
    <w:rsid w:val="1E35ED78"/>
    <w:rsid w:val="1F46D0F5"/>
    <w:rsid w:val="1FC7579D"/>
    <w:rsid w:val="1FD5A445"/>
    <w:rsid w:val="20114CE0"/>
    <w:rsid w:val="225FB5D3"/>
    <w:rsid w:val="22B1EB17"/>
    <w:rsid w:val="233C09AF"/>
    <w:rsid w:val="23AC58A8"/>
    <w:rsid w:val="23E69FD7"/>
    <w:rsid w:val="243EAF6B"/>
    <w:rsid w:val="24F3D225"/>
    <w:rsid w:val="256EDB8E"/>
    <w:rsid w:val="257AEFD4"/>
    <w:rsid w:val="257DB81A"/>
    <w:rsid w:val="259D1CED"/>
    <w:rsid w:val="25A7B4EB"/>
    <w:rsid w:val="265FBEAD"/>
    <w:rsid w:val="26F4F3BC"/>
    <w:rsid w:val="2862C93E"/>
    <w:rsid w:val="2890C41D"/>
    <w:rsid w:val="28AD84B5"/>
    <w:rsid w:val="29841A29"/>
    <w:rsid w:val="298E9548"/>
    <w:rsid w:val="29E89825"/>
    <w:rsid w:val="2ADCF216"/>
    <w:rsid w:val="2BA1FA92"/>
    <w:rsid w:val="2BB6C06F"/>
    <w:rsid w:val="2C3DC229"/>
    <w:rsid w:val="2DC35A05"/>
    <w:rsid w:val="2DD84F39"/>
    <w:rsid w:val="2DD9EEFD"/>
    <w:rsid w:val="2EB4E751"/>
    <w:rsid w:val="2F24193B"/>
    <w:rsid w:val="2F5D4D59"/>
    <w:rsid w:val="2FA9FBE0"/>
    <w:rsid w:val="3187AB6F"/>
    <w:rsid w:val="319609BA"/>
    <w:rsid w:val="3220266B"/>
    <w:rsid w:val="323E23C5"/>
    <w:rsid w:val="329C8307"/>
    <w:rsid w:val="32D44FDD"/>
    <w:rsid w:val="32DFB0EC"/>
    <w:rsid w:val="331AE8DA"/>
    <w:rsid w:val="33A252C9"/>
    <w:rsid w:val="33A3B678"/>
    <w:rsid w:val="33F99C0E"/>
    <w:rsid w:val="3423B237"/>
    <w:rsid w:val="34A78552"/>
    <w:rsid w:val="34C2B6C4"/>
    <w:rsid w:val="3507F544"/>
    <w:rsid w:val="351256C9"/>
    <w:rsid w:val="353F86D9"/>
    <w:rsid w:val="3573C481"/>
    <w:rsid w:val="35D4E7F8"/>
    <w:rsid w:val="3651AA86"/>
    <w:rsid w:val="367F2232"/>
    <w:rsid w:val="370F94E2"/>
    <w:rsid w:val="3745F59D"/>
    <w:rsid w:val="375E600A"/>
    <w:rsid w:val="381E9513"/>
    <w:rsid w:val="38AB6543"/>
    <w:rsid w:val="38EE283E"/>
    <w:rsid w:val="3B042A81"/>
    <w:rsid w:val="3B4BF9B3"/>
    <w:rsid w:val="3B575D52"/>
    <w:rsid w:val="3B6CF1EF"/>
    <w:rsid w:val="3B7A41FC"/>
    <w:rsid w:val="3B9B2551"/>
    <w:rsid w:val="3BE74EE7"/>
    <w:rsid w:val="3BF4ED41"/>
    <w:rsid w:val="3C2D4542"/>
    <w:rsid w:val="3C70C417"/>
    <w:rsid w:val="3CB9233F"/>
    <w:rsid w:val="3D31F732"/>
    <w:rsid w:val="3DF32809"/>
    <w:rsid w:val="3E3BCB43"/>
    <w:rsid w:val="3E78303F"/>
    <w:rsid w:val="3F37BA15"/>
    <w:rsid w:val="40D1A9EE"/>
    <w:rsid w:val="40EC5D4F"/>
    <w:rsid w:val="41892438"/>
    <w:rsid w:val="41A388D0"/>
    <w:rsid w:val="41B41B0A"/>
    <w:rsid w:val="41C00E2D"/>
    <w:rsid w:val="4204E184"/>
    <w:rsid w:val="421981D8"/>
    <w:rsid w:val="42524789"/>
    <w:rsid w:val="432FF951"/>
    <w:rsid w:val="448ACAB8"/>
    <w:rsid w:val="45975D09"/>
    <w:rsid w:val="46600585"/>
    <w:rsid w:val="4761C838"/>
    <w:rsid w:val="476980AB"/>
    <w:rsid w:val="4773619A"/>
    <w:rsid w:val="478DA084"/>
    <w:rsid w:val="47EA9B0F"/>
    <w:rsid w:val="47FBD5E6"/>
    <w:rsid w:val="48C34A9E"/>
    <w:rsid w:val="48F4ACB2"/>
    <w:rsid w:val="496C0A4C"/>
    <w:rsid w:val="499C6195"/>
    <w:rsid w:val="49C65A55"/>
    <w:rsid w:val="4A2B419F"/>
    <w:rsid w:val="4B2311E8"/>
    <w:rsid w:val="4B3376A8"/>
    <w:rsid w:val="4B41D4F3"/>
    <w:rsid w:val="4BE32016"/>
    <w:rsid w:val="4C4CA8C7"/>
    <w:rsid w:val="4CCBD6DF"/>
    <w:rsid w:val="4CCF4709"/>
    <w:rsid w:val="4D614898"/>
    <w:rsid w:val="4D73312A"/>
    <w:rsid w:val="4D80B65C"/>
    <w:rsid w:val="4DD444D3"/>
    <w:rsid w:val="4DECD027"/>
    <w:rsid w:val="4E59DC93"/>
    <w:rsid w:val="4F538C64"/>
    <w:rsid w:val="4FBE0A8A"/>
    <w:rsid w:val="4FCC0513"/>
    <w:rsid w:val="50340392"/>
    <w:rsid w:val="5077BCD6"/>
    <w:rsid w:val="51917D55"/>
    <w:rsid w:val="51DAB2B5"/>
    <w:rsid w:val="52004FBC"/>
    <w:rsid w:val="532D7078"/>
    <w:rsid w:val="534305E9"/>
    <w:rsid w:val="535D5930"/>
    <w:rsid w:val="542A5DFA"/>
    <w:rsid w:val="551FA33B"/>
    <w:rsid w:val="55712B85"/>
    <w:rsid w:val="56F40DA1"/>
    <w:rsid w:val="576A06A9"/>
    <w:rsid w:val="5800BED9"/>
    <w:rsid w:val="5816770C"/>
    <w:rsid w:val="58E1B150"/>
    <w:rsid w:val="58FE1DD5"/>
    <w:rsid w:val="590DDBBC"/>
    <w:rsid w:val="591E6559"/>
    <w:rsid w:val="59AEA404"/>
    <w:rsid w:val="59C1D1C4"/>
    <w:rsid w:val="5A9A8198"/>
    <w:rsid w:val="5BF96DEA"/>
    <w:rsid w:val="5D01305A"/>
    <w:rsid w:val="5E288502"/>
    <w:rsid w:val="5EB93B92"/>
    <w:rsid w:val="5F578557"/>
    <w:rsid w:val="5FA92CDD"/>
    <w:rsid w:val="6086D2AA"/>
    <w:rsid w:val="60D9E949"/>
    <w:rsid w:val="611B4AF3"/>
    <w:rsid w:val="61E6A12C"/>
    <w:rsid w:val="62AC9EE9"/>
    <w:rsid w:val="63344388"/>
    <w:rsid w:val="63B3AFC1"/>
    <w:rsid w:val="641E0C16"/>
    <w:rsid w:val="64229D4B"/>
    <w:rsid w:val="645BF4C1"/>
    <w:rsid w:val="64EDA02C"/>
    <w:rsid w:val="6567FAD1"/>
    <w:rsid w:val="65C04720"/>
    <w:rsid w:val="65E43FAB"/>
    <w:rsid w:val="6624D720"/>
    <w:rsid w:val="666D97B2"/>
    <w:rsid w:val="66D079BF"/>
    <w:rsid w:val="6733177F"/>
    <w:rsid w:val="6766E7AF"/>
    <w:rsid w:val="677545FA"/>
    <w:rsid w:val="67BAD97B"/>
    <w:rsid w:val="686BE579"/>
    <w:rsid w:val="692FE820"/>
    <w:rsid w:val="6975D482"/>
    <w:rsid w:val="69A1782D"/>
    <w:rsid w:val="6AE70820"/>
    <w:rsid w:val="6B033287"/>
    <w:rsid w:val="6B570E05"/>
    <w:rsid w:val="6B8A5DDE"/>
    <w:rsid w:val="6D95F773"/>
    <w:rsid w:val="6DDAA68F"/>
    <w:rsid w:val="6E1336C5"/>
    <w:rsid w:val="6EAB33E0"/>
    <w:rsid w:val="6F0892A4"/>
    <w:rsid w:val="70453ED4"/>
    <w:rsid w:val="70470441"/>
    <w:rsid w:val="70A0EA6C"/>
    <w:rsid w:val="713E06B9"/>
    <w:rsid w:val="72291390"/>
    <w:rsid w:val="73054831"/>
    <w:rsid w:val="743121E8"/>
    <w:rsid w:val="74342FE0"/>
    <w:rsid w:val="7491F1C0"/>
    <w:rsid w:val="74ACF31F"/>
    <w:rsid w:val="752EA60F"/>
    <w:rsid w:val="75B7001D"/>
    <w:rsid w:val="7642E616"/>
    <w:rsid w:val="765350A5"/>
    <w:rsid w:val="76D4FE0B"/>
    <w:rsid w:val="76EC0BA6"/>
    <w:rsid w:val="772BA200"/>
    <w:rsid w:val="77A19B08"/>
    <w:rsid w:val="77D0CDC8"/>
    <w:rsid w:val="791D5936"/>
    <w:rsid w:val="7945D919"/>
    <w:rsid w:val="79505655"/>
    <w:rsid w:val="798EC0FE"/>
    <w:rsid w:val="798F3EB7"/>
    <w:rsid w:val="7A0D67D8"/>
    <w:rsid w:val="7A1AFD18"/>
    <w:rsid w:val="7A313A21"/>
    <w:rsid w:val="7B27395E"/>
    <w:rsid w:val="7BCD4D11"/>
    <w:rsid w:val="7C1F6C3C"/>
    <w:rsid w:val="7CD95B8E"/>
    <w:rsid w:val="7D1536A0"/>
    <w:rsid w:val="7DF0CA59"/>
    <w:rsid w:val="7E2646EB"/>
    <w:rsid w:val="7E398590"/>
    <w:rsid w:val="7EB5ACBC"/>
    <w:rsid w:val="7EEE6E3B"/>
    <w:rsid w:val="7F44BA06"/>
    <w:rsid w:val="7F604A98"/>
    <w:rsid w:val="7F8540D2"/>
    <w:rsid w:val="7F9684CD"/>
    <w:rsid w:val="7F9D6832"/>
    <w:rsid w:val="7FCCC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98748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6709F1"/>
  </w:style>
  <w:style w:type="paragraph" w:styleId="Heading1">
    <w:name w:val="heading 1"/>
    <w:basedOn w:val="Normal"/>
    <w:next w:val="Normal"/>
    <w:link w:val="Heading1Char"/>
    <w:qFormat/>
    <w:rsid w:val="00874FE7"/>
    <w:pPr>
      <w:jc w:val="center"/>
      <w:outlineLvl w:val="0"/>
    </w:pPr>
    <w:rPr>
      <w:rFonts w:asciiTheme="majorHAnsi" w:hAnsiTheme="majorHAnsi"/>
      <w:b/>
      <w:color w:val="476166" w:themeColor="accent1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1"/>
    <w:qFormat/>
    <w:rsid w:val="00874FE7"/>
    <w:pPr>
      <w:jc w:val="center"/>
      <w:outlineLvl w:val="1"/>
    </w:pPr>
    <w:rPr>
      <w:b/>
      <w:sz w:val="48"/>
      <w:szCs w:val="48"/>
    </w:rPr>
  </w:style>
  <w:style w:type="paragraph" w:styleId="Heading3">
    <w:name w:val="heading 3"/>
    <w:basedOn w:val="Heading2"/>
    <w:next w:val="Normal"/>
    <w:link w:val="Heading3Char"/>
    <w:uiPriority w:val="2"/>
    <w:qFormat/>
    <w:rsid w:val="00874FE7"/>
    <w:pPr>
      <w:spacing w:after="240"/>
      <w:outlineLvl w:val="2"/>
    </w:pPr>
    <w:rPr>
      <w:b w:val="0"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3"/>
    <w:qFormat/>
    <w:rsid w:val="00874FE7"/>
    <w:pPr>
      <w:jc w:val="center"/>
      <w:outlineLvl w:val="3"/>
    </w:pPr>
    <w:rPr>
      <w:rFonts w:asciiTheme="majorHAnsi" w:hAnsiTheme="majorHAnsi"/>
      <w:b/>
      <w:color w:val="476166" w:themeColor="accent1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4"/>
    <w:qFormat/>
    <w:rsid w:val="00874FE7"/>
    <w:pPr>
      <w:spacing w:before="240"/>
      <w:outlineLvl w:val="4"/>
    </w:pPr>
    <w:rPr>
      <w:rFonts w:asciiTheme="majorHAnsi" w:hAnsiTheme="majorHAnsi"/>
      <w:b/>
      <w:color w:val="476166" w:themeColor="accen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aphicAnchor">
    <w:name w:val="Graphic Anchor"/>
    <w:basedOn w:val="Normal"/>
    <w:uiPriority w:val="8"/>
    <w:qFormat/>
    <w:rsid w:val="00DF198B"/>
    <w:rPr>
      <w:sz w:val="10"/>
    </w:rPr>
  </w:style>
  <w:style w:type="paragraph" w:styleId="BalloonText">
    <w:name w:val="Balloon Text"/>
    <w:basedOn w:val="Normal"/>
    <w:link w:val="BalloonTextChar"/>
    <w:uiPriority w:val="99"/>
    <w:semiHidden/>
    <w:rsid w:val="00DF198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FE7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DF19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874FE7"/>
    <w:rPr>
      <w:rFonts w:asciiTheme="majorHAnsi" w:hAnsiTheme="majorHAnsi"/>
      <w:b/>
      <w:color w:val="476166" w:themeColor="accent1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1"/>
    <w:rsid w:val="00874FE7"/>
    <w:rPr>
      <w:b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2"/>
    <w:rsid w:val="00874FE7"/>
    <w:rPr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3"/>
    <w:rsid w:val="00874FE7"/>
    <w:rPr>
      <w:rFonts w:asciiTheme="majorHAnsi" w:hAnsiTheme="majorHAnsi"/>
      <w:b/>
      <w:color w:val="476166" w:themeColor="accent1"/>
      <w:sz w:val="28"/>
      <w:szCs w:val="28"/>
    </w:rPr>
  </w:style>
  <w:style w:type="paragraph" w:customStyle="1" w:styleId="Text">
    <w:name w:val="Text"/>
    <w:basedOn w:val="Normal"/>
    <w:uiPriority w:val="5"/>
    <w:qFormat/>
    <w:rsid w:val="00874FE7"/>
    <w:rPr>
      <w:sz w:val="28"/>
      <w:szCs w:val="28"/>
    </w:rPr>
  </w:style>
  <w:style w:type="paragraph" w:styleId="Header">
    <w:name w:val="header"/>
    <w:basedOn w:val="Footer"/>
    <w:link w:val="HeaderChar"/>
    <w:uiPriority w:val="99"/>
    <w:semiHidden/>
    <w:rsid w:val="00E74B29"/>
    <w:rPr>
      <w:rFonts w:ascii="Georgia" w:hAnsi="Georgia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74FE7"/>
    <w:rPr>
      <w:rFonts w:ascii="Georgia" w:hAnsi="Georgia"/>
    </w:rPr>
  </w:style>
  <w:style w:type="paragraph" w:styleId="Footer">
    <w:name w:val="footer"/>
    <w:basedOn w:val="Normal"/>
    <w:link w:val="FooterChar"/>
    <w:uiPriority w:val="99"/>
    <w:rsid w:val="006709F1"/>
    <w:pPr>
      <w:tabs>
        <w:tab w:val="center" w:pos="4680"/>
        <w:tab w:val="right" w:pos="9360"/>
      </w:tabs>
    </w:pPr>
    <w:rPr>
      <w:rFonts w:asciiTheme="majorHAnsi" w:hAnsiTheme="majorHAnsi"/>
      <w:b/>
      <w:color w:val="476166" w:themeColor="accent1"/>
    </w:rPr>
  </w:style>
  <w:style w:type="character" w:customStyle="1" w:styleId="FooterChar">
    <w:name w:val="Footer Char"/>
    <w:basedOn w:val="DefaultParagraphFont"/>
    <w:link w:val="Footer"/>
    <w:uiPriority w:val="99"/>
    <w:rsid w:val="006709F1"/>
    <w:rPr>
      <w:rFonts w:asciiTheme="majorHAnsi" w:hAnsiTheme="majorHAnsi"/>
      <w:b/>
      <w:color w:val="476166" w:themeColor="accent1"/>
    </w:rPr>
  </w:style>
  <w:style w:type="character" w:styleId="PageNumber">
    <w:name w:val="page number"/>
    <w:basedOn w:val="DefaultParagraphFont"/>
    <w:uiPriority w:val="99"/>
    <w:semiHidden/>
    <w:rsid w:val="00E74B29"/>
  </w:style>
  <w:style w:type="character" w:customStyle="1" w:styleId="Heading5Char">
    <w:name w:val="Heading 5 Char"/>
    <w:basedOn w:val="DefaultParagraphFont"/>
    <w:link w:val="Heading5"/>
    <w:uiPriority w:val="4"/>
    <w:rsid w:val="00874FE7"/>
    <w:rPr>
      <w:rFonts w:asciiTheme="majorHAnsi" w:hAnsiTheme="majorHAnsi"/>
      <w:b/>
      <w:color w:val="476166" w:themeColor="accent1"/>
      <w:sz w:val="28"/>
      <w:szCs w:val="28"/>
    </w:rPr>
  </w:style>
  <w:style w:type="paragraph" w:styleId="Quote">
    <w:name w:val="Quote"/>
    <w:basedOn w:val="Normal"/>
    <w:next w:val="Normal"/>
    <w:link w:val="QuoteChar"/>
    <w:uiPriority w:val="6"/>
    <w:qFormat/>
    <w:rsid w:val="00874FE7"/>
    <w:rPr>
      <w:color w:val="476166" w:themeColor="accent1"/>
      <w:sz w:val="96"/>
      <w:szCs w:val="96"/>
    </w:rPr>
  </w:style>
  <w:style w:type="character" w:customStyle="1" w:styleId="QuoteChar">
    <w:name w:val="Quote Char"/>
    <w:basedOn w:val="DefaultParagraphFont"/>
    <w:link w:val="Quote"/>
    <w:uiPriority w:val="6"/>
    <w:rsid w:val="00874FE7"/>
    <w:rPr>
      <w:color w:val="476166" w:themeColor="accent1"/>
      <w:sz w:val="96"/>
      <w:szCs w:val="96"/>
    </w:rPr>
  </w:style>
  <w:style w:type="character" w:styleId="PlaceholderText">
    <w:name w:val="Placeholder Text"/>
    <w:basedOn w:val="DefaultParagraphFont"/>
    <w:uiPriority w:val="99"/>
    <w:semiHidden/>
    <w:rsid w:val="00874FE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-chenwe\AppData\Roaming\Microsoft\Templates\Modern%20student%20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2B2A53A10FA4D26B289322B4DCDE4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C3E47D-6F35-40CC-B24A-6BA1601B39D2}"/>
      </w:docPartPr>
      <w:docPartBody>
        <w:p w:rsidR="002F77BE" w:rsidRDefault="00B87FE7">
          <w:pPr/>
          <w:r w:rsidRPr="00DF198B">
            <w:t>—</w:t>
          </w:r>
        </w:p>
      </w:docPartBody>
    </w:docPart>
    <w:docPart>
      <w:docPartPr>
        <w:name w:val="FF4667DB43124D75B3B538115B329D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25F407-5BEA-44DE-92EC-6DB23FD73E2B}"/>
      </w:docPartPr>
      <w:docPartBody>
        <w:p w:rsidR="002F77BE" w:rsidRDefault="00B87FE7">
          <w:pPr/>
          <w:r w:rsidRPr="00DF198B">
            <w:t>—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7BE"/>
    <w:rsid w:val="002F77BE"/>
    <w:rsid w:val="00452E35"/>
    <w:rsid w:val="00517DDB"/>
    <w:rsid w:val="005F0159"/>
    <w:rsid w:val="00B87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B2A53A10FA4D26B289322B4DCDE4D3">
    <w:name w:val="C2B2A53A10FA4D26B289322B4DCDE4D3"/>
  </w:style>
  <w:style w:type="paragraph" w:customStyle="1" w:styleId="FF4667DB43124D75B3B538115B329D3F">
    <w:name w:val="FF4667DB43124D75B3B538115B329D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SR">
  <a:themeElements>
    <a:clrScheme name="Student Report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476166"/>
      </a:accent1>
      <a:accent2>
        <a:srgbClr val="2B3890"/>
      </a:accent2>
      <a:accent3>
        <a:srgbClr val="1C75BC"/>
      </a:accent3>
      <a:accent4>
        <a:srgbClr val="27AAE1"/>
      </a:accent4>
      <a:accent5>
        <a:srgbClr val="EBF1F7"/>
      </a:accent5>
      <a:accent6>
        <a:srgbClr val="00AEEF"/>
      </a:accent6>
      <a:hlink>
        <a:srgbClr val="0000FF"/>
      </a:hlink>
      <a:folHlink>
        <a:srgbClr val="FF00FF"/>
      </a:folHlink>
    </a:clrScheme>
    <a:fontScheme name="Custom 14">
      <a:majorFont>
        <a:latin typeface="Century Gothic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MSR" id="{54319084-637E-F54A-9FE0-A3AC8BF3D5C6}" vid="{83C68410-8BE2-F14B-9BB7-E4AFB045C04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5D670B6-EC8C-4A16-AA74-472978BEF74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0D3411A-7586-4E92-AE2C-577E571916D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B5AA84DA-4874-4497-B587-599D84E265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student report.dotx</Template>
  <TotalTime>0</TotalTime>
  <Pages>32</Pages>
  <Words>7191</Words>
  <Characters>40991</Characters>
  <Application>Microsoft Office Word</Application>
  <DocSecurity>0</DocSecurity>
  <Lines>341</Lines>
  <Paragraphs>96</Paragraphs>
  <ScaleCrop>false</ScaleCrop>
  <Company/>
  <LinksUpToDate>false</LinksUpToDate>
  <CharactersWithSpaces>48086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4</cp:revision>
  <dcterms:created xsi:type="dcterms:W3CDTF">2021-09-13T17:03:00Z</dcterms:created>
  <dcterms:modified xsi:type="dcterms:W3CDTF">2022-06-16T18:30:00Z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