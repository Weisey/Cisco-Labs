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EB39" w14:textId="69F9A357" w:rsidR="00952F7D" w:rsidRPr="00176379" w:rsidRDefault="00BD2A5A" w:rsidP="008552CB">
      <w:pPr>
        <w:pStyle w:val="GraphicAnchor"/>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00DF198B" w:rsidRPr="00176379" w14:paraId="7B2771C1" w14:textId="77777777" w:rsidTr="557C454C">
        <w:trPr>
          <w:trHeight w:val="1083"/>
        </w:trPr>
        <w:tc>
          <w:tcPr>
            <w:tcW w:w="10790" w:type="dxa"/>
            <w:gridSpan w:val="9"/>
          </w:tcPr>
          <w:p w14:paraId="619DBB4D" w14:textId="77777777" w:rsidR="00DF198B" w:rsidRPr="00176379" w:rsidRDefault="00DF198B" w:rsidP="008552CB"/>
        </w:tc>
      </w:tr>
      <w:tr w:rsidR="00DF198B" w:rsidRPr="00176379" w14:paraId="5F8277CB" w14:textId="77777777" w:rsidTr="557C454C">
        <w:trPr>
          <w:trHeight w:val="1068"/>
        </w:trPr>
        <w:tc>
          <w:tcPr>
            <w:tcW w:w="1198" w:type="dxa"/>
            <w:gridSpan w:val="2"/>
            <w:tcBorders>
              <w:right w:val="single" w:sz="18" w:space="0" w:color="476166" w:themeColor="accent1"/>
            </w:tcBorders>
          </w:tcPr>
          <w:p w14:paraId="3343F1D3" w14:textId="77777777" w:rsidR="00DF198B" w:rsidRPr="00176379" w:rsidRDefault="00DF198B" w:rsidP="008552CB"/>
        </w:tc>
        <w:tc>
          <w:tcPr>
            <w:tcW w:w="8393"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50A0F71B" w14:textId="1A29C4A5" w:rsidR="00DF198B" w:rsidRPr="00176379" w:rsidRDefault="666D97B2" w:rsidP="5A9A8198">
            <w:pPr>
              <w:pStyle w:val="Heading1"/>
              <w:rPr>
                <w:rFonts w:asciiTheme="minorHAnsi" w:hAnsiTheme="minorHAnsi"/>
                <w:sz w:val="72"/>
                <w:szCs w:val="72"/>
              </w:rPr>
            </w:pPr>
            <w:r w:rsidRPr="557C454C">
              <w:rPr>
                <w:rFonts w:asciiTheme="minorHAnsi" w:hAnsiTheme="minorHAnsi"/>
                <w:color w:val="auto"/>
                <w:sz w:val="72"/>
                <w:szCs w:val="72"/>
              </w:rPr>
              <w:t xml:space="preserve"> </w:t>
            </w:r>
            <w:r w:rsidR="4243EAC0" w:rsidRPr="557C454C">
              <w:rPr>
                <w:rFonts w:asciiTheme="minorHAnsi" w:hAnsiTheme="minorHAnsi"/>
                <w:color w:val="auto"/>
                <w:sz w:val="72"/>
                <w:szCs w:val="72"/>
              </w:rPr>
              <w:t xml:space="preserve">Multi Area </w:t>
            </w:r>
            <w:r w:rsidRPr="557C454C">
              <w:rPr>
                <w:rFonts w:asciiTheme="minorHAnsi" w:hAnsiTheme="minorHAnsi"/>
                <w:color w:val="auto"/>
                <w:sz w:val="72"/>
                <w:szCs w:val="72"/>
              </w:rPr>
              <w:t>OSPF</w:t>
            </w:r>
          </w:p>
        </w:tc>
        <w:tc>
          <w:tcPr>
            <w:tcW w:w="1199" w:type="dxa"/>
            <w:gridSpan w:val="2"/>
            <w:tcBorders>
              <w:left w:val="single" w:sz="18" w:space="0" w:color="476166" w:themeColor="accent1"/>
            </w:tcBorders>
          </w:tcPr>
          <w:p w14:paraId="4A349D47" w14:textId="77777777" w:rsidR="00DF198B" w:rsidRPr="00176379" w:rsidRDefault="00DF198B" w:rsidP="008552CB"/>
        </w:tc>
      </w:tr>
      <w:tr w:rsidR="00DF198B" w:rsidRPr="00176379" w14:paraId="52E8D3E5" w14:textId="77777777" w:rsidTr="557C454C">
        <w:trPr>
          <w:trHeight w:val="1837"/>
        </w:trPr>
        <w:tc>
          <w:tcPr>
            <w:tcW w:w="1170" w:type="dxa"/>
          </w:tcPr>
          <w:p w14:paraId="2B3AA022" w14:textId="3A62B426" w:rsidR="00DF198B" w:rsidRPr="00176379" w:rsidRDefault="00DF198B" w:rsidP="008552CB"/>
        </w:tc>
        <w:tc>
          <w:tcPr>
            <w:tcW w:w="8460" w:type="dxa"/>
            <w:gridSpan w:val="7"/>
          </w:tcPr>
          <w:p w14:paraId="031DF5B9" w14:textId="0E807912" w:rsidR="00DF198B" w:rsidRPr="00176379" w:rsidRDefault="00DF198B" w:rsidP="008552CB"/>
        </w:tc>
        <w:tc>
          <w:tcPr>
            <w:tcW w:w="1160" w:type="dxa"/>
          </w:tcPr>
          <w:p w14:paraId="2F68649E" w14:textId="77777777" w:rsidR="00DF198B" w:rsidRPr="00176379" w:rsidRDefault="00DF198B" w:rsidP="008552CB"/>
        </w:tc>
      </w:tr>
      <w:tr w:rsidR="00DF198B" w:rsidRPr="00176379" w14:paraId="29B69297" w14:textId="77777777" w:rsidTr="557C454C">
        <w:trPr>
          <w:trHeight w:val="929"/>
        </w:trPr>
        <w:tc>
          <w:tcPr>
            <w:tcW w:w="2397" w:type="dxa"/>
            <w:gridSpan w:val="4"/>
          </w:tcPr>
          <w:p w14:paraId="4915E882" w14:textId="77777777" w:rsidR="00DF198B" w:rsidRPr="00176379" w:rsidRDefault="00DF198B" w:rsidP="008552CB"/>
        </w:tc>
        <w:tc>
          <w:tcPr>
            <w:tcW w:w="5995" w:type="dxa"/>
            <w:shd w:val="clear" w:color="auto" w:fill="FFFFFF" w:themeFill="background1"/>
          </w:tcPr>
          <w:p w14:paraId="6885A7C7" w14:textId="7DED13A4" w:rsidR="00DF198B" w:rsidRPr="00176379" w:rsidRDefault="00DF198B" w:rsidP="008552CB">
            <w:pPr>
              <w:jc w:val="center"/>
              <w:rPr>
                <w:sz w:val="48"/>
                <w:szCs w:val="48"/>
              </w:rPr>
            </w:pPr>
          </w:p>
        </w:tc>
        <w:tc>
          <w:tcPr>
            <w:tcW w:w="2398" w:type="dxa"/>
            <w:gridSpan w:val="4"/>
          </w:tcPr>
          <w:p w14:paraId="6A82745A" w14:textId="77777777" w:rsidR="00DF198B" w:rsidRPr="00176379" w:rsidRDefault="00DF198B" w:rsidP="008552CB"/>
        </w:tc>
      </w:tr>
      <w:tr w:rsidR="00DF198B" w:rsidRPr="00176379" w14:paraId="56E984FE" w14:textId="77777777" w:rsidTr="557C454C">
        <w:trPr>
          <w:trHeight w:val="1460"/>
        </w:trPr>
        <w:tc>
          <w:tcPr>
            <w:tcW w:w="2397" w:type="dxa"/>
            <w:gridSpan w:val="4"/>
          </w:tcPr>
          <w:p w14:paraId="5C2261ED" w14:textId="77777777" w:rsidR="00DF198B" w:rsidRPr="00176379" w:rsidRDefault="00DF198B" w:rsidP="008552CB"/>
        </w:tc>
        <w:tc>
          <w:tcPr>
            <w:tcW w:w="5995" w:type="dxa"/>
            <w:shd w:val="clear" w:color="auto" w:fill="FFFFFF" w:themeFill="background1"/>
          </w:tcPr>
          <w:p w14:paraId="2E13AE58" w14:textId="75A2938A" w:rsidR="00DF198B" w:rsidRPr="00176379" w:rsidRDefault="00176379" w:rsidP="008552CB">
            <w:pPr>
              <w:pStyle w:val="Heading2"/>
            </w:pPr>
            <w:r w:rsidRPr="00176379">
              <w:t>Weizhen Chen</w:t>
            </w:r>
          </w:p>
        </w:tc>
        <w:tc>
          <w:tcPr>
            <w:tcW w:w="2398" w:type="dxa"/>
            <w:gridSpan w:val="4"/>
          </w:tcPr>
          <w:p w14:paraId="4414395D" w14:textId="77777777" w:rsidR="00DF198B" w:rsidRPr="00176379" w:rsidRDefault="00DF198B" w:rsidP="008552CB"/>
        </w:tc>
      </w:tr>
      <w:tr w:rsidR="00DF198B" w:rsidRPr="00176379" w14:paraId="322B0D36" w14:textId="77777777" w:rsidTr="557C454C">
        <w:trPr>
          <w:trHeight w:val="7176"/>
        </w:trPr>
        <w:tc>
          <w:tcPr>
            <w:tcW w:w="2397" w:type="dxa"/>
            <w:gridSpan w:val="4"/>
            <w:vAlign w:val="bottom"/>
          </w:tcPr>
          <w:p w14:paraId="579FE6CE" w14:textId="77777777" w:rsidR="00DF198B" w:rsidRPr="00176379" w:rsidRDefault="00DF198B" w:rsidP="008552CB">
            <w:pPr>
              <w:jc w:val="center"/>
            </w:pPr>
          </w:p>
        </w:tc>
        <w:tc>
          <w:tcPr>
            <w:tcW w:w="5995" w:type="dxa"/>
            <w:tcBorders>
              <w:bottom w:val="single" w:sz="18" w:space="0" w:color="476166" w:themeColor="accent1"/>
            </w:tcBorders>
            <w:shd w:val="clear" w:color="auto" w:fill="FFFFFF" w:themeFill="background1"/>
            <w:vAlign w:val="bottom"/>
          </w:tcPr>
          <w:p w14:paraId="69E055F5" w14:textId="77777777" w:rsidR="00874FE7" w:rsidRPr="00176379" w:rsidRDefault="00734EB3" w:rsidP="008552CB">
            <w:pPr>
              <w:pStyle w:val="Heading3"/>
            </w:pPr>
            <w:sdt>
              <w:sdtPr>
                <w:id w:val="-1516760087"/>
                <w:placeholder>
                  <w:docPart w:val="C2B2A53A10FA4D26B289322B4DCDE4D3"/>
                </w:placeholder>
                <w:temporary/>
                <w:showingPlcHdr/>
                <w15:appearance w15:val="hidden"/>
              </w:sdtPr>
              <w:sdtEndPr/>
              <w:sdtContent>
                <w:r w:rsidR="00874FE7" w:rsidRPr="00176379">
                  <w:t>—</w:t>
                </w:r>
              </w:sdtContent>
            </w:sdt>
          </w:p>
          <w:p w14:paraId="5E4E91B0" w14:textId="43A85B60" w:rsidR="00DF198B" w:rsidRPr="00176379" w:rsidRDefault="00176379" w:rsidP="008552CB">
            <w:pPr>
              <w:pStyle w:val="Heading3"/>
            </w:pPr>
            <w:r w:rsidRPr="00176379">
              <w:t>CCNP</w:t>
            </w:r>
          </w:p>
          <w:p w14:paraId="0737E62E" w14:textId="77777777" w:rsidR="00DF198B" w:rsidRPr="00176379" w:rsidRDefault="00734EB3" w:rsidP="008552CB">
            <w:pPr>
              <w:pStyle w:val="Heading3"/>
            </w:pPr>
            <w:sdt>
              <w:sdtPr>
                <w:id w:val="1492440299"/>
                <w:placeholder>
                  <w:docPart w:val="FF4667DB43124D75B3B538115B329D3F"/>
                </w:placeholder>
                <w:temporary/>
                <w:showingPlcHdr/>
                <w15:appearance w15:val="hidden"/>
              </w:sdtPr>
              <w:sdtEndPr/>
              <w:sdtContent>
                <w:r w:rsidR="00874FE7" w:rsidRPr="00176379">
                  <w:t>—</w:t>
                </w:r>
              </w:sdtContent>
            </w:sdt>
          </w:p>
          <w:p w14:paraId="665DA5A2" w14:textId="77777777" w:rsidR="00176379" w:rsidRPr="00176379" w:rsidRDefault="00176379" w:rsidP="008552CB">
            <w:pPr>
              <w:pStyle w:val="Heading3"/>
            </w:pPr>
            <w:r w:rsidRPr="00176379">
              <w:t xml:space="preserve">Jeffery Mason &amp; </w:t>
            </w:r>
          </w:p>
          <w:p w14:paraId="06863301" w14:textId="07767470" w:rsidR="00DF198B" w:rsidRPr="00176379" w:rsidRDefault="00176379" w:rsidP="008552CB">
            <w:pPr>
              <w:pStyle w:val="Heading3"/>
            </w:pPr>
            <w:r w:rsidRPr="00176379">
              <w:t xml:space="preserve">Michael Hansen </w:t>
            </w:r>
          </w:p>
          <w:p w14:paraId="655F5AFE" w14:textId="77777777" w:rsidR="00DF198B" w:rsidRPr="00176379" w:rsidRDefault="00DF198B" w:rsidP="008552CB"/>
        </w:tc>
        <w:tc>
          <w:tcPr>
            <w:tcW w:w="2398" w:type="dxa"/>
            <w:gridSpan w:val="4"/>
            <w:vAlign w:val="bottom"/>
          </w:tcPr>
          <w:p w14:paraId="1632B3DE" w14:textId="716E73F7" w:rsidR="00DF198B" w:rsidRPr="00176379" w:rsidRDefault="00DF198B" w:rsidP="008552CB">
            <w:pPr>
              <w:jc w:val="center"/>
            </w:pPr>
          </w:p>
        </w:tc>
      </w:tr>
      <w:tr w:rsidR="00DF198B" w:rsidRPr="00176379" w14:paraId="3432A132" w14:textId="77777777" w:rsidTr="557C454C">
        <w:tc>
          <w:tcPr>
            <w:tcW w:w="2340" w:type="dxa"/>
            <w:gridSpan w:val="3"/>
          </w:tcPr>
          <w:p w14:paraId="38A6A7FC" w14:textId="77777777" w:rsidR="00DF198B" w:rsidRPr="00176379" w:rsidRDefault="00DF198B" w:rsidP="008552CB"/>
        </w:tc>
        <w:tc>
          <w:tcPr>
            <w:tcW w:w="6120" w:type="dxa"/>
            <w:gridSpan w:val="3"/>
          </w:tcPr>
          <w:p w14:paraId="6C874071" w14:textId="77777777" w:rsidR="00DF198B" w:rsidRPr="00176379" w:rsidRDefault="00DF198B" w:rsidP="008552CB"/>
        </w:tc>
        <w:tc>
          <w:tcPr>
            <w:tcW w:w="2330" w:type="dxa"/>
            <w:gridSpan w:val="3"/>
          </w:tcPr>
          <w:p w14:paraId="1BC01D59" w14:textId="77777777" w:rsidR="00DF198B" w:rsidRPr="00176379" w:rsidRDefault="00DF198B" w:rsidP="008552CB"/>
        </w:tc>
      </w:tr>
    </w:tbl>
    <w:p w14:paraId="155EC80B" w14:textId="77777777" w:rsidR="00DF198B" w:rsidRPr="00176379" w:rsidRDefault="00DF198B" w:rsidP="008552CB"/>
    <w:p w14:paraId="702D0F68" w14:textId="77777777" w:rsidR="00DF198B" w:rsidRPr="00176379" w:rsidRDefault="00DF198B" w:rsidP="008552CB">
      <w:pPr>
        <w:pStyle w:val="GraphicAnchor"/>
      </w:pPr>
    </w:p>
    <w:p w14:paraId="0F10C9F4" w14:textId="63CA663E" w:rsidR="09E7B12A" w:rsidRDefault="09E7B12A" w:rsidP="008552CB">
      <w:pPr>
        <w:pStyle w:val="GraphicAnchor"/>
        <w:rPr>
          <w:sz w:val="20"/>
          <w:szCs w:val="20"/>
        </w:rPr>
      </w:pPr>
    </w:p>
    <w:p w14:paraId="6BC8950E" w14:textId="652BDF56" w:rsidR="00BB117E" w:rsidRPr="009500BA" w:rsidRDefault="63B3AFC1" w:rsidP="009500BA">
      <w:pPr>
        <w:spacing w:after="160"/>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Purpose</w:t>
      </w:r>
    </w:p>
    <w:p w14:paraId="7ECD015F" w14:textId="2CA35E7B" w:rsidR="48F4ACB2" w:rsidRDefault="528D7C85" w:rsidP="557C454C">
      <w:pPr>
        <w:spacing w:after="160" w:line="259" w:lineRule="auto"/>
        <w:ind w:firstLine="720"/>
        <w:rPr>
          <w:rFonts w:ascii="Georgia" w:eastAsia="Georgia" w:hAnsi="Georgia" w:cs="Georgia"/>
        </w:rPr>
      </w:pPr>
      <w:r w:rsidRPr="557C454C">
        <w:rPr>
          <w:rFonts w:ascii="Georgia" w:eastAsia="Georgia" w:hAnsi="Georgia" w:cs="Georgia"/>
          <w:color w:val="000000" w:themeColor="text1"/>
        </w:rPr>
        <w:t>The objective of the lab was to use 5 routers to configure a multi-area OSPF system with three routers in one area and two routers in a second router. The routers also require ipv4 and ipv6 with full dual stack on the multi OSPF network. Finally, we need to make one tweak to the OSPF system.</w:t>
      </w:r>
    </w:p>
    <w:p w14:paraId="49990EBD" w14:textId="43AD0CD6" w:rsidR="557C454C" w:rsidRDefault="557C454C" w:rsidP="557C454C">
      <w:pPr>
        <w:spacing w:after="160" w:line="259" w:lineRule="auto"/>
        <w:ind w:firstLine="720"/>
        <w:rPr>
          <w:rFonts w:ascii="Georgia" w:eastAsia="Georgia" w:hAnsi="Georgia" w:cs="Georgia"/>
          <w:color w:val="000000" w:themeColor="text1"/>
        </w:rPr>
      </w:pPr>
    </w:p>
    <w:p w14:paraId="2047909C" w14:textId="043904AD" w:rsidR="09E7B12A" w:rsidRPr="009500BA" w:rsidRDefault="63B3AFC1" w:rsidP="009500BA">
      <w:pPr>
        <w:spacing w:after="160"/>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Background information</w:t>
      </w:r>
    </w:p>
    <w:p w14:paraId="53A52807" w14:textId="3D4E7320" w:rsidR="00626DAF" w:rsidRPr="009500BA" w:rsidRDefault="6FFC3FEC" w:rsidP="557C454C">
      <w:pPr>
        <w:spacing w:after="160" w:line="259" w:lineRule="auto"/>
        <w:ind w:firstLine="720"/>
        <w:rPr>
          <w:rFonts w:ascii="Georgia" w:eastAsia="Georgia" w:hAnsi="Georgia" w:cs="Georgia"/>
          <w:color w:val="000000" w:themeColor="text1"/>
          <w:sz w:val="36"/>
          <w:szCs w:val="36"/>
        </w:rPr>
      </w:pPr>
      <w:r w:rsidRPr="557C454C">
        <w:rPr>
          <w:rFonts w:ascii="Georgia" w:eastAsia="Georgia" w:hAnsi="Georgia" w:cs="Georgia"/>
          <w:color w:val="000000" w:themeColor="text1"/>
        </w:rPr>
        <w:t>OSPF is an open-standard, classless routing protocol. It uses SPF (Dijkstra’s Shortest Path First) algorithm to determine the best path to each network. OSPF first needs to have a database for the structure of the network; this is called link-state routing protocol. With the learned information the Link state routing protocols would make an informed routing decision. OSPF routers exchange Hellos with each neighbor to learn the Router ID (RID) and cost of their neighbors.  the information of the Neighbors is kept in adjacency database. The router then constructs the appropriate Link State Advertisements (LSA), which includes the Router IDs and cost of each neighbor that is shared among the routing domains. Each router would run the SPF (Dijkstra’s Shortest Path First) algorithm to determine the best end-to-end path to each network. It then submits these paths for inclusion in the routing able or forwarding database. Multi-area OSPF is better than OSPF because multiple areas would have a smaller routing table than one huge area and it also has fewer routing table entries as network addresses can be summarized between areas. Multi-area also has the benefit of reduced link-state update overhead and reduced frequency of SPF calculations.</w:t>
      </w:r>
    </w:p>
    <w:p w14:paraId="7A17F3FD" w14:textId="461EB67F" w:rsidR="00626DAF" w:rsidRPr="009500BA" w:rsidRDefault="00626DAF" w:rsidP="557C454C">
      <w:pPr>
        <w:spacing w:after="160" w:line="259" w:lineRule="auto"/>
        <w:ind w:firstLine="720"/>
        <w:rPr>
          <w:rFonts w:ascii="Georgia" w:eastAsia="Georgia" w:hAnsi="Georgia" w:cs="Georgia"/>
          <w:color w:val="000000" w:themeColor="text1"/>
        </w:rPr>
      </w:pPr>
    </w:p>
    <w:p w14:paraId="695950C8" w14:textId="6103B435" w:rsidR="00626DAF" w:rsidRPr="009500BA" w:rsidRDefault="63B3AFC1" w:rsidP="557C454C">
      <w:pPr>
        <w:spacing w:after="160" w:line="259" w:lineRule="auto"/>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Lab summary</w:t>
      </w:r>
    </w:p>
    <w:p w14:paraId="2D3D419E" w14:textId="0C32D445" w:rsidR="00127A3B" w:rsidRDefault="25AE566C" w:rsidP="557C454C">
      <w:pPr>
        <w:spacing w:after="160" w:line="259" w:lineRule="auto"/>
        <w:ind w:firstLine="720"/>
      </w:pPr>
      <w:r w:rsidRPr="557C454C">
        <w:rPr>
          <w:rFonts w:ascii="Georgia" w:eastAsia="Georgia" w:hAnsi="Georgia" w:cs="Georgia"/>
          <w:color w:val="000000" w:themeColor="text1"/>
        </w:rPr>
        <w:t>Before I started to configure the lab equipment, I first opened a notepad to create a topology with the OSPF configuration for the routers. My tweak to the OSPF was to create three areas and to accomplish this is used 6 routers instead of the required 5. We created three subnet masks with the correct IP address of the three areas for the router interfaces and networks. Next, we connected the 6 routers with a copper cross-over cable through the gigabit ethernet and connected the routers to the computer with the console cable. In the configuration we would first enter user exec mode through the enable command and then enter global configuration mode through the config terminal command. In the global configuration mode, we would give the correct Ipv4 and Ipv6 address according to the topology for the gigabit ethernet interfaces that I created. After that We then applied a separate set of Ip addresses for the loopback on each of the 6 routers according to their OSPF area. Finally, we would then enter OSPFv2 router config mode with the router ospf command with the process-id of 1 as the first area,2 as the second area and 3 as the third area. When in OSPFv2 mode we would use the network command with the Ip address of all the interfaces and loopback along with the wildcard mask and area id according to the area the routers in to notify the other IP addresses of the interfaces directly connected to the router in OSPF. To configure OSPF v3 we needed to use the router ospfv3 with the process id to enter</w:t>
      </w:r>
      <w:r w:rsidRPr="557C454C">
        <w:rPr>
          <w:rFonts w:ascii="Georgia" w:eastAsia="Georgia" w:hAnsi="Georgia" w:cs="Georgia"/>
        </w:rPr>
        <w:t xml:space="preserve"> router configuration mode for the IPv4 or IPv6 address family. Next, we would enter router id to use the fixed router Id and designate the interface with the correct Ipv6 process id and area. </w:t>
      </w:r>
      <w:r w:rsidRPr="557C454C">
        <w:rPr>
          <w:rFonts w:ascii="Georgia" w:eastAsia="Georgia" w:hAnsi="Georgia" w:cs="Georgia"/>
          <w:color w:val="000000" w:themeColor="text1"/>
        </w:rPr>
        <w:t xml:space="preserve">To show that OSPFv2 was working we used the show run command to show </w:t>
      </w:r>
      <w:r w:rsidRPr="557C454C">
        <w:rPr>
          <w:rFonts w:ascii="Georgia" w:eastAsia="Georgia" w:hAnsi="Georgia" w:cs="Georgia"/>
          <w:color w:val="000000" w:themeColor="text1"/>
        </w:rPr>
        <w:lastRenderedPageBreak/>
        <w:t xml:space="preserve">the configuration we did, used the show Ip ospf neighbor command to show the connected routers that use OSPF, show Ip ospf to show the ospf routing processes, show Ip ospf interface to display interface information, show Ip ospf border-routers to display internal OSPF routing entries and finally an ip route. To elaborate that Ip OSPFv3 was working, we needed to show ospf command for ipv6 to show the OSPF routing processes for OSPFv3, show ipv6 ospf interface command to display interface information for OSPFv3, and finally an ipv6 route command. </w:t>
      </w:r>
      <w:r w:rsidRPr="557C454C">
        <w:rPr>
          <w:rFonts w:ascii="Georgia" w:eastAsia="Georgia" w:hAnsi="Georgia" w:cs="Georgia"/>
        </w:rPr>
        <w:t xml:space="preserve"> </w:t>
      </w:r>
    </w:p>
    <w:p w14:paraId="078B5240" w14:textId="193250E5" w:rsidR="557C454C" w:rsidRDefault="557C454C" w:rsidP="557C454C">
      <w:pPr>
        <w:spacing w:after="160" w:line="259" w:lineRule="auto"/>
        <w:ind w:firstLine="720"/>
        <w:rPr>
          <w:rFonts w:ascii="Georgia" w:eastAsia="Georgia" w:hAnsi="Georgia" w:cs="Georgia"/>
        </w:rPr>
      </w:pPr>
    </w:p>
    <w:p w14:paraId="5E5BB4C3" w14:textId="748F84D7" w:rsidR="007D33CB" w:rsidRPr="00BB117E" w:rsidRDefault="63B3AFC1" w:rsidP="00127A3B">
      <w:pPr>
        <w:spacing w:after="160"/>
        <w:jc w:val="center"/>
        <w:rPr>
          <w:rFonts w:ascii="Georgia" w:eastAsia="Georgia" w:hAnsi="Georgia" w:cs="Georgia"/>
          <w:color w:val="000000" w:themeColor="text1"/>
          <w:sz w:val="2"/>
          <w:szCs w:val="2"/>
        </w:rPr>
      </w:pPr>
      <w:r w:rsidRPr="557C454C">
        <w:rPr>
          <w:rFonts w:ascii="Georgia" w:eastAsia="Georgia" w:hAnsi="Georgia" w:cs="Georgia"/>
          <w:color w:val="000000" w:themeColor="text1"/>
          <w:sz w:val="36"/>
          <w:szCs w:val="36"/>
        </w:rPr>
        <w:t>Lab commands</w:t>
      </w:r>
    </w:p>
    <w:p w14:paraId="1330C0E5" w14:textId="724F00AC"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router ospf [</w:t>
      </w:r>
      <w:r w:rsidRPr="557C454C">
        <w:rPr>
          <w:rFonts w:ascii="Georgia" w:eastAsia="Georgia" w:hAnsi="Georgia" w:cs="Georgia"/>
          <w:b/>
          <w:bCs/>
          <w:i/>
          <w:iCs/>
          <w:color w:val="000000" w:themeColor="text1"/>
        </w:rPr>
        <w:t>process-id</w:t>
      </w:r>
      <w:r w:rsidRPr="557C454C">
        <w:rPr>
          <w:rFonts w:ascii="Georgia" w:eastAsia="Georgia" w:hAnsi="Georgia" w:cs="Georgia"/>
          <w:b/>
          <w:bCs/>
          <w:color w:val="000000" w:themeColor="text1"/>
        </w:rPr>
        <w:t>]</w:t>
      </w:r>
      <w:r w:rsidRPr="557C454C">
        <w:rPr>
          <w:rFonts w:ascii="Georgia" w:eastAsia="Georgia" w:hAnsi="Georgia" w:cs="Georgia"/>
          <w:color w:val="000000" w:themeColor="text1"/>
        </w:rPr>
        <w:t>: Allows router to enter OSPFv2 router config. mode, used for IPv4.</w:t>
      </w:r>
    </w:p>
    <w:p w14:paraId="05B949CB" w14:textId="78C5CD6B"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network [ip address] [</w:t>
      </w:r>
      <w:r w:rsidRPr="557C454C">
        <w:rPr>
          <w:rFonts w:ascii="Georgia" w:eastAsia="Georgia" w:hAnsi="Georgia" w:cs="Georgia"/>
          <w:b/>
          <w:bCs/>
          <w:i/>
          <w:iCs/>
          <w:color w:val="000000" w:themeColor="text1"/>
        </w:rPr>
        <w:t>wildcard mask</w:t>
      </w:r>
      <w:r w:rsidRPr="557C454C">
        <w:rPr>
          <w:rFonts w:ascii="Georgia" w:eastAsia="Georgia" w:hAnsi="Georgia" w:cs="Georgia"/>
          <w:b/>
          <w:bCs/>
          <w:color w:val="000000" w:themeColor="text1"/>
        </w:rPr>
        <w:t>] area [area-id]</w:t>
      </w:r>
      <w:r w:rsidRPr="557C454C">
        <w:rPr>
          <w:rFonts w:ascii="Georgia" w:eastAsia="Georgia" w:hAnsi="Georgia" w:cs="Georgia"/>
          <w:color w:val="000000" w:themeColor="text1"/>
        </w:rPr>
        <w:t>: Advertises the IP addresses of the interfaces directly connected to the router in OSPF.</w:t>
      </w:r>
    </w:p>
    <w:p w14:paraId="69C73E92" w14:textId="56D20291"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router ospfv3 [</w:t>
      </w:r>
      <w:r w:rsidRPr="557C454C">
        <w:rPr>
          <w:rFonts w:ascii="Georgia" w:eastAsia="Georgia" w:hAnsi="Georgia" w:cs="Georgia"/>
          <w:b/>
          <w:bCs/>
          <w:i/>
          <w:iCs/>
          <w:color w:val="000000" w:themeColor="text1"/>
        </w:rPr>
        <w:t>process-id</w:t>
      </w:r>
      <w:r w:rsidRPr="557C454C">
        <w:rPr>
          <w:rFonts w:ascii="Georgia" w:eastAsia="Georgia" w:hAnsi="Georgia" w:cs="Georgia"/>
          <w:b/>
          <w:bCs/>
          <w:color w:val="000000" w:themeColor="text1"/>
        </w:rPr>
        <w:t>]</w:t>
      </w:r>
      <w:r w:rsidRPr="557C454C">
        <w:rPr>
          <w:rFonts w:ascii="Georgia" w:eastAsia="Georgia" w:hAnsi="Georgia" w:cs="Georgia"/>
          <w:color w:val="000000" w:themeColor="text1"/>
        </w:rPr>
        <w:t>: Enters router configuration mode for the IPv4 or IPv6 address family.</w:t>
      </w:r>
    </w:p>
    <w:p w14:paraId="13D48708" w14:textId="37FFBA22"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router-id [</w:t>
      </w:r>
      <w:r w:rsidRPr="557C454C">
        <w:rPr>
          <w:rFonts w:ascii="Georgia" w:eastAsia="Georgia" w:hAnsi="Georgia" w:cs="Georgia"/>
          <w:b/>
          <w:bCs/>
          <w:i/>
          <w:iCs/>
          <w:color w:val="000000" w:themeColor="text1"/>
        </w:rPr>
        <w:t>router-id]</w:t>
      </w:r>
      <w:r w:rsidRPr="557C454C">
        <w:rPr>
          <w:rFonts w:ascii="Georgia" w:eastAsia="Georgia" w:hAnsi="Georgia" w:cs="Georgia"/>
          <w:i/>
          <w:iCs/>
          <w:color w:val="000000" w:themeColor="text1"/>
        </w:rPr>
        <w:t xml:space="preserve">: </w:t>
      </w:r>
      <w:r w:rsidRPr="557C454C">
        <w:rPr>
          <w:rFonts w:ascii="Georgia" w:eastAsia="Georgia" w:hAnsi="Georgia" w:cs="Georgia"/>
          <w:color w:val="000000" w:themeColor="text1"/>
        </w:rPr>
        <w:t>Enter this command to use a fixed router ID.</w:t>
      </w:r>
    </w:p>
    <w:p w14:paraId="4F3D6171" w14:textId="3B0902D9"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show ip ospf neighbor</w:t>
      </w:r>
      <w:r w:rsidRPr="557C454C">
        <w:rPr>
          <w:rFonts w:ascii="Georgia" w:eastAsia="Georgia" w:hAnsi="Georgia" w:cs="Georgia"/>
          <w:color w:val="000000" w:themeColor="text1"/>
        </w:rPr>
        <w:t>: Allows one to see the router’s neighbor(s) that use OSPF, used for IPv4.</w:t>
      </w:r>
    </w:p>
    <w:p w14:paraId="68254C4B" w14:textId="2163191C"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show ip ospf [</w:t>
      </w:r>
      <w:r w:rsidRPr="557C454C">
        <w:rPr>
          <w:rFonts w:ascii="Georgia" w:eastAsia="Georgia" w:hAnsi="Georgia" w:cs="Georgia"/>
          <w:b/>
          <w:bCs/>
          <w:i/>
          <w:iCs/>
          <w:color w:val="000000" w:themeColor="text1"/>
        </w:rPr>
        <w:t>process-id</w:t>
      </w:r>
      <w:r w:rsidRPr="557C454C">
        <w:rPr>
          <w:rFonts w:ascii="Georgia" w:eastAsia="Georgia" w:hAnsi="Georgia" w:cs="Georgia"/>
          <w:b/>
          <w:bCs/>
          <w:color w:val="000000" w:themeColor="text1"/>
        </w:rPr>
        <w:t>]</w:t>
      </w:r>
      <w:r w:rsidRPr="557C454C">
        <w:rPr>
          <w:rFonts w:ascii="Georgia" w:eastAsia="Georgia" w:hAnsi="Georgia" w:cs="Georgia"/>
          <w:color w:val="000000" w:themeColor="text1"/>
        </w:rPr>
        <w:t>: To display genral information about OSPF routing processes, use the show ip ospf command in user EXEC or privileged EXEC mode</w:t>
      </w:r>
    </w:p>
    <w:p w14:paraId="007E2F13" w14:textId="3CB2EF00"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show ip [</w:t>
      </w:r>
      <w:r w:rsidRPr="557C454C">
        <w:rPr>
          <w:rFonts w:ascii="Georgia" w:eastAsia="Georgia" w:hAnsi="Georgia" w:cs="Georgia"/>
          <w:b/>
          <w:bCs/>
          <w:i/>
          <w:iCs/>
          <w:color w:val="000000" w:themeColor="text1"/>
        </w:rPr>
        <w:t>ospf]</w:t>
      </w:r>
      <w:r w:rsidRPr="557C454C">
        <w:rPr>
          <w:rFonts w:ascii="Georgia" w:eastAsia="Georgia" w:hAnsi="Georgia" w:cs="Georgia"/>
          <w:b/>
          <w:bCs/>
          <w:color w:val="000000" w:themeColor="text1"/>
        </w:rPr>
        <w:t xml:space="preserve"> interface</w:t>
      </w:r>
      <w:r w:rsidRPr="557C454C">
        <w:rPr>
          <w:rFonts w:ascii="Georgia" w:eastAsia="Georgia" w:hAnsi="Georgia" w:cs="Georgia"/>
          <w:color w:val="000000" w:themeColor="text1"/>
        </w:rPr>
        <w:t>: To display interface information related to OSPF, use the show ip ospf interface command in user EXEC or privileged EXEC mode</w:t>
      </w:r>
    </w:p>
    <w:p w14:paraId="19B56EB9" w14:textId="0EFB46B7"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show ip ospf border-routers</w:t>
      </w:r>
      <w:r w:rsidRPr="557C454C">
        <w:rPr>
          <w:rFonts w:ascii="Georgia" w:eastAsia="Georgia" w:hAnsi="Georgia" w:cs="Georgia"/>
          <w:color w:val="000000" w:themeColor="text1"/>
        </w:rPr>
        <w:t>: To display the internal OSPF routing table entries to an ABR and ASBR, use the show ip ospf border-routers command in privileged EXEC mode.</w:t>
      </w:r>
    </w:p>
    <w:p w14:paraId="0EDAE7A9" w14:textId="4B3233CC" w:rsidR="1C22C1C1" w:rsidRDefault="1C22C1C1" w:rsidP="557C454C">
      <w:pPr>
        <w:spacing w:after="160" w:line="259" w:lineRule="auto"/>
        <w:rPr>
          <w:rFonts w:ascii="Georgia" w:eastAsia="Georgia" w:hAnsi="Georgia" w:cs="Georgia"/>
          <w:color w:val="000000" w:themeColor="text1"/>
        </w:rPr>
      </w:pPr>
      <w:r w:rsidRPr="557C454C">
        <w:rPr>
          <w:rFonts w:ascii="Georgia" w:eastAsia="Georgia" w:hAnsi="Georgia" w:cs="Georgia"/>
          <w:b/>
          <w:bCs/>
          <w:color w:val="000000" w:themeColor="text1"/>
        </w:rPr>
        <w:t xml:space="preserve">show ipv6 ospf </w:t>
      </w:r>
      <w:r w:rsidRPr="557C454C">
        <w:rPr>
          <w:rFonts w:ascii="Georgia" w:eastAsia="Georgia" w:hAnsi="Georgia" w:cs="Georgia"/>
          <w:b/>
          <w:bCs/>
          <w:i/>
          <w:iCs/>
          <w:color w:val="000000" w:themeColor="text1"/>
          <w:u w:val="single"/>
        </w:rPr>
        <w:t>[</w:t>
      </w:r>
      <w:r w:rsidRPr="557C454C">
        <w:rPr>
          <w:rFonts w:ascii="Georgia" w:eastAsia="Georgia" w:hAnsi="Georgia" w:cs="Georgia"/>
          <w:b/>
          <w:bCs/>
          <w:i/>
          <w:iCs/>
          <w:color w:val="000000" w:themeColor="text1"/>
        </w:rPr>
        <w:t>process-id</w:t>
      </w:r>
      <w:r w:rsidRPr="557C454C">
        <w:rPr>
          <w:rFonts w:ascii="Georgia" w:eastAsia="Georgia" w:hAnsi="Georgia" w:cs="Georgia"/>
          <w:b/>
          <w:bCs/>
          <w:i/>
          <w:iCs/>
          <w:color w:val="000000" w:themeColor="text1"/>
          <w:u w:val="single"/>
        </w:rPr>
        <w:t>]</w:t>
      </w:r>
      <w:r w:rsidRPr="557C454C">
        <w:rPr>
          <w:rFonts w:ascii="Georgia" w:eastAsia="Georgia" w:hAnsi="Georgia" w:cs="Georgia"/>
          <w:color w:val="000000" w:themeColor="text1"/>
        </w:rPr>
        <w:t>: To display general information about OSPF routing processes, use the show ipv6 ospf</w:t>
      </w:r>
      <w:r w:rsidRPr="557C454C">
        <w:rPr>
          <w:rFonts w:ascii="Georgia" w:eastAsia="Georgia" w:hAnsi="Georgia" w:cs="Georgia"/>
          <w:b/>
          <w:bCs/>
          <w:color w:val="000000" w:themeColor="text1"/>
        </w:rPr>
        <w:t xml:space="preserve"> </w:t>
      </w:r>
      <w:r w:rsidRPr="557C454C">
        <w:rPr>
          <w:rFonts w:ascii="Georgia" w:eastAsia="Georgia" w:hAnsi="Georgia" w:cs="Georgia"/>
          <w:color w:val="000000" w:themeColor="text1"/>
        </w:rPr>
        <w:t>command in user EXEC or privileged EXEC mode.</w:t>
      </w:r>
    </w:p>
    <w:p w14:paraId="56D82E28" w14:textId="75884B75" w:rsidR="557C454C" w:rsidRDefault="557C454C" w:rsidP="557C454C">
      <w:pPr>
        <w:spacing w:after="160" w:line="259" w:lineRule="auto"/>
        <w:rPr>
          <w:rFonts w:ascii="Georgia" w:eastAsia="Georgia" w:hAnsi="Georgia" w:cs="Georgia"/>
          <w:color w:val="000000" w:themeColor="text1"/>
        </w:rPr>
      </w:pPr>
    </w:p>
    <w:p w14:paraId="2F42B836" w14:textId="5FCE42CE" w:rsidR="63B3AFC1" w:rsidRDefault="63B3AFC1" w:rsidP="008552CB">
      <w:pPr>
        <w:spacing w:after="160"/>
        <w:jc w:val="center"/>
        <w:rPr>
          <w:rFonts w:ascii="Georgia" w:eastAsia="Georgia" w:hAnsi="Georgia" w:cs="Georgia"/>
          <w:color w:val="000000" w:themeColor="text1"/>
          <w:sz w:val="36"/>
          <w:szCs w:val="36"/>
        </w:rPr>
      </w:pPr>
      <w:r w:rsidRPr="09E7B12A">
        <w:rPr>
          <w:rFonts w:ascii="Georgia" w:eastAsia="Georgia" w:hAnsi="Georgia" w:cs="Georgia"/>
          <w:color w:val="000000" w:themeColor="text1"/>
          <w:sz w:val="36"/>
          <w:szCs w:val="36"/>
        </w:rPr>
        <w:t>Network diagram</w:t>
      </w:r>
    </w:p>
    <w:p w14:paraId="06E5BF31" w14:textId="77777777" w:rsidR="00F70405" w:rsidRPr="006F701A" w:rsidRDefault="00F70405" w:rsidP="008552CB">
      <w:pPr>
        <w:spacing w:after="160"/>
        <w:jc w:val="center"/>
        <w:rPr>
          <w:rFonts w:ascii="Georgia" w:eastAsia="Georgia" w:hAnsi="Georgia" w:cs="Georgia"/>
          <w:color w:val="000000" w:themeColor="text1"/>
          <w:sz w:val="2"/>
          <w:szCs w:val="2"/>
        </w:rPr>
      </w:pPr>
    </w:p>
    <w:p w14:paraId="71F9751F" w14:textId="7E66D758" w:rsidR="5F578557" w:rsidRDefault="6CF305DA" w:rsidP="557C454C">
      <w:pPr>
        <w:spacing w:after="160"/>
        <w:jc w:val="center"/>
      </w:pPr>
      <w:r>
        <w:rPr>
          <w:noProof/>
        </w:rPr>
        <w:drawing>
          <wp:inline distT="0" distB="0" distL="0" distR="0" wp14:anchorId="47361730" wp14:editId="16F6ABFF">
            <wp:extent cx="5743575" cy="1838325"/>
            <wp:effectExtent l="0" t="0" r="0" b="0"/>
            <wp:docPr id="355600204" name="Picture 35560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3575" cy="1838325"/>
                    </a:xfrm>
                    <a:prstGeom prst="rect">
                      <a:avLst/>
                    </a:prstGeom>
                  </pic:spPr>
                </pic:pic>
              </a:graphicData>
            </a:graphic>
          </wp:inline>
        </w:drawing>
      </w:r>
      <w:r w:rsidR="00EA5884">
        <w:t xml:space="preserve"> </w:t>
      </w:r>
    </w:p>
    <w:tbl>
      <w:tblPr>
        <w:tblStyle w:val="TableGrid"/>
        <w:tblW w:w="0" w:type="auto"/>
        <w:tblLayout w:type="fixed"/>
        <w:tblLook w:val="06A0" w:firstRow="1" w:lastRow="0" w:firstColumn="1" w:lastColumn="0" w:noHBand="1" w:noVBand="1"/>
      </w:tblPr>
      <w:tblGrid>
        <w:gridCol w:w="915"/>
        <w:gridCol w:w="900"/>
        <w:gridCol w:w="930"/>
        <w:gridCol w:w="1830"/>
        <w:gridCol w:w="1620"/>
        <w:gridCol w:w="1005"/>
        <w:gridCol w:w="1200"/>
        <w:gridCol w:w="1200"/>
        <w:gridCol w:w="1305"/>
      </w:tblGrid>
      <w:tr w:rsidR="557C454C" w14:paraId="3F3BE44F" w14:textId="77777777" w:rsidTr="557C454C">
        <w:tc>
          <w:tcPr>
            <w:tcW w:w="915" w:type="dxa"/>
          </w:tcPr>
          <w:p w14:paraId="7562B4FC" w14:textId="75015DC3" w:rsidR="19DB54CE" w:rsidRDefault="19DB54CE" w:rsidP="557C454C">
            <w:pPr>
              <w:spacing w:line="259" w:lineRule="auto"/>
              <w:rPr>
                <w:rFonts w:ascii="Calibri" w:eastAsia="Calibri" w:hAnsi="Calibri" w:cs="Calibri"/>
                <w:b/>
                <w:bCs/>
                <w:color w:val="000000" w:themeColor="text1"/>
                <w:sz w:val="16"/>
                <w:szCs w:val="16"/>
              </w:rPr>
            </w:pPr>
            <w:r w:rsidRPr="557C454C">
              <w:rPr>
                <w:rFonts w:ascii="Calibri" w:eastAsia="Calibri" w:hAnsi="Calibri" w:cs="Calibri"/>
                <w:b/>
                <w:bCs/>
                <w:color w:val="000000" w:themeColor="text1"/>
                <w:sz w:val="16"/>
                <w:szCs w:val="16"/>
                <w:u w:val="single"/>
              </w:rPr>
              <w:t>Router</w:t>
            </w:r>
          </w:p>
        </w:tc>
        <w:tc>
          <w:tcPr>
            <w:tcW w:w="900" w:type="dxa"/>
          </w:tcPr>
          <w:p w14:paraId="75538796" w14:textId="2A5E824D" w:rsidR="19DB54CE" w:rsidRDefault="19DB54CE" w:rsidP="557C454C">
            <w:pPr>
              <w:spacing w:line="259" w:lineRule="auto"/>
              <w:rPr>
                <w:rFonts w:ascii="Georgia" w:eastAsia="Georgia" w:hAnsi="Georgia" w:cs="Georgia"/>
                <w:sz w:val="36"/>
                <w:szCs w:val="36"/>
              </w:rPr>
            </w:pPr>
            <w:r w:rsidRPr="557C454C">
              <w:rPr>
                <w:rFonts w:ascii="Calibri" w:eastAsia="Calibri" w:hAnsi="Calibri" w:cs="Calibri"/>
                <w:b/>
                <w:bCs/>
                <w:color w:val="000000" w:themeColor="text1"/>
                <w:sz w:val="16"/>
                <w:szCs w:val="16"/>
                <w:u w:val="single"/>
              </w:rPr>
              <w:t>Interface</w:t>
            </w:r>
          </w:p>
        </w:tc>
        <w:tc>
          <w:tcPr>
            <w:tcW w:w="930" w:type="dxa"/>
          </w:tcPr>
          <w:p w14:paraId="55B4FCA0" w14:textId="2BA83F97" w:rsidR="19DB54CE" w:rsidRDefault="19DB54CE" w:rsidP="557C454C">
            <w:pPr>
              <w:spacing w:line="259" w:lineRule="auto"/>
              <w:rPr>
                <w:rFonts w:ascii="Calibri" w:eastAsia="Calibri" w:hAnsi="Calibri" w:cs="Calibri"/>
                <w:b/>
                <w:bCs/>
                <w:color w:val="000000" w:themeColor="text1"/>
                <w:sz w:val="16"/>
                <w:szCs w:val="16"/>
              </w:rPr>
            </w:pPr>
            <w:r w:rsidRPr="557C454C">
              <w:rPr>
                <w:rFonts w:ascii="Calibri" w:eastAsia="Calibri" w:hAnsi="Calibri" w:cs="Calibri"/>
                <w:b/>
                <w:bCs/>
                <w:color w:val="000000" w:themeColor="text1"/>
                <w:sz w:val="16"/>
                <w:szCs w:val="16"/>
                <w:u w:val="single"/>
              </w:rPr>
              <w:t>Ipv4</w:t>
            </w:r>
          </w:p>
        </w:tc>
        <w:tc>
          <w:tcPr>
            <w:tcW w:w="1830" w:type="dxa"/>
          </w:tcPr>
          <w:p w14:paraId="2459154F" w14:textId="25FC5930" w:rsidR="19DB54CE" w:rsidRDefault="19DB54CE" w:rsidP="557C454C">
            <w:pPr>
              <w:spacing w:line="259" w:lineRule="auto"/>
              <w:rPr>
                <w:rFonts w:ascii="Calibri" w:eastAsia="Calibri" w:hAnsi="Calibri" w:cs="Calibri"/>
                <w:b/>
                <w:bCs/>
                <w:color w:val="000000" w:themeColor="text1"/>
                <w:sz w:val="16"/>
                <w:szCs w:val="16"/>
              </w:rPr>
            </w:pPr>
            <w:r w:rsidRPr="557C454C">
              <w:rPr>
                <w:rFonts w:ascii="Calibri" w:eastAsia="Calibri" w:hAnsi="Calibri" w:cs="Calibri"/>
                <w:b/>
                <w:bCs/>
                <w:color w:val="000000" w:themeColor="text1"/>
                <w:sz w:val="16"/>
                <w:szCs w:val="16"/>
                <w:u w:val="single"/>
              </w:rPr>
              <w:t>Ipv6</w:t>
            </w:r>
          </w:p>
        </w:tc>
        <w:tc>
          <w:tcPr>
            <w:tcW w:w="1620" w:type="dxa"/>
          </w:tcPr>
          <w:p w14:paraId="3AA8F597" w14:textId="22C53E59" w:rsidR="19DB54CE" w:rsidRDefault="19DB54CE"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b/>
                <w:bCs/>
                <w:color w:val="000000" w:themeColor="text1"/>
                <w:sz w:val="16"/>
                <w:szCs w:val="16"/>
                <w:u w:val="single"/>
              </w:rPr>
              <w:t>Subnet Mask</w:t>
            </w:r>
          </w:p>
        </w:tc>
        <w:tc>
          <w:tcPr>
            <w:tcW w:w="1005" w:type="dxa"/>
          </w:tcPr>
          <w:p w14:paraId="02A1EA19" w14:textId="1DB5E009"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b/>
                <w:bCs/>
                <w:color w:val="000000" w:themeColor="text1"/>
                <w:sz w:val="16"/>
                <w:szCs w:val="16"/>
                <w:u w:val="single"/>
              </w:rPr>
              <w:t>Subnet</w:t>
            </w:r>
            <w:r w:rsidRPr="557C454C">
              <w:rPr>
                <w:rFonts w:ascii="Calibri" w:eastAsia="Calibri" w:hAnsi="Calibri" w:cs="Calibri"/>
                <w:b/>
                <w:bCs/>
                <w:color w:val="000000" w:themeColor="text1"/>
                <w:sz w:val="16"/>
                <w:szCs w:val="16"/>
              </w:rPr>
              <w:t xml:space="preserve"> </w:t>
            </w:r>
          </w:p>
        </w:tc>
        <w:tc>
          <w:tcPr>
            <w:tcW w:w="1200" w:type="dxa"/>
          </w:tcPr>
          <w:p w14:paraId="21870995" w14:textId="3C0DF326"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b/>
                <w:bCs/>
                <w:color w:val="000000" w:themeColor="text1"/>
                <w:sz w:val="16"/>
                <w:szCs w:val="16"/>
                <w:u w:val="single"/>
              </w:rPr>
              <w:t>Linked- Device</w:t>
            </w:r>
            <w:r w:rsidRPr="557C454C">
              <w:rPr>
                <w:rFonts w:ascii="Calibri" w:eastAsia="Calibri" w:hAnsi="Calibri" w:cs="Calibri"/>
                <w:b/>
                <w:bCs/>
                <w:color w:val="000000" w:themeColor="text1"/>
                <w:sz w:val="16"/>
                <w:szCs w:val="16"/>
              </w:rPr>
              <w:t xml:space="preserve"> </w:t>
            </w:r>
          </w:p>
        </w:tc>
        <w:tc>
          <w:tcPr>
            <w:tcW w:w="1200" w:type="dxa"/>
          </w:tcPr>
          <w:p w14:paraId="639149EE" w14:textId="33B51C18"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b/>
                <w:bCs/>
                <w:color w:val="000000" w:themeColor="text1"/>
                <w:sz w:val="16"/>
                <w:szCs w:val="16"/>
                <w:u w:val="single"/>
              </w:rPr>
              <w:t>OSPF Area</w:t>
            </w:r>
          </w:p>
        </w:tc>
        <w:tc>
          <w:tcPr>
            <w:tcW w:w="1305" w:type="dxa"/>
          </w:tcPr>
          <w:p w14:paraId="6AA63CE5" w14:textId="3FCD197C"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b/>
                <w:bCs/>
                <w:color w:val="000000" w:themeColor="text1"/>
                <w:sz w:val="16"/>
                <w:szCs w:val="16"/>
                <w:u w:val="single"/>
              </w:rPr>
              <w:t>Loopback</w:t>
            </w:r>
          </w:p>
        </w:tc>
      </w:tr>
      <w:tr w:rsidR="557C454C" w14:paraId="6F09D9BB" w14:textId="77777777" w:rsidTr="557C454C">
        <w:tc>
          <w:tcPr>
            <w:tcW w:w="915" w:type="dxa"/>
          </w:tcPr>
          <w:p w14:paraId="4FDCEEB1" w14:textId="5A26DBCF"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1</w:t>
            </w:r>
          </w:p>
        </w:tc>
        <w:tc>
          <w:tcPr>
            <w:tcW w:w="900" w:type="dxa"/>
          </w:tcPr>
          <w:p w14:paraId="3A690053" w14:textId="2E8961F7"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0/0/0</w:t>
            </w:r>
          </w:p>
        </w:tc>
        <w:tc>
          <w:tcPr>
            <w:tcW w:w="930" w:type="dxa"/>
          </w:tcPr>
          <w:p w14:paraId="43E24D8A" w14:textId="67B8C7EC"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1.1.1.1</w:t>
            </w:r>
          </w:p>
        </w:tc>
        <w:tc>
          <w:tcPr>
            <w:tcW w:w="1830" w:type="dxa"/>
          </w:tcPr>
          <w:p w14:paraId="5A036729" w14:textId="105F9821"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2001:db8:acad:a1::1/64</w:t>
            </w:r>
          </w:p>
        </w:tc>
        <w:tc>
          <w:tcPr>
            <w:tcW w:w="1620" w:type="dxa"/>
          </w:tcPr>
          <w:p w14:paraId="46F821D5" w14:textId="2DB87B60"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p w14:paraId="2D04CDF8" w14:textId="5378DA5E" w:rsidR="557C454C" w:rsidRDefault="557C454C" w:rsidP="557C454C">
            <w:pPr>
              <w:spacing w:line="259" w:lineRule="auto"/>
              <w:jc w:val="center"/>
              <w:rPr>
                <w:rFonts w:ascii="Calibri" w:eastAsia="Calibri" w:hAnsi="Calibri" w:cs="Calibri"/>
                <w:color w:val="000000" w:themeColor="text1"/>
                <w:sz w:val="16"/>
                <w:szCs w:val="16"/>
              </w:rPr>
            </w:pPr>
          </w:p>
        </w:tc>
        <w:tc>
          <w:tcPr>
            <w:tcW w:w="1005" w:type="dxa"/>
          </w:tcPr>
          <w:p w14:paraId="43AF043C" w14:textId="0AF3D2D9"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tc>
        <w:tc>
          <w:tcPr>
            <w:tcW w:w="1200" w:type="dxa"/>
          </w:tcPr>
          <w:p w14:paraId="110C67CD" w14:textId="60267414"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R2 G0/0/0</w:t>
            </w:r>
          </w:p>
        </w:tc>
        <w:tc>
          <w:tcPr>
            <w:tcW w:w="1200" w:type="dxa"/>
          </w:tcPr>
          <w:p w14:paraId="271A887C" w14:textId="6C327B5B"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1</w:t>
            </w:r>
          </w:p>
        </w:tc>
        <w:tc>
          <w:tcPr>
            <w:tcW w:w="1305" w:type="dxa"/>
          </w:tcPr>
          <w:p w14:paraId="0552A43D" w14:textId="56A72D10"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1.1.1.33</w:t>
            </w:r>
          </w:p>
        </w:tc>
      </w:tr>
      <w:tr w:rsidR="557C454C" w14:paraId="711B7942" w14:textId="77777777" w:rsidTr="557C454C">
        <w:tc>
          <w:tcPr>
            <w:tcW w:w="915" w:type="dxa"/>
          </w:tcPr>
          <w:p w14:paraId="71D05FF1" w14:textId="3BF7C476"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lastRenderedPageBreak/>
              <w:t>Router 2</w:t>
            </w:r>
          </w:p>
        </w:tc>
        <w:tc>
          <w:tcPr>
            <w:tcW w:w="900" w:type="dxa"/>
          </w:tcPr>
          <w:p w14:paraId="3EC2245F" w14:textId="729293CB"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0/0/0</w:t>
            </w:r>
          </w:p>
        </w:tc>
        <w:tc>
          <w:tcPr>
            <w:tcW w:w="930" w:type="dxa"/>
          </w:tcPr>
          <w:p w14:paraId="204B82D1" w14:textId="6D8E109F"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1.1.1.2</w:t>
            </w:r>
          </w:p>
        </w:tc>
        <w:tc>
          <w:tcPr>
            <w:tcW w:w="1830" w:type="dxa"/>
          </w:tcPr>
          <w:p w14:paraId="791D4524" w14:textId="45CF73D3"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2001:db8:acad:a1::2/64</w:t>
            </w:r>
          </w:p>
        </w:tc>
        <w:tc>
          <w:tcPr>
            <w:tcW w:w="1620" w:type="dxa"/>
          </w:tcPr>
          <w:p w14:paraId="092143A1" w14:textId="719C1CAC"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p w14:paraId="46B15F3F" w14:textId="42956BCF" w:rsidR="557C454C" w:rsidRDefault="557C454C" w:rsidP="557C454C">
            <w:pPr>
              <w:spacing w:line="259" w:lineRule="auto"/>
              <w:jc w:val="center"/>
              <w:rPr>
                <w:rFonts w:ascii="Calibri" w:eastAsia="Calibri" w:hAnsi="Calibri" w:cs="Calibri"/>
                <w:color w:val="000000" w:themeColor="text1"/>
                <w:sz w:val="16"/>
                <w:szCs w:val="16"/>
              </w:rPr>
            </w:pPr>
          </w:p>
        </w:tc>
        <w:tc>
          <w:tcPr>
            <w:tcW w:w="1005" w:type="dxa"/>
          </w:tcPr>
          <w:p w14:paraId="2C195C1D" w14:textId="1A3AC1A0"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tc>
        <w:tc>
          <w:tcPr>
            <w:tcW w:w="1200" w:type="dxa"/>
          </w:tcPr>
          <w:p w14:paraId="7994F982" w14:textId="6E6B6D2F"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R1 G0/0/0</w:t>
            </w:r>
          </w:p>
        </w:tc>
        <w:tc>
          <w:tcPr>
            <w:tcW w:w="1200" w:type="dxa"/>
          </w:tcPr>
          <w:p w14:paraId="38F339F9" w14:textId="5E76F340"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1</w:t>
            </w:r>
          </w:p>
        </w:tc>
        <w:tc>
          <w:tcPr>
            <w:tcW w:w="1305" w:type="dxa"/>
          </w:tcPr>
          <w:p w14:paraId="15E11800" w14:textId="1CDA4DA9"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1.1.1.49</w:t>
            </w:r>
          </w:p>
        </w:tc>
      </w:tr>
      <w:tr w:rsidR="557C454C" w14:paraId="1328511B" w14:textId="77777777" w:rsidTr="557C454C">
        <w:tc>
          <w:tcPr>
            <w:tcW w:w="915" w:type="dxa"/>
          </w:tcPr>
          <w:p w14:paraId="5EF4A943" w14:textId="4711B8CE"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2</w:t>
            </w:r>
          </w:p>
        </w:tc>
        <w:tc>
          <w:tcPr>
            <w:tcW w:w="900" w:type="dxa"/>
          </w:tcPr>
          <w:p w14:paraId="72B0DDCC" w14:textId="0A0A5688"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0/0/1</w:t>
            </w:r>
          </w:p>
        </w:tc>
        <w:tc>
          <w:tcPr>
            <w:tcW w:w="930" w:type="dxa"/>
          </w:tcPr>
          <w:p w14:paraId="7E28EE8E" w14:textId="09080D6B"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1.1.1.17</w:t>
            </w:r>
          </w:p>
        </w:tc>
        <w:tc>
          <w:tcPr>
            <w:tcW w:w="1830" w:type="dxa"/>
          </w:tcPr>
          <w:p w14:paraId="1509D5BD" w14:textId="668717F8"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2001:db8:acad:a2::1/64</w:t>
            </w:r>
          </w:p>
          <w:p w14:paraId="6A1C9240" w14:textId="087D922C" w:rsidR="557C454C" w:rsidRDefault="557C454C" w:rsidP="557C454C">
            <w:pPr>
              <w:spacing w:line="259" w:lineRule="auto"/>
              <w:jc w:val="center"/>
              <w:rPr>
                <w:rFonts w:ascii="Calibri" w:eastAsia="Calibri" w:hAnsi="Calibri" w:cs="Calibri"/>
                <w:color w:val="000000" w:themeColor="text1"/>
                <w:sz w:val="16"/>
                <w:szCs w:val="16"/>
              </w:rPr>
            </w:pPr>
          </w:p>
        </w:tc>
        <w:tc>
          <w:tcPr>
            <w:tcW w:w="1620" w:type="dxa"/>
          </w:tcPr>
          <w:p w14:paraId="3A0A6EE4" w14:textId="71CA3728"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tc>
        <w:tc>
          <w:tcPr>
            <w:tcW w:w="1005" w:type="dxa"/>
          </w:tcPr>
          <w:p w14:paraId="47FCD710" w14:textId="6506ED4E"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tc>
        <w:tc>
          <w:tcPr>
            <w:tcW w:w="1200" w:type="dxa"/>
          </w:tcPr>
          <w:p w14:paraId="1D644E82" w14:textId="13E4A775"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R3 G0/0/1</w:t>
            </w:r>
          </w:p>
        </w:tc>
        <w:tc>
          <w:tcPr>
            <w:tcW w:w="1200" w:type="dxa"/>
          </w:tcPr>
          <w:p w14:paraId="170963C0" w14:textId="126F1058"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1</w:t>
            </w:r>
          </w:p>
        </w:tc>
        <w:tc>
          <w:tcPr>
            <w:tcW w:w="1305" w:type="dxa"/>
          </w:tcPr>
          <w:p w14:paraId="25609178" w14:textId="38D002AA"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1.1.1.49</w:t>
            </w:r>
          </w:p>
        </w:tc>
      </w:tr>
      <w:tr w:rsidR="557C454C" w14:paraId="5C82907D" w14:textId="77777777" w:rsidTr="557C454C">
        <w:tc>
          <w:tcPr>
            <w:tcW w:w="915" w:type="dxa"/>
          </w:tcPr>
          <w:p w14:paraId="66609EE7" w14:textId="02A15D67"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3</w:t>
            </w:r>
          </w:p>
        </w:tc>
        <w:tc>
          <w:tcPr>
            <w:tcW w:w="900" w:type="dxa"/>
          </w:tcPr>
          <w:p w14:paraId="0A44B622" w14:textId="217EB677"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0/0/1</w:t>
            </w:r>
          </w:p>
        </w:tc>
        <w:tc>
          <w:tcPr>
            <w:tcW w:w="930" w:type="dxa"/>
          </w:tcPr>
          <w:p w14:paraId="1BDD9B80" w14:textId="3B571843"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1.1.1.18</w:t>
            </w:r>
          </w:p>
        </w:tc>
        <w:tc>
          <w:tcPr>
            <w:tcW w:w="1830" w:type="dxa"/>
          </w:tcPr>
          <w:p w14:paraId="4EA22DD2" w14:textId="68336D1B"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2001:db8:acad:a2::2/64</w:t>
            </w:r>
          </w:p>
        </w:tc>
        <w:tc>
          <w:tcPr>
            <w:tcW w:w="1620" w:type="dxa"/>
          </w:tcPr>
          <w:p w14:paraId="3AF4145B" w14:textId="0AED0BA5"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p w14:paraId="6A3BD73C" w14:textId="3384F9A8" w:rsidR="557C454C" w:rsidRDefault="557C454C" w:rsidP="557C454C">
            <w:pPr>
              <w:spacing w:line="259" w:lineRule="auto"/>
              <w:jc w:val="center"/>
              <w:rPr>
                <w:rFonts w:ascii="Calibri" w:eastAsia="Calibri" w:hAnsi="Calibri" w:cs="Calibri"/>
                <w:color w:val="000000" w:themeColor="text1"/>
                <w:sz w:val="16"/>
                <w:szCs w:val="16"/>
              </w:rPr>
            </w:pPr>
          </w:p>
        </w:tc>
        <w:tc>
          <w:tcPr>
            <w:tcW w:w="1005" w:type="dxa"/>
          </w:tcPr>
          <w:p w14:paraId="597AB533" w14:textId="458EEF0A"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p w14:paraId="4498CB57" w14:textId="200499FD" w:rsidR="557C454C" w:rsidRDefault="557C454C" w:rsidP="557C454C">
            <w:pPr>
              <w:spacing w:line="259" w:lineRule="auto"/>
              <w:rPr>
                <w:rFonts w:ascii="Calibri" w:eastAsia="Calibri" w:hAnsi="Calibri" w:cs="Calibri"/>
                <w:color w:val="000000" w:themeColor="text1"/>
                <w:sz w:val="16"/>
                <w:szCs w:val="16"/>
              </w:rPr>
            </w:pPr>
          </w:p>
        </w:tc>
        <w:tc>
          <w:tcPr>
            <w:tcW w:w="1200" w:type="dxa"/>
          </w:tcPr>
          <w:p w14:paraId="2F4AEB1F" w14:textId="2C96331B"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R2 G0/0/1</w:t>
            </w:r>
          </w:p>
        </w:tc>
        <w:tc>
          <w:tcPr>
            <w:tcW w:w="1200" w:type="dxa"/>
          </w:tcPr>
          <w:p w14:paraId="5E32525E" w14:textId="3C4B9CCB"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1</w:t>
            </w:r>
          </w:p>
        </w:tc>
        <w:tc>
          <w:tcPr>
            <w:tcW w:w="1305" w:type="dxa"/>
          </w:tcPr>
          <w:p w14:paraId="5789D233" w14:textId="01C7B0D3"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1.1.1.65</w:t>
            </w:r>
          </w:p>
        </w:tc>
      </w:tr>
      <w:tr w:rsidR="557C454C" w14:paraId="5597EA34" w14:textId="77777777" w:rsidTr="557C454C">
        <w:tc>
          <w:tcPr>
            <w:tcW w:w="915" w:type="dxa"/>
          </w:tcPr>
          <w:p w14:paraId="58FB9EF7" w14:textId="2ACEAEEF"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3</w:t>
            </w:r>
          </w:p>
        </w:tc>
        <w:tc>
          <w:tcPr>
            <w:tcW w:w="900" w:type="dxa"/>
          </w:tcPr>
          <w:p w14:paraId="3822FE97" w14:textId="0160885B"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0/0/0</w:t>
            </w:r>
          </w:p>
        </w:tc>
        <w:tc>
          <w:tcPr>
            <w:tcW w:w="930" w:type="dxa"/>
          </w:tcPr>
          <w:p w14:paraId="3685D82A" w14:textId="3DA9D8B1"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1.1.2.1</w:t>
            </w:r>
          </w:p>
        </w:tc>
        <w:tc>
          <w:tcPr>
            <w:tcW w:w="1830" w:type="dxa"/>
          </w:tcPr>
          <w:p w14:paraId="65719B0F" w14:textId="69F7D2C3"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2001:db8:acad:b1::1/64</w:t>
            </w:r>
          </w:p>
        </w:tc>
        <w:tc>
          <w:tcPr>
            <w:tcW w:w="1620" w:type="dxa"/>
          </w:tcPr>
          <w:p w14:paraId="4BB36F8F" w14:textId="4D2471F1"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p w14:paraId="0246608D" w14:textId="1E5C530D" w:rsidR="557C454C" w:rsidRDefault="557C454C" w:rsidP="557C454C">
            <w:pPr>
              <w:spacing w:line="259" w:lineRule="auto"/>
              <w:jc w:val="center"/>
              <w:rPr>
                <w:rFonts w:ascii="Calibri" w:eastAsia="Calibri" w:hAnsi="Calibri" w:cs="Calibri"/>
                <w:color w:val="000000" w:themeColor="text1"/>
                <w:sz w:val="16"/>
                <w:szCs w:val="16"/>
              </w:rPr>
            </w:pPr>
          </w:p>
        </w:tc>
        <w:tc>
          <w:tcPr>
            <w:tcW w:w="1005" w:type="dxa"/>
          </w:tcPr>
          <w:p w14:paraId="361F2928" w14:textId="1B615923"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p w14:paraId="4E379546" w14:textId="345B8B5F" w:rsidR="557C454C" w:rsidRDefault="557C454C" w:rsidP="557C454C">
            <w:pPr>
              <w:spacing w:line="259" w:lineRule="auto"/>
              <w:rPr>
                <w:rFonts w:ascii="Calibri" w:eastAsia="Calibri" w:hAnsi="Calibri" w:cs="Calibri"/>
                <w:color w:val="000000" w:themeColor="text1"/>
                <w:sz w:val="16"/>
                <w:szCs w:val="16"/>
              </w:rPr>
            </w:pPr>
          </w:p>
        </w:tc>
        <w:tc>
          <w:tcPr>
            <w:tcW w:w="1200" w:type="dxa"/>
          </w:tcPr>
          <w:p w14:paraId="63C768C5" w14:textId="5C879B8B"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R4 G0/0/0</w:t>
            </w:r>
          </w:p>
        </w:tc>
        <w:tc>
          <w:tcPr>
            <w:tcW w:w="1200" w:type="dxa"/>
          </w:tcPr>
          <w:p w14:paraId="085B79AC" w14:textId="442EDC2F"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2</w:t>
            </w:r>
          </w:p>
        </w:tc>
        <w:tc>
          <w:tcPr>
            <w:tcW w:w="1305" w:type="dxa"/>
          </w:tcPr>
          <w:p w14:paraId="6A5B6787" w14:textId="12A7A9CC"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1.1.2.17</w:t>
            </w:r>
          </w:p>
        </w:tc>
      </w:tr>
      <w:tr w:rsidR="557C454C" w14:paraId="4DDE9389" w14:textId="77777777" w:rsidTr="557C454C">
        <w:tc>
          <w:tcPr>
            <w:tcW w:w="915" w:type="dxa"/>
          </w:tcPr>
          <w:p w14:paraId="5D2B07D4" w14:textId="40A6CF6D" w:rsidR="557C454C" w:rsidRDefault="557C454C" w:rsidP="557C454C">
            <w:pPr>
              <w:spacing w:line="259" w:lineRule="auto"/>
              <w:jc w:val="center"/>
              <w:rPr>
                <w:rFonts w:ascii="Calibri" w:eastAsia="Calibri" w:hAnsi="Calibri" w:cs="Calibri"/>
                <w:color w:val="000000" w:themeColor="text1"/>
                <w:sz w:val="16"/>
                <w:szCs w:val="16"/>
              </w:rPr>
            </w:pPr>
          </w:p>
        </w:tc>
        <w:tc>
          <w:tcPr>
            <w:tcW w:w="900" w:type="dxa"/>
          </w:tcPr>
          <w:p w14:paraId="0DB195BB" w14:textId="531C5469" w:rsidR="557C454C" w:rsidRDefault="557C454C" w:rsidP="557C454C">
            <w:pPr>
              <w:rPr>
                <w:rFonts w:eastAsiaTheme="minorEastAsia"/>
                <w:color w:val="000000" w:themeColor="text1"/>
                <w:sz w:val="36"/>
                <w:szCs w:val="36"/>
              </w:rPr>
            </w:pPr>
          </w:p>
        </w:tc>
        <w:tc>
          <w:tcPr>
            <w:tcW w:w="930" w:type="dxa"/>
          </w:tcPr>
          <w:p w14:paraId="0442A3AA" w14:textId="531C5469" w:rsidR="557C454C" w:rsidRDefault="557C454C" w:rsidP="557C454C">
            <w:pPr>
              <w:rPr>
                <w:rFonts w:eastAsiaTheme="minorEastAsia"/>
                <w:color w:val="000000" w:themeColor="text1"/>
                <w:sz w:val="36"/>
                <w:szCs w:val="36"/>
              </w:rPr>
            </w:pPr>
          </w:p>
        </w:tc>
        <w:tc>
          <w:tcPr>
            <w:tcW w:w="1830" w:type="dxa"/>
          </w:tcPr>
          <w:p w14:paraId="683F47C3" w14:textId="531C5469" w:rsidR="557C454C" w:rsidRDefault="557C454C" w:rsidP="557C454C">
            <w:pPr>
              <w:rPr>
                <w:rFonts w:eastAsiaTheme="minorEastAsia"/>
                <w:color w:val="000000" w:themeColor="text1"/>
                <w:sz w:val="36"/>
                <w:szCs w:val="36"/>
              </w:rPr>
            </w:pPr>
          </w:p>
        </w:tc>
        <w:tc>
          <w:tcPr>
            <w:tcW w:w="1620" w:type="dxa"/>
          </w:tcPr>
          <w:p w14:paraId="3E3D25A5" w14:textId="531C5469" w:rsidR="557C454C" w:rsidRDefault="557C454C" w:rsidP="557C454C">
            <w:pPr>
              <w:rPr>
                <w:rFonts w:eastAsiaTheme="minorEastAsia"/>
                <w:color w:val="000000" w:themeColor="text1"/>
                <w:sz w:val="36"/>
                <w:szCs w:val="36"/>
              </w:rPr>
            </w:pPr>
          </w:p>
        </w:tc>
        <w:tc>
          <w:tcPr>
            <w:tcW w:w="1005" w:type="dxa"/>
          </w:tcPr>
          <w:p w14:paraId="6FE83573" w14:textId="531C5469" w:rsidR="557C454C" w:rsidRDefault="557C454C" w:rsidP="557C454C">
            <w:pPr>
              <w:rPr>
                <w:rFonts w:eastAsiaTheme="minorEastAsia"/>
                <w:color w:val="000000" w:themeColor="text1"/>
                <w:sz w:val="36"/>
                <w:szCs w:val="36"/>
              </w:rPr>
            </w:pPr>
          </w:p>
        </w:tc>
        <w:tc>
          <w:tcPr>
            <w:tcW w:w="1200" w:type="dxa"/>
          </w:tcPr>
          <w:p w14:paraId="2B843CF5" w14:textId="531C5469" w:rsidR="557C454C" w:rsidRDefault="557C454C" w:rsidP="557C454C">
            <w:pPr>
              <w:rPr>
                <w:rFonts w:eastAsiaTheme="minorEastAsia"/>
                <w:color w:val="000000" w:themeColor="text1"/>
                <w:sz w:val="36"/>
                <w:szCs w:val="36"/>
              </w:rPr>
            </w:pPr>
          </w:p>
        </w:tc>
        <w:tc>
          <w:tcPr>
            <w:tcW w:w="1200" w:type="dxa"/>
          </w:tcPr>
          <w:p w14:paraId="42D8FA0D" w14:textId="531C5469" w:rsidR="557C454C" w:rsidRDefault="557C454C" w:rsidP="557C454C">
            <w:pPr>
              <w:rPr>
                <w:rFonts w:eastAsiaTheme="minorEastAsia"/>
                <w:color w:val="000000" w:themeColor="text1"/>
                <w:sz w:val="36"/>
                <w:szCs w:val="36"/>
              </w:rPr>
            </w:pPr>
          </w:p>
        </w:tc>
        <w:tc>
          <w:tcPr>
            <w:tcW w:w="1305" w:type="dxa"/>
          </w:tcPr>
          <w:p w14:paraId="38A389A4" w14:textId="531C5469" w:rsidR="557C454C" w:rsidRDefault="557C454C" w:rsidP="557C454C">
            <w:pPr>
              <w:rPr>
                <w:rFonts w:eastAsiaTheme="minorEastAsia"/>
                <w:color w:val="000000" w:themeColor="text1"/>
                <w:sz w:val="36"/>
                <w:szCs w:val="36"/>
              </w:rPr>
            </w:pPr>
          </w:p>
        </w:tc>
      </w:tr>
      <w:tr w:rsidR="557C454C" w14:paraId="46E1A4BD" w14:textId="77777777" w:rsidTr="557C454C">
        <w:tc>
          <w:tcPr>
            <w:tcW w:w="915" w:type="dxa"/>
          </w:tcPr>
          <w:p w14:paraId="24DF32BD" w14:textId="5991F8FE"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4</w:t>
            </w:r>
          </w:p>
        </w:tc>
        <w:tc>
          <w:tcPr>
            <w:tcW w:w="900" w:type="dxa"/>
          </w:tcPr>
          <w:p w14:paraId="68BC25B2" w14:textId="3EB851D3"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0/0/0</w:t>
            </w:r>
          </w:p>
        </w:tc>
        <w:tc>
          <w:tcPr>
            <w:tcW w:w="930" w:type="dxa"/>
          </w:tcPr>
          <w:p w14:paraId="164F0CC2" w14:textId="2D9545B2"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1.1.2.2</w:t>
            </w:r>
          </w:p>
        </w:tc>
        <w:tc>
          <w:tcPr>
            <w:tcW w:w="1830" w:type="dxa"/>
          </w:tcPr>
          <w:p w14:paraId="43BABEF2" w14:textId="79636F69"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2001:db8:acad:b1::2/64</w:t>
            </w:r>
          </w:p>
        </w:tc>
        <w:tc>
          <w:tcPr>
            <w:tcW w:w="1620" w:type="dxa"/>
          </w:tcPr>
          <w:p w14:paraId="450FF313" w14:textId="5E04CBEF"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p w14:paraId="2C8800F1" w14:textId="3B7D705A" w:rsidR="557C454C" w:rsidRDefault="557C454C" w:rsidP="557C454C">
            <w:pPr>
              <w:spacing w:line="259" w:lineRule="auto"/>
              <w:jc w:val="center"/>
              <w:rPr>
                <w:rFonts w:ascii="Calibri" w:eastAsia="Calibri" w:hAnsi="Calibri" w:cs="Calibri"/>
                <w:color w:val="000000" w:themeColor="text1"/>
                <w:sz w:val="16"/>
                <w:szCs w:val="16"/>
              </w:rPr>
            </w:pPr>
          </w:p>
        </w:tc>
        <w:tc>
          <w:tcPr>
            <w:tcW w:w="1005" w:type="dxa"/>
          </w:tcPr>
          <w:p w14:paraId="516DF437" w14:textId="47F863E4"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p w14:paraId="6D8CA0E6" w14:textId="153697C6" w:rsidR="557C454C" w:rsidRDefault="557C454C" w:rsidP="557C454C">
            <w:pPr>
              <w:spacing w:line="259" w:lineRule="auto"/>
              <w:rPr>
                <w:rFonts w:ascii="Calibri" w:eastAsia="Calibri" w:hAnsi="Calibri" w:cs="Calibri"/>
                <w:color w:val="000000" w:themeColor="text1"/>
                <w:sz w:val="16"/>
                <w:szCs w:val="16"/>
              </w:rPr>
            </w:pPr>
          </w:p>
        </w:tc>
        <w:tc>
          <w:tcPr>
            <w:tcW w:w="1200" w:type="dxa"/>
          </w:tcPr>
          <w:p w14:paraId="672F6015" w14:textId="317311DC"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R3 G0/0/0</w:t>
            </w:r>
          </w:p>
        </w:tc>
        <w:tc>
          <w:tcPr>
            <w:tcW w:w="1200" w:type="dxa"/>
          </w:tcPr>
          <w:p w14:paraId="369DA720" w14:textId="76EA97CC"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2</w:t>
            </w:r>
          </w:p>
        </w:tc>
        <w:tc>
          <w:tcPr>
            <w:tcW w:w="1305" w:type="dxa"/>
          </w:tcPr>
          <w:p w14:paraId="69391305" w14:textId="0C90CCC0"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 xml:space="preserve">1.1.2.17 </w:t>
            </w:r>
          </w:p>
        </w:tc>
      </w:tr>
      <w:tr w:rsidR="557C454C" w14:paraId="3FF99C6D" w14:textId="77777777" w:rsidTr="557C454C">
        <w:tc>
          <w:tcPr>
            <w:tcW w:w="915" w:type="dxa"/>
          </w:tcPr>
          <w:p w14:paraId="30B82BEF" w14:textId="5539A161"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4</w:t>
            </w:r>
          </w:p>
        </w:tc>
        <w:tc>
          <w:tcPr>
            <w:tcW w:w="900" w:type="dxa"/>
          </w:tcPr>
          <w:p w14:paraId="08A52354" w14:textId="56F33617"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0/0/1</w:t>
            </w:r>
          </w:p>
        </w:tc>
        <w:tc>
          <w:tcPr>
            <w:tcW w:w="930" w:type="dxa"/>
          </w:tcPr>
          <w:p w14:paraId="37EAF056" w14:textId="430F5DA2"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1.1.3.18</w:t>
            </w:r>
          </w:p>
        </w:tc>
        <w:tc>
          <w:tcPr>
            <w:tcW w:w="1830" w:type="dxa"/>
          </w:tcPr>
          <w:p w14:paraId="3696E060" w14:textId="6255F16F"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2001:db8:acad:c2::2/64</w:t>
            </w:r>
          </w:p>
        </w:tc>
        <w:tc>
          <w:tcPr>
            <w:tcW w:w="1620" w:type="dxa"/>
          </w:tcPr>
          <w:p w14:paraId="089FFD1C" w14:textId="1EAA4CDD"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p w14:paraId="009FDE6C" w14:textId="0AD92F3C" w:rsidR="557C454C" w:rsidRDefault="557C454C" w:rsidP="557C454C">
            <w:pPr>
              <w:spacing w:line="259" w:lineRule="auto"/>
              <w:jc w:val="center"/>
              <w:rPr>
                <w:rFonts w:ascii="Calibri" w:eastAsia="Calibri" w:hAnsi="Calibri" w:cs="Calibri"/>
                <w:color w:val="000000" w:themeColor="text1"/>
                <w:sz w:val="16"/>
                <w:szCs w:val="16"/>
              </w:rPr>
            </w:pPr>
          </w:p>
        </w:tc>
        <w:tc>
          <w:tcPr>
            <w:tcW w:w="1005" w:type="dxa"/>
          </w:tcPr>
          <w:p w14:paraId="42AA6783" w14:textId="2F5ADF21"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p w14:paraId="1EE13397" w14:textId="0B7CE39D" w:rsidR="557C454C" w:rsidRDefault="557C454C" w:rsidP="557C454C">
            <w:pPr>
              <w:spacing w:line="259" w:lineRule="auto"/>
              <w:rPr>
                <w:rFonts w:ascii="Calibri" w:eastAsia="Calibri" w:hAnsi="Calibri" w:cs="Calibri"/>
                <w:color w:val="000000" w:themeColor="text1"/>
                <w:sz w:val="16"/>
                <w:szCs w:val="16"/>
              </w:rPr>
            </w:pPr>
          </w:p>
        </w:tc>
        <w:tc>
          <w:tcPr>
            <w:tcW w:w="1200" w:type="dxa"/>
          </w:tcPr>
          <w:p w14:paraId="081BFB97" w14:textId="07EC5C8B"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R5 G0/0/1</w:t>
            </w:r>
          </w:p>
        </w:tc>
        <w:tc>
          <w:tcPr>
            <w:tcW w:w="1200" w:type="dxa"/>
          </w:tcPr>
          <w:p w14:paraId="7CCBDFF5" w14:textId="1D8F37D6"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3</w:t>
            </w:r>
          </w:p>
        </w:tc>
        <w:tc>
          <w:tcPr>
            <w:tcW w:w="1305" w:type="dxa"/>
          </w:tcPr>
          <w:p w14:paraId="017F628A" w14:textId="5F7ABB87"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1.1.3.65</w:t>
            </w:r>
          </w:p>
        </w:tc>
      </w:tr>
      <w:tr w:rsidR="557C454C" w14:paraId="20A6AE83" w14:textId="77777777" w:rsidTr="557C454C">
        <w:tc>
          <w:tcPr>
            <w:tcW w:w="915" w:type="dxa"/>
          </w:tcPr>
          <w:p w14:paraId="1484F0E4" w14:textId="73A583CC"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5</w:t>
            </w:r>
          </w:p>
          <w:p w14:paraId="275D81F1" w14:textId="105DDBFD" w:rsidR="557C454C" w:rsidRDefault="557C454C" w:rsidP="557C454C">
            <w:pPr>
              <w:spacing w:line="259" w:lineRule="auto"/>
              <w:jc w:val="center"/>
              <w:rPr>
                <w:rFonts w:ascii="Calibri" w:eastAsia="Calibri" w:hAnsi="Calibri" w:cs="Calibri"/>
                <w:color w:val="000000" w:themeColor="text1"/>
                <w:sz w:val="16"/>
                <w:szCs w:val="16"/>
              </w:rPr>
            </w:pPr>
          </w:p>
        </w:tc>
        <w:tc>
          <w:tcPr>
            <w:tcW w:w="900" w:type="dxa"/>
          </w:tcPr>
          <w:p w14:paraId="5E05D7AE" w14:textId="79CE6D82"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0/0/1</w:t>
            </w:r>
          </w:p>
        </w:tc>
        <w:tc>
          <w:tcPr>
            <w:tcW w:w="930" w:type="dxa"/>
          </w:tcPr>
          <w:p w14:paraId="426D25C4" w14:textId="2B2D048A"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1.1.3.17</w:t>
            </w:r>
          </w:p>
        </w:tc>
        <w:tc>
          <w:tcPr>
            <w:tcW w:w="1830" w:type="dxa"/>
          </w:tcPr>
          <w:p w14:paraId="0E8542CD" w14:textId="284B799C"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2001:db8:acad:c2::1/64</w:t>
            </w:r>
          </w:p>
        </w:tc>
        <w:tc>
          <w:tcPr>
            <w:tcW w:w="1620" w:type="dxa"/>
          </w:tcPr>
          <w:p w14:paraId="38D1A8DC" w14:textId="5268593A"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p w14:paraId="2BC7F017" w14:textId="52663A35" w:rsidR="557C454C" w:rsidRDefault="557C454C" w:rsidP="557C454C">
            <w:pPr>
              <w:spacing w:line="259" w:lineRule="auto"/>
              <w:jc w:val="center"/>
              <w:rPr>
                <w:rFonts w:ascii="Calibri" w:eastAsia="Calibri" w:hAnsi="Calibri" w:cs="Calibri"/>
                <w:color w:val="000000" w:themeColor="text1"/>
                <w:sz w:val="16"/>
                <w:szCs w:val="16"/>
              </w:rPr>
            </w:pPr>
          </w:p>
        </w:tc>
        <w:tc>
          <w:tcPr>
            <w:tcW w:w="1005" w:type="dxa"/>
          </w:tcPr>
          <w:p w14:paraId="319D8B08" w14:textId="7236D324"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p w14:paraId="029BFC9E" w14:textId="43751396" w:rsidR="557C454C" w:rsidRDefault="557C454C" w:rsidP="557C454C">
            <w:pPr>
              <w:spacing w:line="259" w:lineRule="auto"/>
              <w:rPr>
                <w:rFonts w:ascii="Calibri" w:eastAsia="Calibri" w:hAnsi="Calibri" w:cs="Calibri"/>
                <w:color w:val="000000" w:themeColor="text1"/>
                <w:sz w:val="16"/>
                <w:szCs w:val="16"/>
              </w:rPr>
            </w:pPr>
          </w:p>
        </w:tc>
        <w:tc>
          <w:tcPr>
            <w:tcW w:w="1200" w:type="dxa"/>
          </w:tcPr>
          <w:p w14:paraId="33024E45" w14:textId="72DB2F77"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R4 G0/0/1</w:t>
            </w:r>
          </w:p>
        </w:tc>
        <w:tc>
          <w:tcPr>
            <w:tcW w:w="1200" w:type="dxa"/>
          </w:tcPr>
          <w:p w14:paraId="54FBD00E" w14:textId="473406F8"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3</w:t>
            </w:r>
          </w:p>
        </w:tc>
        <w:tc>
          <w:tcPr>
            <w:tcW w:w="1305" w:type="dxa"/>
          </w:tcPr>
          <w:p w14:paraId="4A9AE6EE" w14:textId="3BE1F2E2"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1.1.3.49</w:t>
            </w:r>
          </w:p>
        </w:tc>
      </w:tr>
      <w:tr w:rsidR="557C454C" w14:paraId="14D87912" w14:textId="77777777" w:rsidTr="557C454C">
        <w:tc>
          <w:tcPr>
            <w:tcW w:w="915" w:type="dxa"/>
          </w:tcPr>
          <w:p w14:paraId="15C11F30" w14:textId="73A583CC"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5</w:t>
            </w:r>
          </w:p>
          <w:p w14:paraId="3C9587DD" w14:textId="5390000A" w:rsidR="557C454C" w:rsidRDefault="557C454C" w:rsidP="557C454C">
            <w:pPr>
              <w:spacing w:line="259" w:lineRule="auto"/>
              <w:jc w:val="center"/>
              <w:rPr>
                <w:rFonts w:ascii="Calibri" w:eastAsia="Calibri" w:hAnsi="Calibri" w:cs="Calibri"/>
                <w:color w:val="000000" w:themeColor="text1"/>
                <w:sz w:val="16"/>
                <w:szCs w:val="16"/>
              </w:rPr>
            </w:pPr>
          </w:p>
        </w:tc>
        <w:tc>
          <w:tcPr>
            <w:tcW w:w="900" w:type="dxa"/>
          </w:tcPr>
          <w:p w14:paraId="54EC87EA" w14:textId="5D7F1C80"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0/0/0</w:t>
            </w:r>
          </w:p>
        </w:tc>
        <w:tc>
          <w:tcPr>
            <w:tcW w:w="930" w:type="dxa"/>
          </w:tcPr>
          <w:p w14:paraId="09CD8EFD" w14:textId="2334E5E0"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 xml:space="preserve">1.1.3.2 </w:t>
            </w:r>
          </w:p>
        </w:tc>
        <w:tc>
          <w:tcPr>
            <w:tcW w:w="1830" w:type="dxa"/>
          </w:tcPr>
          <w:p w14:paraId="0ABF7C17" w14:textId="611A5CDA"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2001:db8:acad:c1::2/64</w:t>
            </w:r>
          </w:p>
        </w:tc>
        <w:tc>
          <w:tcPr>
            <w:tcW w:w="1620" w:type="dxa"/>
          </w:tcPr>
          <w:p w14:paraId="676EDDA0" w14:textId="2B4F4CA7"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p w14:paraId="573CEBD7" w14:textId="41BF302C" w:rsidR="557C454C" w:rsidRDefault="557C454C" w:rsidP="557C454C">
            <w:pPr>
              <w:spacing w:line="259" w:lineRule="auto"/>
              <w:jc w:val="center"/>
              <w:rPr>
                <w:rFonts w:ascii="Calibri" w:eastAsia="Calibri" w:hAnsi="Calibri" w:cs="Calibri"/>
                <w:color w:val="000000" w:themeColor="text1"/>
                <w:sz w:val="16"/>
                <w:szCs w:val="16"/>
              </w:rPr>
            </w:pPr>
          </w:p>
        </w:tc>
        <w:tc>
          <w:tcPr>
            <w:tcW w:w="1005" w:type="dxa"/>
          </w:tcPr>
          <w:p w14:paraId="10FB7B6E" w14:textId="76B72DD4"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tc>
        <w:tc>
          <w:tcPr>
            <w:tcW w:w="1200" w:type="dxa"/>
          </w:tcPr>
          <w:p w14:paraId="4B24474E" w14:textId="313216E9"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R6 G0/0/0</w:t>
            </w:r>
          </w:p>
        </w:tc>
        <w:tc>
          <w:tcPr>
            <w:tcW w:w="1200" w:type="dxa"/>
          </w:tcPr>
          <w:p w14:paraId="62317BB2" w14:textId="2F127A5A"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3</w:t>
            </w:r>
          </w:p>
        </w:tc>
        <w:tc>
          <w:tcPr>
            <w:tcW w:w="1305" w:type="dxa"/>
          </w:tcPr>
          <w:p w14:paraId="4E3FCD6E" w14:textId="4B81BEF4"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1.1.3.49</w:t>
            </w:r>
          </w:p>
        </w:tc>
      </w:tr>
      <w:tr w:rsidR="557C454C" w14:paraId="11241D1D" w14:textId="77777777" w:rsidTr="557C454C">
        <w:tc>
          <w:tcPr>
            <w:tcW w:w="915" w:type="dxa"/>
          </w:tcPr>
          <w:p w14:paraId="7D5753FA" w14:textId="25F8C26F" w:rsidR="19DB54CE" w:rsidRDefault="19DB54CE"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Router 6</w:t>
            </w:r>
          </w:p>
        </w:tc>
        <w:tc>
          <w:tcPr>
            <w:tcW w:w="900" w:type="dxa"/>
          </w:tcPr>
          <w:p w14:paraId="66B2633C" w14:textId="2CB61191"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G 0/0/0</w:t>
            </w:r>
          </w:p>
        </w:tc>
        <w:tc>
          <w:tcPr>
            <w:tcW w:w="930" w:type="dxa"/>
          </w:tcPr>
          <w:p w14:paraId="2C4CFE8C" w14:textId="6FDD404F"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1.1.3.1</w:t>
            </w:r>
          </w:p>
        </w:tc>
        <w:tc>
          <w:tcPr>
            <w:tcW w:w="1830" w:type="dxa"/>
          </w:tcPr>
          <w:p w14:paraId="6C00740E" w14:textId="675396DC"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2001:db8:acad:c1::1/64</w:t>
            </w:r>
          </w:p>
        </w:tc>
        <w:tc>
          <w:tcPr>
            <w:tcW w:w="1620" w:type="dxa"/>
          </w:tcPr>
          <w:p w14:paraId="26452C5C" w14:textId="5220F4BC"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255.255.255.240</w:t>
            </w:r>
          </w:p>
        </w:tc>
        <w:tc>
          <w:tcPr>
            <w:tcW w:w="1005" w:type="dxa"/>
          </w:tcPr>
          <w:p w14:paraId="152994B7" w14:textId="6C9F6A68"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/64</w:t>
            </w:r>
          </w:p>
          <w:p w14:paraId="09F43190" w14:textId="11F71D8C" w:rsidR="557C454C" w:rsidRDefault="557C454C" w:rsidP="557C454C">
            <w:pPr>
              <w:spacing w:line="259" w:lineRule="auto"/>
              <w:rPr>
                <w:rFonts w:ascii="Calibri" w:eastAsia="Calibri" w:hAnsi="Calibri" w:cs="Calibri"/>
                <w:color w:val="000000" w:themeColor="text1"/>
                <w:sz w:val="16"/>
                <w:szCs w:val="16"/>
              </w:rPr>
            </w:pPr>
          </w:p>
        </w:tc>
        <w:tc>
          <w:tcPr>
            <w:tcW w:w="1200" w:type="dxa"/>
          </w:tcPr>
          <w:p w14:paraId="0239E737" w14:textId="7C6AE9B5" w:rsidR="557C454C" w:rsidRDefault="557C454C" w:rsidP="557C454C">
            <w:pPr>
              <w:spacing w:line="259" w:lineRule="auto"/>
              <w:jc w:val="center"/>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R5 G0/0/0</w:t>
            </w:r>
          </w:p>
        </w:tc>
        <w:tc>
          <w:tcPr>
            <w:tcW w:w="1200" w:type="dxa"/>
          </w:tcPr>
          <w:p w14:paraId="571A0316" w14:textId="1D506510"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Area 3</w:t>
            </w:r>
          </w:p>
        </w:tc>
        <w:tc>
          <w:tcPr>
            <w:tcW w:w="1305" w:type="dxa"/>
          </w:tcPr>
          <w:p w14:paraId="686C5E97" w14:textId="25C0310C" w:rsidR="557C454C" w:rsidRDefault="557C454C" w:rsidP="557C454C">
            <w:pPr>
              <w:spacing w:line="259" w:lineRule="auto"/>
              <w:rPr>
                <w:rFonts w:ascii="Calibri" w:eastAsia="Calibri" w:hAnsi="Calibri" w:cs="Calibri"/>
                <w:color w:val="000000" w:themeColor="text1"/>
                <w:sz w:val="16"/>
                <w:szCs w:val="16"/>
              </w:rPr>
            </w:pPr>
            <w:r w:rsidRPr="557C454C">
              <w:rPr>
                <w:rFonts w:ascii="Calibri" w:eastAsia="Calibri" w:hAnsi="Calibri" w:cs="Calibri"/>
                <w:color w:val="000000" w:themeColor="text1"/>
                <w:sz w:val="16"/>
                <w:szCs w:val="16"/>
              </w:rPr>
              <w:t>1.1.3.33</w:t>
            </w:r>
          </w:p>
        </w:tc>
      </w:tr>
    </w:tbl>
    <w:p w14:paraId="45FFA866" w14:textId="724DE0AE" w:rsidR="557C454C" w:rsidRDefault="557C454C" w:rsidP="557C454C">
      <w:pPr>
        <w:spacing w:after="160"/>
        <w:jc w:val="center"/>
        <w:rPr>
          <w:rFonts w:ascii="Georgia" w:eastAsia="Georgia" w:hAnsi="Georgia" w:cs="Georgia"/>
          <w:color w:val="000000" w:themeColor="text1"/>
        </w:rPr>
      </w:pPr>
    </w:p>
    <w:p w14:paraId="1848D0EA" w14:textId="65BB6B20" w:rsidR="0F92F25E" w:rsidRDefault="0F92F25E" w:rsidP="557C454C">
      <w:pPr>
        <w:spacing w:after="160"/>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Configurations</w:t>
      </w:r>
    </w:p>
    <w:p w14:paraId="6C6847F0" w14:textId="490771D9" w:rsidR="09E7B12A" w:rsidRPr="008E0D34"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1:</w:t>
      </w:r>
    </w:p>
    <w:p w14:paraId="0AC8D224" w14:textId="5A0DE8BE" w:rsidR="557C454C" w:rsidRDefault="557C454C" w:rsidP="557C454C">
      <w:pPr>
        <w:spacing w:after="160" w:line="259" w:lineRule="auto"/>
        <w:rPr>
          <w:rFonts w:ascii="Courier New" w:eastAsia="Courier New" w:hAnsi="Courier New" w:cs="Courier New"/>
          <w:color w:val="000000" w:themeColor="text1"/>
          <w:sz w:val="16"/>
          <w:szCs w:val="16"/>
        </w:rPr>
      </w:pPr>
    </w:p>
    <w:p w14:paraId="14A76A5B" w14:textId="25785F2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R1#Show run</w:t>
      </w:r>
    </w:p>
    <w:p w14:paraId="490DCE8D" w14:textId="79C0F418"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Building configuration...</w:t>
      </w:r>
    </w:p>
    <w:p w14:paraId="0B8A5424" w14:textId="72758081"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Current configuration : 1751 bytes</w:t>
      </w:r>
    </w:p>
    <w:p w14:paraId="7F22BBF2" w14:textId="77F075A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Last configuration change at 18:08:14 UTC Wed Nov 3 2021</w:t>
      </w:r>
    </w:p>
    <w:p w14:paraId="50F130CF" w14:textId="74D94804"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version 15.5</w:t>
      </w:r>
    </w:p>
    <w:p w14:paraId="29C9B8EA" w14:textId="5E527049"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debug datetime msec</w:t>
      </w:r>
    </w:p>
    <w:p w14:paraId="7EA309C6" w14:textId="68477FCB"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log datetime msec</w:t>
      </w:r>
    </w:p>
    <w:p w14:paraId="4CF2369C" w14:textId="2AEBD610"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platform punt-keepalive disable-kernel-core</w:t>
      </w:r>
    </w:p>
    <w:p w14:paraId="71EC4DC8" w14:textId="4C54E4AB"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hostname R1</w:t>
      </w:r>
    </w:p>
    <w:p w14:paraId="2B8415D3" w14:textId="2EB46820"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boot-start-marker</w:t>
      </w:r>
    </w:p>
    <w:p w14:paraId="5F57087B" w14:textId="789B159A"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boot-end-marker</w:t>
      </w:r>
    </w:p>
    <w:p w14:paraId="7CCA72C4" w14:textId="22EDC223"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definition Mgmt-intf</w:t>
      </w:r>
    </w:p>
    <w:p w14:paraId="5BB1F9AD" w14:textId="0FEA3AC8"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ipv4</w:t>
      </w:r>
    </w:p>
    <w:p w14:paraId="53DCD533" w14:textId="38E69FE5"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253B7469" w14:textId="276171CD"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w:t>
      </w:r>
    </w:p>
    <w:p w14:paraId="46E65273" w14:textId="158E071C"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448E330" w14:textId="09361E9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aaa new-model</w:t>
      </w:r>
    </w:p>
    <w:p w14:paraId="0E39A301" w14:textId="108BF143"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unicast-routing</w:t>
      </w:r>
    </w:p>
    <w:p w14:paraId="5923512D" w14:textId="5090422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subscriber templating</w:t>
      </w:r>
    </w:p>
    <w:p w14:paraId="3C626CD7" w14:textId="6323B933"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multilink bundle-name authenticated</w:t>
      </w:r>
    </w:p>
    <w:p w14:paraId="2DA324AA" w14:textId="2DBD792D"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license udi pid ISR4321/K9 sn FDO21482HZX</w:t>
      </w:r>
    </w:p>
    <w:p w14:paraId="5231702F" w14:textId="18DB303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spanning-tree extend system-id</w:t>
      </w:r>
    </w:p>
    <w:p w14:paraId="41FC5C43" w14:textId="4ADE5459"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redundancy</w:t>
      </w:r>
    </w:p>
    <w:p w14:paraId="5A63D317" w14:textId="41783BE0"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mode none</w:t>
      </w:r>
    </w:p>
    <w:p w14:paraId="0480F5C6" w14:textId="1D1BE1F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vlan internal allocation policy ascending</w:t>
      </w:r>
    </w:p>
    <w:p w14:paraId="5362F581" w14:textId="0CC3EFD5"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Loopback1</w:t>
      </w:r>
    </w:p>
    <w:p w14:paraId="76FEF420" w14:textId="79065E88"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1.1.1.33 255.255.255.240</w:t>
      </w:r>
    </w:p>
    <w:p w14:paraId="27717B79" w14:textId="3514ECE9"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GigabitEthernet0/0/0</w:t>
      </w:r>
    </w:p>
    <w:p w14:paraId="2639CFF2" w14:textId="7F0BCFB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1.1.1.1 255.255.255.240</w:t>
      </w:r>
    </w:p>
    <w:p w14:paraId="5F12372C" w14:textId="07E03DB3"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56405660" w14:textId="29223210"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FE80::1 link-local</w:t>
      </w:r>
    </w:p>
    <w:p w14:paraId="01574A89" w14:textId="3BE95AB4"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2001:DB8:ACAD:A1::1/64</w:t>
      </w:r>
    </w:p>
    <w:p w14:paraId="4C2BFB81" w14:textId="2E51920C"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1 area 1</w:t>
      </w:r>
    </w:p>
    <w:p w14:paraId="0B035443" w14:textId="2896ED4D"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GigabitEthernet0/0/1</w:t>
      </w:r>
    </w:p>
    <w:p w14:paraId="6B736FDE" w14:textId="3BD8DBB1"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79453589" w14:textId="3E5B189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158F5130" w14:textId="01156303"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3395E270" w14:textId="0417C739"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Serial0/1/0</w:t>
      </w:r>
    </w:p>
    <w:p w14:paraId="55401E5B" w14:textId="0EEC670E"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7A677DEF" w14:textId="7B170C0C"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58CFC4B8" w14:textId="19C54AA7"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Serial0/1/1</w:t>
      </w:r>
    </w:p>
    <w:p w14:paraId="06C9348A" w14:textId="5AFD7ED8"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4F3F584B" w14:textId="2F441616"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4995B4E2" w14:textId="7429A4A7"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w:t>
      </w:r>
    </w:p>
    <w:p w14:paraId="2933B6BE" w14:textId="73419A4A"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forwarding Mgmt-intf</w:t>
      </w:r>
    </w:p>
    <w:p w14:paraId="05225276" w14:textId="7CBDEC4C"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7F4E375E" w14:textId="6777CC81"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075178C0" w14:textId="6468491A"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22B1735F" w14:textId="3256B6E0"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Vlan1</w:t>
      </w:r>
    </w:p>
    <w:p w14:paraId="51A5E906" w14:textId="199230A5"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0CDECE29" w14:textId="320BA333"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01A9A815" w14:textId="77FDBA57"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ospfv3 1</w:t>
      </w:r>
    </w:p>
    <w:p w14:paraId="2F857EBF" w14:textId="1138BF7F"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router-id 1.1.1.1</w:t>
      </w:r>
    </w:p>
    <w:p w14:paraId="34723EAE" w14:textId="0DF9D043"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 unicast</w:t>
      </w:r>
    </w:p>
    <w:p w14:paraId="5BE336B0" w14:textId="53B40AE9"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A4222A1" w14:textId="73E10A4D"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 1</w:t>
      </w:r>
    </w:p>
    <w:p w14:paraId="002A0B3A" w14:textId="1BEF7196"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1.1.1.0 0.0.0.15 area 1</w:t>
      </w:r>
    </w:p>
    <w:p w14:paraId="1103E8EE" w14:textId="646A877D"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1.1.1.16 0.0.0.15 area 1</w:t>
      </w:r>
    </w:p>
    <w:p w14:paraId="5EAF3DCE" w14:textId="7F341817"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1.1.1.32 0.0.0.15 area 1</w:t>
      </w:r>
    </w:p>
    <w:p w14:paraId="14C29BBA" w14:textId="458DF11A"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network 1.1.1.48 0.0.0.15 area 1</w:t>
      </w:r>
    </w:p>
    <w:p w14:paraId="026CAA99" w14:textId="1E173151"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1.1.1.64 0.0.0.15 area 1</w:t>
      </w:r>
    </w:p>
    <w:p w14:paraId="3DCCA5E0" w14:textId="6E374740"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1.1.1.80 0.0.0.15 area 1</w:t>
      </w:r>
    </w:p>
    <w:p w14:paraId="77874255" w14:textId="59ADD828"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forward-protocol nd</w:t>
      </w:r>
    </w:p>
    <w:p w14:paraId="3D5624CC" w14:textId="5EF6453C"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http server</w:t>
      </w:r>
    </w:p>
    <w:p w14:paraId="57C2D672" w14:textId="2F4A49D4"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http secure-server</w:t>
      </w:r>
    </w:p>
    <w:p w14:paraId="6E9BF0C9" w14:textId="54C756A8"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tftp source-interface GigabitEthernet0</w:t>
      </w:r>
    </w:p>
    <w:p w14:paraId="3585C721" w14:textId="585C7AFF"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control-plane</w:t>
      </w:r>
    </w:p>
    <w:p w14:paraId="264D9481" w14:textId="72E1A9D5"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con 0</w:t>
      </w:r>
    </w:p>
    <w:p w14:paraId="5374EA09" w14:textId="539D077D"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4AA93EC1" w14:textId="70821401"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aux 0</w:t>
      </w:r>
    </w:p>
    <w:p w14:paraId="2166EE5E" w14:textId="41CAB582"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15F5AE8F" w14:textId="071ACDEC"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vty 0 4</w:t>
      </w:r>
    </w:p>
    <w:p w14:paraId="56EFC906" w14:textId="296B85FB"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login</w:t>
      </w:r>
    </w:p>
    <w:p w14:paraId="6659B071" w14:textId="1BDB30BD" w:rsidR="596FB06D" w:rsidRDefault="596FB06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end</w:t>
      </w:r>
    </w:p>
    <w:p w14:paraId="7925D9B5" w14:textId="392C106E" w:rsidR="257AEFD4" w:rsidRPr="009D0558" w:rsidRDefault="257AEFD4" w:rsidP="008552CB">
      <w:pPr>
        <w:spacing w:after="160"/>
        <w:rPr>
          <w:rFonts w:ascii="Courier New" w:eastAsia="Courier New" w:hAnsi="Courier New" w:cs="Courier New"/>
          <w:color w:val="000000" w:themeColor="text1"/>
          <w:sz w:val="2"/>
          <w:szCs w:val="2"/>
        </w:rPr>
      </w:pPr>
      <w:r w:rsidRPr="557C454C">
        <w:rPr>
          <w:rFonts w:ascii="Courier New" w:eastAsia="Courier New" w:hAnsi="Courier New" w:cs="Courier New"/>
          <w:color w:val="000000" w:themeColor="text1"/>
          <w:sz w:val="16"/>
          <w:szCs w:val="16"/>
        </w:rPr>
        <w:t xml:space="preserve"> </w:t>
      </w:r>
    </w:p>
    <w:p w14:paraId="1910258D" w14:textId="023CB33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R1#Show ip ospf</w:t>
      </w:r>
    </w:p>
    <w:p w14:paraId="660A31E9" w14:textId="1DB96D4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 1" with ID 1.1.1.33</w:t>
      </w:r>
    </w:p>
    <w:p w14:paraId="461179EC" w14:textId="2096A57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Start time: 00:06:09.575, Time elapsed: 00:02:46.766</w:t>
      </w:r>
    </w:p>
    <w:p w14:paraId="6DF241C6" w14:textId="01C4568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only single TOS(TOS0) routes</w:t>
      </w:r>
    </w:p>
    <w:p w14:paraId="7A448A2D" w14:textId="51727C5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opaque LSA</w:t>
      </w:r>
    </w:p>
    <w:p w14:paraId="4FD55AC7" w14:textId="1C9801D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Link-local Signaling (LLS)</w:t>
      </w:r>
    </w:p>
    <w:p w14:paraId="72F41AF4" w14:textId="4E613857"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area transit capability</w:t>
      </w:r>
    </w:p>
    <w:p w14:paraId="6ECFEBEF" w14:textId="3A973D0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39E35CA9" w14:textId="74502497"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0AEB5896" w14:textId="0216493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7C7662ED" w14:textId="513BAE6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09EF7672" w14:textId="6334109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32E8DFF9" w14:textId="36E0BD2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6E790838" w14:textId="10321175"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331AA1C5" w14:textId="2E53184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Incremental-SPF disabled</w:t>
      </w:r>
    </w:p>
    <w:p w14:paraId="586D7222" w14:textId="5A01501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2F26EE9B" w14:textId="441C1FC7"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01930F93" w14:textId="07C1ADB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5CFBAF01" w14:textId="6D644B3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1BDB5467" w14:textId="7EA6AC7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409A3ED5" w14:textId="5EE97C2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3ED738CD" w14:textId="07B8AC3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4C6F02D2" w14:textId="0DDCDAA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opaque AS LSA 0. Checksum Sum 0x000000</w:t>
      </w:r>
    </w:p>
    <w:p w14:paraId="08783C11" w14:textId="1AD6883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Number of DCbitless external and opaque AS LSA 0</w:t>
      </w:r>
    </w:p>
    <w:p w14:paraId="11904569" w14:textId="589C610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DoNotAge external and opaque AS LSA 0</w:t>
      </w:r>
    </w:p>
    <w:p w14:paraId="35CD7C8C" w14:textId="263FF56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3D75D8E9" w14:textId="61985BC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transit capable is 0</w:t>
      </w:r>
    </w:p>
    <w:p w14:paraId="1991AE4E" w14:textId="163872F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External flood list length 0</w:t>
      </w:r>
    </w:p>
    <w:p w14:paraId="34E6432C" w14:textId="5D3C3D4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IETF NSF helper support enabled</w:t>
      </w:r>
    </w:p>
    <w:p w14:paraId="5CC8A934" w14:textId="511AED7B"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Cisco NSF helper support enabled</w:t>
      </w:r>
    </w:p>
    <w:p w14:paraId="034CE658" w14:textId="6F3BFE7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00D891B5" w14:textId="529A9B5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w:t>
      </w:r>
    </w:p>
    <w:p w14:paraId="552C03C2" w14:textId="06F44D6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2 (1 loopback)</w:t>
      </w:r>
    </w:p>
    <w:p w14:paraId="4A8F96C6" w14:textId="0F2DCB7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has no authentication</w:t>
      </w:r>
    </w:p>
    <w:p w14:paraId="6FED2CCC" w14:textId="101D857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last executed 00:01:54.658 ago</w:t>
      </w:r>
    </w:p>
    <w:p w14:paraId="3557E1EB" w14:textId="6A2C31E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3 times</w:t>
      </w:r>
    </w:p>
    <w:p w14:paraId="20C616CB" w14:textId="2E40F63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ranges are</w:t>
      </w:r>
    </w:p>
    <w:p w14:paraId="0D3D7DD5" w14:textId="745B171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5. Checksum Sum 0x02FAF9</w:t>
      </w:r>
    </w:p>
    <w:p w14:paraId="12F881BF" w14:textId="130938D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opaque link LSA 0. Checksum Sum 0x000000</w:t>
      </w:r>
    </w:p>
    <w:p w14:paraId="5A31BCF3" w14:textId="380A495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37A45861" w14:textId="037862E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051DCE1D" w14:textId="0655C4D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3C1C529F" w14:textId="5EC9FC92"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322F754C" w14:textId="48C1E5E0" w:rsidR="557C454C" w:rsidRDefault="557C454C" w:rsidP="557C454C">
      <w:pPr>
        <w:spacing w:after="160" w:line="259" w:lineRule="auto"/>
        <w:rPr>
          <w:rFonts w:ascii="Courier New" w:eastAsia="Courier New" w:hAnsi="Courier New" w:cs="Courier New"/>
          <w:color w:val="000000" w:themeColor="text1"/>
          <w:sz w:val="16"/>
          <w:szCs w:val="16"/>
        </w:rPr>
      </w:pPr>
    </w:p>
    <w:p w14:paraId="5E2A1E0B" w14:textId="5FE47AB7"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R1#Show ip ospf interface</w:t>
      </w:r>
    </w:p>
    <w:p w14:paraId="6D6B8C5F" w14:textId="015B055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Loopback1 is up, line protocol is up</w:t>
      </w:r>
    </w:p>
    <w:p w14:paraId="5CC50422" w14:textId="13495F3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1.1.1.33/28, Area 1, Attached via Network Statement</w:t>
      </w:r>
    </w:p>
    <w:p w14:paraId="4D5DE99F" w14:textId="2515C3C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1, Router ID 1.1.1.33, Network Type LOOPBACK, Cost: 1</w:t>
      </w:r>
    </w:p>
    <w:p w14:paraId="368A9D19" w14:textId="7FB1CB1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2A402662" w14:textId="1CCF9635"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6BA330FB" w14:textId="33C94382"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Loopback interface is treated as a stub Host</w:t>
      </w:r>
    </w:p>
    <w:p w14:paraId="0B3A0CF6" w14:textId="3455AA3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5F21D4DD" w14:textId="0E1E4CC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1.1.1.1/28, Area 1, Attached via Network Statement</w:t>
      </w:r>
    </w:p>
    <w:p w14:paraId="238C5BEA" w14:textId="5AB66942"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1, Router ID 1.1.1.33, Network Type BROADCAST, Cost: 1</w:t>
      </w:r>
    </w:p>
    <w:p w14:paraId="244E7199" w14:textId="00A72F1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53604212" w14:textId="296C647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71C6A21E" w14:textId="0600F8E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BDR, Priority 1</w:t>
      </w:r>
    </w:p>
    <w:p w14:paraId="1CE07931" w14:textId="108E44C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1.1.1.49, Interface address 1.1.1.2</w:t>
      </w:r>
    </w:p>
    <w:p w14:paraId="51A270D4" w14:textId="44BCD0B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1.1.1.33, Interface address 1.1.1.1</w:t>
      </w:r>
    </w:p>
    <w:p w14:paraId="47BF94AB" w14:textId="3F3CFC2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3A50D549" w14:textId="6AB824E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67CE7D09" w14:textId="042A163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Hello due in 00:00:00</w:t>
      </w:r>
    </w:p>
    <w:p w14:paraId="28EB4A0A" w14:textId="0A6AA0FB"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6689F3E5" w14:textId="4241406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5A7C7500" w14:textId="3B55957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2EDADB54" w14:textId="74CBB0B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2B97A652" w14:textId="44B38C7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6451C1DD" w14:textId="3BFD55F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1, maximum is 1</w:t>
      </w:r>
    </w:p>
    <w:p w14:paraId="4BB7610A" w14:textId="4DAE063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62C39003" w14:textId="74FA09AB"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19818167" w14:textId="0D42539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1.1.1.49  (Designated Router)</w:t>
      </w:r>
    </w:p>
    <w:p w14:paraId="06726DED" w14:textId="05436BCB"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2B73886F" w14:textId="6A060F25" w:rsidR="557C454C" w:rsidRDefault="557C454C" w:rsidP="557C454C">
      <w:pPr>
        <w:spacing w:after="160" w:line="259" w:lineRule="auto"/>
        <w:rPr>
          <w:rFonts w:ascii="Courier New" w:eastAsia="Courier New" w:hAnsi="Courier New" w:cs="Courier New"/>
          <w:color w:val="000000" w:themeColor="text1"/>
          <w:sz w:val="16"/>
          <w:szCs w:val="16"/>
        </w:rPr>
      </w:pPr>
    </w:p>
    <w:p w14:paraId="7DDA318A" w14:textId="0EB3C3A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R1#show ip ospf neighbor</w:t>
      </w:r>
    </w:p>
    <w:p w14:paraId="46F29120" w14:textId="37BE0F3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34F9D66D" w14:textId="01323E47"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Neighbor ID     Pri   State           Dead Time   Address         Interface</w:t>
      </w:r>
    </w:p>
    <w:p w14:paraId="11ED4455" w14:textId="0BEA1DDC"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1.1.1.49          1   FULL/DR         00:00:36    1.1.1.2         GigabitEthernet0/0/0</w:t>
      </w:r>
    </w:p>
    <w:p w14:paraId="404B3A1D" w14:textId="2228385C" w:rsidR="557C454C" w:rsidRDefault="557C454C" w:rsidP="557C454C">
      <w:pPr>
        <w:spacing w:after="160" w:line="259" w:lineRule="auto"/>
        <w:rPr>
          <w:rFonts w:ascii="Courier New" w:eastAsia="Courier New" w:hAnsi="Courier New" w:cs="Courier New"/>
          <w:color w:val="000000" w:themeColor="text1"/>
          <w:sz w:val="16"/>
          <w:szCs w:val="16"/>
        </w:rPr>
      </w:pPr>
    </w:p>
    <w:p w14:paraId="0B3B476F" w14:textId="7A656DC5"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R1#show ip ospf border-routers</w:t>
      </w:r>
    </w:p>
    <w:p w14:paraId="722A892E" w14:textId="6E6B2B1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31D54A9" w14:textId="3366047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OSPF Router with ID (1.1.1.33) (Process ID 1)</w:t>
      </w:r>
    </w:p>
    <w:p w14:paraId="4C7F1E5A" w14:textId="68A93ADC"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7DB748E3" w14:textId="247C86C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414F4C22" w14:textId="1905D2C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Base Topology (MTID 0)</w:t>
      </w:r>
    </w:p>
    <w:p w14:paraId="76E49A41" w14:textId="6B3A55AB"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6C9111D" w14:textId="436A990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Internal Router Routing Table</w:t>
      </w:r>
    </w:p>
    <w:p w14:paraId="7F017EE4" w14:textId="0A2DA79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i - Intra-area route, I - Inter-area route</w:t>
      </w:r>
    </w:p>
    <w:p w14:paraId="2EE94B95" w14:textId="6F265EDF" w:rsidR="557C454C" w:rsidRDefault="557C454C" w:rsidP="557C454C">
      <w:pPr>
        <w:spacing w:after="160" w:line="259" w:lineRule="auto"/>
        <w:rPr>
          <w:rFonts w:ascii="Courier New" w:eastAsia="Courier New" w:hAnsi="Courier New" w:cs="Courier New"/>
          <w:color w:val="000000" w:themeColor="text1"/>
          <w:sz w:val="16"/>
          <w:szCs w:val="16"/>
        </w:rPr>
      </w:pPr>
    </w:p>
    <w:p w14:paraId="17D0CD06" w14:textId="0DA36ADC"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R1#Show ipv6 ospf</w:t>
      </w:r>
    </w:p>
    <w:p w14:paraId="675ED4E3" w14:textId="083BD34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"ospfv3 1" with ID 1.1.1.1</w:t>
      </w:r>
    </w:p>
    <w:p w14:paraId="3C434308" w14:textId="0612986B"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370EF05B" w14:textId="1E0013BF"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069D8EDC" w14:textId="78C93CF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1D0DA035" w14:textId="1786AAB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02DCDBD7" w14:textId="4F947FF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28535200" w14:textId="0BA05EE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517AB3B6" w14:textId="2732222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58F637E7" w14:textId="759C32CC"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43B42610" w14:textId="11ED3CC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265C577E" w14:textId="0BFB951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LSA group pacing timer 240 secs</w:t>
      </w:r>
    </w:p>
    <w:p w14:paraId="2FEE602B" w14:textId="5C03FD15"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22F49C2A" w14:textId="5C0F7DC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352CDDBE" w14:textId="16E7C7F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limit dc 24 non-dc 24</w:t>
      </w:r>
    </w:p>
    <w:p w14:paraId="641540AB" w14:textId="5835C6E7"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5D6F7705" w14:textId="712F464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2D542245" w14:textId="5C22F05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6DD2D723" w14:textId="3CCE80C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Graceful restart helper support enabled</w:t>
      </w:r>
    </w:p>
    <w:p w14:paraId="18F15AE3" w14:textId="54B257CB"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70D76F73" w14:textId="224A5A7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RFC1583 compatibility enabled</w:t>
      </w:r>
    </w:p>
    <w:p w14:paraId="2897F95B" w14:textId="12FA315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w:t>
      </w:r>
    </w:p>
    <w:p w14:paraId="1CE5B6D1" w14:textId="18060B5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1</w:t>
      </w:r>
    </w:p>
    <w:p w14:paraId="0F55107F" w14:textId="7E463712"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1 times</w:t>
      </w:r>
    </w:p>
    <w:p w14:paraId="7CBC7DEB" w14:textId="69214E8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3. Checksum Sum 0x02033F</w:t>
      </w:r>
    </w:p>
    <w:p w14:paraId="261DB1F2" w14:textId="1C7EF51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63EA1BAC" w14:textId="19CA3E1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53665C08" w14:textId="3B5AEA6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1791AB5A" w14:textId="64866A2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11C115AB" w14:textId="227C987F" w:rsidR="557C454C" w:rsidRDefault="557C454C" w:rsidP="557C454C">
      <w:pPr>
        <w:spacing w:after="160" w:line="259" w:lineRule="auto"/>
        <w:rPr>
          <w:rFonts w:ascii="Courier New" w:eastAsia="Courier New" w:hAnsi="Courier New" w:cs="Courier New"/>
          <w:color w:val="000000" w:themeColor="text1"/>
          <w:sz w:val="16"/>
          <w:szCs w:val="16"/>
        </w:rPr>
      </w:pPr>
    </w:p>
    <w:p w14:paraId="4BD8EFCE" w14:textId="57F2519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R1#Show ipv6 ospf interface</w:t>
      </w:r>
    </w:p>
    <w:p w14:paraId="77CC5927" w14:textId="5D23FFA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6E7DFB60" w14:textId="7925FA85"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FE80::1, Interface ID 6</w:t>
      </w:r>
    </w:p>
    <w:p w14:paraId="5FC07340" w14:textId="7DD977D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 Process ID 1, Instance ID 0, Router ID 1.1.1.1</w:t>
      </w:r>
    </w:p>
    <w:p w14:paraId="3FB4EBB8" w14:textId="6A7B3A2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13DEFE55" w14:textId="007183E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6C5E59CD" w14:textId="53148CD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1.1.1.1, local address FE80::1</w:t>
      </w:r>
    </w:p>
    <w:p w14:paraId="68D1A899" w14:textId="0253B445"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46F53AB7" w14:textId="03992FA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1F921129" w14:textId="34ECB0E5"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00:00:02</w:t>
      </w:r>
    </w:p>
    <w:p w14:paraId="55D3780F" w14:textId="0AD7166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Graceful restart helper support enabled</w:t>
      </w:r>
    </w:p>
    <w:p w14:paraId="4383A290" w14:textId="518F0A1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440AA2C4" w14:textId="321750A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35A0B580" w14:textId="76470D4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0, maximum is 0</w:t>
      </w:r>
    </w:p>
    <w:p w14:paraId="0EC40DEF" w14:textId="35D683E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36F5339B" w14:textId="460D8DE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0, Adjacent neighbor count is 0</w:t>
      </w:r>
    </w:p>
    <w:p w14:paraId="5ACCCA91" w14:textId="4DBDF295"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43BBE4A9" w14:textId="265E699F" w:rsidR="557C454C" w:rsidRDefault="557C454C" w:rsidP="557C454C">
      <w:pPr>
        <w:spacing w:after="160" w:line="259" w:lineRule="auto"/>
        <w:rPr>
          <w:rFonts w:ascii="Courier New" w:eastAsia="Courier New" w:hAnsi="Courier New" w:cs="Courier New"/>
          <w:color w:val="000000" w:themeColor="text1"/>
          <w:sz w:val="16"/>
          <w:szCs w:val="16"/>
        </w:rPr>
      </w:pPr>
    </w:p>
    <w:p w14:paraId="6036B82B" w14:textId="4947DB2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Routing Table - default - 3 entries</w:t>
      </w:r>
    </w:p>
    <w:p w14:paraId="4896DDF7" w14:textId="2BD8118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Codes: C - Connected, L - Local, S - Static, U - Per-user Static route</w:t>
      </w:r>
    </w:p>
    <w:p w14:paraId="79333351" w14:textId="1E694F2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 - BGP, R - RIP, I1 - ISIS L1, I2 - ISIS L2</w:t>
      </w:r>
    </w:p>
    <w:p w14:paraId="78BD4BC9" w14:textId="1375BFF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interarea, IS - ISIS summary, D - EIGRP, EX - EIGRP external</w:t>
      </w:r>
    </w:p>
    <w:p w14:paraId="318593D2" w14:textId="600BF107"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ND - ND Default, NDp - ND Prefix, DCE - Destination, NDr - Redirect</w:t>
      </w:r>
    </w:p>
    <w:p w14:paraId="28D7A299" w14:textId="6E6C1CB3"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OSPF Intra, OI - OSPF Inter, OE1 - OSPF ext 1, OE2 - OSPF ext 2</w:t>
      </w:r>
    </w:p>
    <w:p w14:paraId="648CD2C0" w14:textId="08009C3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ON1 - OSPF NSSA ext 1, ON2 - OSPF NSSA ext 2, a - Application</w:t>
      </w:r>
    </w:p>
    <w:p w14:paraId="57B5B334" w14:textId="4E15A32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2001:DB8:ACAD:A1::/64 [0/0]</w:t>
      </w:r>
    </w:p>
    <w:p w14:paraId="157922F9" w14:textId="7951693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GigabitEthernet0/0/0, directly connected</w:t>
      </w:r>
    </w:p>
    <w:p w14:paraId="6DEB78EA" w14:textId="08ABDC4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2001:DB8:ACAD:A1::1/128 [0/0]</w:t>
      </w:r>
    </w:p>
    <w:p w14:paraId="77A27E5C" w14:textId="25D9061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GigabitEthernet0/0/0, receive</w:t>
      </w:r>
    </w:p>
    <w:p w14:paraId="470CEC6D" w14:textId="06E030A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FF00::/8 [0/0]</w:t>
      </w:r>
    </w:p>
    <w:p w14:paraId="7368CEC3" w14:textId="60DF5AB2"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Null0, receive</w:t>
      </w:r>
    </w:p>
    <w:p w14:paraId="6882ED20" w14:textId="377D0EA9" w:rsidR="557C454C" w:rsidRDefault="557C454C" w:rsidP="557C454C">
      <w:pPr>
        <w:spacing w:after="160" w:line="259" w:lineRule="auto"/>
        <w:rPr>
          <w:rFonts w:ascii="Courier New" w:eastAsia="Courier New" w:hAnsi="Courier New" w:cs="Courier New"/>
          <w:color w:val="000000" w:themeColor="text1"/>
          <w:sz w:val="16"/>
          <w:szCs w:val="16"/>
        </w:rPr>
      </w:pPr>
    </w:p>
    <w:p w14:paraId="3B2A0F13" w14:textId="4FAF7077"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R1#Show ip route</w:t>
      </w:r>
    </w:p>
    <w:p w14:paraId="44DD4613" w14:textId="7F98EB02"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L - local, C - connected, S - static, R - RIP, M - mobile, B - BGP</w:t>
      </w:r>
    </w:p>
    <w:p w14:paraId="2F1A8852" w14:textId="59860EC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 - EIGRP, EX - EIGRP external, O - OSPF, IA - OSPF inter area</w:t>
      </w:r>
    </w:p>
    <w:p w14:paraId="5B972B52" w14:textId="7499953C"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N1 - OSPF NSSA external type 1, N2 - OSPF NSSA external type 2</w:t>
      </w:r>
    </w:p>
    <w:p w14:paraId="48BCCFD7" w14:textId="57AD777D"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E1 - OSPF external type 1, E2 - OSPF external type 2</w:t>
      </w:r>
    </w:p>
    <w:p w14:paraId="2C94F9DC" w14:textId="40F3D7F2"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 - IS-IS, su - IS-IS summary, L1 - IS-IS level-1, L2 - IS-IS level-2</w:t>
      </w:r>
    </w:p>
    <w:p w14:paraId="7C537C50" w14:textId="72B7A362"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 area, * - candidate default, U - per-user static route</w:t>
      </w:r>
    </w:p>
    <w:p w14:paraId="2DF193B1" w14:textId="4ECB622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ODR, P - periodic downloaded static route, H - NHRP, l - LISP</w:t>
      </w:r>
    </w:p>
    <w:p w14:paraId="7A709C5B" w14:textId="095A3B1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 - application route</w:t>
      </w:r>
    </w:p>
    <w:p w14:paraId="17BD182C" w14:textId="36696F0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 - replicated route, % - next hop override, p - overrides from PfR</w:t>
      </w:r>
    </w:p>
    <w:p w14:paraId="0AB52222" w14:textId="1F1F5AA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916CA52" w14:textId="26D3515E"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Gateway of last resort is not set</w:t>
      </w:r>
    </w:p>
    <w:p w14:paraId="461D7AAE" w14:textId="4CEF7890"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494072BF" w14:textId="6E10790C"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1.0.0.0/8 is variably subnetted, 7 subnets, 2 masks</w:t>
      </w:r>
    </w:p>
    <w:p w14:paraId="630A7A57" w14:textId="745D0A88"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1.1.1.0/28 is directly connected, GigabitEthernet0/0/0</w:t>
      </w:r>
    </w:p>
    <w:p w14:paraId="3E8811C6" w14:textId="68F0365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1.1.1.1/32 is directly connected, GigabitEthernet0/0/0</w:t>
      </w:r>
    </w:p>
    <w:p w14:paraId="6D860B57" w14:textId="5663B88A"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1.1.1.16/28 [110/2] via 1.1.1.2, 00:04:15, GigabitEthernet0/0/0</w:t>
      </w:r>
    </w:p>
    <w:p w14:paraId="664DCF24" w14:textId="16BF9C41"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1.1.1.32/28 is directly connected, Loopback1</w:t>
      </w:r>
    </w:p>
    <w:p w14:paraId="688E3FD6" w14:textId="34B88BA6"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1.1.1.33/32 is directly connected, Loopback1</w:t>
      </w:r>
    </w:p>
    <w:p w14:paraId="1C1E1F81" w14:textId="2BFE8614"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1.1.1.49/32 [110/2] via 1.1.1.2, 00:04:15, GigabitEthernet0/0/0</w:t>
      </w:r>
    </w:p>
    <w:p w14:paraId="26401A35" w14:textId="340CD8A9" w:rsidR="0F74CB62" w:rsidRDefault="0F74CB62"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1.1.1.65/32 [110/3] via 1.1.1.2, 00:04:15, GigabitEthernet0/0/</w:t>
      </w:r>
      <w:r w:rsidR="752DD45E" w:rsidRPr="557C454C">
        <w:rPr>
          <w:rFonts w:ascii="Courier New" w:eastAsia="Courier New" w:hAnsi="Courier New" w:cs="Courier New"/>
          <w:color w:val="000000" w:themeColor="text1"/>
          <w:sz w:val="16"/>
          <w:szCs w:val="16"/>
        </w:rPr>
        <w:t>0</w:t>
      </w:r>
    </w:p>
    <w:p w14:paraId="3729032F" w14:textId="4D4DA292" w:rsidR="557C454C" w:rsidRDefault="557C454C" w:rsidP="557C454C">
      <w:pPr>
        <w:spacing w:after="160" w:line="259" w:lineRule="auto"/>
        <w:rPr>
          <w:rFonts w:ascii="Courier New" w:eastAsia="Courier New" w:hAnsi="Courier New" w:cs="Courier New"/>
          <w:color w:val="000000" w:themeColor="text1"/>
          <w:sz w:val="16"/>
          <w:szCs w:val="16"/>
        </w:rPr>
      </w:pPr>
    </w:p>
    <w:p w14:paraId="0853A1CE" w14:textId="01232D82" w:rsidR="257AEFD4"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2:</w:t>
      </w:r>
    </w:p>
    <w:p w14:paraId="743F482E" w14:textId="551AA478"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04F58D5A" w14:textId="2FA162B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R2#Show run</w:t>
      </w:r>
    </w:p>
    <w:p w14:paraId="737F6224" w14:textId="0D120E1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Building configuration...</w:t>
      </w:r>
    </w:p>
    <w:p w14:paraId="53B59BC1" w14:textId="594F0D6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Current configuration : 1854 bytes</w:t>
      </w:r>
    </w:p>
    <w:p w14:paraId="6E18FFE7" w14:textId="56E3897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Last configuration change at 18:10:23 UTC Wed Nov 3 2021</w:t>
      </w:r>
    </w:p>
    <w:p w14:paraId="7B75F9B0" w14:textId="6FBFA77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version 15.5</w:t>
      </w:r>
    </w:p>
    <w:p w14:paraId="09C19237" w14:textId="1FC1448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debug datetime msec</w:t>
      </w:r>
    </w:p>
    <w:p w14:paraId="5894034A" w14:textId="445C5D8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log datetime msec</w:t>
      </w:r>
    </w:p>
    <w:p w14:paraId="37DA4E55" w14:textId="4EF6FA4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platform punt-keepalive disable-kernel-core</w:t>
      </w:r>
    </w:p>
    <w:p w14:paraId="08EA9185" w14:textId="603CB61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hostname R2</w:t>
      </w:r>
    </w:p>
    <w:p w14:paraId="0062ACD5" w14:textId="265DFE4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boot-start-marker</w:t>
      </w:r>
    </w:p>
    <w:p w14:paraId="6A60C4B3" w14:textId="4DD9772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boot-end-marker</w:t>
      </w:r>
    </w:p>
    <w:p w14:paraId="5C57CE51" w14:textId="7E9C95D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definition Mgmt-intf</w:t>
      </w:r>
    </w:p>
    <w:p w14:paraId="74D347D6" w14:textId="6693B65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ipv4</w:t>
      </w:r>
    </w:p>
    <w:p w14:paraId="6169F20E" w14:textId="3D40187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47075C7" w14:textId="70907F5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w:t>
      </w:r>
    </w:p>
    <w:p w14:paraId="1406C02C" w14:textId="1EB950E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01E4FBE" w14:textId="270D678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aaa new-model</w:t>
      </w:r>
    </w:p>
    <w:p w14:paraId="0F8BFD36" w14:textId="1DD4AF3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unicast-routing</w:t>
      </w:r>
    </w:p>
    <w:p w14:paraId="6BE45A05" w14:textId="169A46A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subscriber templating</w:t>
      </w:r>
    </w:p>
    <w:p w14:paraId="4A3B37A6" w14:textId="0554E5F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multilink bundle-name authenticated</w:t>
      </w:r>
    </w:p>
    <w:p w14:paraId="20F6B334" w14:textId="447FC72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license udi pid ISR4321/K9 sn FDO21482DWJ</w:t>
      </w:r>
    </w:p>
    <w:p w14:paraId="6A571008" w14:textId="288BF0D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spanning-tree extend system-id</w:t>
      </w:r>
    </w:p>
    <w:p w14:paraId="5F4E80CA" w14:textId="4088B22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redundancy</w:t>
      </w:r>
    </w:p>
    <w:p w14:paraId="52E6C9C1" w14:textId="1CB9512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mode none</w:t>
      </w:r>
    </w:p>
    <w:p w14:paraId="256C7E99" w14:textId="0FD5C2F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vlan internal allocation policy ascending</w:t>
      </w:r>
    </w:p>
    <w:p w14:paraId="0682EF17" w14:textId="4DDECFC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Loopback1</w:t>
      </w:r>
    </w:p>
    <w:p w14:paraId="385315EA" w14:textId="68455E6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1.1.1.49 255.255.255.240</w:t>
      </w:r>
    </w:p>
    <w:p w14:paraId="3B51E891" w14:textId="4E9DC87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GigabitEthernet0/0/0</w:t>
      </w:r>
    </w:p>
    <w:p w14:paraId="460C3071" w14:textId="3BB1984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1.1.1.2 255.255.255.240</w:t>
      </w:r>
    </w:p>
    <w:p w14:paraId="08E9162B" w14:textId="076C840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60DEF9B5" w14:textId="09E35BD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FE80::1 link-local</w:t>
      </w:r>
    </w:p>
    <w:p w14:paraId="0E2997CA" w14:textId="1D3A83C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2001:DB8:ACAD:A1::2/64</w:t>
      </w:r>
    </w:p>
    <w:p w14:paraId="489093D4" w14:textId="25871A7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1 area 1</w:t>
      </w:r>
    </w:p>
    <w:p w14:paraId="600A14CE" w14:textId="41200E5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GigabitEthernet0/0/1</w:t>
      </w:r>
    </w:p>
    <w:p w14:paraId="198A8945" w14:textId="13F73BE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1.1.1.17 255.255.255.240</w:t>
      </w:r>
    </w:p>
    <w:p w14:paraId="64BDEA23" w14:textId="475CBC1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382D757E" w14:textId="61A8B84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FE80::2 link-local</w:t>
      </w:r>
    </w:p>
    <w:p w14:paraId="5D5EC76A" w14:textId="11BE9FF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2001:DB8:ACAD:A2::1/64</w:t>
      </w:r>
    </w:p>
    <w:p w14:paraId="3F2911FE" w14:textId="1C5E479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1 area 1</w:t>
      </w:r>
    </w:p>
    <w:p w14:paraId="152FC00B" w14:textId="2650C1B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interface Serial0/1/0</w:t>
      </w:r>
    </w:p>
    <w:p w14:paraId="4F7CCA07" w14:textId="3EAE4E3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31644AD7" w14:textId="7C8A7BE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067E84B6" w14:textId="0D16DBF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Serial0/1/1</w:t>
      </w:r>
    </w:p>
    <w:p w14:paraId="20614F21" w14:textId="642C8A3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6B4B79B7" w14:textId="52700C6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03A8A48D" w14:textId="6802FAD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w:t>
      </w:r>
    </w:p>
    <w:p w14:paraId="10111E22" w14:textId="0F39497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forwarding Mgmt-intf</w:t>
      </w:r>
    </w:p>
    <w:p w14:paraId="6D45C8DC" w14:textId="4995996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0AD3FC3D" w14:textId="7E88798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681DAB9F" w14:textId="19858DC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529F3E7F" w14:textId="19DCE0B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Vlan1</w:t>
      </w:r>
    </w:p>
    <w:p w14:paraId="3E0F013D" w14:textId="2E804EE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408A7B00" w14:textId="73A98EC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30117E44" w14:textId="36F6CE2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ospfv3 1</w:t>
      </w:r>
    </w:p>
    <w:p w14:paraId="6EAE3338" w14:textId="74785CB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router-id 1.1.1.17</w:t>
      </w:r>
    </w:p>
    <w:p w14:paraId="66A8A9AF" w14:textId="0D3E70B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 unicast</w:t>
      </w:r>
    </w:p>
    <w:p w14:paraId="2F4B020E" w14:textId="5FCB0AB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1D20C1D5" w14:textId="264D8CA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 1</w:t>
      </w:r>
    </w:p>
    <w:p w14:paraId="446D5A45" w14:textId="665FC62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1.1.1.0 0.0.0.15 area 1</w:t>
      </w:r>
    </w:p>
    <w:p w14:paraId="746E7BAE" w14:textId="64D7DD8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1.1.1.16 0.0.0.15 area 1</w:t>
      </w:r>
    </w:p>
    <w:p w14:paraId="5DE2BB9C" w14:textId="7541588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1.1.1.32 0.0.0.15 area 1</w:t>
      </w:r>
    </w:p>
    <w:p w14:paraId="63290E81" w14:textId="7C8AF46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1.1.1.48 0.0.0.15 area 1</w:t>
      </w:r>
    </w:p>
    <w:p w14:paraId="15C7BEBC" w14:textId="1058803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1.1.1.64 0.0.0.15 area 1</w:t>
      </w:r>
    </w:p>
    <w:p w14:paraId="75EA4315" w14:textId="499EC23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1.1.1.80 0.0.0.15 area 1</w:t>
      </w:r>
    </w:p>
    <w:p w14:paraId="7EB25154" w14:textId="1393B89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forward-protocol nd</w:t>
      </w:r>
    </w:p>
    <w:p w14:paraId="3F9291C5" w14:textId="4EF399A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http server</w:t>
      </w:r>
    </w:p>
    <w:p w14:paraId="1AE70F40" w14:textId="3584DC2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http secure-server</w:t>
      </w:r>
    </w:p>
    <w:p w14:paraId="59F56271" w14:textId="188316B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tftp source-interface GigabitEthernet0</w:t>
      </w:r>
    </w:p>
    <w:p w14:paraId="3B6AFC88" w14:textId="2205C13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control-plane</w:t>
      </w:r>
    </w:p>
    <w:p w14:paraId="11B59B0B" w14:textId="7F5CBED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con 0</w:t>
      </w:r>
    </w:p>
    <w:p w14:paraId="31BD6452" w14:textId="5BADAAE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732705C5" w14:textId="0BB05C5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aux 0</w:t>
      </w:r>
    </w:p>
    <w:p w14:paraId="77660166" w14:textId="21D6094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176261FA" w14:textId="0478E08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vty 0 4</w:t>
      </w:r>
    </w:p>
    <w:p w14:paraId="4A22ADF3" w14:textId="11656CE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login</w:t>
      </w:r>
    </w:p>
    <w:p w14:paraId="0EDEAB09" w14:textId="6954070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End</w:t>
      </w:r>
    </w:p>
    <w:p w14:paraId="2CC6F65E" w14:textId="221D7DA0"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2D74F170" w14:textId="26BB442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R2#Show ip ospf</w:t>
      </w:r>
    </w:p>
    <w:p w14:paraId="2A81C9B4" w14:textId="0D34CC6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 1" with ID 1.1.1.49</w:t>
      </w:r>
    </w:p>
    <w:p w14:paraId="5EE8C39E" w14:textId="094ADAF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Start time: 00:12:25.748, Time elapsed: 00:14:43.908</w:t>
      </w:r>
    </w:p>
    <w:p w14:paraId="1C7EB43C" w14:textId="4785E21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only single TOS(TOS0) routes</w:t>
      </w:r>
    </w:p>
    <w:p w14:paraId="0FB013FA" w14:textId="6885716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opaque LSA</w:t>
      </w:r>
    </w:p>
    <w:p w14:paraId="109E8480" w14:textId="2A4CF3A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Link-local Signaling (LLS)</w:t>
      </w:r>
    </w:p>
    <w:p w14:paraId="59A87126" w14:textId="71CDBE2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area transit capability</w:t>
      </w:r>
    </w:p>
    <w:p w14:paraId="55466373" w14:textId="2088EAB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7AA5D463" w14:textId="1D1B2C2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46522D93" w14:textId="17A9E0D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788BC8CF" w14:textId="50F81A3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7AB71214" w14:textId="439C583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365E4825" w14:textId="2D272FE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51255FB0" w14:textId="0B271F8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514ABC9D" w14:textId="148C71A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Incremental-SPF disabled</w:t>
      </w:r>
    </w:p>
    <w:p w14:paraId="0B24AED6" w14:textId="11DBE0A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74D45CC0" w14:textId="4A4C76E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127F81E1" w14:textId="1009A0B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52BC75FA" w14:textId="6478445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3F5DBE23" w14:textId="40F52CE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5FC43966" w14:textId="6362777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7F7642BB" w14:textId="7D17D9C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6BCC3210" w14:textId="2CEC9EE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opaque AS LSA 0. Checksum Sum 0x000000</w:t>
      </w:r>
    </w:p>
    <w:p w14:paraId="7174B71D" w14:textId="3F84208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DCbitless external and opaque AS LSA 0</w:t>
      </w:r>
    </w:p>
    <w:p w14:paraId="716E9915" w14:textId="261F342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DoNotAge external and opaque AS LSA 0</w:t>
      </w:r>
    </w:p>
    <w:p w14:paraId="551D939D" w14:textId="2DA2542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402C3F54" w14:textId="3A23B0C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transit capable is 0</w:t>
      </w:r>
    </w:p>
    <w:p w14:paraId="0FF713CB" w14:textId="6DC34BC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External flood list length 0</w:t>
      </w:r>
    </w:p>
    <w:p w14:paraId="2ACB2842" w14:textId="1B83976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IETF NSF helper support enabled</w:t>
      </w:r>
    </w:p>
    <w:p w14:paraId="2D3ED707" w14:textId="629BF4B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Cisco NSF helper support enabled</w:t>
      </w:r>
    </w:p>
    <w:p w14:paraId="2280882A" w14:textId="18DB448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56BF58A1" w14:textId="3A72E9A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w:t>
      </w:r>
    </w:p>
    <w:p w14:paraId="36D5C5C8" w14:textId="6BE754B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3 (1 loopback)</w:t>
      </w:r>
    </w:p>
    <w:p w14:paraId="3FEE84F2" w14:textId="39DA7B3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has no authentication</w:t>
      </w:r>
    </w:p>
    <w:p w14:paraId="1A970E86" w14:textId="1E5AC03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last executed 00:05:53.816 ago</w:t>
      </w:r>
    </w:p>
    <w:p w14:paraId="71309AE2" w14:textId="161B7EE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10 times</w:t>
      </w:r>
    </w:p>
    <w:p w14:paraId="7E90581C" w14:textId="48C1D6E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ranges are</w:t>
      </w:r>
    </w:p>
    <w:p w14:paraId="490CE91F" w14:textId="5ECAC05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5. Checksum Sum 0x02FAF9</w:t>
      </w:r>
    </w:p>
    <w:p w14:paraId="4D5C7A53" w14:textId="3497357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Number of opaque link LSA 0. Checksum Sum 0x000000</w:t>
      </w:r>
    </w:p>
    <w:p w14:paraId="6CE366C0" w14:textId="4D397DF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1AD6B3C1" w14:textId="02D0A7A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0099D80C" w14:textId="0DC380F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16899018" w14:textId="545006F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5DA2000B" w14:textId="3A6F292A"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00775578" w14:textId="1892EBA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R2#Show ip ospf interface</w:t>
      </w:r>
    </w:p>
    <w:p w14:paraId="111531B9" w14:textId="70D5DD5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Loopback1 is up, line protocol is up</w:t>
      </w:r>
    </w:p>
    <w:p w14:paraId="41414320" w14:textId="6072030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1.1.1.49/28, Area 1, Attached via Network Statement</w:t>
      </w:r>
    </w:p>
    <w:p w14:paraId="5368DD72" w14:textId="0C3F9D0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1, Router ID 1.1.1.49, Network Type LOOPBACK, Cost: 1</w:t>
      </w:r>
    </w:p>
    <w:p w14:paraId="1994593B" w14:textId="7F02F78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18B80F3D" w14:textId="1CF0B35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46BAAFAA" w14:textId="2BF443A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Loopback interface is treated as a stub Host</w:t>
      </w:r>
    </w:p>
    <w:p w14:paraId="00E3CD75" w14:textId="5839379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GigabitEthernet0/0/1 is up, line protocol is up</w:t>
      </w:r>
    </w:p>
    <w:p w14:paraId="00AC8B99" w14:textId="7741BD2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1.1.1.17/28, Area 1, Attached via Network Statement</w:t>
      </w:r>
    </w:p>
    <w:p w14:paraId="6BF14D53" w14:textId="5BA75C1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1, Router ID 1.1.1.49, Network Type BROADCAST, Cost: 1</w:t>
      </w:r>
    </w:p>
    <w:p w14:paraId="54292745" w14:textId="082166E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725D9E84" w14:textId="51CEC20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7621BC34" w14:textId="284439C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BDR, Priority 1</w:t>
      </w:r>
    </w:p>
    <w:p w14:paraId="535C600E" w14:textId="6466869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1.1.2.17, Interface address 1.1.1.18</w:t>
      </w:r>
    </w:p>
    <w:p w14:paraId="3BA4B48F" w14:textId="3B76F50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1.1.1.49, Interface address 1.1.1.17</w:t>
      </w:r>
    </w:p>
    <w:p w14:paraId="63A91B7B" w14:textId="4B86479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6298179C" w14:textId="74C77C0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3026642D" w14:textId="5A286E1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00:00:06</w:t>
      </w:r>
    </w:p>
    <w:p w14:paraId="4B6CCB54" w14:textId="53491BD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79C447DD" w14:textId="4615944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10D40307" w14:textId="2A52E71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5F13864A" w14:textId="40264C6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1/2/2, flood queue length 0</w:t>
      </w:r>
    </w:p>
    <w:p w14:paraId="5013282F" w14:textId="5392B22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395674C3" w14:textId="4FFE73B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2, maximum is 2</w:t>
      </w:r>
    </w:p>
    <w:p w14:paraId="73BE72BE" w14:textId="563AEC1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3D90862F" w14:textId="7C86D0F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0DB2023C" w14:textId="4140681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1.1.2.17  (Designated Router)</w:t>
      </w:r>
    </w:p>
    <w:p w14:paraId="79DE2BD7" w14:textId="1666D3F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11C6019B" w14:textId="340E2E9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444592AA" w14:textId="5C98D4C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1.1.1.2/28, Area 1, Attached via Network Statement</w:t>
      </w:r>
    </w:p>
    <w:p w14:paraId="23611E1E" w14:textId="764C88E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1, Router ID 1.1.1.49, Network Type BROADCAST, Cost: 1</w:t>
      </w:r>
    </w:p>
    <w:p w14:paraId="5E66D349" w14:textId="7DCD655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602D342B" w14:textId="7BE99A3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0           1         no          no            Base</w:t>
      </w:r>
    </w:p>
    <w:p w14:paraId="1B8150C6" w14:textId="674912B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091A2137" w14:textId="1D1DC96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1.1.1.49, Interface address 1.1.1.2</w:t>
      </w:r>
    </w:p>
    <w:p w14:paraId="12558251" w14:textId="279909A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1.1.1.33, Interface address 1.1.1.1</w:t>
      </w:r>
    </w:p>
    <w:p w14:paraId="1BCE2A0F" w14:textId="25B2AC0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4254EFA6" w14:textId="3F3BDAF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435FC20B" w14:textId="1FB7E6D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00:00:03</w:t>
      </w:r>
    </w:p>
    <w:p w14:paraId="47B0E0AF" w14:textId="2850CB5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472EBB53" w14:textId="3312D1B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2FD4F201" w14:textId="130DCD6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0BA5373C" w14:textId="4A12849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3CE7A226" w14:textId="60DB970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66429A3D" w14:textId="7093EB7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2, maximum is 2</w:t>
      </w:r>
    </w:p>
    <w:p w14:paraId="4398AA85" w14:textId="40983E0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5CB23480" w14:textId="4F5F5A1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5D80230E" w14:textId="6BC8676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1.1.1.33  (Backup Designated Router)</w:t>
      </w:r>
    </w:p>
    <w:p w14:paraId="66E8D7D1" w14:textId="614EE9C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5E516C55" w14:textId="1257AA43"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2BBE91E0" w14:textId="48A9556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R2#show ip ospf neighbor</w:t>
      </w:r>
    </w:p>
    <w:p w14:paraId="6C2FBFB8" w14:textId="12BF769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499A764C" w14:textId="4332B9F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Neighbor ID     Pri   State           Dead Time   Address         Interface</w:t>
      </w:r>
    </w:p>
    <w:p w14:paraId="7796AD82" w14:textId="2D5A741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1.1.2.17          1   FULL/DR         00:00:32    1.1.1.18        GigabitEthernet0/0/1</w:t>
      </w:r>
    </w:p>
    <w:p w14:paraId="1377507F" w14:textId="1093665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1.1.1.33          1   FULL/BDR        00:00:30    1.1.1.1         GigabitEthernet0/0/0</w:t>
      </w:r>
    </w:p>
    <w:p w14:paraId="250EF7A3" w14:textId="3FCA3218"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0C7E8DA0" w14:textId="57477DA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R2#show ip ospf border-routers</w:t>
      </w:r>
    </w:p>
    <w:p w14:paraId="6032F155" w14:textId="70D311A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5C348A1D" w14:textId="50D5D3E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OSPF Router with ID (1.1.1.49) (Process ID 1)</w:t>
      </w:r>
    </w:p>
    <w:p w14:paraId="2518A9AC" w14:textId="76C945E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5FF48949" w14:textId="0CC3B5B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7F4B9359" w14:textId="01B1B42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Base Topology (MTID 0)</w:t>
      </w:r>
    </w:p>
    <w:p w14:paraId="3468ABD5" w14:textId="58F925B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CBACF1C" w14:textId="7FB38E3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Internal Router Routing Table</w:t>
      </w:r>
    </w:p>
    <w:p w14:paraId="69400323" w14:textId="33219DE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i - Intra-area route, I - Inter-area route</w:t>
      </w:r>
    </w:p>
    <w:p w14:paraId="380323BD" w14:textId="766355ED"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65425BDD" w14:textId="68C0981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R2#Show ipv6 ospf</w:t>
      </w:r>
    </w:p>
    <w:p w14:paraId="366109FB" w14:textId="1D9AF7B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"ospfv3 1" with ID 1.1.1.17</w:t>
      </w:r>
    </w:p>
    <w:p w14:paraId="53FE1FE0" w14:textId="6A8C9F4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347A99CD" w14:textId="0728591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4B13CE65" w14:textId="656B8AB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Event-log enabled, Maximum number of events: 1000, Mode: cyclic</w:t>
      </w:r>
    </w:p>
    <w:p w14:paraId="1EF29180" w14:textId="16B12AB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44501748" w14:textId="7594943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0673BB4C" w14:textId="10BBF99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61065E70" w14:textId="5F8B8CE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34E4AF1C" w14:textId="01D42DC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6AF9B9FD" w14:textId="38E334F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65B075B8" w14:textId="79B4600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13BFC984" w14:textId="6B0E0E9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5445D165" w14:textId="2C495CA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655F1202" w14:textId="6DB8B6B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limit dc 24 non-dc 24</w:t>
      </w:r>
    </w:p>
    <w:p w14:paraId="4E5262A5" w14:textId="10E5A06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3EA1AA52" w14:textId="1839B7A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1CCC0F94" w14:textId="02812E1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04DE7686" w14:textId="198AC66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Graceful restart helper support enabled</w:t>
      </w:r>
    </w:p>
    <w:p w14:paraId="4A4CBC62" w14:textId="0F77122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2F951AAA" w14:textId="352C321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RFC1583 compatibility enabled</w:t>
      </w:r>
    </w:p>
    <w:p w14:paraId="1CA7FB54" w14:textId="5F86685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w:t>
      </w:r>
    </w:p>
    <w:p w14:paraId="6B5F822F" w14:textId="6A0D8F6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2</w:t>
      </w:r>
    </w:p>
    <w:p w14:paraId="47FBACE3" w14:textId="1183A8B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1 times</w:t>
      </w:r>
    </w:p>
    <w:p w14:paraId="2F3CD867" w14:textId="75C3DE2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3. Checksum Sum 0x0102F5</w:t>
      </w:r>
    </w:p>
    <w:p w14:paraId="2F4B508F" w14:textId="609E1F0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0EDE1F05" w14:textId="2BA0672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1A3A9F69" w14:textId="61F3A30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2F550304" w14:textId="2A1F75B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601B6E84" w14:textId="7581DF95"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15148186" w14:textId="4BA7099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R2#Show ipv6 ospf interface</w:t>
      </w:r>
    </w:p>
    <w:p w14:paraId="2B67DB63" w14:textId="3843FF5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GigabitEthernet0/0/1 is up, line protocol is up</w:t>
      </w:r>
    </w:p>
    <w:p w14:paraId="5E554989" w14:textId="6DE5030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FE80::2, Interface ID 7</w:t>
      </w:r>
    </w:p>
    <w:p w14:paraId="1B3EE067" w14:textId="673E5F9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 Process ID 1, Instance ID 0, Router ID 1.1.1.17</w:t>
      </w:r>
    </w:p>
    <w:p w14:paraId="1768023F" w14:textId="5344C2C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16C7F7AC" w14:textId="5F27D09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193EF2E0" w14:textId="354F691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1.1.1.17, local address FE80::2</w:t>
      </w:r>
    </w:p>
    <w:p w14:paraId="2107F613" w14:textId="54B9811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5058535E" w14:textId="0AA3E7E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1D70AED8" w14:textId="04715F6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00:00:08</w:t>
      </w:r>
    </w:p>
    <w:p w14:paraId="175919EC" w14:textId="2F61078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Graceful restart helper support enabled</w:t>
      </w:r>
    </w:p>
    <w:p w14:paraId="5B483A95" w14:textId="10A746C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1/2/2, flood queue length 0</w:t>
      </w:r>
    </w:p>
    <w:p w14:paraId="0279E4F0" w14:textId="4ADA79B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Next 0x0(0)/0x0(0)/0x0(0)</w:t>
      </w:r>
    </w:p>
    <w:p w14:paraId="534A273F" w14:textId="7DFF86E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0, maximum is 0</w:t>
      </w:r>
    </w:p>
    <w:p w14:paraId="2978AE42" w14:textId="1724F611"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389496B9" w14:textId="0ECB19E8" w:rsidR="09E7B12A" w:rsidRPr="00D46E7A" w:rsidRDefault="51C2E0FC" w:rsidP="557C454C">
      <w:pPr>
        <w:pStyle w:val="ListParagraph"/>
        <w:numPr>
          <w:ilvl w:val="0"/>
          <w:numId w:val="1"/>
        </w:numPr>
        <w:spacing w:after="160" w:line="259" w:lineRule="auto"/>
        <w:rPr>
          <w:rFonts w:eastAsiaTheme="minorEastAsia"/>
          <w:color w:val="000000" w:themeColor="text1"/>
          <w:sz w:val="16"/>
          <w:szCs w:val="16"/>
        </w:rPr>
      </w:pPr>
      <w:r w:rsidRPr="557C454C">
        <w:rPr>
          <w:rFonts w:ascii="Courier New" w:eastAsia="Courier New" w:hAnsi="Courier New" w:cs="Courier New"/>
          <w:color w:val="000000" w:themeColor="text1"/>
          <w:sz w:val="16"/>
          <w:szCs w:val="16"/>
        </w:rPr>
        <w:t xml:space="preserve">  Neighbor Count is 0, Adjacent neighbor count is 0</w:t>
      </w:r>
    </w:p>
    <w:p w14:paraId="4201AB06" w14:textId="4AB01E80" w:rsidR="09E7B12A" w:rsidRPr="00D46E7A" w:rsidRDefault="51C2E0FC" w:rsidP="557C454C">
      <w:pPr>
        <w:pStyle w:val="ListParagraph"/>
        <w:numPr>
          <w:ilvl w:val="0"/>
          <w:numId w:val="1"/>
        </w:numPr>
        <w:spacing w:after="160" w:line="259" w:lineRule="auto"/>
        <w:rPr>
          <w:rFonts w:eastAsiaTheme="minorEastAsia"/>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1DCDC336" w14:textId="5750BD6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6A6CD6BE" w14:textId="41AA527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FE80::1, Interface ID 6</w:t>
      </w:r>
    </w:p>
    <w:p w14:paraId="53CBFDB4" w14:textId="73B60FF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 Process ID 1, Instance ID 0, Router ID 1.1.1.17</w:t>
      </w:r>
    </w:p>
    <w:p w14:paraId="3CFA7552" w14:textId="7A01C25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0839F578" w14:textId="03B5D05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DOWN, Priority 1</w:t>
      </w:r>
    </w:p>
    <w:p w14:paraId="17670A1F" w14:textId="4E7B74C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designated router on this network</w:t>
      </w:r>
    </w:p>
    <w:p w14:paraId="6F409CE1" w14:textId="3E16ADB6"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07A193DD" w14:textId="3737243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104F4862" w14:textId="500F355A"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778B0CA8" w14:textId="66A803F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R2#Show ipv6 route</w:t>
      </w:r>
    </w:p>
    <w:p w14:paraId="348978B4" w14:textId="343C2F5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Routing Table - default - 3 entries</w:t>
      </w:r>
    </w:p>
    <w:p w14:paraId="18971651" w14:textId="03740E59"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C - Connected, L - Local, S - Static, U - Per-user Static route</w:t>
      </w:r>
    </w:p>
    <w:p w14:paraId="27808B8A" w14:textId="36FCB60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 - BGP, R - RIP, I1 - ISIS L1, I2 - ISIS L2</w:t>
      </w:r>
    </w:p>
    <w:p w14:paraId="3EEDEF03" w14:textId="2C51C204"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interarea, IS - ISIS summary, D - EIGRP, EX - EIGRP external</w:t>
      </w:r>
    </w:p>
    <w:p w14:paraId="6D4BEB6A" w14:textId="6411740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ND - ND Default, NDp - ND Prefix, DCE - Destination, NDr - Redirect</w:t>
      </w:r>
    </w:p>
    <w:p w14:paraId="65EAB299" w14:textId="75AD203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OSPF Intra, OI - OSPF Inter, OE1 - OSPF ext 1, OE2 - OSPF ext 2</w:t>
      </w:r>
    </w:p>
    <w:p w14:paraId="5891C168" w14:textId="2BA0C2A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ON1 - OSPF NSSA ext 1, ON2 - OSPF NSSA ext 2, a - Application</w:t>
      </w:r>
    </w:p>
    <w:p w14:paraId="727A94C8" w14:textId="0BFFBDE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2001:DB8:ACAD:A2::/64 [0/0]</w:t>
      </w:r>
    </w:p>
    <w:p w14:paraId="3F0618AE" w14:textId="752B078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GigabitEthernet0/0/1, directly connected</w:t>
      </w:r>
    </w:p>
    <w:p w14:paraId="0405B840" w14:textId="116F9CE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2001:DB8:ACAD:A2::1/128 [0/0]</w:t>
      </w:r>
    </w:p>
    <w:p w14:paraId="2610AA67" w14:textId="643E7C9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GigabitEthernet0/0/1, receive</w:t>
      </w:r>
    </w:p>
    <w:p w14:paraId="4C29403C" w14:textId="4C8F57B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FF00::/8 [0/0]</w:t>
      </w:r>
    </w:p>
    <w:p w14:paraId="2BB31B68" w14:textId="1977456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Null0, receive</w:t>
      </w:r>
    </w:p>
    <w:p w14:paraId="2C4A8889" w14:textId="6A1C8C2B" w:rsidR="09E7B12A" w:rsidRPr="00D46E7A" w:rsidRDefault="09E7B12A" w:rsidP="557C454C">
      <w:pPr>
        <w:spacing w:after="160" w:line="259" w:lineRule="auto"/>
        <w:rPr>
          <w:rFonts w:ascii="Courier New" w:eastAsia="Courier New" w:hAnsi="Courier New" w:cs="Courier New"/>
          <w:color w:val="000000" w:themeColor="text1"/>
          <w:sz w:val="16"/>
          <w:szCs w:val="16"/>
        </w:rPr>
      </w:pPr>
    </w:p>
    <w:p w14:paraId="272CCEAB" w14:textId="154A458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R2#Show ip route</w:t>
      </w:r>
    </w:p>
    <w:p w14:paraId="70BC5BE6" w14:textId="4195CE7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L - local, C - connected, S - static, R - RIP, M - mobile, B - BGP</w:t>
      </w:r>
    </w:p>
    <w:p w14:paraId="043B52B9" w14:textId="01DF56B8"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 - EIGRP, EX - EIGRP external, O - OSPF, IA - OSPF inter area</w:t>
      </w:r>
    </w:p>
    <w:p w14:paraId="2B2DFDBD" w14:textId="565C46D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N1 - OSPF NSSA external type 1, N2 - OSPF NSSA external type 2</w:t>
      </w:r>
    </w:p>
    <w:p w14:paraId="1437B59D" w14:textId="1CF5707F"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E1 - OSPF external type 1, E2 - OSPF external type 2</w:t>
      </w:r>
    </w:p>
    <w:p w14:paraId="43F296FA" w14:textId="731938A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 - IS-IS, su - IS-IS summary, L1 - IS-IS level-1, L2 - IS-IS level-2</w:t>
      </w:r>
    </w:p>
    <w:p w14:paraId="07525D21" w14:textId="6BC0C90D"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 area, * - candidate default, U - per-user static route</w:t>
      </w:r>
    </w:p>
    <w:p w14:paraId="2FAEFDEB" w14:textId="5525098C"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ODR, P - periodic downloaded static route, H - NHRP, l - LISP</w:t>
      </w:r>
    </w:p>
    <w:p w14:paraId="09671BAA" w14:textId="605E8467"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 - application route</w:t>
      </w:r>
    </w:p>
    <w:p w14:paraId="383A0CAB" w14:textId="40F1DBB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 - replicated route, % - next hop override, p - overrides from PfR</w:t>
      </w:r>
    </w:p>
    <w:p w14:paraId="450CEF4B" w14:textId="44B4771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FE3C721" w14:textId="772D5F70"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Gateway of last resort is not set</w:t>
      </w:r>
    </w:p>
    <w:p w14:paraId="3186EA0C" w14:textId="7AFB9A5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4225839A" w14:textId="7BAE9AE5"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1.0.0.0/8 is variably subnetted, 8 subnets, 2 masks</w:t>
      </w:r>
    </w:p>
    <w:p w14:paraId="5353D52F" w14:textId="1DBFD33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1.1.1.0/28 is directly connected, GigabitEthernet0/0/0</w:t>
      </w:r>
    </w:p>
    <w:p w14:paraId="2F58F37A" w14:textId="0B0CCF1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1.1.1.2/32 is directly connected, GigabitEthernet0/0/0</w:t>
      </w:r>
    </w:p>
    <w:p w14:paraId="30188319" w14:textId="3C09322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1.1.1.16/28 is directly connected, GigabitEthernet0/0/1</w:t>
      </w:r>
    </w:p>
    <w:p w14:paraId="0AAA2518" w14:textId="33E5CDFA"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1.1.1.17/32 is directly connected, GigabitEthernet0/0/1</w:t>
      </w:r>
    </w:p>
    <w:p w14:paraId="0F0B06EF" w14:textId="37290FFB"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1.1.1.33/32 [110/2] via 1.1.1.1, 00:07:31, GigabitEthernet0/0/0</w:t>
      </w:r>
    </w:p>
    <w:p w14:paraId="360B92E9" w14:textId="19E39C0E"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1.1.1.48/28 is directly connected, Loopback1</w:t>
      </w:r>
    </w:p>
    <w:p w14:paraId="6F8C9F8E" w14:textId="67E238F3"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1.1.1.49/32 is directly connected, Loopback1</w:t>
      </w:r>
    </w:p>
    <w:p w14:paraId="4741A025" w14:textId="053F5D82" w:rsidR="09E7B12A" w:rsidRPr="00D46E7A" w:rsidRDefault="51C2E0FC"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1.1.1.65/32 [110/2] via 1.1.1.18, 00:13:53, GigabitEthernet0/0/1</w:t>
      </w:r>
    </w:p>
    <w:p w14:paraId="73C7CC4E" w14:textId="4F999090" w:rsidR="557C454C" w:rsidRDefault="557C454C" w:rsidP="557C454C">
      <w:pPr>
        <w:spacing w:after="160" w:line="259" w:lineRule="auto"/>
        <w:rPr>
          <w:rFonts w:ascii="Courier New" w:eastAsia="Courier New" w:hAnsi="Courier New" w:cs="Courier New"/>
          <w:color w:val="000000" w:themeColor="text1"/>
          <w:sz w:val="16"/>
          <w:szCs w:val="16"/>
        </w:rPr>
      </w:pPr>
    </w:p>
    <w:p w14:paraId="0298FA0A" w14:textId="1CCD3BC4" w:rsidR="09E7B12A"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3:</w:t>
      </w:r>
    </w:p>
    <w:p w14:paraId="7DD7EA50" w14:textId="0DD00C55"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65C7295D" w14:textId="01225E3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run</w:t>
      </w:r>
    </w:p>
    <w:p w14:paraId="0C62D693" w14:textId="03D1418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Building configuration...</w:t>
      </w:r>
    </w:p>
    <w:p w14:paraId="50905173" w14:textId="34DFDC7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Current configuration : 2154 bytes</w:t>
      </w:r>
    </w:p>
    <w:p w14:paraId="1BE08DF8" w14:textId="594F12F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Last configuration change at 17:57:32 UTC Wed Nov 3 2021</w:t>
      </w:r>
    </w:p>
    <w:p w14:paraId="7116FDEB" w14:textId="13F9311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version 15.5</w:t>
      </w:r>
    </w:p>
    <w:p w14:paraId="5628899E" w14:textId="14B3413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debug datetime msec</w:t>
      </w:r>
    </w:p>
    <w:p w14:paraId="4D27CCE3" w14:textId="1253B66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log datetime msec</w:t>
      </w:r>
    </w:p>
    <w:p w14:paraId="4E5C6B99" w14:textId="7558B85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platform punt-keepalive disable-kernel-core</w:t>
      </w:r>
    </w:p>
    <w:p w14:paraId="7F697597" w14:textId="3003C98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hostname R3</w:t>
      </w:r>
    </w:p>
    <w:p w14:paraId="2A1C0BDA" w14:textId="7D900E0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boot-start-marker</w:t>
      </w:r>
    </w:p>
    <w:p w14:paraId="6170B840" w14:textId="588FF4E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boot-end-marker</w:t>
      </w:r>
    </w:p>
    <w:p w14:paraId="084CB090" w14:textId="0DEBC77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definition Mgmt-intf</w:t>
      </w:r>
    </w:p>
    <w:p w14:paraId="78525176" w14:textId="268A9EE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ipv4</w:t>
      </w:r>
    </w:p>
    <w:p w14:paraId="716E5846" w14:textId="7CFABE0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00660EAE" w14:textId="57218D7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w:t>
      </w:r>
    </w:p>
    <w:p w14:paraId="3C0C1E10" w14:textId="303AA4E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261987D7" w14:textId="69A111C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aaa new-model</w:t>
      </w:r>
    </w:p>
    <w:p w14:paraId="2E56F1D3" w14:textId="67B2928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unicast-routing</w:t>
      </w:r>
    </w:p>
    <w:p w14:paraId="25E4C5C0" w14:textId="379C8E2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subscriber templating</w:t>
      </w:r>
    </w:p>
    <w:p w14:paraId="31B00871" w14:textId="6986393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multilink bundle-name authenticated</w:t>
      </w:r>
    </w:p>
    <w:p w14:paraId="0DDC564B" w14:textId="6CE446D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license udi pid ISR4321/K9 sn FDO214420HW</w:t>
      </w:r>
    </w:p>
    <w:p w14:paraId="438C5137" w14:textId="60D8E5F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spanning-tree extend system-id</w:t>
      </w:r>
    </w:p>
    <w:p w14:paraId="646FBEA1" w14:textId="61FE705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redundancy</w:t>
      </w:r>
    </w:p>
    <w:p w14:paraId="62D85286" w14:textId="61DB080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mode none</w:t>
      </w:r>
    </w:p>
    <w:p w14:paraId="66029852" w14:textId="1125AE8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vlan internal allocation policy ascending</w:t>
      </w:r>
    </w:p>
    <w:p w14:paraId="72D020C0" w14:textId="31A69CB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Loopback1</w:t>
      </w:r>
    </w:p>
    <w:p w14:paraId="60DB45F3" w14:textId="3C5F2FC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1.1.1.65 255.255.255.240</w:t>
      </w:r>
    </w:p>
    <w:p w14:paraId="5BDC44BB" w14:textId="597A68D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Loopback2</w:t>
      </w:r>
    </w:p>
    <w:p w14:paraId="6D4AC79C" w14:textId="466DBA6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1.1.2.17 255.255.255.240</w:t>
      </w:r>
    </w:p>
    <w:p w14:paraId="6A9B432C" w14:textId="129DC8E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GigabitEthernet0/0/0</w:t>
      </w:r>
    </w:p>
    <w:p w14:paraId="23505FB0" w14:textId="3F8FB8E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1.1.2.1 255.255.255.240</w:t>
      </w:r>
    </w:p>
    <w:p w14:paraId="51602AEF" w14:textId="5276CC0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26DFBA54" w14:textId="291DD4D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FE80::3 link-local</w:t>
      </w:r>
    </w:p>
    <w:p w14:paraId="228B35E9" w14:textId="395A388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2001:DB8:ACAD:B1::1/64</w:t>
      </w:r>
    </w:p>
    <w:p w14:paraId="26C41BD4" w14:textId="650AF69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2 area 2</w:t>
      </w:r>
    </w:p>
    <w:p w14:paraId="208E3AF5" w14:textId="3DECBAA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GigabitEthernet0/0/1</w:t>
      </w:r>
    </w:p>
    <w:p w14:paraId="3102514B" w14:textId="25392B3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1.1.1.18 255.255.255.240</w:t>
      </w:r>
    </w:p>
    <w:p w14:paraId="2D6090D9" w14:textId="3BD8685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42406528" w14:textId="5DC4AE0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FE80::2 link-local</w:t>
      </w:r>
    </w:p>
    <w:p w14:paraId="410C5E77" w14:textId="4DA1340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2001:DB8:ACAD:A2::2/64</w:t>
      </w:r>
    </w:p>
    <w:p w14:paraId="1958175E" w14:textId="72B1E3F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1 area 1</w:t>
      </w:r>
    </w:p>
    <w:p w14:paraId="1EF2AA2B" w14:textId="69B48E7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Serial0/1/0</w:t>
      </w:r>
    </w:p>
    <w:p w14:paraId="72C74230" w14:textId="58216C9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71EC2736" w14:textId="472FDAC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761939AF" w14:textId="503F07A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Serial0/1/1</w:t>
      </w:r>
    </w:p>
    <w:p w14:paraId="007F9A51" w14:textId="4ADBFE3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26F98D82" w14:textId="126104B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4F97B909" w14:textId="66ED024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w:t>
      </w:r>
    </w:p>
    <w:p w14:paraId="1A9D7F02" w14:textId="33A8962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forwarding Mgmt-intf</w:t>
      </w:r>
    </w:p>
    <w:p w14:paraId="5FEDFB40" w14:textId="0B20F96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597D2759" w14:textId="462997C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095A9E7E" w14:textId="39B0D2A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59BADE5F" w14:textId="7877851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Vlan1</w:t>
      </w:r>
    </w:p>
    <w:p w14:paraId="6866824A" w14:textId="531DC08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017C199B" w14:textId="690E0F8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07EDE6CD" w14:textId="0E6C909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ospfv3 1</w:t>
      </w:r>
    </w:p>
    <w:p w14:paraId="1389FFF6" w14:textId="25343D5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router-id 1.1.1.18</w:t>
      </w:r>
    </w:p>
    <w:p w14:paraId="4258C80C" w14:textId="787686F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 unicast</w:t>
      </w:r>
    </w:p>
    <w:p w14:paraId="3F76CA2A" w14:textId="717D9BD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6E281359" w14:textId="49B2F4F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ospfv3 2</w:t>
      </w:r>
    </w:p>
    <w:p w14:paraId="7B9D10A6" w14:textId="3334F72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router-id 1.1.2.1</w:t>
      </w:r>
    </w:p>
    <w:p w14:paraId="467BEABF" w14:textId="38DF315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 unicast</w:t>
      </w:r>
    </w:p>
    <w:p w14:paraId="3B2577E6" w14:textId="3B46682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784D9A2" w14:textId="6CE1816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 1</w:t>
      </w:r>
    </w:p>
    <w:p w14:paraId="037A5952" w14:textId="6060673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1.1.1.0 0.0.0.15 area 1</w:t>
      </w:r>
    </w:p>
    <w:p w14:paraId="2AEE3803" w14:textId="2C8D296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1.1.1.16 0.0.0.15 area 1</w:t>
      </w:r>
    </w:p>
    <w:p w14:paraId="149EAFE9" w14:textId="7C7716C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1.1.1.32 0.0.0.15 area 1</w:t>
      </w:r>
    </w:p>
    <w:p w14:paraId="1B0D9A86" w14:textId="1A77A61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1.1.1.48 0.0.0.15 area 1</w:t>
      </w:r>
    </w:p>
    <w:p w14:paraId="28174B37" w14:textId="0DEAAE6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1.1.1.64 0.0.0.15 area 1</w:t>
      </w:r>
    </w:p>
    <w:p w14:paraId="20176871" w14:textId="3A3B69C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1.1.1.80 0.0.0.15 area 1</w:t>
      </w:r>
    </w:p>
    <w:p w14:paraId="654015AE" w14:textId="4A4BB53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 2</w:t>
      </w:r>
    </w:p>
    <w:p w14:paraId="34A91704" w14:textId="5703C4C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1.1.2.0 0.0.0.15 area 2</w:t>
      </w:r>
    </w:p>
    <w:p w14:paraId="710C5769" w14:textId="55006C3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1.1.2.16 0.0.0.15 area 2</w:t>
      </w:r>
    </w:p>
    <w:p w14:paraId="71BDB1C9" w14:textId="153534F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1.1.2.32 0.0.0.15 area 2</w:t>
      </w:r>
    </w:p>
    <w:p w14:paraId="2BF4B297" w14:textId="52D4669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1.1.2.48 0.0.0.15 area 2</w:t>
      </w:r>
    </w:p>
    <w:p w14:paraId="2A68DF09" w14:textId="7652904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forward-protocol nd</w:t>
      </w:r>
    </w:p>
    <w:p w14:paraId="36551B31" w14:textId="5B833EA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http server</w:t>
      </w:r>
    </w:p>
    <w:p w14:paraId="69000C37" w14:textId="6160ED6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http secure-server</w:t>
      </w:r>
    </w:p>
    <w:p w14:paraId="5C040842" w14:textId="41BEB13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tftp source-interface GigabitEthernet0</w:t>
      </w:r>
    </w:p>
    <w:p w14:paraId="56F28737" w14:textId="0773220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control-plane</w:t>
      </w:r>
    </w:p>
    <w:p w14:paraId="3D2730C3" w14:textId="2F02F09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con 0</w:t>
      </w:r>
    </w:p>
    <w:p w14:paraId="2132C730" w14:textId="4A5BCE6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71507552" w14:textId="1E017B5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aux 0</w:t>
      </w:r>
    </w:p>
    <w:p w14:paraId="220E8BA6" w14:textId="30C787B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5C9C0E22" w14:textId="3EE1F05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vty 0 4</w:t>
      </w:r>
    </w:p>
    <w:p w14:paraId="53249A9E" w14:textId="43B5CFC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login</w:t>
      </w:r>
    </w:p>
    <w:p w14:paraId="630C2491" w14:textId="77E4B46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end</w:t>
      </w:r>
    </w:p>
    <w:p w14:paraId="12BFFB15" w14:textId="1579A6B9"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06F33E4F" w14:textId="1FE3034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ip ospf</w:t>
      </w:r>
    </w:p>
    <w:p w14:paraId="464E9C9F" w14:textId="7B18147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 2" with ID 1.1.1.65</w:t>
      </w:r>
    </w:p>
    <w:p w14:paraId="3420E928" w14:textId="18E3B4C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Start time: 00:10:51.406, Time elapsed: 00:16:12.847</w:t>
      </w:r>
    </w:p>
    <w:p w14:paraId="470674D8" w14:textId="76A3B6B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only single TOS(TOS0) routes</w:t>
      </w:r>
    </w:p>
    <w:p w14:paraId="79866F03" w14:textId="2659067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opaque LSA</w:t>
      </w:r>
    </w:p>
    <w:p w14:paraId="7EEFB2ED" w14:textId="71C8078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Link-local Signaling (LLS)</w:t>
      </w:r>
    </w:p>
    <w:p w14:paraId="0B7B0657" w14:textId="10F15A9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area transit capability</w:t>
      </w:r>
    </w:p>
    <w:p w14:paraId="616E44EC" w14:textId="46B6801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3A2B00FB" w14:textId="7404DC4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44A58BF3" w14:textId="24DD3E8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129F0669" w14:textId="5BC01DA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Router is not originating router-LSAs with maximum metric</w:t>
      </w:r>
    </w:p>
    <w:p w14:paraId="7DE095A5" w14:textId="54FBBCC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64B1AD63" w14:textId="082E502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3EC50259" w14:textId="7E1C005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18D1AA59" w14:textId="57F8592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Incremental-SPF disabled</w:t>
      </w:r>
    </w:p>
    <w:p w14:paraId="1AB5F52B" w14:textId="2EB9B05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669F7144" w14:textId="60F88AB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2AAA9352" w14:textId="672AA4F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42669576" w14:textId="6E36B60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462C6E20" w14:textId="6129420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52B3502D" w14:textId="10D64E4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6551AF04" w14:textId="4D642E3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6584622B" w14:textId="6E1DB3E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opaque AS LSA 0. Checksum Sum 0x000000</w:t>
      </w:r>
    </w:p>
    <w:p w14:paraId="28DC8A2D" w14:textId="6518BC1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DCbitless external and opaque AS LSA 0</w:t>
      </w:r>
    </w:p>
    <w:p w14:paraId="7F664FA6" w14:textId="612F597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DoNotAge external and opaque AS LSA 0</w:t>
      </w:r>
    </w:p>
    <w:p w14:paraId="3101013B" w14:textId="6471A2E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1E3C6BB1" w14:textId="1732B6C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transit capable is 0</w:t>
      </w:r>
    </w:p>
    <w:p w14:paraId="790BE9B8" w14:textId="2F86209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External flood list length 0</w:t>
      </w:r>
    </w:p>
    <w:p w14:paraId="4D3E72BF" w14:textId="1483938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IETF NSF helper support enabled</w:t>
      </w:r>
    </w:p>
    <w:p w14:paraId="5F83B5FC" w14:textId="570D905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Cisco NSF helper support enabled</w:t>
      </w:r>
    </w:p>
    <w:p w14:paraId="656F4A41" w14:textId="03DC898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0A2B7EF6" w14:textId="0853AC9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2</w:t>
      </w:r>
    </w:p>
    <w:p w14:paraId="3537F95B" w14:textId="3771CE1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2 (1 loopback)</w:t>
      </w:r>
    </w:p>
    <w:p w14:paraId="110BE82D" w14:textId="53B3DA4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has no authentication</w:t>
      </w:r>
    </w:p>
    <w:p w14:paraId="7591EBFB" w14:textId="042D77B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last executed 00:14:15.969 ago</w:t>
      </w:r>
    </w:p>
    <w:p w14:paraId="5113B9F8" w14:textId="2CE0743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5 times</w:t>
      </w:r>
    </w:p>
    <w:p w14:paraId="22780769" w14:textId="50BCF14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ranges are</w:t>
      </w:r>
    </w:p>
    <w:p w14:paraId="452475F0" w14:textId="04FE6CD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3. Checksum Sum 0x026DEA</w:t>
      </w:r>
    </w:p>
    <w:p w14:paraId="3580AA69" w14:textId="219D3A1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opaque link LSA 0. Checksum Sum 0x000000</w:t>
      </w:r>
    </w:p>
    <w:p w14:paraId="6C39A483" w14:textId="31CE9B5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5C9B8549" w14:textId="05E1D15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4E8D2B1C" w14:textId="7523DD1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1FF52394" w14:textId="0CAC023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2045A9A9" w14:textId="7B2116A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D5D554D" w14:textId="48FB61F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 1" with ID 1.1.2.17</w:t>
      </w:r>
    </w:p>
    <w:p w14:paraId="747E00C7" w14:textId="7E583AB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Start time: 00:10:51.140, Time elapsed: 00:16:13.114</w:t>
      </w:r>
    </w:p>
    <w:p w14:paraId="5B60FCC4" w14:textId="589F5B7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only single TOS(TOS0) routes</w:t>
      </w:r>
    </w:p>
    <w:p w14:paraId="645B5491" w14:textId="6B104C5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opaque LSA</w:t>
      </w:r>
    </w:p>
    <w:p w14:paraId="43BB6109" w14:textId="1436011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Supports Link-local Signaling (LLS)</w:t>
      </w:r>
    </w:p>
    <w:p w14:paraId="31B67607" w14:textId="10BA178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area transit capability</w:t>
      </w:r>
    </w:p>
    <w:p w14:paraId="2517BB69" w14:textId="2337394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37CFE94F" w14:textId="6ABF6B8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6EE35AE8" w14:textId="10A3F08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5316FE95" w14:textId="652F040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23A5E212" w14:textId="731F068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06B2F392" w14:textId="64E56E3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235EBFD7" w14:textId="605DD1E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6B5BBB42" w14:textId="23DE586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Incremental-SPF disabled</w:t>
      </w:r>
    </w:p>
    <w:p w14:paraId="7DE07DF5" w14:textId="554FCB1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4EF15549" w14:textId="26479B5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13A6D4C9" w14:textId="21D4E6F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17ACF61C" w14:textId="680225F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143337F8" w14:textId="38687E6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07255BDB" w14:textId="05C37D0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5D0286D0" w14:textId="6B7172C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466FE732" w14:textId="758C35B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opaque AS LSA 0. Checksum Sum 0x000000</w:t>
      </w:r>
    </w:p>
    <w:p w14:paraId="097FC8F5" w14:textId="7593E18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DCbitless external and opaque AS LSA 0</w:t>
      </w:r>
    </w:p>
    <w:p w14:paraId="02BC8B4E" w14:textId="6CA2AC8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DoNotAge external and opaque AS LSA 0</w:t>
      </w:r>
    </w:p>
    <w:p w14:paraId="5D23368D" w14:textId="4F626E7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7A553E89" w14:textId="052F3E5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transit capable is 0</w:t>
      </w:r>
    </w:p>
    <w:p w14:paraId="21BE18EC" w14:textId="34D61F4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External flood list length 0</w:t>
      </w:r>
    </w:p>
    <w:p w14:paraId="06A90505" w14:textId="4DDEA1E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IETF NSF helper support enabled</w:t>
      </w:r>
    </w:p>
    <w:p w14:paraId="10C22FA5" w14:textId="4CCD4B7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Cisco NSF helper support enabled</w:t>
      </w:r>
    </w:p>
    <w:p w14:paraId="60B424AE" w14:textId="15EB331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3AD57AA2" w14:textId="3298DA3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w:t>
      </w:r>
    </w:p>
    <w:p w14:paraId="6FE6D2A0" w14:textId="7127088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2 (1 loopback)</w:t>
      </w:r>
    </w:p>
    <w:p w14:paraId="6C2C4F55" w14:textId="76FE029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has no authentication</w:t>
      </w:r>
    </w:p>
    <w:p w14:paraId="56CB5658" w14:textId="218C200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last executed 00:08:44.694 ago</w:t>
      </w:r>
    </w:p>
    <w:p w14:paraId="0A694202" w14:textId="5C1491E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9 times</w:t>
      </w:r>
    </w:p>
    <w:p w14:paraId="68707E5E" w14:textId="73CF899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ranges are</w:t>
      </w:r>
    </w:p>
    <w:p w14:paraId="39DBE69F" w14:textId="5ECD7D6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5. Checksum Sum 0x02FAF9</w:t>
      </w:r>
    </w:p>
    <w:p w14:paraId="06E93880" w14:textId="3404F5F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opaque link LSA 0. Checksum Sum 0x000000</w:t>
      </w:r>
    </w:p>
    <w:p w14:paraId="1152E1AF" w14:textId="6937FAA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56FAF872" w14:textId="20D88C6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1AB5E5D2" w14:textId="02AE119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3D30C2F4" w14:textId="1FD7C83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43E23FB6" w14:textId="54B8F003"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6095F2F6" w14:textId="655C03D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ip ospf interface</w:t>
      </w:r>
    </w:p>
    <w:p w14:paraId="2429BD01" w14:textId="1C865B6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Loopback2 is up, line protocol is up</w:t>
      </w:r>
    </w:p>
    <w:p w14:paraId="24E0A22B" w14:textId="38BF41F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1.1.2.17/28, Area 2, Attached via Network Statement</w:t>
      </w:r>
    </w:p>
    <w:p w14:paraId="00CE77AC" w14:textId="6270A39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2, Router ID 1.1.1.65, Network Type LOOPBACK, Cost: 1</w:t>
      </w:r>
    </w:p>
    <w:p w14:paraId="7C885E5D" w14:textId="46998A1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2DF0C622" w14:textId="1AAA9A0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7BAD8FB7" w14:textId="0EAAC1B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Loopback interface is treated as a stub Host</w:t>
      </w:r>
    </w:p>
    <w:p w14:paraId="20320245" w14:textId="122E7D3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7EF7E8C2" w14:textId="37568AE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1.1.2.1/28, Area 2, Attached via Network Statement</w:t>
      </w:r>
    </w:p>
    <w:p w14:paraId="0807F488" w14:textId="035D9AA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2, Router ID 1.1.1.65, Network Type BROADCAST, Cost: 1</w:t>
      </w:r>
    </w:p>
    <w:p w14:paraId="5CEFFB6E" w14:textId="16BDFAE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28361015" w14:textId="78F6C2C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092A00EB" w14:textId="60F6894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BDR, Priority 1</w:t>
      </w:r>
    </w:p>
    <w:p w14:paraId="5312E889" w14:textId="3F712C5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1.1.3.65, Interface address 1.1.2.2</w:t>
      </w:r>
    </w:p>
    <w:p w14:paraId="0C2798B6" w14:textId="5CCB673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1.1.1.65, Interface address 1.1.2.1</w:t>
      </w:r>
    </w:p>
    <w:p w14:paraId="6261F832" w14:textId="38FA7EE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1ED033A7" w14:textId="60D99E9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629C9AF4" w14:textId="032598C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00:00:04</w:t>
      </w:r>
    </w:p>
    <w:p w14:paraId="0530E25A" w14:textId="099124C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54A78932" w14:textId="7AE0F45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78F08D7E" w14:textId="5B5FFC8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6A561A10" w14:textId="03FC86A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0AF65AEB" w14:textId="443AA19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5469236D" w14:textId="30639CF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1, maximum is 1</w:t>
      </w:r>
    </w:p>
    <w:p w14:paraId="532AD5DC" w14:textId="35DB10A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155A766C" w14:textId="3779074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5EC58D5A" w14:textId="04A34E0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1.1.3.65  (Designated Router)</w:t>
      </w:r>
    </w:p>
    <w:p w14:paraId="63140A63" w14:textId="371CBC8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2BA8309D" w14:textId="1F87352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Loopback1 is up, line protocol is up</w:t>
      </w:r>
    </w:p>
    <w:p w14:paraId="732D07DA" w14:textId="3E321F5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1.1.1.65/28, Area 1, Attached via Network Statement</w:t>
      </w:r>
    </w:p>
    <w:p w14:paraId="2E86E937" w14:textId="7C7644A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1, Router ID 1.1.2.17, Network Type LOOPBACK, Cost: 1</w:t>
      </w:r>
    </w:p>
    <w:p w14:paraId="258D1837" w14:textId="1D1A7D8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5581E86C" w14:textId="2FAF5E5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67EE68D5" w14:textId="416F671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Loopback interface is treated as a stub Host</w:t>
      </w:r>
    </w:p>
    <w:p w14:paraId="3CD0B3D4" w14:textId="6DB3137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GigabitEthernet0/0/1 is up, line protocol is up</w:t>
      </w:r>
    </w:p>
    <w:p w14:paraId="670754DF" w14:textId="355F429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1.1.1.18/28, Area 1, Attached via Network Statement</w:t>
      </w:r>
    </w:p>
    <w:p w14:paraId="7E0E2A86" w14:textId="2D47E4D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1, Router ID 1.1.2.17, Network Type BROADCAST, Cost: 1</w:t>
      </w:r>
    </w:p>
    <w:p w14:paraId="72772DF7" w14:textId="7A43D9A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Topology-MTID    Cost    Disabled    Shutdown      Topology Name</w:t>
      </w:r>
    </w:p>
    <w:p w14:paraId="2AE5729A" w14:textId="798A4CD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781F31C9" w14:textId="60678A4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3449C788" w14:textId="26CB619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1.1.2.17, Interface address 1.1.1.18</w:t>
      </w:r>
    </w:p>
    <w:p w14:paraId="1246E007" w14:textId="5D809E0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1.1.1.49, Interface address 1.1.1.17</w:t>
      </w:r>
    </w:p>
    <w:p w14:paraId="755EC743" w14:textId="180D9A4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7A9FF8E5" w14:textId="6C56607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37B07A9E" w14:textId="78E50B6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00:00:00</w:t>
      </w:r>
    </w:p>
    <w:p w14:paraId="0FFC7A58" w14:textId="0400D07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68002433" w14:textId="7451C04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153B4E1D" w14:textId="3945008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3B9DB5DC" w14:textId="2CCA2B4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0C6B425E" w14:textId="6CE8A9D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62B7D6A2" w14:textId="6D14D00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0, maximum is 3</w:t>
      </w:r>
    </w:p>
    <w:p w14:paraId="70954C53" w14:textId="0BFFE8F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5FCB8B3C" w14:textId="25FB60A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3A2A55F5" w14:textId="6F70656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1.1.1.49  (Backup Designated Router)</w:t>
      </w:r>
    </w:p>
    <w:p w14:paraId="26C06E2C" w14:textId="49E0B09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01001AFF" w14:textId="2BA47534"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4307C3A5" w14:textId="64A43C1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ip ospf neighbor</w:t>
      </w:r>
    </w:p>
    <w:p w14:paraId="1E64351D" w14:textId="5CD41AE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55CD8011" w14:textId="0059294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Neighbor ID     Pri   State           Dead Time   Address         Interface</w:t>
      </w:r>
    </w:p>
    <w:p w14:paraId="7A046568" w14:textId="0F9D8D0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1.1.3.65          1   FULL/DR         00:00:36    1.1.2.2         GigabitEthernet0/0/0</w:t>
      </w:r>
    </w:p>
    <w:p w14:paraId="2023440A" w14:textId="1C46F63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1.1.1.49          1   FULL/BDR        00:00:32    1.1.1.17        GigabitEthernet0/0/1</w:t>
      </w:r>
    </w:p>
    <w:p w14:paraId="6B6DFC7E" w14:textId="7276951C"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44B92092" w14:textId="42C9D08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ip ospf border-routers</w:t>
      </w:r>
    </w:p>
    <w:p w14:paraId="037D2044" w14:textId="199EF7C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5233E217" w14:textId="2AAA5D1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OSPF Router with ID (1.1.1.65) (Process ID 2)</w:t>
      </w:r>
    </w:p>
    <w:p w14:paraId="6A633B0D" w14:textId="18CFB23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085F791E" w14:textId="214464B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F49A6F2" w14:textId="17D86BC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Base Topology (MTID 0)</w:t>
      </w:r>
    </w:p>
    <w:p w14:paraId="7061DB22" w14:textId="6EB4ECE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0874EEC4" w14:textId="01CE97D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Internal Router Routing Table</w:t>
      </w:r>
    </w:p>
    <w:p w14:paraId="1CD4E052" w14:textId="48EB9C4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i - Intra-area route, I - Inter-area route</w:t>
      </w:r>
    </w:p>
    <w:p w14:paraId="1CF90DC3" w14:textId="2A65FA1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7F87DF43" w14:textId="6B9FBA6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20A26B7B" w14:textId="56A7B29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OSPF Router with ID (1.1.2.17) (Process ID 1)</w:t>
      </w:r>
    </w:p>
    <w:p w14:paraId="331B5558" w14:textId="7BCA99B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68DD3564" w14:textId="0C01B9B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w:t>
      </w:r>
    </w:p>
    <w:p w14:paraId="06A6BF0E" w14:textId="0AE7AE3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Base Topology (MTID 0)</w:t>
      </w:r>
    </w:p>
    <w:p w14:paraId="316D70F2" w14:textId="59132E0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0FDE4364" w14:textId="4D5B4EB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Internal Router Routing Table</w:t>
      </w:r>
    </w:p>
    <w:p w14:paraId="2B15740A" w14:textId="24516CA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i - Intra-area route, I - Inter-area route</w:t>
      </w:r>
    </w:p>
    <w:p w14:paraId="10AFB71E" w14:textId="242B8147"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22687C85" w14:textId="00638EE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ipv6 ospf</w:t>
      </w:r>
    </w:p>
    <w:p w14:paraId="4B0BD35C" w14:textId="6DDF028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"ospfv3 1" with ID 1.1.1.18</w:t>
      </w:r>
    </w:p>
    <w:p w14:paraId="4363FF7B" w14:textId="22E9FB3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6C244674" w14:textId="4A1DF82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43EC82D4" w14:textId="02BB954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3152E340" w14:textId="20EE762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2F2F2C3C" w14:textId="0813BF5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020B45E5" w14:textId="66D5649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40203E8E" w14:textId="57A6A99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42B0E549" w14:textId="2A033AB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385FE8DA" w14:textId="5EF1EB4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5418019E" w14:textId="5C69299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4FE1F704" w14:textId="763FC50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15D4BDBB" w14:textId="170A623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25B20624" w14:textId="3D8FACF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limit dc 24 non-dc 24</w:t>
      </w:r>
    </w:p>
    <w:p w14:paraId="00520300" w14:textId="4F2A175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2265CD46" w14:textId="40D62FB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58EE1751" w14:textId="20ECD8C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316BE5D4" w14:textId="6887A68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Graceful restart helper support enabled</w:t>
      </w:r>
    </w:p>
    <w:p w14:paraId="2906713E" w14:textId="49FF04E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1D84E8EE" w14:textId="50552AD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RFC1583 compatibility enabled</w:t>
      </w:r>
    </w:p>
    <w:p w14:paraId="66D7E5E3" w14:textId="7FCE70B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w:t>
      </w:r>
    </w:p>
    <w:p w14:paraId="6772510A" w14:textId="2864D19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1</w:t>
      </w:r>
    </w:p>
    <w:p w14:paraId="34A0667B" w14:textId="1B616E8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0 times</w:t>
      </w:r>
    </w:p>
    <w:p w14:paraId="586FBFD6" w14:textId="140F506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0. Checksum Sum 0x000000</w:t>
      </w:r>
    </w:p>
    <w:p w14:paraId="581A60E1" w14:textId="2E69CDC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2B640F56" w14:textId="2641296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44D4865C" w14:textId="302A849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2BB564F5" w14:textId="0047C60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052DD89A" w14:textId="7A90AED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73C38D60" w14:textId="7CC01EC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"ospfv3 2" with ID 1.1.2.1</w:t>
      </w:r>
    </w:p>
    <w:p w14:paraId="24B276CB" w14:textId="2A6AA29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1A286377" w14:textId="45DC2A7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Supports Database Exchange Summary List Optimization (RFC 5243)</w:t>
      </w:r>
    </w:p>
    <w:p w14:paraId="707C2318" w14:textId="53F77F1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4283015C" w14:textId="14BD095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7D6D2BC6" w14:textId="1485E94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4D6FA9C6" w14:textId="092861C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3C5543A5" w14:textId="6C26FEE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27D49043" w14:textId="63FD015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05D2DD02" w14:textId="5BEAC85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57B0B701" w14:textId="017DC40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3888A8C2" w14:textId="25AEF96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67F0D50D" w14:textId="0B80D7C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03D3BD61" w14:textId="488CA40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limit dc 24 non-dc 24</w:t>
      </w:r>
    </w:p>
    <w:p w14:paraId="6D7F373A" w14:textId="1B82CBB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493C28E4" w14:textId="5E5178F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05C698F3" w14:textId="0F97218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5E1B69B3" w14:textId="68273750"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Graceful restart helper support enabled</w:t>
      </w:r>
    </w:p>
    <w:p w14:paraId="063FCA90" w14:textId="09B7F0D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4C924239" w14:textId="7F58726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RFC1583 compatibility enabled</w:t>
      </w:r>
    </w:p>
    <w:p w14:paraId="02474310" w14:textId="645651E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2</w:t>
      </w:r>
    </w:p>
    <w:p w14:paraId="797982A4" w14:textId="1DF5E72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1</w:t>
      </w:r>
    </w:p>
    <w:p w14:paraId="0D34485D" w14:textId="09429B2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1 times</w:t>
      </w:r>
    </w:p>
    <w:p w14:paraId="26EB6C35" w14:textId="08C7A38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3. Checksum Sum 0x0129F2</w:t>
      </w:r>
    </w:p>
    <w:p w14:paraId="6F2EF1BC" w14:textId="07A6A7D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271EDC06" w14:textId="7D8A491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65411ABF" w14:textId="41F7B85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5EDCF70F" w14:textId="7B8E378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4D5F239D" w14:textId="4B2B1E67"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0B739E01" w14:textId="71A24D2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ipv6 ospf interface</w:t>
      </w:r>
    </w:p>
    <w:p w14:paraId="2D96CA40" w14:textId="0E7C986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GigabitEthernet0/0/1 is up, line protocol is up</w:t>
      </w:r>
    </w:p>
    <w:p w14:paraId="24C56896" w14:textId="137274E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FE80::2, Interface ID 7</w:t>
      </w:r>
    </w:p>
    <w:p w14:paraId="53B6BDEA" w14:textId="2D22CA0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1, Process ID 1, Instance ID 0, Router ID 1.1.1.18</w:t>
      </w:r>
    </w:p>
    <w:p w14:paraId="03B3B2CB" w14:textId="3D47E21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3C5F1464" w14:textId="0875726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DOWN, Priority 1</w:t>
      </w:r>
    </w:p>
    <w:p w14:paraId="6F697876" w14:textId="661D138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designated router on this network</w:t>
      </w:r>
    </w:p>
    <w:p w14:paraId="5DAC72C8" w14:textId="12573FB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20B0E16A" w14:textId="63B4463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2A822E39" w14:textId="29B1393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655B34EE" w14:textId="25AB7D3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FE80::3, Interface ID 6</w:t>
      </w:r>
    </w:p>
    <w:p w14:paraId="3667C806" w14:textId="7A1FBD5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Area 2, Process ID 2, Instance ID 0, Router ID 1.1.2.1</w:t>
      </w:r>
    </w:p>
    <w:p w14:paraId="2E3718A7" w14:textId="451DDCF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518AA402" w14:textId="75A3125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4382F9A7" w14:textId="14023E2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1.1.2.1, local address FE80::3</w:t>
      </w:r>
    </w:p>
    <w:p w14:paraId="44A4FF87" w14:textId="0E53E38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3D2CD9A6" w14:textId="63AA7E3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3EB5A904" w14:textId="5581C38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00:00:04</w:t>
      </w:r>
    </w:p>
    <w:p w14:paraId="5E0B9457" w14:textId="7AF4195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Graceful restart helper support enabled</w:t>
      </w:r>
    </w:p>
    <w:p w14:paraId="08E89589" w14:textId="1AB6917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25049859" w14:textId="5E9623E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1E1CFC0A" w14:textId="1C8252B3"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0, maximum is 0</w:t>
      </w:r>
    </w:p>
    <w:p w14:paraId="6AA27E7F" w14:textId="243C219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015BFCA8" w14:textId="1AD2A97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0, Adjacent neighbor count is 0</w:t>
      </w:r>
    </w:p>
    <w:p w14:paraId="0B3A8F8D" w14:textId="135B7F8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1E3B495D" w14:textId="0DD18CBF"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023A01E5" w14:textId="3D0B90B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ipv6 route</w:t>
      </w:r>
    </w:p>
    <w:p w14:paraId="5DAFF65F" w14:textId="6973190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Routing Table - default - 3 entries</w:t>
      </w:r>
    </w:p>
    <w:p w14:paraId="2FC64FE3" w14:textId="12067AE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C - Connected, L - Local, S - Static, U - Per-user Static route</w:t>
      </w:r>
    </w:p>
    <w:p w14:paraId="755BB0DF" w14:textId="6C910B2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 - BGP, R - RIP, I1 - ISIS L1, I2 - ISIS L2</w:t>
      </w:r>
    </w:p>
    <w:p w14:paraId="62F7E557" w14:textId="4440CA2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interarea, IS - ISIS summary, D - EIGRP, EX - EIGRP external</w:t>
      </w:r>
    </w:p>
    <w:p w14:paraId="3B51AE19" w14:textId="0F4BFDF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ND - ND Default, NDp - ND Prefix, DCE - Destination, NDr - Redirect</w:t>
      </w:r>
    </w:p>
    <w:p w14:paraId="1D376C2E" w14:textId="3DB5BCC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OSPF Intra, OI - OSPF Inter, OE1 - OSPF ext 1, OE2 - OSPF ext 2</w:t>
      </w:r>
    </w:p>
    <w:p w14:paraId="39DCB11B" w14:textId="79BD426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ON1 - OSPF NSSA ext 1, ON2 - OSPF NSSA ext 2, a - Application</w:t>
      </w:r>
    </w:p>
    <w:p w14:paraId="0534864E" w14:textId="54A5583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2001:DB8:ACAD:B1::/64 [0/0]</w:t>
      </w:r>
    </w:p>
    <w:p w14:paraId="159BFE2B" w14:textId="52555E6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GigabitEthernet0/0/0, directly connected</w:t>
      </w:r>
    </w:p>
    <w:p w14:paraId="0FDB6487" w14:textId="31F842D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2001:DB8:ACAD:B1::1/128 [0/0]</w:t>
      </w:r>
    </w:p>
    <w:p w14:paraId="44557BF5" w14:textId="264E49E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GigabitEthernet0/0/0, receive</w:t>
      </w:r>
    </w:p>
    <w:p w14:paraId="5E7CEBAD" w14:textId="61E10508"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FF00::/8 [0/0]</w:t>
      </w:r>
    </w:p>
    <w:p w14:paraId="7A911E0D" w14:textId="6CAC0D0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Null0, receive</w:t>
      </w:r>
    </w:p>
    <w:p w14:paraId="44222619" w14:textId="22950C28" w:rsidR="09E7B12A" w:rsidRPr="00F857E2" w:rsidRDefault="09E7B12A" w:rsidP="557C454C">
      <w:pPr>
        <w:spacing w:after="160" w:line="259" w:lineRule="auto"/>
        <w:rPr>
          <w:rFonts w:ascii="Courier New" w:eastAsia="Courier New" w:hAnsi="Courier New" w:cs="Courier New"/>
          <w:color w:val="000000" w:themeColor="text1"/>
          <w:sz w:val="16"/>
          <w:szCs w:val="16"/>
        </w:rPr>
      </w:pPr>
    </w:p>
    <w:p w14:paraId="67608443" w14:textId="2A1A4A3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R3#Show ip route</w:t>
      </w:r>
    </w:p>
    <w:p w14:paraId="7D1AADD7" w14:textId="179B84D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L - local, C - connected, S - static, R - RIP, M - mobile, B - BGP</w:t>
      </w:r>
    </w:p>
    <w:p w14:paraId="51CE7510" w14:textId="070B8D7E"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 - EIGRP, EX - EIGRP external, O - OSPF, IA - OSPF inter area</w:t>
      </w:r>
    </w:p>
    <w:p w14:paraId="0EAF6372" w14:textId="6EFE0F8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N1 - OSPF NSSA external type 1, N2 - OSPF NSSA external type 2</w:t>
      </w:r>
    </w:p>
    <w:p w14:paraId="38F30F53" w14:textId="064C6C62"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E1 - OSPF external type 1, E2 - OSPF external type 2</w:t>
      </w:r>
    </w:p>
    <w:p w14:paraId="4809D5DE" w14:textId="5299281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 - IS-IS, su - IS-IS summary, L1 - IS-IS level-1, L2 - IS-IS level-2</w:t>
      </w:r>
    </w:p>
    <w:p w14:paraId="2743E9E4" w14:textId="7AC4F1F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 area, * - candidate default, U - per-user static route</w:t>
      </w:r>
    </w:p>
    <w:p w14:paraId="212581DA" w14:textId="7B25D3AB"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ODR, P - periodic downloaded static route, H - NHRP, l - LISP</w:t>
      </w:r>
    </w:p>
    <w:p w14:paraId="4D849ABE" w14:textId="7EEAD95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a - application route</w:t>
      </w:r>
    </w:p>
    <w:p w14:paraId="2693EA69" w14:textId="2255F111"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 - replicated route, % - next hop override, p - overrides from PfR</w:t>
      </w:r>
    </w:p>
    <w:p w14:paraId="2A48E0DE" w14:textId="1C5181F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323CAB8A" w14:textId="6551057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Gateway of last resort is not set</w:t>
      </w:r>
    </w:p>
    <w:p w14:paraId="1BD5896E" w14:textId="474D974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2BA8B07C" w14:textId="1F398A49"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1.0.0.0/8 is variably subnetted, 11 subnets, 2 masks</w:t>
      </w:r>
    </w:p>
    <w:p w14:paraId="6C8198B4" w14:textId="65B66AB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1.1.1.0/28 [110/2] via 1.1.1.17, 00:11:15, GigabitEthernet0/0/1</w:t>
      </w:r>
    </w:p>
    <w:p w14:paraId="316725DE" w14:textId="55751A3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1.1.1.16/28 is directly connected, GigabitEthernet0/0/1</w:t>
      </w:r>
    </w:p>
    <w:p w14:paraId="31DB03A1" w14:textId="2BCDF81F"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1.1.1.18/32 is directly connected, GigabitEthernet0/0/1</w:t>
      </w:r>
    </w:p>
    <w:p w14:paraId="021EFAE8" w14:textId="4D926BDD"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1.1.1.33/32 [110/3] via 1.1.1.17, 00:10:26, GigabitEthernet0/0/1</w:t>
      </w:r>
    </w:p>
    <w:p w14:paraId="1ED4921B" w14:textId="038B8E7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1.1.1.49/32 [110/2] via 1.1.1.17, 00:16:58, GigabitEthernet0/0/1</w:t>
      </w:r>
    </w:p>
    <w:p w14:paraId="397D1CE7" w14:textId="50093514"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1.1.1.64/28 is directly connected, Loopback1</w:t>
      </w:r>
    </w:p>
    <w:p w14:paraId="346718E7" w14:textId="3D220727"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1.1.1.65/32 is directly connected, Loopback1</w:t>
      </w:r>
    </w:p>
    <w:p w14:paraId="731EEC5B" w14:textId="1C2A84A6"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1.1.2.0/28 is directly connected, GigabitEthernet0/0/0</w:t>
      </w:r>
    </w:p>
    <w:p w14:paraId="0EA82630" w14:textId="7A6F6E65"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1.1.2.1/32 is directly connected, GigabitEthernet0/0/0</w:t>
      </w:r>
    </w:p>
    <w:p w14:paraId="226364BA" w14:textId="3804622A"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1.1.2.16/28 is directly connected, Loopback2</w:t>
      </w:r>
    </w:p>
    <w:p w14:paraId="0AA01C28" w14:textId="3C74107C" w:rsidR="09E7B12A" w:rsidRPr="00F857E2" w:rsidRDefault="3EAEE5ED"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1.1.2.17/32 is directly connected, Loopback2</w:t>
      </w:r>
    </w:p>
    <w:p w14:paraId="3513CE4F" w14:textId="21E46B14" w:rsidR="557C454C" w:rsidRDefault="557C454C" w:rsidP="557C454C">
      <w:pPr>
        <w:spacing w:after="160" w:line="259" w:lineRule="auto"/>
        <w:rPr>
          <w:rFonts w:ascii="Courier New" w:eastAsia="Courier New" w:hAnsi="Courier New" w:cs="Courier New"/>
          <w:color w:val="000000" w:themeColor="text1"/>
          <w:sz w:val="16"/>
          <w:szCs w:val="16"/>
        </w:rPr>
      </w:pPr>
    </w:p>
    <w:p w14:paraId="4CB4BAE6" w14:textId="7E21A9A4" w:rsidR="257AEFD4"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4:</w:t>
      </w:r>
    </w:p>
    <w:p w14:paraId="293EC1E5" w14:textId="3EE57626" w:rsidR="557C454C" w:rsidRDefault="557C454C" w:rsidP="557C454C">
      <w:pPr>
        <w:spacing w:after="160"/>
        <w:rPr>
          <w:rFonts w:ascii="Courier New" w:eastAsia="Courier New" w:hAnsi="Courier New" w:cs="Courier New"/>
          <w:b/>
          <w:bCs/>
          <w:color w:val="000000" w:themeColor="text1"/>
          <w:sz w:val="16"/>
          <w:szCs w:val="16"/>
        </w:rPr>
      </w:pPr>
    </w:p>
    <w:p w14:paraId="7E69AF3F" w14:textId="3D13A56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run</w:t>
      </w:r>
    </w:p>
    <w:p w14:paraId="794FEEEB" w14:textId="4734462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Building configuration...</w:t>
      </w:r>
    </w:p>
    <w:p w14:paraId="36D2DBEB" w14:textId="751BDB4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Current configuration : 2192 bytes</w:t>
      </w:r>
    </w:p>
    <w:p w14:paraId="75F50680" w14:textId="4837126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Last configuration change at 17:52:33 UTC Wed Nov 3 2021</w:t>
      </w:r>
    </w:p>
    <w:p w14:paraId="633B5E4E" w14:textId="1592EEC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version 15.5</w:t>
      </w:r>
    </w:p>
    <w:p w14:paraId="336A9D68" w14:textId="5B66BBC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debug datetime msec</w:t>
      </w:r>
    </w:p>
    <w:p w14:paraId="2F4FF39A" w14:textId="7532CFC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log datetime msec</w:t>
      </w:r>
    </w:p>
    <w:p w14:paraId="2821D4FC" w14:textId="17C1584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platform punt-keepalive disable-kernel-core</w:t>
      </w:r>
    </w:p>
    <w:p w14:paraId="6BC3C53B" w14:textId="6049165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hostname R4</w:t>
      </w:r>
    </w:p>
    <w:p w14:paraId="402D2053" w14:textId="4D26920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boot-start-marker</w:t>
      </w:r>
    </w:p>
    <w:p w14:paraId="7D8FF068" w14:textId="4AEB7DE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boot-end-marker</w:t>
      </w:r>
    </w:p>
    <w:p w14:paraId="0A6F1C53" w14:textId="4FA77D1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definition Mgmt-intf</w:t>
      </w:r>
    </w:p>
    <w:p w14:paraId="0EB6EE5B" w14:textId="2DA82CA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ipv4</w:t>
      </w:r>
    </w:p>
    <w:p w14:paraId="633E057A" w14:textId="00FD309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5493CB33" w14:textId="3126048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w:t>
      </w:r>
    </w:p>
    <w:p w14:paraId="7F2A3480" w14:textId="3DA2948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3B7C78B3" w14:textId="72CC62E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aaa new-model</w:t>
      </w:r>
    </w:p>
    <w:p w14:paraId="0A99D943" w14:textId="2473A47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unicast-routing</w:t>
      </w:r>
    </w:p>
    <w:p w14:paraId="6913412A" w14:textId="453DAC3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subscriber templating</w:t>
      </w:r>
    </w:p>
    <w:p w14:paraId="1525CDDE" w14:textId="4B32E0A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vtp domain cisco</w:t>
      </w:r>
    </w:p>
    <w:p w14:paraId="79AED9FA" w14:textId="25C9143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vtp mode transparent</w:t>
      </w:r>
    </w:p>
    <w:p w14:paraId="38278A3F" w14:textId="6AFBE7E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multilink bundle-name authenticated</w:t>
      </w:r>
    </w:p>
    <w:p w14:paraId="466760B7" w14:textId="292E3FC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license udi pid ISR4321/K9 sn FDO214421D1</w:t>
      </w:r>
    </w:p>
    <w:p w14:paraId="68CF0434" w14:textId="4B76AC6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spanning-tree extend system-id</w:t>
      </w:r>
    </w:p>
    <w:p w14:paraId="1DB4AF47" w14:textId="4876F48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redundancy</w:t>
      </w:r>
    </w:p>
    <w:p w14:paraId="402E64F2" w14:textId="01B4CF3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mode none</w:t>
      </w:r>
    </w:p>
    <w:p w14:paraId="652944E8" w14:textId="34C0049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vlan internal allocation policy ascending</w:t>
      </w:r>
    </w:p>
    <w:p w14:paraId="220F8436" w14:textId="61387B4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Loopback2</w:t>
      </w:r>
    </w:p>
    <w:p w14:paraId="6E4BAB22" w14:textId="189CB23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1.1.2.17 255.255.255.240</w:t>
      </w:r>
    </w:p>
    <w:p w14:paraId="5ECB94DA" w14:textId="1997B34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Loopback3</w:t>
      </w:r>
    </w:p>
    <w:p w14:paraId="3D778CD1" w14:textId="2C6374B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1.1.3.65 255.255.255.240</w:t>
      </w:r>
    </w:p>
    <w:p w14:paraId="44A19DC7" w14:textId="622B311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GigabitEthernet0/0/0</w:t>
      </w:r>
    </w:p>
    <w:p w14:paraId="56C5494D" w14:textId="6151821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1.1.2.2 255.255.255.240</w:t>
      </w:r>
    </w:p>
    <w:p w14:paraId="73DA6040" w14:textId="103FF3F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3030E420" w14:textId="67EED14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FE80::3 link-local</w:t>
      </w:r>
    </w:p>
    <w:p w14:paraId="566C6FA1" w14:textId="1BBA77A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2001:DB8:ACAD:B1::2/64</w:t>
      </w:r>
    </w:p>
    <w:p w14:paraId="79541BC8" w14:textId="2F2E7CB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2 area 2</w:t>
      </w:r>
    </w:p>
    <w:p w14:paraId="68729051" w14:textId="342DBA0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GigabitEthernet0/0/1</w:t>
      </w:r>
    </w:p>
    <w:p w14:paraId="5B4A404B" w14:textId="6BFEC29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1.1.3.18 255.255.255.240</w:t>
      </w:r>
    </w:p>
    <w:p w14:paraId="3F93B3BB" w14:textId="739EA4D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18B00307" w14:textId="39E27BB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FE80::4 link-local</w:t>
      </w:r>
    </w:p>
    <w:p w14:paraId="47EECC50" w14:textId="40E54B6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2001:DB8:ACAD:C2::2/64</w:t>
      </w:r>
    </w:p>
    <w:p w14:paraId="081ACD30" w14:textId="32B6C12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3 area 3</w:t>
      </w:r>
    </w:p>
    <w:p w14:paraId="4659AEC8" w14:textId="01FF464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Serial0/1/0</w:t>
      </w:r>
    </w:p>
    <w:p w14:paraId="49CCDC43" w14:textId="1653996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2E477FFA" w14:textId="7FCAF51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1C53376F" w14:textId="490B401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Serial0/1/1</w:t>
      </w:r>
    </w:p>
    <w:p w14:paraId="3324CD20" w14:textId="1B72CBC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0017174F" w14:textId="12FA218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54FD7841" w14:textId="1789C39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w:t>
      </w:r>
    </w:p>
    <w:p w14:paraId="43A418B9" w14:textId="78676AA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forwarding Mgmt-intf</w:t>
      </w:r>
    </w:p>
    <w:p w14:paraId="1ACD8053" w14:textId="013E61C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12AE0126" w14:textId="51A0AB4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7A4896B6" w14:textId="017D6C5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035B4A03" w14:textId="1388B1A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Vlan1</w:t>
      </w:r>
    </w:p>
    <w:p w14:paraId="6CACCE45" w14:textId="5649C9C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10BA227F" w14:textId="541FB19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shutdown</w:t>
      </w:r>
    </w:p>
    <w:p w14:paraId="601BEC83" w14:textId="6E9EA8B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ospfv3 3</w:t>
      </w:r>
    </w:p>
    <w:p w14:paraId="14BC4AD3" w14:textId="715CCFA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router-id 1.1.3.18</w:t>
      </w:r>
    </w:p>
    <w:p w14:paraId="0A8CA516" w14:textId="3D3F7AF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 unicast</w:t>
      </w:r>
    </w:p>
    <w:p w14:paraId="0B584C9F" w14:textId="71705F1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F44EC89" w14:textId="367CED3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ospfv3 2</w:t>
      </w:r>
    </w:p>
    <w:p w14:paraId="43BCD336" w14:textId="0B2FAC2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router-id 1.1.2.2</w:t>
      </w:r>
    </w:p>
    <w:p w14:paraId="22D0E013" w14:textId="6C31280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 unicast</w:t>
      </w:r>
    </w:p>
    <w:p w14:paraId="4FDF6EFA" w14:textId="4E0B481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31AFD13D" w14:textId="0009629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 2</w:t>
      </w:r>
    </w:p>
    <w:p w14:paraId="1A145665" w14:textId="5991A1E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1.1.2.0 0.0.0.15 area 2</w:t>
      </w:r>
    </w:p>
    <w:p w14:paraId="2651D678" w14:textId="74AACBF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1.1.2.16 0.0.0.15 area 2</w:t>
      </w:r>
    </w:p>
    <w:p w14:paraId="30DB813B" w14:textId="77269C4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1.1.2.32 0.0.0.15 area 2</w:t>
      </w:r>
    </w:p>
    <w:p w14:paraId="328C5C2C" w14:textId="0876315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1.1.2.48 0.0.0.15 area 2</w:t>
      </w:r>
    </w:p>
    <w:p w14:paraId="3F698420" w14:textId="5FF33E7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 3</w:t>
      </w:r>
    </w:p>
    <w:p w14:paraId="6AE0596F" w14:textId="6FA3438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1.1.3.0 0.0.0.15 area 3</w:t>
      </w:r>
    </w:p>
    <w:p w14:paraId="63FC15F0" w14:textId="41CC14C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1.1.3.16 0.0.0.15 area 3</w:t>
      </w:r>
    </w:p>
    <w:p w14:paraId="7D8ACB4B" w14:textId="7175A45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1.1.3.32 0.0.0.15 area 3</w:t>
      </w:r>
    </w:p>
    <w:p w14:paraId="11BDC685" w14:textId="4657E8D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1.1.3.48 0.0.0.15 area 3</w:t>
      </w:r>
    </w:p>
    <w:p w14:paraId="5DA6B4E1" w14:textId="0695FA6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1.1.3.64 0.0.0.15 area 3</w:t>
      </w:r>
    </w:p>
    <w:p w14:paraId="643884DA" w14:textId="0674B5A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1.1.3.80 0.0.0.15 area 3</w:t>
      </w:r>
    </w:p>
    <w:p w14:paraId="63FF9150" w14:textId="13BF71F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forward-protocol nd</w:t>
      </w:r>
    </w:p>
    <w:p w14:paraId="12A456D2" w14:textId="276C208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http server</w:t>
      </w:r>
    </w:p>
    <w:p w14:paraId="6F3A0524" w14:textId="3D7C801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http secure-server</w:t>
      </w:r>
    </w:p>
    <w:p w14:paraId="29F92FEC" w14:textId="021C140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tftp source-interface GigabitEthernet0</w:t>
      </w:r>
    </w:p>
    <w:p w14:paraId="02CFB8E7" w14:textId="20F607B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control-plane</w:t>
      </w:r>
    </w:p>
    <w:p w14:paraId="463824DD" w14:textId="34ACD0C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con 0</w:t>
      </w:r>
    </w:p>
    <w:p w14:paraId="6BD4F4A9" w14:textId="73E4F2D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589BB741" w14:textId="029D7B4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aux 0</w:t>
      </w:r>
    </w:p>
    <w:p w14:paraId="14823232" w14:textId="2EC723A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7AFFD5C3" w14:textId="4FBC51D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vty 0 4</w:t>
      </w:r>
    </w:p>
    <w:p w14:paraId="451F7FDC" w14:textId="641E184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login</w:t>
      </w:r>
    </w:p>
    <w:p w14:paraId="4E570E08" w14:textId="75B161F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End</w:t>
      </w:r>
    </w:p>
    <w:p w14:paraId="1D9315BB" w14:textId="2B9DBCA8" w:rsidR="557C454C" w:rsidRDefault="557C454C" w:rsidP="557C454C">
      <w:pPr>
        <w:spacing w:after="160" w:line="259" w:lineRule="auto"/>
        <w:rPr>
          <w:rFonts w:ascii="Courier New" w:eastAsia="Courier New" w:hAnsi="Courier New" w:cs="Courier New"/>
          <w:color w:val="000000" w:themeColor="text1"/>
          <w:sz w:val="16"/>
          <w:szCs w:val="16"/>
        </w:rPr>
      </w:pPr>
    </w:p>
    <w:p w14:paraId="347C6C89" w14:textId="1E7B131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ip ospf</w:t>
      </w:r>
    </w:p>
    <w:p w14:paraId="207F81CD" w14:textId="19ED58D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 3" with ID 1.1.2.17</w:t>
      </w:r>
    </w:p>
    <w:p w14:paraId="3BECB55B" w14:textId="4F979ED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Start time: 00:07:51.131, Time elapsed: 00:17:37.442</w:t>
      </w:r>
    </w:p>
    <w:p w14:paraId="079F8DB9" w14:textId="4898167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only single TOS(TOS0) routes</w:t>
      </w:r>
    </w:p>
    <w:p w14:paraId="4954B53C" w14:textId="41CFB83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Supports opaque LSA</w:t>
      </w:r>
    </w:p>
    <w:p w14:paraId="037AE8D5" w14:textId="7AE0777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Link-local Signaling (LLS)</w:t>
      </w:r>
    </w:p>
    <w:p w14:paraId="6CDBC6F7" w14:textId="06E9810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area transit capability</w:t>
      </w:r>
    </w:p>
    <w:p w14:paraId="0859B5F3" w14:textId="6BA64D5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5195C19F" w14:textId="3059568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4B737357" w14:textId="7B22BE4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3F96634C" w14:textId="6E0B4F9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14A160C9" w14:textId="5881CE6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6511C790" w14:textId="770240C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5427C981" w14:textId="3F4264E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2AB85521" w14:textId="3EDEBAC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Incremental-SPF disabled</w:t>
      </w:r>
    </w:p>
    <w:p w14:paraId="21663697" w14:textId="7663674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0EA8C10D" w14:textId="084984A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74251426" w14:textId="32F0867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316D2306" w14:textId="5E6CCE0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59220981" w14:textId="54C4AA5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0B7232F3" w14:textId="034DFCD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14D1A950" w14:textId="525391C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457A4557" w14:textId="2830179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opaque AS LSA 0. Checksum Sum 0x000000</w:t>
      </w:r>
    </w:p>
    <w:p w14:paraId="77DA7AB1" w14:textId="0985CF7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DCbitless external and opaque AS LSA 0</w:t>
      </w:r>
    </w:p>
    <w:p w14:paraId="356762D6" w14:textId="5C33BB5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DoNotAge external and opaque AS LSA 0</w:t>
      </w:r>
    </w:p>
    <w:p w14:paraId="1C34957C" w14:textId="350120F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3A3A417D" w14:textId="28F719B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transit capable is 0</w:t>
      </w:r>
    </w:p>
    <w:p w14:paraId="30ACBAFC" w14:textId="47971F1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External flood list length 0</w:t>
      </w:r>
    </w:p>
    <w:p w14:paraId="7099FC12" w14:textId="4369A69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IETF NSF helper support enabled</w:t>
      </w:r>
    </w:p>
    <w:p w14:paraId="4C3B3E67" w14:textId="615B889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Cisco NSF helper support enabled</w:t>
      </w:r>
    </w:p>
    <w:p w14:paraId="2372BC1A" w14:textId="7A25E01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2AC19A39" w14:textId="1A0C181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3</w:t>
      </w:r>
    </w:p>
    <w:p w14:paraId="4891BDAD" w14:textId="1E66A67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2 (1 loopback)</w:t>
      </w:r>
    </w:p>
    <w:p w14:paraId="1646403B" w14:textId="25494F7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has no authentication</w:t>
      </w:r>
    </w:p>
    <w:p w14:paraId="71EF0670" w14:textId="771300B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last executed 00:12:09.433 ago</w:t>
      </w:r>
    </w:p>
    <w:p w14:paraId="7AFE07C0" w14:textId="7FE638D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6 times</w:t>
      </w:r>
    </w:p>
    <w:p w14:paraId="7F07CBC0" w14:textId="75DB2E8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ranges are</w:t>
      </w:r>
    </w:p>
    <w:p w14:paraId="45A0EF61" w14:textId="35B2115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5. Checksum Sum 0x03198B</w:t>
      </w:r>
    </w:p>
    <w:p w14:paraId="6633B45B" w14:textId="3A41B5E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opaque link LSA 0. Checksum Sum 0x000000</w:t>
      </w:r>
    </w:p>
    <w:p w14:paraId="016D5ADD" w14:textId="0677625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614CDB7E" w14:textId="24652E7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2D0DB366" w14:textId="10581C0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5ECDB733" w14:textId="74FD957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Flood list length 0</w:t>
      </w:r>
    </w:p>
    <w:p w14:paraId="5B0F851B" w14:textId="14DD8F2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06670454" w14:textId="63ACDD2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 2" with ID 1.1.3.65</w:t>
      </w:r>
    </w:p>
    <w:p w14:paraId="1C82C114" w14:textId="074DE10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Start time: 00:07:50.982, Time elapsed: 00:17:37.591</w:t>
      </w:r>
    </w:p>
    <w:p w14:paraId="68972D88" w14:textId="774CFE0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only single TOS(TOS0) routes</w:t>
      </w:r>
    </w:p>
    <w:p w14:paraId="7735702A" w14:textId="1703E5F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opaque LSA</w:t>
      </w:r>
    </w:p>
    <w:p w14:paraId="266CB9FE" w14:textId="66E4E37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Link-local Signaling (LLS)</w:t>
      </w:r>
    </w:p>
    <w:p w14:paraId="44BDCCB8" w14:textId="5C1FA5F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area transit capability</w:t>
      </w:r>
    </w:p>
    <w:p w14:paraId="5E0BF56B" w14:textId="524B1A9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708CD5E5" w14:textId="1820FE1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7752CAD4" w14:textId="4DEF841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1D2C80D8" w14:textId="727E605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31509400" w14:textId="34BEA69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4BBE90F2" w14:textId="51EBAC0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6EC7356B" w14:textId="634D5B2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10CA3F9B" w14:textId="45839BB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Incremental-SPF disabled</w:t>
      </w:r>
    </w:p>
    <w:p w14:paraId="5BB6D41F" w14:textId="160A38A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2EF0D7B5" w14:textId="3B8EFDE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0ADF25B1" w14:textId="4A0912D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2E65BF56" w14:textId="3423C2B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48AE449B" w14:textId="6AB265D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3096B2D6" w14:textId="4AC4EF3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14CCA442" w14:textId="0BF8EAD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4498CF2F" w14:textId="37FBA0A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opaque AS LSA 0. Checksum Sum 0x000000</w:t>
      </w:r>
    </w:p>
    <w:p w14:paraId="0426C878" w14:textId="38FA883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DCbitless external and opaque AS LSA 0</w:t>
      </w:r>
    </w:p>
    <w:p w14:paraId="402222B8" w14:textId="51D7B7D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DoNotAge external and opaque AS LSA 0</w:t>
      </w:r>
    </w:p>
    <w:p w14:paraId="064E9606" w14:textId="000EDD1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2E63D240" w14:textId="4F8476D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transit capable is 0</w:t>
      </w:r>
    </w:p>
    <w:p w14:paraId="26F11086" w14:textId="5678FCB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External flood list length 0</w:t>
      </w:r>
    </w:p>
    <w:p w14:paraId="1B3C78AA" w14:textId="10A067C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IETF NSF helper support enabled</w:t>
      </w:r>
    </w:p>
    <w:p w14:paraId="4804AC58" w14:textId="0B6DBE8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Cisco NSF helper support enabled</w:t>
      </w:r>
    </w:p>
    <w:p w14:paraId="7ED07F5D" w14:textId="370527E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2680808D" w14:textId="50D853A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2</w:t>
      </w:r>
    </w:p>
    <w:p w14:paraId="2E8F8985" w14:textId="659736D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2 (1 loopback)</w:t>
      </w:r>
    </w:p>
    <w:p w14:paraId="19297641" w14:textId="1A932E7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has no authentication</w:t>
      </w:r>
    </w:p>
    <w:p w14:paraId="3C68839A" w14:textId="7D2BDAE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last executed 00:16:41.040 ago</w:t>
      </w:r>
    </w:p>
    <w:p w14:paraId="6FB9EC2F" w14:textId="369BCAE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3 times</w:t>
      </w:r>
    </w:p>
    <w:p w14:paraId="6BAA8111" w14:textId="0C5EBB0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ranges are</w:t>
      </w:r>
    </w:p>
    <w:p w14:paraId="052C009C" w14:textId="62E2DB1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lastRenderedPageBreak/>
        <w:t xml:space="preserve">        Number of LSA 3. Checksum Sum 0x026DEA</w:t>
      </w:r>
    </w:p>
    <w:p w14:paraId="1BE88E98" w14:textId="2BF91D9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opaque link LSA 0. Checksum Sum 0x000000</w:t>
      </w:r>
    </w:p>
    <w:p w14:paraId="33DEC48C" w14:textId="0BE803F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2DAF5EBE" w14:textId="5DB5BCB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108361B8" w14:textId="07586EF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2B16543F" w14:textId="42CE2F8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07347E93" w14:textId="7814B09E" w:rsidR="557C454C" w:rsidRDefault="557C454C" w:rsidP="557C454C">
      <w:pPr>
        <w:spacing w:after="160" w:line="259" w:lineRule="auto"/>
        <w:rPr>
          <w:rFonts w:ascii="Courier New" w:eastAsia="Courier New" w:hAnsi="Courier New" w:cs="Courier New"/>
          <w:color w:val="000000" w:themeColor="text1"/>
          <w:sz w:val="16"/>
          <w:szCs w:val="16"/>
        </w:rPr>
      </w:pPr>
    </w:p>
    <w:p w14:paraId="1D044A93" w14:textId="39E3A66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ip ospf interface</w:t>
      </w:r>
    </w:p>
    <w:p w14:paraId="3E4A7D98" w14:textId="4637E23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Loopback3 is up, line protocol is up</w:t>
      </w:r>
    </w:p>
    <w:p w14:paraId="5F8DBB44" w14:textId="386D6A9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1.1.3.65/28, Area 3, Attached via Network Statement</w:t>
      </w:r>
    </w:p>
    <w:p w14:paraId="4DCCFAA7" w14:textId="737CF33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3, Router ID 1.1.2.17, Network Type LOOPBACK, Cost: 1</w:t>
      </w:r>
    </w:p>
    <w:p w14:paraId="281B5696" w14:textId="2CAF691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31F28EEF" w14:textId="49E8809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59DDE263" w14:textId="7149D50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Loopback interface is treated as a stub Host</w:t>
      </w:r>
    </w:p>
    <w:p w14:paraId="6BE642B3" w14:textId="75F3E57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GigabitEthernet0/0/1 is up, line protocol is up</w:t>
      </w:r>
    </w:p>
    <w:p w14:paraId="0CE09802" w14:textId="753E84C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1.1.3.18/28, Area 3, Attached via Network Statement</w:t>
      </w:r>
    </w:p>
    <w:p w14:paraId="39B0D1D5" w14:textId="708669F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3, Router ID 1.1.2.17, Network Type BROADCAST, Cost: 1</w:t>
      </w:r>
    </w:p>
    <w:p w14:paraId="7D5DBEDC" w14:textId="587EEF0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16056855" w14:textId="59AFBBD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53EBA22A" w14:textId="4442A40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BDR, Priority 1</w:t>
      </w:r>
    </w:p>
    <w:p w14:paraId="061CF087" w14:textId="1960CF9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1.1.3.49, Interface address 1.1.3.17</w:t>
      </w:r>
    </w:p>
    <w:p w14:paraId="2015D348" w14:textId="15E8621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1.1.2.17, Interface address 1.1.3.18</w:t>
      </w:r>
    </w:p>
    <w:p w14:paraId="620A95F8" w14:textId="7BFB84E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4E377F43" w14:textId="5AFFA2C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4B9E3E2B" w14:textId="17464E5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00:00:06</w:t>
      </w:r>
    </w:p>
    <w:p w14:paraId="6E8691B8" w14:textId="7A9F9CB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57739452" w14:textId="0729169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1A3711ED" w14:textId="65AF7D3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7911F2DA" w14:textId="1F5089E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0E717003" w14:textId="30EACBA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43B9494F" w14:textId="44ADE99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1, maximum is 1</w:t>
      </w:r>
    </w:p>
    <w:p w14:paraId="3694A6B4" w14:textId="5F9451E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1 msec, maximum is 1 msec</w:t>
      </w:r>
    </w:p>
    <w:p w14:paraId="24E541B8" w14:textId="02A5681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09DC4142" w14:textId="57E07BC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1.1.3.49  (Designated Router)</w:t>
      </w:r>
    </w:p>
    <w:p w14:paraId="3072F158" w14:textId="13047A2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3F9DEE82" w14:textId="47E5D4F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Loopback2 is up, line protocol is up</w:t>
      </w:r>
    </w:p>
    <w:p w14:paraId="39B839F8" w14:textId="5FFF44B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1.1.2.17/28, Area 2, Attached via Network Statement</w:t>
      </w:r>
    </w:p>
    <w:p w14:paraId="0391BC6B" w14:textId="4BB715D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2, Router ID 1.1.3.65, Network Type LOOPBACK, Cost: 1</w:t>
      </w:r>
    </w:p>
    <w:p w14:paraId="01F8A5A7" w14:textId="3A1EB2E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56E7295F" w14:textId="3A26314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04FA2634" w14:textId="22D60AA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Loopback interface is treated as a stub Host</w:t>
      </w:r>
    </w:p>
    <w:p w14:paraId="568B8D35" w14:textId="5BE7522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0BE60195" w14:textId="3F62EC9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1.1.2.2/28, Area 2, Attached via Network Statement</w:t>
      </w:r>
    </w:p>
    <w:p w14:paraId="6845026C" w14:textId="40251F5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2, Router ID 1.1.3.65, Network Type BROADCAST, Cost: 1</w:t>
      </w:r>
    </w:p>
    <w:p w14:paraId="44F7163F" w14:textId="62DB6C7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5D0F6391" w14:textId="7886B8C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5DD495E0" w14:textId="5E666A4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54A12E95" w14:textId="0BD8788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1.1.3.65, Interface address 1.1.2.2</w:t>
      </w:r>
    </w:p>
    <w:p w14:paraId="674E85F0" w14:textId="4D6140A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1.1.1.65, Interface address 1.1.2.1</w:t>
      </w:r>
    </w:p>
    <w:p w14:paraId="14DDE6D4" w14:textId="7490AAE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673D5335" w14:textId="5502428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60D4733A" w14:textId="69AF2CA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00:00:04</w:t>
      </w:r>
    </w:p>
    <w:p w14:paraId="11163C71" w14:textId="4EF8F21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5FB4351B" w14:textId="6902111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6360027D" w14:textId="54D4E55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484EA4CC" w14:textId="29CD1DD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512C8D31" w14:textId="02A6ADC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72B5B0F2" w14:textId="52BC028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3, maximum is 3</w:t>
      </w:r>
    </w:p>
    <w:p w14:paraId="7DF52371" w14:textId="716CD4D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01A17A10" w14:textId="3C2310D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14FA481F" w14:textId="0C7CA92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1.1.1.65  (Backup Designated Router)</w:t>
      </w:r>
    </w:p>
    <w:p w14:paraId="75F0F45D" w14:textId="39A9350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249C0F64" w14:textId="67E4662A" w:rsidR="557C454C" w:rsidRDefault="557C454C" w:rsidP="557C454C">
      <w:pPr>
        <w:spacing w:after="160" w:line="259" w:lineRule="auto"/>
        <w:rPr>
          <w:rFonts w:ascii="Courier New" w:eastAsia="Courier New" w:hAnsi="Courier New" w:cs="Courier New"/>
          <w:color w:val="000000" w:themeColor="text1"/>
          <w:sz w:val="16"/>
          <w:szCs w:val="16"/>
        </w:rPr>
      </w:pPr>
    </w:p>
    <w:p w14:paraId="7A80A44D" w14:textId="4D4D8CD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ip ospf neighbor</w:t>
      </w:r>
    </w:p>
    <w:p w14:paraId="11609786" w14:textId="0502CDC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5C766B58" w14:textId="468E7D9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Neighbor ID     Pri   State           Dead Time   Address         Interface</w:t>
      </w:r>
    </w:p>
    <w:p w14:paraId="2E229C56" w14:textId="2E4B68E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1.1.3.49          1   FULL/DR         00:00:32    1.1.3.17        GigabitEthernet0/0/1</w:t>
      </w:r>
    </w:p>
    <w:p w14:paraId="04B6B732" w14:textId="07CB786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1.1.1.65          1   FULL/BDR        00:00:39    1.1.2.1         GigabitEthernet0/0/0</w:t>
      </w:r>
    </w:p>
    <w:p w14:paraId="3E8E1353" w14:textId="5AEF0128" w:rsidR="557C454C" w:rsidRDefault="557C454C" w:rsidP="557C454C">
      <w:pPr>
        <w:spacing w:after="160" w:line="259" w:lineRule="auto"/>
        <w:rPr>
          <w:rFonts w:ascii="Courier New" w:eastAsia="Courier New" w:hAnsi="Courier New" w:cs="Courier New"/>
          <w:color w:val="000000" w:themeColor="text1"/>
          <w:sz w:val="16"/>
          <w:szCs w:val="16"/>
        </w:rPr>
      </w:pPr>
    </w:p>
    <w:p w14:paraId="0E7B9EA4" w14:textId="305E3FA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ip ospf border-routers</w:t>
      </w:r>
    </w:p>
    <w:p w14:paraId="01D20222" w14:textId="159840D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3FC1E91D" w14:textId="3A55DB7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OSPF Router with ID (1.1.2.17) (Process ID 3)</w:t>
      </w:r>
    </w:p>
    <w:p w14:paraId="16B76DD5" w14:textId="5DC15A6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3FD33DA9" w14:textId="4D1D27C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7E046CCC" w14:textId="0304E50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Base Topology (MTID 0)</w:t>
      </w:r>
    </w:p>
    <w:p w14:paraId="5DA1936C" w14:textId="0064233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24DFC544" w14:textId="2CACBAA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Internal Router Routing Table</w:t>
      </w:r>
    </w:p>
    <w:p w14:paraId="1737F53B" w14:textId="6D32B74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i - Intra-area route, I - Inter-area route</w:t>
      </w:r>
    </w:p>
    <w:p w14:paraId="32287CA1" w14:textId="26D4D09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6BA848CF" w14:textId="5306E9B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8100DBC" w14:textId="6419764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OSPF Router with ID (1.1.3.65) (Process ID 2)</w:t>
      </w:r>
    </w:p>
    <w:p w14:paraId="5CB8F920" w14:textId="6582A69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690D0966" w14:textId="1A1DF15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0C8AAF58" w14:textId="1124ECB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Base Topology (MTID 0)</w:t>
      </w:r>
    </w:p>
    <w:p w14:paraId="6EC8039A" w14:textId="15F0FC2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23218A09" w14:textId="3A2D527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Internal Router Routing Table</w:t>
      </w:r>
    </w:p>
    <w:p w14:paraId="629E41FA" w14:textId="34E374E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i - Intra-area route, I - Inter-area route</w:t>
      </w:r>
    </w:p>
    <w:p w14:paraId="5A4A29D8" w14:textId="2BE649FA" w:rsidR="557C454C" w:rsidRDefault="557C454C" w:rsidP="557C454C">
      <w:pPr>
        <w:spacing w:after="160" w:line="259" w:lineRule="auto"/>
        <w:rPr>
          <w:rFonts w:ascii="Courier New" w:eastAsia="Courier New" w:hAnsi="Courier New" w:cs="Courier New"/>
          <w:color w:val="000000" w:themeColor="text1"/>
          <w:sz w:val="16"/>
          <w:szCs w:val="16"/>
        </w:rPr>
      </w:pPr>
    </w:p>
    <w:p w14:paraId="19F54281" w14:textId="579BF4C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ipv6 ospf</w:t>
      </w:r>
    </w:p>
    <w:p w14:paraId="73025030" w14:textId="3E823B7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"ospfv3 2" with ID 1.1.2.2</w:t>
      </w:r>
    </w:p>
    <w:p w14:paraId="7222ED9B" w14:textId="608C8BF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0E614FE6" w14:textId="25EE81E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5F2742B7" w14:textId="5CDB7EA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59FA6887" w14:textId="45318EC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0B5BA37D" w14:textId="222DF25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26DC11AB" w14:textId="4D07669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5877E7DB" w14:textId="3761710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683E66E3" w14:textId="2BDB32F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5D562293" w14:textId="639136C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30FDAE19" w14:textId="1DC5728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7B5CEF0E" w14:textId="2BE318D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2F569479" w14:textId="1C9E882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39FCB46E" w14:textId="25C1CE3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limit dc 24 non-dc 24</w:t>
      </w:r>
    </w:p>
    <w:p w14:paraId="67D4B10F" w14:textId="3000EB4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539FC12A" w14:textId="0722BAD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0B8AA218" w14:textId="235B24B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53248069" w14:textId="6DDB081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Graceful restart helper support enabled</w:t>
      </w:r>
    </w:p>
    <w:p w14:paraId="58D87497" w14:textId="0742455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292B9C2E" w14:textId="7EBC271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RFC1583 compatibility enabled</w:t>
      </w:r>
    </w:p>
    <w:p w14:paraId="191781E7" w14:textId="2C0EC8F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2</w:t>
      </w:r>
    </w:p>
    <w:p w14:paraId="10E4652F" w14:textId="4C31694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1</w:t>
      </w:r>
    </w:p>
    <w:p w14:paraId="1E5AA993" w14:textId="100478C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0 times</w:t>
      </w:r>
    </w:p>
    <w:p w14:paraId="7580B66B" w14:textId="3120762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0. Checksum Sum 0x000000</w:t>
      </w:r>
    </w:p>
    <w:p w14:paraId="7CF2714B" w14:textId="6283419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7FDBA965" w14:textId="2BF250A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375EB45F" w14:textId="2BE7337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112BA6E6" w14:textId="016F0C3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4A9A3774" w14:textId="2670713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2DFA3513" w14:textId="0AD0ABC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"ospfv3 3" with ID 1.1.3.18</w:t>
      </w:r>
    </w:p>
    <w:p w14:paraId="17B33422" w14:textId="69389FB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0213D4DD" w14:textId="5EDAB0F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590ACE3F" w14:textId="5A01C33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692E03D1" w14:textId="03157CA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2D957091" w14:textId="2FA3046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5000 msecs</w:t>
      </w:r>
    </w:p>
    <w:p w14:paraId="63834812" w14:textId="0B61A64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10000 msecs</w:t>
      </w:r>
    </w:p>
    <w:p w14:paraId="6377D682" w14:textId="66DDAF1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10000 msecs</w:t>
      </w:r>
    </w:p>
    <w:p w14:paraId="7D03BCCE" w14:textId="03C410E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interval 5 secs</w:t>
      </w:r>
    </w:p>
    <w:p w14:paraId="66EE5241" w14:textId="4DF4E33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1000 msecs</w:t>
      </w:r>
    </w:p>
    <w:p w14:paraId="51C195A4" w14:textId="613275C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3077F077" w14:textId="758C501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05230832" w14:textId="23AC5E8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3F6583B2" w14:textId="4355AB0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limit dc 24 non-dc 24</w:t>
      </w:r>
    </w:p>
    <w:p w14:paraId="3225925D" w14:textId="671E571D"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7B6C4F70" w14:textId="161D107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3C1786EB" w14:textId="4CC1201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62230D40" w14:textId="0D3F35B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Graceful restart helper support enabled</w:t>
      </w:r>
    </w:p>
    <w:p w14:paraId="5D350482" w14:textId="000F4FF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38AFC302" w14:textId="576C721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RFC1583 compatibility enabled</w:t>
      </w:r>
    </w:p>
    <w:p w14:paraId="4B5029F0" w14:textId="2E9C03E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3</w:t>
      </w:r>
    </w:p>
    <w:p w14:paraId="6AADF565" w14:textId="2F09216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1</w:t>
      </w:r>
    </w:p>
    <w:p w14:paraId="321A19B9" w14:textId="0C789F7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1 times</w:t>
      </w:r>
    </w:p>
    <w:p w14:paraId="4B5F6885" w14:textId="68005D2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3. Checksum Sum 0x012F80</w:t>
      </w:r>
    </w:p>
    <w:p w14:paraId="34A4D723" w14:textId="47FC316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2CEE0455" w14:textId="5558483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56805842" w14:textId="3561F71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27E226CA" w14:textId="3C5EA84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30E4949A" w14:textId="4DD464A3" w:rsidR="557C454C" w:rsidRDefault="557C454C" w:rsidP="557C454C">
      <w:pPr>
        <w:spacing w:after="160" w:line="259" w:lineRule="auto"/>
        <w:rPr>
          <w:rFonts w:ascii="Courier New" w:eastAsia="Courier New" w:hAnsi="Courier New" w:cs="Courier New"/>
          <w:color w:val="000000" w:themeColor="text1"/>
          <w:sz w:val="16"/>
          <w:szCs w:val="16"/>
        </w:rPr>
      </w:pPr>
    </w:p>
    <w:p w14:paraId="01FCB62B" w14:textId="706981B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ipv6 ospf interface</w:t>
      </w:r>
    </w:p>
    <w:p w14:paraId="12495101" w14:textId="77FB601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690EE878" w14:textId="0198E55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FE80::3, Interface ID 6</w:t>
      </w:r>
    </w:p>
    <w:p w14:paraId="427D975B" w14:textId="7A1F28E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2, Process ID 2, Instance ID 0, Router ID 1.1.2.2</w:t>
      </w:r>
    </w:p>
    <w:p w14:paraId="552CC1B7" w14:textId="1808CEB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7A9F69F8" w14:textId="77FC2C7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DOWN, Priority 1</w:t>
      </w:r>
    </w:p>
    <w:p w14:paraId="0037F6F4" w14:textId="2FAEE25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designated router on this network</w:t>
      </w:r>
    </w:p>
    <w:p w14:paraId="1EA83624" w14:textId="7D05289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0D99A59D" w14:textId="4D54272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508781BA" w14:textId="02AA5DB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GigabitEthernet0/0/1 is up, line protocol is up</w:t>
      </w:r>
    </w:p>
    <w:p w14:paraId="0B952343" w14:textId="69EEC90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FE80::4, Interface ID 7</w:t>
      </w:r>
    </w:p>
    <w:p w14:paraId="25BFA973" w14:textId="11377F2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3, Process ID 3, Instance ID 0, Router ID 1.1.3.18</w:t>
      </w:r>
    </w:p>
    <w:p w14:paraId="4AE8EF3C" w14:textId="28CCA27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0FDFC987" w14:textId="0136ECB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63B23629" w14:textId="791C1C0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1.1.3.18, local address FE80::4</w:t>
      </w:r>
    </w:p>
    <w:p w14:paraId="066CE050" w14:textId="37777144"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219BC483" w14:textId="5C3E14D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6035873D" w14:textId="205C757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00:00:08</w:t>
      </w:r>
    </w:p>
    <w:p w14:paraId="1C7A670E" w14:textId="27A1DC9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Graceful restart helper support enabled</w:t>
      </w:r>
    </w:p>
    <w:p w14:paraId="44DBAB4D" w14:textId="568F8FE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1F71C4D5" w14:textId="0CB5C3F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3ECD87DF" w14:textId="6B6C97B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0, maximum is 0</w:t>
      </w:r>
    </w:p>
    <w:p w14:paraId="40E20386" w14:textId="04C5117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34EB25AD" w14:textId="606AAD4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0, Adjacent neighbor count is 0</w:t>
      </w:r>
    </w:p>
    <w:p w14:paraId="57E733DF" w14:textId="6C23890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5126A5E4" w14:textId="03260701" w:rsidR="557C454C" w:rsidRDefault="557C454C" w:rsidP="557C454C">
      <w:pPr>
        <w:spacing w:after="160" w:line="259" w:lineRule="auto"/>
        <w:rPr>
          <w:rFonts w:ascii="Courier New" w:eastAsia="Courier New" w:hAnsi="Courier New" w:cs="Courier New"/>
          <w:color w:val="000000" w:themeColor="text1"/>
          <w:sz w:val="16"/>
          <w:szCs w:val="16"/>
        </w:rPr>
      </w:pPr>
    </w:p>
    <w:p w14:paraId="3FE644D4" w14:textId="1230A24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ipv6 route</w:t>
      </w:r>
    </w:p>
    <w:p w14:paraId="2416B4E4" w14:textId="02CA329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Routing Table - default - 3 entries</w:t>
      </w:r>
    </w:p>
    <w:p w14:paraId="3FFCB902" w14:textId="1E27056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C - Connected, L - Local, S - Static, U - Per-user Static route</w:t>
      </w:r>
    </w:p>
    <w:p w14:paraId="787E66EB" w14:textId="5B219A9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 - BGP, R - RIP, I1 - ISIS L1, I2 - ISIS L2</w:t>
      </w:r>
    </w:p>
    <w:p w14:paraId="3AC6D3CD" w14:textId="2AEF8AF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interarea, IS - ISIS summary, D - EIGRP, EX - EIGRP external</w:t>
      </w:r>
    </w:p>
    <w:p w14:paraId="004905A3" w14:textId="72F2529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ND - ND Default, NDp - ND Prefix, DCE - Destination, NDr - Redirect</w:t>
      </w:r>
    </w:p>
    <w:p w14:paraId="12B79F17" w14:textId="79FEA2F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OSPF Intra, OI - OSPF Inter, OE1 - OSPF ext 1, OE2 - OSPF ext 2</w:t>
      </w:r>
    </w:p>
    <w:p w14:paraId="154D3E8D" w14:textId="0986D17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ON1 - OSPF NSSA ext 1, ON2 - OSPF NSSA ext 2, a - Application</w:t>
      </w:r>
    </w:p>
    <w:p w14:paraId="07CEA0C2" w14:textId="2EAD74B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2001:DB8:ACAD:C2::/64 [0/0]</w:t>
      </w:r>
    </w:p>
    <w:p w14:paraId="189C46F4" w14:textId="5F530983"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GigabitEthernet0/0/1, directly connected</w:t>
      </w:r>
    </w:p>
    <w:p w14:paraId="481AF464" w14:textId="51CE50F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2001:DB8:ACAD:C2::2/128 [0/0]</w:t>
      </w:r>
    </w:p>
    <w:p w14:paraId="46D52745" w14:textId="6802312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GigabitEthernet0/0/1, receive</w:t>
      </w:r>
    </w:p>
    <w:p w14:paraId="13450A1E" w14:textId="2AD5EFF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FF00::/8 [0/0]</w:t>
      </w:r>
    </w:p>
    <w:p w14:paraId="3F580398" w14:textId="045F78C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Null0, receive</w:t>
      </w:r>
    </w:p>
    <w:p w14:paraId="0CA702D6" w14:textId="69020AC7" w:rsidR="557C454C" w:rsidRDefault="557C454C" w:rsidP="557C454C">
      <w:pPr>
        <w:spacing w:after="160" w:line="259" w:lineRule="auto"/>
        <w:rPr>
          <w:rFonts w:ascii="Courier New" w:eastAsia="Courier New" w:hAnsi="Courier New" w:cs="Courier New"/>
          <w:color w:val="000000" w:themeColor="text1"/>
          <w:sz w:val="16"/>
          <w:szCs w:val="16"/>
        </w:rPr>
      </w:pPr>
    </w:p>
    <w:p w14:paraId="00337C87" w14:textId="59E21CE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R4#Show ip route</w:t>
      </w:r>
    </w:p>
    <w:p w14:paraId="5F96FA44" w14:textId="228E97D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L - local, C - connected, S - static, R - RIP, M - mobile, B - BGP</w:t>
      </w:r>
    </w:p>
    <w:p w14:paraId="21773DFE" w14:textId="6276FBE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 - EIGRP, EX - EIGRP external, O - OSPF, IA - OSPF inter area</w:t>
      </w:r>
    </w:p>
    <w:p w14:paraId="66879555" w14:textId="50B21D0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N1 - OSPF NSSA external type 1, N2 - OSPF NSSA external type 2</w:t>
      </w:r>
    </w:p>
    <w:p w14:paraId="14C9A333" w14:textId="6DD8097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E1 - OSPF external type 1, E2 - OSPF external type 2</w:t>
      </w:r>
    </w:p>
    <w:p w14:paraId="542C3837" w14:textId="62B86BC7"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 - IS-IS, su - IS-IS summary, L1 - IS-IS level-1, L2 - IS-IS level-2</w:t>
      </w:r>
    </w:p>
    <w:p w14:paraId="2C84CEAE" w14:textId="3B986A4A"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 area, * - candidate default, U - per-user static route</w:t>
      </w:r>
    </w:p>
    <w:p w14:paraId="413D30E2" w14:textId="09EFA8D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ODR, P - periodic downloaded static route, H - NHRP, l - LISP</w:t>
      </w:r>
    </w:p>
    <w:p w14:paraId="431E4ED0" w14:textId="13D8151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 - application route</w:t>
      </w:r>
    </w:p>
    <w:p w14:paraId="18ECD684" w14:textId="19564FD9"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 - replicated route, % - next hop override, p - overrides from PfR</w:t>
      </w:r>
    </w:p>
    <w:p w14:paraId="26591B12" w14:textId="12D8CC9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40540A21" w14:textId="72E232F2"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Gateway of last resort is not set</w:t>
      </w:r>
    </w:p>
    <w:p w14:paraId="0BD71901" w14:textId="0B5043D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791833BC" w14:textId="1BDE424F"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1.0.0.0/8 is variably subnetted, 11 subnets, 2 masks</w:t>
      </w:r>
    </w:p>
    <w:p w14:paraId="77C59BBF" w14:textId="1D5FE81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1.1.2.0/28 is directly connected, GigabitEthernet0/0/0</w:t>
      </w:r>
    </w:p>
    <w:p w14:paraId="459DAB53" w14:textId="776C9B71"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1.1.2.2/32 is directly connected, GigabitEthernet0/0/0</w:t>
      </w:r>
    </w:p>
    <w:p w14:paraId="51920950" w14:textId="6F433DB0"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1.1.2.16/28 is directly connected, Loopback2</w:t>
      </w:r>
    </w:p>
    <w:p w14:paraId="44B45A3E" w14:textId="3D6335D8"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1.1.2.17/32 is directly connected, Loopback2</w:t>
      </w:r>
    </w:p>
    <w:p w14:paraId="4D3E5957" w14:textId="63265DBC"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1.1.3.0/28 [110/2] via 1.1.3.17, 00:14:21, GigabitEthernet0/0/1</w:t>
      </w:r>
    </w:p>
    <w:p w14:paraId="1F7D0DC7" w14:textId="2CBED1B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1.1.3.16/28 is directly connected, GigabitEthernet0/0/1</w:t>
      </w:r>
    </w:p>
    <w:p w14:paraId="770C4E64" w14:textId="7BCAEAAB"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1.1.3.18/32 is directly connected, GigabitEthernet0/0/1</w:t>
      </w:r>
    </w:p>
    <w:p w14:paraId="506104B5" w14:textId="64B899C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1.1.3.33/32 [110/3] via 1.1.3.17, 00:13:36, GigabitEthernet0/0/1</w:t>
      </w:r>
    </w:p>
    <w:p w14:paraId="48E792F8" w14:textId="435A0CF6"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1.1.3.49/32 [110/2] via 1.1.3.17, 00:14:21, GigabitEthernet0/0/1</w:t>
      </w:r>
    </w:p>
    <w:p w14:paraId="47C08C32" w14:textId="274D109E"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1.1.3.64/28 is directly connected, Loopback3</w:t>
      </w:r>
    </w:p>
    <w:p w14:paraId="0FF14060" w14:textId="6C0DAEB5" w:rsidR="2AB91BD6" w:rsidRDefault="2AB91BD6"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1.1.3.65/32 is directly connected, Loopback3</w:t>
      </w:r>
    </w:p>
    <w:p w14:paraId="37DD09D2" w14:textId="1813E263" w:rsidR="557C454C" w:rsidRDefault="557C454C" w:rsidP="557C454C">
      <w:pPr>
        <w:spacing w:after="160" w:line="259" w:lineRule="auto"/>
        <w:rPr>
          <w:rFonts w:ascii="Courier New" w:eastAsia="Courier New" w:hAnsi="Courier New" w:cs="Courier New"/>
          <w:color w:val="000000" w:themeColor="text1"/>
          <w:sz w:val="16"/>
          <w:szCs w:val="16"/>
        </w:rPr>
      </w:pPr>
    </w:p>
    <w:p w14:paraId="09A24B18" w14:textId="0C6612E5" w:rsidR="09E7B12A" w:rsidRDefault="257AEFD4" w:rsidP="008552CB">
      <w:pPr>
        <w:spacing w:after="160"/>
        <w:rPr>
          <w:rFonts w:ascii="Courier New" w:eastAsia="Courier New" w:hAnsi="Courier New" w:cs="Courier New"/>
          <w:color w:val="000000" w:themeColor="text1"/>
          <w:sz w:val="18"/>
          <w:szCs w:val="18"/>
        </w:rPr>
      </w:pPr>
      <w:r w:rsidRPr="557C454C">
        <w:rPr>
          <w:rFonts w:ascii="Courier New" w:eastAsia="Courier New" w:hAnsi="Courier New" w:cs="Courier New"/>
          <w:b/>
          <w:bCs/>
          <w:color w:val="000000" w:themeColor="text1"/>
          <w:sz w:val="18"/>
          <w:szCs w:val="18"/>
          <w:u w:val="single"/>
        </w:rPr>
        <w:t>Router 5:</w:t>
      </w:r>
    </w:p>
    <w:p w14:paraId="288F0327" w14:textId="69B3826C" w:rsidR="557C454C" w:rsidRDefault="557C454C" w:rsidP="557C454C">
      <w:pPr>
        <w:spacing w:after="160"/>
        <w:rPr>
          <w:rFonts w:ascii="Courier New" w:eastAsia="Courier New" w:hAnsi="Courier New" w:cs="Courier New"/>
          <w:b/>
          <w:bCs/>
          <w:color w:val="000000" w:themeColor="text1"/>
          <w:sz w:val="16"/>
          <w:szCs w:val="16"/>
        </w:rPr>
      </w:pPr>
    </w:p>
    <w:p w14:paraId="00C14F2D" w14:textId="7B45BBF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run</w:t>
      </w:r>
    </w:p>
    <w:p w14:paraId="2609EBD5" w14:textId="62D783A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Building configuration...</w:t>
      </w:r>
    </w:p>
    <w:p w14:paraId="183536B8" w14:textId="3AA6968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Current configuration : 4171 bytes</w:t>
      </w:r>
    </w:p>
    <w:p w14:paraId="2F68541E" w14:textId="5CE8E6F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Last configuration change at 17:55:27 UTC Wed Nov 3 2021</w:t>
      </w:r>
    </w:p>
    <w:p w14:paraId="412733D0" w14:textId="1AF6D6A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version 16.9</w:t>
      </w:r>
    </w:p>
    <w:p w14:paraId="246F9315" w14:textId="7EF1327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debug datetime msec</w:t>
      </w:r>
    </w:p>
    <w:p w14:paraId="58A9CA2A" w14:textId="412630D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log datetime msec</w:t>
      </w:r>
    </w:p>
    <w:p w14:paraId="04DB571E" w14:textId="1DB557F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platform qfp utilization monitor load 80</w:t>
      </w:r>
    </w:p>
    <w:p w14:paraId="5241287B" w14:textId="7DA7D2B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platform punt-keepalive disable-kernel-core</w:t>
      </w:r>
    </w:p>
    <w:p w14:paraId="78372DE4" w14:textId="3C98BB8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hostname R5</w:t>
      </w:r>
    </w:p>
    <w:p w14:paraId="6D80756B" w14:textId="1C8D8F2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boot-start-marker</w:t>
      </w:r>
    </w:p>
    <w:p w14:paraId="2C77E643" w14:textId="5E3315F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boot-end-marker</w:t>
      </w:r>
    </w:p>
    <w:p w14:paraId="0278C046" w14:textId="093BD27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definition Mgmt-intf</w:t>
      </w:r>
    </w:p>
    <w:p w14:paraId="63B15DAC" w14:textId="4F6C337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ipv4</w:t>
      </w:r>
    </w:p>
    <w:p w14:paraId="756F5946" w14:textId="4126BAD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0BF9077A" w14:textId="76F5CAC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w:t>
      </w:r>
    </w:p>
    <w:p w14:paraId="4385A3F5" w14:textId="1ED50BF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2C58A7EF" w14:textId="2D73220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aaa new-model</w:t>
      </w:r>
    </w:p>
    <w:p w14:paraId="707AE3AF" w14:textId="6B7AEEF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login on-success log</w:t>
      </w:r>
    </w:p>
    <w:p w14:paraId="6C4CC36C" w14:textId="64868EB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subscriber templating</w:t>
      </w:r>
    </w:p>
    <w:p w14:paraId="5AB55336" w14:textId="5AE0142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unicast-routing</w:t>
      </w:r>
    </w:p>
    <w:p w14:paraId="7C1F3569" w14:textId="32126AA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multilink bundle-name authenticated</w:t>
      </w:r>
    </w:p>
    <w:p w14:paraId="1EE1D230" w14:textId="09B3C85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crypto pki trustpoint TP-self-signed-859896477</w:t>
      </w:r>
    </w:p>
    <w:p w14:paraId="14175BD8" w14:textId="7C4B13A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enrollment selfsigned</w:t>
      </w:r>
    </w:p>
    <w:p w14:paraId="135E87CE" w14:textId="0B98658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subject-name cn=IOS-Self-Signed-Certificate-859896477</w:t>
      </w:r>
    </w:p>
    <w:p w14:paraId="08759553" w14:textId="6D171AA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revocation-check none</w:t>
      </w:r>
    </w:p>
    <w:p w14:paraId="02B7C4C3" w14:textId="4667E87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rsakeypair TP-self-signed-859896477</w:t>
      </w:r>
    </w:p>
    <w:p w14:paraId="11E7B9C8" w14:textId="55BB436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crypto pki certificate chain TP-self-signed-859896477</w:t>
      </w:r>
    </w:p>
    <w:p w14:paraId="12324AEF" w14:textId="1A91064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certificate self-signed 01</w:t>
      </w:r>
    </w:p>
    <w:p w14:paraId="2BA6FFC4" w14:textId="06F18C0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3082032E 30820216 A0030201 02020101 300D0609 2A864886 F70D0101 05050030</w:t>
      </w:r>
    </w:p>
    <w:p w14:paraId="1A00B315" w14:textId="06244DD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30312E30 2C060355 04031325 494F532D 53656C66 2D536967 6E65642D 43657274</w:t>
      </w:r>
    </w:p>
    <w:p w14:paraId="0DA3042E" w14:textId="25EDA80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69666963 6174652D 38353938 39363437 37301E17 0D323131 31303331 37353233</w:t>
      </w:r>
    </w:p>
    <w:p w14:paraId="01A53BB3" w14:textId="459E21E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335A170D 33303031 30313030 30303030 5A303031 2E302C06 03550403 1325494F</w:t>
      </w:r>
    </w:p>
    <w:p w14:paraId="34A7497C" w14:textId="78F0FC6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532D5365 6C662D53 69676E65 642D4365 72746966 69636174 652D3835 39383936</w:t>
      </w:r>
    </w:p>
    <w:p w14:paraId="0830F647" w14:textId="6234FE7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34373730 82012230 0D06092A 864886F7 0D010101 05000382 010F0030 82010A02</w:t>
      </w:r>
    </w:p>
    <w:p w14:paraId="714A6983" w14:textId="4307371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82010100 9E80F159 111F202B B855114D 9B6B1DD7 D9F60650 757A2030 B24925D5</w:t>
      </w:r>
    </w:p>
    <w:p w14:paraId="2D301E14" w14:textId="243D229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D9FA2BFB CA166910 BDB7C7BE B2D7DAC0 8F2933D5 41854DF3 7AA773F9 470BE964</w:t>
      </w:r>
    </w:p>
    <w:p w14:paraId="704CBBAA" w14:textId="718FC82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9225754F 794FE377 4C3DC326 BBA946C4 45094C39 1FECE024 6068A548 9AA31D0C</w:t>
      </w:r>
    </w:p>
    <w:p w14:paraId="53FF8BD7" w14:textId="4CD7D78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9CA634B9 A54F89F9 32827944 6176E9AC 0F16FD80 E1D15047 3EA7F7AE 1DE2519A</w:t>
      </w:r>
    </w:p>
    <w:p w14:paraId="62211BE2" w14:textId="68A82C9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EB53FA1A 575C7FF6 09508CA3 836A55FC 5FECE290 FD23C65F F9E2592F C94D4C5A</w:t>
      </w:r>
    </w:p>
    <w:p w14:paraId="0F0E4A76" w14:textId="48F0BF4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C438957E 7F8FF2E5 D5C17DF4 5F3FDF80 7E50E8AB FCC9764A 52620A0F 5ADF303A</w:t>
      </w:r>
    </w:p>
    <w:p w14:paraId="3D8AD6EF" w14:textId="065AF7B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1FF517A7 E62B036F C127C97F 2E28A87C F5280FC4 E071ED71 D2CF4FB8 D6BBB351</w:t>
      </w:r>
    </w:p>
    <w:p w14:paraId="07D90C95" w14:textId="2A5BCFF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77D989F6 C10581DB F245045E C9E407A3 C0A03FC8 10A8E4A7 EF40106E 002FCB1E</w:t>
      </w:r>
    </w:p>
    <w:p w14:paraId="682B9A60" w14:textId="13EE5F5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52A19789 02030100 01A35330 51300F06 03551D13 0101FF04 05300301 01FF301F</w:t>
      </w:r>
    </w:p>
    <w:p w14:paraId="2FC95853" w14:textId="7BBEC15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0603551D 23041830 168014B7 47DA44C9 072FF9BD 4153B3A9 D4A67348 D00A8230</w:t>
      </w:r>
    </w:p>
    <w:p w14:paraId="48E9ADCB" w14:textId="639FFDB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1D060355 1D0E0416 0414B747 DA44C907 2FF9BD41 53B3A9D4 A67348D0 0A82300D</w:t>
      </w:r>
    </w:p>
    <w:p w14:paraId="2F70CCE5" w14:textId="032021F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06092A86 4886F70D 01010505 00038201 0100570A 1D2F4B90 1D4D7797 062838BF</w:t>
      </w:r>
    </w:p>
    <w:p w14:paraId="4FE92475" w14:textId="511DCE4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897220F7 CFB45B36 565DCD87 FFCB009B 81455344 1F62E507 58183686 74DC19DD</w:t>
      </w:r>
    </w:p>
    <w:p w14:paraId="487DCA4B" w14:textId="7763C58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C3AC2F14 3C090152 1E3966DD 5CB1F718 F7DBA119 60FEF120 A50CA4CF 3224A28D</w:t>
      </w:r>
    </w:p>
    <w:p w14:paraId="6AAAEF75" w14:textId="10C0C22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CC2D6FF6 572C64B3 A9D4EF82 A8A3B3DF BFD18F95 8E4FB001 C2571BA5 375C75C8</w:t>
      </w:r>
    </w:p>
    <w:p w14:paraId="1FFE8924" w14:textId="221D412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0827CF95 F9365918 1E5C4486 13766D60 5FEE84F6 31C9C57A 4CC34947 5997A1E5</w:t>
      </w:r>
    </w:p>
    <w:p w14:paraId="066D7970" w14:textId="49160DE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A4375283 B2DC206E 655D8B7D EB145E25 E18243A2 5D2FD921 52F53A7B 937903AB</w:t>
      </w:r>
    </w:p>
    <w:p w14:paraId="69237AAC" w14:textId="67993D5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C68CA053 F38D8690 64B9684E B2CD744F 4DFE8F52 5039C7DB E6A572BF B3533B48</w:t>
      </w:r>
    </w:p>
    <w:p w14:paraId="3650A241" w14:textId="2B352C3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38FBE9BD 27A0D945 47EBDEBF 3F006EE9 31E862D2 8235E036 F918BBD9 ADC68358</w:t>
      </w:r>
    </w:p>
    <w:p w14:paraId="00FAE8C8" w14:textId="318723E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BBF3ABBE 1211FCE5 E9344C54 7B712983 3B42</w:t>
      </w:r>
    </w:p>
    <w:p w14:paraId="729A61EA" w14:textId="1AECC44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quit</w:t>
      </w:r>
    </w:p>
    <w:p w14:paraId="4EE69158" w14:textId="661143B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license udi pid ISR4321/K9 sn FLM240608PJ</w:t>
      </w:r>
    </w:p>
    <w:p w14:paraId="6C567EE6" w14:textId="1A19FB7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license smart enable</w:t>
      </w:r>
    </w:p>
    <w:p w14:paraId="521A3F18" w14:textId="1655D15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diagnostic bootup level minimal</w:t>
      </w:r>
    </w:p>
    <w:p w14:paraId="39E23259" w14:textId="67BBDF8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spanning-tree extend system-id</w:t>
      </w:r>
    </w:p>
    <w:p w14:paraId="17F17B4C" w14:textId="61935A1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redundancy</w:t>
      </w:r>
    </w:p>
    <w:p w14:paraId="293AC74C" w14:textId="5F5B2C5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mode none</w:t>
      </w:r>
    </w:p>
    <w:p w14:paraId="195F9256" w14:textId="40BCE68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Loopback3</w:t>
      </w:r>
    </w:p>
    <w:p w14:paraId="4E967EE7" w14:textId="1CEDF42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1.1.3.49 255.255.255.240</w:t>
      </w:r>
    </w:p>
    <w:p w14:paraId="6D13E4C9" w14:textId="4528A03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GigabitEthernet0/0/0</w:t>
      </w:r>
    </w:p>
    <w:p w14:paraId="49C2AC61" w14:textId="58122EA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1.1.3.2 255.255.255.240</w:t>
      </w:r>
    </w:p>
    <w:p w14:paraId="1076ADA4" w14:textId="759CF2D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5E626EDD" w14:textId="01ABE80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FE80::5 link-local</w:t>
      </w:r>
    </w:p>
    <w:p w14:paraId="3867603F" w14:textId="6E9EB9B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2001:DB8:ACAD:C1::2/64</w:t>
      </w:r>
    </w:p>
    <w:p w14:paraId="32788C51" w14:textId="0914EDA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3 area 3</w:t>
      </w:r>
    </w:p>
    <w:p w14:paraId="6F177E84" w14:textId="109B569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GigabitEthernet0/0/1</w:t>
      </w:r>
    </w:p>
    <w:p w14:paraId="499F2936" w14:textId="214CE30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1.1.3.17 255.255.255.240</w:t>
      </w:r>
    </w:p>
    <w:p w14:paraId="3C2E3924" w14:textId="3A574B2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7187CB21" w14:textId="4FC8DDB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FE80::4 link-local</w:t>
      </w:r>
    </w:p>
    <w:p w14:paraId="139DDE50" w14:textId="5006D47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2001:DB8:ACAD:C2::1/64</w:t>
      </w:r>
    </w:p>
    <w:p w14:paraId="52468344" w14:textId="4E9ACAA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ospf 3 area 3</w:t>
      </w:r>
    </w:p>
    <w:p w14:paraId="6209C4CD" w14:textId="22F0B4F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GigabitEthernet0/1/0</w:t>
      </w:r>
    </w:p>
    <w:p w14:paraId="7CA65561" w14:textId="075ED15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78261230" w14:textId="75028F4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62BB68FD" w14:textId="41958C5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35139B41" w14:textId="6CDF267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GigabitEthernet0/1/1</w:t>
      </w:r>
    </w:p>
    <w:p w14:paraId="29C03247" w14:textId="1272D93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7DCC874C" w14:textId="6E7C061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6A81E9F6" w14:textId="79CD46B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46D0D42E" w14:textId="63C1111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w:t>
      </w:r>
    </w:p>
    <w:p w14:paraId="4B78B51F" w14:textId="66B55FD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forwarding Mgmt-intf</w:t>
      </w:r>
    </w:p>
    <w:p w14:paraId="2A277929" w14:textId="6C5468E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5B4D1DAA" w14:textId="447B4AA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35472FF7" w14:textId="2947BCB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18780FA6" w14:textId="3847065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ospfv3 3</w:t>
      </w:r>
    </w:p>
    <w:p w14:paraId="5C2A877B" w14:textId="01A2C55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router-id 1.1.3.17</w:t>
      </w:r>
    </w:p>
    <w:p w14:paraId="39CC660C" w14:textId="3CBE6FB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 unicast</w:t>
      </w:r>
    </w:p>
    <w:p w14:paraId="4163EF98" w14:textId="7CABF8C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528E4AE" w14:textId="474336C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 3</w:t>
      </w:r>
    </w:p>
    <w:p w14:paraId="5CC3FFFA" w14:textId="7AB2A5B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1.1.3.0 0.0.0.15 area 3</w:t>
      </w:r>
    </w:p>
    <w:p w14:paraId="49CFB233" w14:textId="1E3E34E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1.1.3.16 0.0.0.15 area 3</w:t>
      </w:r>
    </w:p>
    <w:p w14:paraId="05E5D12A" w14:textId="1841442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1.1.3.32 0.0.0.15 area 3</w:t>
      </w:r>
    </w:p>
    <w:p w14:paraId="6BD98261" w14:textId="008948F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1.1.3.48 0.0.0.15 area 3</w:t>
      </w:r>
    </w:p>
    <w:p w14:paraId="5F929DD5" w14:textId="0775692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1.1.3.64 0.0.0.15 area 3</w:t>
      </w:r>
    </w:p>
    <w:p w14:paraId="0C0BA70C" w14:textId="1A3EBC3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1.1.3.80 0.0.0.15 area 3</w:t>
      </w:r>
    </w:p>
    <w:p w14:paraId="1B722C3C" w14:textId="42DC2D1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forward-protocol nd</w:t>
      </w:r>
    </w:p>
    <w:p w14:paraId="1347587D" w14:textId="362CF03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http server</w:t>
      </w:r>
    </w:p>
    <w:p w14:paraId="3C6BBEBB" w14:textId="7E1A04D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http authentication local</w:t>
      </w:r>
    </w:p>
    <w:p w14:paraId="7C521A99" w14:textId="73A2AD0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http secure-server</w:t>
      </w:r>
    </w:p>
    <w:p w14:paraId="51C61087" w14:textId="130110A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tftp source-interface GigabitEthernet0</w:t>
      </w:r>
    </w:p>
    <w:p w14:paraId="55E491A5" w14:textId="16E8EA4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control-plane</w:t>
      </w:r>
    </w:p>
    <w:p w14:paraId="1978E7F1" w14:textId="26C3E70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con 0</w:t>
      </w:r>
    </w:p>
    <w:p w14:paraId="432535F2" w14:textId="5A87778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transport input none</w:t>
      </w:r>
    </w:p>
    <w:p w14:paraId="7E61CBCE" w14:textId="4D0AAA2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5014CA44" w14:textId="5FB69A5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aux 0</w:t>
      </w:r>
    </w:p>
    <w:p w14:paraId="6204B2B9" w14:textId="01DDCC5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6B89321E" w14:textId="3E8DC04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vty 0 4</w:t>
      </w:r>
    </w:p>
    <w:p w14:paraId="29314F00" w14:textId="74331E1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login</w:t>
      </w:r>
    </w:p>
    <w:p w14:paraId="64B1EC63" w14:textId="6EA2D42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end</w:t>
      </w:r>
    </w:p>
    <w:p w14:paraId="26449C8E" w14:textId="31F6AC75" w:rsidR="557C454C" w:rsidRDefault="557C454C" w:rsidP="557C454C">
      <w:pPr>
        <w:spacing w:after="160" w:line="259" w:lineRule="auto"/>
        <w:rPr>
          <w:rFonts w:ascii="Courier New" w:eastAsia="Courier New" w:hAnsi="Courier New" w:cs="Courier New"/>
          <w:color w:val="000000" w:themeColor="text1"/>
          <w:sz w:val="16"/>
          <w:szCs w:val="16"/>
        </w:rPr>
      </w:pPr>
    </w:p>
    <w:p w14:paraId="29D646E8" w14:textId="3BF15AE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ip ospf</w:t>
      </w:r>
    </w:p>
    <w:p w14:paraId="78DFF7AF" w14:textId="74A1EBC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 3" with ID 1.1.3.49</w:t>
      </w:r>
    </w:p>
    <w:p w14:paraId="276C55B6" w14:textId="6D13700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Start time: 00:09:49.220, Time elapsed: 00:16:08.618</w:t>
      </w:r>
    </w:p>
    <w:p w14:paraId="2CECD9CA" w14:textId="6972E99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only single TOS(TOS0) routes</w:t>
      </w:r>
    </w:p>
    <w:p w14:paraId="7EF5A164" w14:textId="3187A8A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opaque LSA</w:t>
      </w:r>
    </w:p>
    <w:p w14:paraId="2A0E4A14" w14:textId="0273EB8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Link-local Signaling (LLS)</w:t>
      </w:r>
    </w:p>
    <w:p w14:paraId="4F25AB78" w14:textId="1269AF1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area transit capability</w:t>
      </w:r>
    </w:p>
    <w:p w14:paraId="66CA93FA" w14:textId="4A0F1D4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6E1A36F5" w14:textId="3982FA3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5B22657E" w14:textId="7AD9F0C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1B7AA3F0" w14:textId="648F603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2B3285EC" w14:textId="1D02BE5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 msecs</w:t>
      </w:r>
    </w:p>
    <w:p w14:paraId="01F11114" w14:textId="31E3317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200 msecs</w:t>
      </w:r>
    </w:p>
    <w:p w14:paraId="3DC22579" w14:textId="25FF1BB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5000 msecs</w:t>
      </w:r>
    </w:p>
    <w:p w14:paraId="5CB8A8BB" w14:textId="0FBE4DA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Incremental-SPF disabled</w:t>
      </w:r>
    </w:p>
    <w:p w14:paraId="32AE4622" w14:textId="5A93C43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LSA throttle delay 50 msecs</w:t>
      </w:r>
    </w:p>
    <w:p w14:paraId="4A360E3E" w14:textId="1397EEC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for LSA throttle 200 msecs</w:t>
      </w:r>
    </w:p>
    <w:p w14:paraId="04ED33A6" w14:textId="4D53A79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for LSA throttle 5000 msecs</w:t>
      </w:r>
    </w:p>
    <w:p w14:paraId="042ACDE7" w14:textId="20AF491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 msecs</w:t>
      </w:r>
    </w:p>
    <w:p w14:paraId="5D24E7C0" w14:textId="6573846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2188D790" w14:textId="48D354C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01F65531" w14:textId="2F58142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3EDA8DDF" w14:textId="4F1FCB8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286129DD" w14:textId="52ED707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4E7938BB" w14:textId="10C498C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opaque AS LSA 0. Checksum Sum 0x000000</w:t>
      </w:r>
    </w:p>
    <w:p w14:paraId="796C36FA" w14:textId="72BF078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DCbitless external and opaque AS LSA 0</w:t>
      </w:r>
    </w:p>
    <w:p w14:paraId="265413FD" w14:textId="5EEF284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DoNotAge external and opaque AS LSA 0</w:t>
      </w:r>
    </w:p>
    <w:p w14:paraId="35F3A520" w14:textId="170EBD9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5BEF5AAE" w14:textId="7E1B5CB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transit capable is 0</w:t>
      </w:r>
    </w:p>
    <w:p w14:paraId="23707188" w14:textId="3F9F393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External flood list length 0</w:t>
      </w:r>
    </w:p>
    <w:p w14:paraId="7ABBB346" w14:textId="3739814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IETF NSF helper support enabled</w:t>
      </w:r>
    </w:p>
    <w:p w14:paraId="3372C8AA" w14:textId="2CE79B4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Cisco NSF helper support enabled</w:t>
      </w:r>
    </w:p>
    <w:p w14:paraId="38698D3B" w14:textId="58320D3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57EAF1D6" w14:textId="3C91CE2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3</w:t>
      </w:r>
    </w:p>
    <w:p w14:paraId="34AAFBD3" w14:textId="3CC7941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3 (1 loopback)</w:t>
      </w:r>
    </w:p>
    <w:p w14:paraId="686731E4" w14:textId="65C0E42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has no authentication</w:t>
      </w:r>
    </w:p>
    <w:p w14:paraId="051FF8E0" w14:textId="7D46450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last executed 00:14:17.326 ago</w:t>
      </w:r>
    </w:p>
    <w:p w14:paraId="5529154B" w14:textId="44ECE24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15 times</w:t>
      </w:r>
    </w:p>
    <w:p w14:paraId="19F77B8B" w14:textId="418C8A2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ranges are</w:t>
      </w:r>
    </w:p>
    <w:p w14:paraId="68E63657" w14:textId="369E534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5. Checksum Sum 0x03198B</w:t>
      </w:r>
    </w:p>
    <w:p w14:paraId="1C84DFA0" w14:textId="68B932B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opaque link LSA 0. Checksum Sum 0x000000</w:t>
      </w:r>
    </w:p>
    <w:p w14:paraId="323A0D20" w14:textId="4DA0D2F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7981AFDA" w14:textId="51A44F6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41B42E49" w14:textId="319C1B1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31B6D3D7" w14:textId="662324F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6365E882" w14:textId="300C299D" w:rsidR="557C454C" w:rsidRDefault="557C454C" w:rsidP="557C454C">
      <w:pPr>
        <w:spacing w:after="160" w:line="259" w:lineRule="auto"/>
        <w:rPr>
          <w:rFonts w:ascii="Courier New" w:eastAsia="Courier New" w:hAnsi="Courier New" w:cs="Courier New"/>
          <w:color w:val="000000" w:themeColor="text1"/>
          <w:sz w:val="16"/>
          <w:szCs w:val="16"/>
        </w:rPr>
      </w:pPr>
    </w:p>
    <w:p w14:paraId="75B62462" w14:textId="34CDBE9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ip ospf interface</w:t>
      </w:r>
    </w:p>
    <w:p w14:paraId="750FD160" w14:textId="558D6E9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Loopback3 is up, line protocol is up</w:t>
      </w:r>
    </w:p>
    <w:p w14:paraId="7AAB7D0F" w14:textId="0137236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1.1.3.49/28, Interface ID 11, Area 3</w:t>
      </w:r>
    </w:p>
    <w:p w14:paraId="095BF057" w14:textId="6FE36E5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Attached via Network Statement</w:t>
      </w:r>
    </w:p>
    <w:p w14:paraId="329EDC02" w14:textId="7374053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3, Router ID 1.1.3.49, Network Type LOOPBACK, Cost: 1</w:t>
      </w:r>
    </w:p>
    <w:p w14:paraId="69537434" w14:textId="61BE860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4568B064" w14:textId="3F535B1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1B5089C9" w14:textId="26C5B18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Loopback interface is treated as a stub Host</w:t>
      </w:r>
    </w:p>
    <w:p w14:paraId="169DD04F" w14:textId="77E29EF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GigabitEthernet0/0/1 is up, line protocol is up</w:t>
      </w:r>
    </w:p>
    <w:p w14:paraId="475830EA" w14:textId="4347584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1.1.3.17/28, Interface ID 7, Area 3</w:t>
      </w:r>
    </w:p>
    <w:p w14:paraId="6D74B629" w14:textId="47DBCFF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Attached via Network Statement</w:t>
      </w:r>
    </w:p>
    <w:p w14:paraId="1C157771" w14:textId="60EA7F5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3, Router ID 1.1.3.49, Network Type BROADCAST, Cost: 1</w:t>
      </w:r>
    </w:p>
    <w:p w14:paraId="23EB5058" w14:textId="1BA2959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6743AF10" w14:textId="7F385DE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682B944F" w14:textId="2C9111A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419F1D5B" w14:textId="0355DA9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1.1.3.49, Interface address 1.1.3.17</w:t>
      </w:r>
    </w:p>
    <w:p w14:paraId="7F0C5062" w14:textId="5227753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1.1.2.17, Interface address 1.1.3.18</w:t>
      </w:r>
    </w:p>
    <w:p w14:paraId="6778E376" w14:textId="392D1E6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31A5C766" w14:textId="1878B41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24FC98BC" w14:textId="4931043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00:00:04</w:t>
      </w:r>
    </w:p>
    <w:p w14:paraId="073A5AD5" w14:textId="6A80D99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22FAA793" w14:textId="0ED0776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23661FF6" w14:textId="2BB11B0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73A4E945" w14:textId="5AEF9C4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1/2/2, flood queue length 0</w:t>
      </w:r>
    </w:p>
    <w:p w14:paraId="7A6ACDAF" w14:textId="7AB2BB6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25448FBA" w14:textId="6B8CD30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1, maximum is 1</w:t>
      </w:r>
    </w:p>
    <w:p w14:paraId="0CCCA821" w14:textId="461C61F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1639A997" w14:textId="02AC3E9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68C87802" w14:textId="4DA03AD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1.1.2.17  (Backup Designated Router)</w:t>
      </w:r>
    </w:p>
    <w:p w14:paraId="570CC404" w14:textId="0CC0E7F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2970A539" w14:textId="3A7470B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3B62960C" w14:textId="3F05359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1.1.3.2/28, Interface ID 6, Area 3</w:t>
      </w:r>
    </w:p>
    <w:p w14:paraId="603BF935" w14:textId="040E3EF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Attached via Network Statement</w:t>
      </w:r>
    </w:p>
    <w:p w14:paraId="3DC400E0" w14:textId="0CE7162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3, Router ID 1.1.3.49, Network Type BROADCAST, Cost: 1</w:t>
      </w:r>
    </w:p>
    <w:p w14:paraId="1C6FB7AA" w14:textId="0D9B26F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70527F96" w14:textId="376EB60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016CA5C0" w14:textId="1D32AD2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DR, Priority 1</w:t>
      </w:r>
    </w:p>
    <w:p w14:paraId="297A3F38" w14:textId="5F7AB20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1.1.3.49, Interface address 1.1.3.2</w:t>
      </w:r>
    </w:p>
    <w:p w14:paraId="18E1FD40" w14:textId="47EB0CA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1.1.3.33, Interface address 1.1.3.1</w:t>
      </w:r>
    </w:p>
    <w:p w14:paraId="1E278174" w14:textId="62AE5BC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3C274039" w14:textId="73CF62B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4AACFD2E" w14:textId="385E898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00:00:09</w:t>
      </w:r>
    </w:p>
    <w:p w14:paraId="3D54F175" w14:textId="634768B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2477D2F0" w14:textId="157BCB3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5704AE49" w14:textId="41E077A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380FDEA9" w14:textId="3C1AA67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3D9F5E8F" w14:textId="7352F62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27171080" w14:textId="340ABFB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1, maximum is 1</w:t>
      </w:r>
    </w:p>
    <w:p w14:paraId="6B455098" w14:textId="18E5A9F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5F728E6E" w14:textId="49F78F6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127D26ED" w14:textId="1B01370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1.1.3.33  (Backup Designated Router)</w:t>
      </w:r>
    </w:p>
    <w:p w14:paraId="0CE2D66F" w14:textId="7022FF1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176D805C" w14:textId="2052B7EE" w:rsidR="557C454C" w:rsidRDefault="557C454C" w:rsidP="557C454C">
      <w:pPr>
        <w:spacing w:after="160" w:line="259" w:lineRule="auto"/>
        <w:rPr>
          <w:rFonts w:ascii="Courier New" w:eastAsia="Courier New" w:hAnsi="Courier New" w:cs="Courier New"/>
          <w:color w:val="000000" w:themeColor="text1"/>
          <w:sz w:val="16"/>
          <w:szCs w:val="16"/>
        </w:rPr>
      </w:pPr>
    </w:p>
    <w:p w14:paraId="48015B92" w14:textId="5373A6D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ip ospf neighbor</w:t>
      </w:r>
    </w:p>
    <w:p w14:paraId="5203CFF0" w14:textId="103D614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7C46002D" w14:textId="3C89D34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Neighbor ID     Pri   State           Dead Time   Address         Interface</w:t>
      </w:r>
    </w:p>
    <w:p w14:paraId="42000F39" w14:textId="1DD36E4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1.1.2.17          1   FULL/BDR        00:00:35    1.1.3.18        GigabitEthernet0/0/1</w:t>
      </w:r>
    </w:p>
    <w:p w14:paraId="2AF80A9A" w14:textId="66B0B02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1.1.3.33          1   FULL/BDR        00:00:37    1.1.3.1         GigabitEthernet0/0/0</w:t>
      </w:r>
    </w:p>
    <w:p w14:paraId="49B22332" w14:textId="6096C4F8" w:rsidR="557C454C" w:rsidRDefault="557C454C" w:rsidP="557C454C">
      <w:pPr>
        <w:spacing w:after="160" w:line="259" w:lineRule="auto"/>
        <w:rPr>
          <w:rFonts w:ascii="Courier New" w:eastAsia="Courier New" w:hAnsi="Courier New" w:cs="Courier New"/>
          <w:color w:val="000000" w:themeColor="text1"/>
          <w:sz w:val="16"/>
          <w:szCs w:val="16"/>
        </w:rPr>
      </w:pPr>
    </w:p>
    <w:p w14:paraId="203983B5" w14:textId="2F27BA3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ip ospf border-routers</w:t>
      </w:r>
    </w:p>
    <w:p w14:paraId="76F251D4" w14:textId="7DF6EEE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0B67E715" w14:textId="1A6EB7D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OSPF Router with ID (1.1.3.49) (Process ID 3)</w:t>
      </w:r>
    </w:p>
    <w:p w14:paraId="459CA05D" w14:textId="3362DF1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1A52863" w14:textId="526ED40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4502363F" w14:textId="6F5DAB2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Base Topology (MTID 0)</w:t>
      </w:r>
    </w:p>
    <w:p w14:paraId="275B4248" w14:textId="7CCAF46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643CB7F3" w14:textId="13F34D6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Internal Router Routing Table</w:t>
      </w:r>
    </w:p>
    <w:p w14:paraId="695B1CB9" w14:textId="2EDC611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i - Intra-area route, I - Inter-area route</w:t>
      </w:r>
    </w:p>
    <w:p w14:paraId="34FF5A21" w14:textId="5741EC33" w:rsidR="557C454C" w:rsidRDefault="557C454C" w:rsidP="557C454C">
      <w:pPr>
        <w:spacing w:after="160" w:line="259" w:lineRule="auto"/>
        <w:rPr>
          <w:rFonts w:ascii="Courier New" w:eastAsia="Courier New" w:hAnsi="Courier New" w:cs="Courier New"/>
          <w:color w:val="000000" w:themeColor="text1"/>
          <w:sz w:val="16"/>
          <w:szCs w:val="16"/>
        </w:rPr>
      </w:pPr>
    </w:p>
    <w:p w14:paraId="2A87D257" w14:textId="31531E1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ipv6 ospf</w:t>
      </w:r>
    </w:p>
    <w:p w14:paraId="709D2A57" w14:textId="3860861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"ospfv3 3" with ID 1.1.3.17</w:t>
      </w:r>
    </w:p>
    <w:p w14:paraId="495827DF" w14:textId="52EA547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2586FF80" w14:textId="78821AD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3D5FF55B" w14:textId="4B78C86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6717B109" w14:textId="30118C9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3AF2E3A2" w14:textId="45A8E8A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 msecs</w:t>
      </w:r>
    </w:p>
    <w:p w14:paraId="7F1DFA9B" w14:textId="2EF8F0A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200 msecs</w:t>
      </w:r>
    </w:p>
    <w:p w14:paraId="4ACFD00A" w14:textId="14EE274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5000 msecs</w:t>
      </w:r>
    </w:p>
    <w:p w14:paraId="074D52CA" w14:textId="66BB440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LSA throttle delay 50 msecs</w:t>
      </w:r>
    </w:p>
    <w:p w14:paraId="5CB74EC8" w14:textId="562845A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for LSA throttle 200 msecs</w:t>
      </w:r>
    </w:p>
    <w:p w14:paraId="2B17ADB4" w14:textId="6F4FBB1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for LSA throttle 5000 msecs</w:t>
      </w:r>
    </w:p>
    <w:p w14:paraId="656094BF" w14:textId="0711AC6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 msecs</w:t>
      </w:r>
    </w:p>
    <w:p w14:paraId="3C65A03F" w14:textId="5183638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6D37347B" w14:textId="24D6F07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61095AAA" w14:textId="192089C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2421EB16" w14:textId="222FF69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limit dc 24 non-dc 24</w:t>
      </w:r>
    </w:p>
    <w:p w14:paraId="49309D91" w14:textId="68A04B7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2FCFBD7F" w14:textId="0A69ACF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125041A2" w14:textId="75B7DFB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264DB6CE" w14:textId="2D8D4E8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Graceful restart helper support enabled</w:t>
      </w:r>
    </w:p>
    <w:p w14:paraId="15D15E5E" w14:textId="5DFD4AE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76E30AFD" w14:textId="32A09A9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RFC1583 compatibility enabled</w:t>
      </w:r>
    </w:p>
    <w:p w14:paraId="3524F1A8" w14:textId="1B01209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3</w:t>
      </w:r>
    </w:p>
    <w:p w14:paraId="6681E07E" w14:textId="7005C23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2</w:t>
      </w:r>
    </w:p>
    <w:p w14:paraId="30A7C244" w14:textId="6B0BBB6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3 times</w:t>
      </w:r>
    </w:p>
    <w:p w14:paraId="5B8F1123" w14:textId="53B8CAB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1. Checksum Sum 0x005E9B</w:t>
      </w:r>
    </w:p>
    <w:p w14:paraId="41986795" w14:textId="747FCC8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0F4A5CE2" w14:textId="269A607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6DF321A2" w14:textId="3DB7550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457EE5E8" w14:textId="50F770D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2D476B6E" w14:textId="1CE5F112" w:rsidR="557C454C" w:rsidRDefault="557C454C" w:rsidP="557C454C">
      <w:pPr>
        <w:spacing w:after="160" w:line="259" w:lineRule="auto"/>
        <w:rPr>
          <w:rFonts w:ascii="Courier New" w:eastAsia="Courier New" w:hAnsi="Courier New" w:cs="Courier New"/>
          <w:color w:val="000000" w:themeColor="text1"/>
          <w:sz w:val="16"/>
          <w:szCs w:val="16"/>
        </w:rPr>
      </w:pPr>
    </w:p>
    <w:p w14:paraId="367922C2" w14:textId="72B6BB5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ipv6 ospf interface</w:t>
      </w:r>
    </w:p>
    <w:p w14:paraId="66B923B0" w14:textId="2527F54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GigabitEthernet0/0/1 is up, line protocol is up</w:t>
      </w:r>
    </w:p>
    <w:p w14:paraId="02A45FD3" w14:textId="19B01B9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FE80::4, Interface ID 7</w:t>
      </w:r>
    </w:p>
    <w:p w14:paraId="395513FF" w14:textId="6A6B09C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3, Process ID 3, Instance ID 0, Router ID 1.1.3.17</w:t>
      </w:r>
    </w:p>
    <w:p w14:paraId="3AE9B497" w14:textId="2CBFFF1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07D5AEF4" w14:textId="1DAAE0F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DOWN, Priority 1</w:t>
      </w:r>
    </w:p>
    <w:p w14:paraId="624A7008" w14:textId="7111E42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designated router on this network</w:t>
      </w:r>
    </w:p>
    <w:p w14:paraId="41BBC58F" w14:textId="11F564E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39015952" w14:textId="07CD9FC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20B169E3" w14:textId="028CADC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12A2DD76" w14:textId="7F999A3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Link Local Address FE80::5, Interface ID 6</w:t>
      </w:r>
    </w:p>
    <w:p w14:paraId="45E409D9" w14:textId="5C44A99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3, Process ID 3, Instance ID 0, Router ID 1.1.3.17</w:t>
      </w:r>
    </w:p>
    <w:p w14:paraId="75910232" w14:textId="2DAF430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Network Type BROADCAST, Cost: 1</w:t>
      </w:r>
    </w:p>
    <w:p w14:paraId="01ACCE87" w14:textId="088B427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DOWN, Priority 1</w:t>
      </w:r>
    </w:p>
    <w:p w14:paraId="19E42E22" w14:textId="1131500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designated router on this network</w:t>
      </w:r>
    </w:p>
    <w:p w14:paraId="39C1B007" w14:textId="7DD9931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No backup designated router on this network</w:t>
      </w:r>
    </w:p>
    <w:p w14:paraId="2806A1A4" w14:textId="0B41C95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3A25965A" w14:textId="6AA8F852" w:rsidR="557C454C" w:rsidRDefault="557C454C" w:rsidP="557C454C">
      <w:pPr>
        <w:spacing w:after="160" w:line="259" w:lineRule="auto"/>
        <w:rPr>
          <w:rFonts w:ascii="Courier New" w:eastAsia="Courier New" w:hAnsi="Courier New" w:cs="Courier New"/>
          <w:color w:val="000000" w:themeColor="text1"/>
          <w:sz w:val="16"/>
          <w:szCs w:val="16"/>
        </w:rPr>
      </w:pPr>
    </w:p>
    <w:p w14:paraId="17AF3F6C" w14:textId="1029C8C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ipv6 route</w:t>
      </w:r>
    </w:p>
    <w:p w14:paraId="3E94D639" w14:textId="6DA1F7B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Routing Table - default - 1 entries</w:t>
      </w:r>
    </w:p>
    <w:p w14:paraId="17C72B6A" w14:textId="44E93F9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C - Connected, L - Local, S - Static, U - Per-user Static route</w:t>
      </w:r>
    </w:p>
    <w:p w14:paraId="31180231" w14:textId="1385E57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 - BGP, R - RIP, I1 - ISIS L1, I2 - ISIS L2</w:t>
      </w:r>
    </w:p>
    <w:p w14:paraId="502A1CDD" w14:textId="173FAEB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interarea, IS - ISIS summary, D - EIGRP, EX - EIGRP external</w:t>
      </w:r>
    </w:p>
    <w:p w14:paraId="7E5BD84B" w14:textId="36B5B5B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ND - ND Default, NDp - ND Prefix, DCE - Destination, NDr - Redirect</w:t>
      </w:r>
    </w:p>
    <w:p w14:paraId="30D6A1DB" w14:textId="329CAD5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OSPF Intra, OI - OSPF Inter, OE1 - OSPF ext 1, OE2 - OSPF ext 2</w:t>
      </w:r>
    </w:p>
    <w:p w14:paraId="2BDCC0F6" w14:textId="7B1A9D5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ON1 - OSPF NSSA ext 1, ON2 - OSPF NSSA ext 2, a - Application</w:t>
      </w:r>
    </w:p>
    <w:p w14:paraId="02930435" w14:textId="2961AC1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FF00::/8 [0/0]</w:t>
      </w:r>
    </w:p>
    <w:p w14:paraId="37F070B0" w14:textId="223747F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Null0, receive</w:t>
      </w:r>
    </w:p>
    <w:p w14:paraId="64306EB1" w14:textId="379E9E3B" w:rsidR="557C454C" w:rsidRDefault="557C454C" w:rsidP="557C454C">
      <w:pPr>
        <w:spacing w:after="160" w:line="259" w:lineRule="auto"/>
        <w:rPr>
          <w:rFonts w:ascii="Courier New" w:eastAsia="Courier New" w:hAnsi="Courier New" w:cs="Courier New"/>
          <w:color w:val="000000" w:themeColor="text1"/>
          <w:sz w:val="16"/>
          <w:szCs w:val="16"/>
        </w:rPr>
      </w:pPr>
    </w:p>
    <w:p w14:paraId="6934BB33" w14:textId="0DFC2A5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R5#Show ip route</w:t>
      </w:r>
    </w:p>
    <w:p w14:paraId="18AFD41E" w14:textId="07FC6E5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L - local, C - connected, S - static, R - RIP, M - mobile, B - BGP</w:t>
      </w:r>
    </w:p>
    <w:p w14:paraId="5630D6C2" w14:textId="38BC543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 - EIGRP, EX - EIGRP external, O - OSPF, IA - OSPF inter area</w:t>
      </w:r>
    </w:p>
    <w:p w14:paraId="5BB62623" w14:textId="280F75A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N1 - OSPF NSSA external type 1, N2 - OSPF NSSA external type 2</w:t>
      </w:r>
    </w:p>
    <w:p w14:paraId="145438B0" w14:textId="1A8D996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E1 - OSPF external type 1, E2 - OSPF external type 2</w:t>
      </w:r>
    </w:p>
    <w:p w14:paraId="74A41F3D" w14:textId="46AC39A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 - IS-IS, su - IS-IS summary, L1 - IS-IS level-1, L2 - IS-IS level-2</w:t>
      </w:r>
    </w:p>
    <w:p w14:paraId="27AA51E8" w14:textId="62077A3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 area, * - candidate default, U - per-user static route</w:t>
      </w:r>
    </w:p>
    <w:p w14:paraId="5AAC40CF" w14:textId="29F4578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ODR, P - periodic downloaded static route, H - NHRP, l - LISP</w:t>
      </w:r>
    </w:p>
    <w:p w14:paraId="6C4745C9" w14:textId="66D9F28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 - application route</w:t>
      </w:r>
    </w:p>
    <w:p w14:paraId="62D5EEF2" w14:textId="02AF157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 - replicated route, % - next hop override, p - overrides from PfR</w:t>
      </w:r>
    </w:p>
    <w:p w14:paraId="10C4575B" w14:textId="222A312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58E8016C" w14:textId="297B5AD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Gateway of last resort is not set</w:t>
      </w:r>
    </w:p>
    <w:p w14:paraId="2F4EAC12" w14:textId="132C168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2F396298" w14:textId="368B9A3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1.0.0.0/8 is variably subnetted, 8 subnets, 2 masks</w:t>
      </w:r>
    </w:p>
    <w:p w14:paraId="3D068DC1" w14:textId="426AD8E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1.1.3.0/28 is directly connected, GigabitEthernet0/0/0</w:t>
      </w:r>
    </w:p>
    <w:p w14:paraId="13E66D18" w14:textId="57B012C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1.1.3.2/32 is directly connected, GigabitEthernet0/0/0</w:t>
      </w:r>
    </w:p>
    <w:p w14:paraId="6DCEB25E" w14:textId="1A1FA94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1.1.3.16/28 is directly connected, GigabitEthernet0/0/1</w:t>
      </w:r>
    </w:p>
    <w:p w14:paraId="42357F2A" w14:textId="6E66309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1.1.3.17/32 is directly connected, GigabitEthernet0/0/1</w:t>
      </w:r>
    </w:p>
    <w:p w14:paraId="42675AD9" w14:textId="2F0EF58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1.1.3.33/32 [110/2] via 1.1.3.1, 00:16:01, GigabitEthernet0/0/0</w:t>
      </w:r>
    </w:p>
    <w:p w14:paraId="06EAC43B" w14:textId="52097FC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1.1.3.48/28 is directly connected, Loopback3</w:t>
      </w:r>
    </w:p>
    <w:p w14:paraId="0DF1BE7D" w14:textId="6D38E2D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1.1.3.49/32 is directly connected, Loopback3</w:t>
      </w:r>
    </w:p>
    <w:p w14:paraId="17B3CE3F" w14:textId="28824B3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1.1.3.65/32 [110/2] via 1.1.3.18, 00:16:45, GigabitEthernet0/0/1</w:t>
      </w:r>
    </w:p>
    <w:p w14:paraId="03D62472" w14:textId="709C647F" w:rsidR="557C454C" w:rsidRDefault="557C454C" w:rsidP="557C454C">
      <w:pPr>
        <w:spacing w:after="160" w:line="259" w:lineRule="auto"/>
        <w:rPr>
          <w:rFonts w:ascii="Courier New" w:eastAsia="Courier New" w:hAnsi="Courier New" w:cs="Courier New"/>
          <w:color w:val="000000" w:themeColor="text1"/>
          <w:sz w:val="16"/>
          <w:szCs w:val="16"/>
        </w:rPr>
      </w:pPr>
    </w:p>
    <w:p w14:paraId="1B26DF1C" w14:textId="5753A08D" w:rsidR="059164AB" w:rsidRDefault="059164AB" w:rsidP="557C454C">
      <w:pPr>
        <w:spacing w:after="160"/>
        <w:rPr>
          <w:rFonts w:ascii="Courier New" w:eastAsia="Courier New" w:hAnsi="Courier New" w:cs="Courier New"/>
          <w:color w:val="000000" w:themeColor="text1"/>
          <w:sz w:val="18"/>
          <w:szCs w:val="18"/>
        </w:rPr>
      </w:pPr>
      <w:r w:rsidRPr="6435D534">
        <w:rPr>
          <w:rFonts w:ascii="Courier New" w:eastAsia="Courier New" w:hAnsi="Courier New" w:cs="Courier New"/>
          <w:b/>
          <w:bCs/>
          <w:color w:val="000000" w:themeColor="text1"/>
          <w:sz w:val="18"/>
          <w:szCs w:val="18"/>
          <w:u w:val="single"/>
        </w:rPr>
        <w:t xml:space="preserve">Router </w:t>
      </w:r>
      <w:r w:rsidR="501AF546" w:rsidRPr="6435D534">
        <w:rPr>
          <w:rFonts w:ascii="Courier New" w:eastAsia="Courier New" w:hAnsi="Courier New" w:cs="Courier New"/>
          <w:b/>
          <w:bCs/>
          <w:color w:val="000000" w:themeColor="text1"/>
          <w:sz w:val="18"/>
          <w:szCs w:val="18"/>
          <w:u w:val="single"/>
        </w:rPr>
        <w:t>6</w:t>
      </w:r>
      <w:r w:rsidRPr="6435D534">
        <w:rPr>
          <w:rFonts w:ascii="Courier New" w:eastAsia="Courier New" w:hAnsi="Courier New" w:cs="Courier New"/>
          <w:b/>
          <w:bCs/>
          <w:color w:val="000000" w:themeColor="text1"/>
          <w:sz w:val="18"/>
          <w:szCs w:val="18"/>
          <w:u w:val="single"/>
        </w:rPr>
        <w:t>:</w:t>
      </w:r>
    </w:p>
    <w:p w14:paraId="6553E63D" w14:textId="69268655" w:rsidR="557C454C" w:rsidRDefault="557C454C" w:rsidP="557C454C">
      <w:pPr>
        <w:spacing w:after="160" w:line="259" w:lineRule="auto"/>
        <w:rPr>
          <w:rFonts w:ascii="Courier New" w:eastAsia="Courier New" w:hAnsi="Courier New" w:cs="Courier New"/>
          <w:color w:val="000000" w:themeColor="text1"/>
          <w:sz w:val="16"/>
          <w:szCs w:val="16"/>
        </w:rPr>
      </w:pPr>
    </w:p>
    <w:p w14:paraId="62D868B8" w14:textId="2F7BAA5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R6#Show run</w:t>
      </w:r>
    </w:p>
    <w:p w14:paraId="08223B55" w14:textId="7C760A8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Building configuration...</w:t>
      </w:r>
    </w:p>
    <w:p w14:paraId="126AAF88" w14:textId="3B01EEE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Current configuration : 4063 bytes</w:t>
      </w:r>
    </w:p>
    <w:p w14:paraId="6580C5FA" w14:textId="7798523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Last configuration change at 17:56:31 UTC Wed Nov 3 2021</w:t>
      </w:r>
    </w:p>
    <w:p w14:paraId="42D26B31" w14:textId="72AD0A8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version 16.9</w:t>
      </w:r>
    </w:p>
    <w:p w14:paraId="1539AEAA" w14:textId="26C5167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debug datetime msec</w:t>
      </w:r>
    </w:p>
    <w:p w14:paraId="355863F8" w14:textId="2D7C85C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service timestamps log datetime msec</w:t>
      </w:r>
    </w:p>
    <w:p w14:paraId="635B5896" w14:textId="2545A2C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platform qfp utilization monitor load 80</w:t>
      </w:r>
    </w:p>
    <w:p w14:paraId="77F361C8" w14:textId="60688E5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platform punt-keepalive disable-kernel-core</w:t>
      </w:r>
    </w:p>
    <w:p w14:paraId="3F4EA5B9" w14:textId="2C15AEE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hostname R6</w:t>
      </w:r>
    </w:p>
    <w:p w14:paraId="6CEBAD50" w14:textId="3467B68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boot-start-marker</w:t>
      </w:r>
    </w:p>
    <w:p w14:paraId="2A29BBEA" w14:textId="5B40C38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boot-end-marker</w:t>
      </w:r>
    </w:p>
    <w:p w14:paraId="6442B151" w14:textId="740FB0E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definition Mgmt-intf</w:t>
      </w:r>
    </w:p>
    <w:p w14:paraId="1E7447D0" w14:textId="1F2D61B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ipv4</w:t>
      </w:r>
    </w:p>
    <w:p w14:paraId="007ED33A" w14:textId="3CA55B6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46DBEF0" w14:textId="3992A05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address-family ipv6</w:t>
      </w:r>
    </w:p>
    <w:p w14:paraId="1BEBE91D" w14:textId="2E639C0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exit-address-family</w:t>
      </w:r>
    </w:p>
    <w:p w14:paraId="467A4663" w14:textId="26B7FDA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aaa new-model</w:t>
      </w:r>
    </w:p>
    <w:p w14:paraId="6688782E" w14:textId="119A9BA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dhcp pool webuidhcp</w:t>
      </w:r>
    </w:p>
    <w:p w14:paraId="70F65F0A" w14:textId="2B7AE5B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subscriber templating</w:t>
      </w:r>
    </w:p>
    <w:p w14:paraId="12B7B76C" w14:textId="3711889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unicast-routing</w:t>
      </w:r>
    </w:p>
    <w:p w14:paraId="2E5090F1" w14:textId="05DC81D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multilink bundle-name authenticated</w:t>
      </w:r>
    </w:p>
    <w:p w14:paraId="2FCAF71B" w14:textId="1EAAF2A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crypto pki trustpoint TP-self-signed-4288135047</w:t>
      </w:r>
    </w:p>
    <w:p w14:paraId="7D9BE521" w14:textId="75C2F6D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enrollment selfsigned</w:t>
      </w:r>
    </w:p>
    <w:p w14:paraId="7AEB18EF" w14:textId="2487819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subject-name cn=IOS-Self-Signed-Certificate-4288135047</w:t>
      </w:r>
    </w:p>
    <w:p w14:paraId="10F53325" w14:textId="4BB7801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revocation-check none</w:t>
      </w:r>
    </w:p>
    <w:p w14:paraId="107CC2EE" w14:textId="7E79637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rsakeypair TP-self-signed-4288135047</w:t>
      </w:r>
    </w:p>
    <w:p w14:paraId="50B35398" w14:textId="751A387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crypto pki certificate chain TP-self-signed-4288135047</w:t>
      </w:r>
    </w:p>
    <w:p w14:paraId="67E24FF7" w14:textId="3C3AECF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certificate self-signed 01</w:t>
      </w:r>
    </w:p>
    <w:p w14:paraId="13AA61F3" w14:textId="3494938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30820330 30820218 A0030201 02020101 300D0609 2A864886 F70D0101 05050030</w:t>
      </w:r>
    </w:p>
    <w:p w14:paraId="00EE7166" w14:textId="6EA1270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31312F30 2D060355 04031326 494F532D 53656C66 2D536967 6E65642D 43657274</w:t>
      </w:r>
    </w:p>
    <w:p w14:paraId="2B2EBC33" w14:textId="38BDECC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69666963 6174652D 34323838 31333530 3437301E 170D3231 31313033 31373536</w:t>
      </w:r>
    </w:p>
    <w:p w14:paraId="02094311" w14:textId="1ADEB90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33325A17 0D333030 31303130 30303030 305A3031 312F302D 06035504 03132649</w:t>
      </w:r>
    </w:p>
    <w:p w14:paraId="67287B95" w14:textId="627F23E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4F532D53 656C662D 5369676E 65642D43 65727469 66696361 74652D34 32383831</w:t>
      </w:r>
    </w:p>
    <w:p w14:paraId="4D4FB09B" w14:textId="5054240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33353034 37308201 22300D06 092A8648 86F70D01 01010500 0382010F 00308201</w:t>
      </w:r>
    </w:p>
    <w:p w14:paraId="7EF76D8D" w14:textId="721F072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0A028201 0100B81D B0881088 E70DA523 A8B6D7D6 06BC58A3 5E5587FA F8F61692</w:t>
      </w:r>
    </w:p>
    <w:p w14:paraId="228CCCD1" w14:textId="3714DF2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E5AB94BA 2F808B54 9027DE6E 12CE049B 01CF9634 D23E8E88 CD252512 0927CEC7</w:t>
      </w:r>
    </w:p>
    <w:p w14:paraId="3A4FF051" w14:textId="6A46505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9853B0DA C1DC16DF B0CAABA6 76017855 9B704FD3 FF32A39E D6BD8814 6552184B</w:t>
      </w:r>
    </w:p>
    <w:p w14:paraId="11D7E110" w14:textId="2D6D0F8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8D7ABBC9 407C43BA 487CB585 8469B4B1 6C3B71E8 87B20F6F D47D2587 0C09DB1A</w:t>
      </w:r>
    </w:p>
    <w:p w14:paraId="04478F4E" w14:textId="4C6A62D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725808D4 256758D2 048AC003 8971DB2F 69F3DCE4 509C3AAA 093EE77E 9E14EC79</w:t>
      </w:r>
    </w:p>
    <w:p w14:paraId="3DF9F900" w14:textId="4448088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91D4F144 F7826B58 65E02EFD 764AB077 1A47FF17 6727FF9E B90789A0 2229C5EA</w:t>
      </w:r>
    </w:p>
    <w:p w14:paraId="3FD6129A" w14:textId="5786A72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9D31DAA2 3D68D7F8 F0C32659 1C5F67F0 63FCD9FC 7999D56B 85406452 D2F00FAF</w:t>
      </w:r>
    </w:p>
    <w:p w14:paraId="46C009E0" w14:textId="6E6065A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000CC3BE 5E0728D1 7BA1BB0A 54E7A657 FC79E864 94473E4E 7A29490A 1C11B56E</w:t>
      </w:r>
    </w:p>
    <w:p w14:paraId="24F59B4F" w14:textId="2ECF121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6A34D470 6D4D0203 010001A3 53305130 0F060355 1D130101 FF040530 030101FF</w:t>
      </w:r>
    </w:p>
    <w:p w14:paraId="6952F536" w14:textId="7B81A3E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301F0603 551D2304 18301680 14147BEE 03EF328F 2771005D C6506FAD 01EE5747</w:t>
      </w:r>
    </w:p>
    <w:p w14:paraId="08751AF9" w14:textId="40AA4CA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40301D06 03551D0E 04160414 147BEE03 EF328F27 71005DC6 506FAD01 EE574740</w:t>
      </w:r>
    </w:p>
    <w:p w14:paraId="692D5D35" w14:textId="47E2939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300D0609 2A864886 F70D0101 05050003 82010100 A8119728 D83C1970 789DD0EA</w:t>
      </w:r>
    </w:p>
    <w:p w14:paraId="23CDAA2D" w14:textId="29181C7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503DD3B9 9BF696EF 7C5F6BA0 27E08DF7 629DB7DE 2D50CBED 8AFEC74E 4BEF0A3E</w:t>
      </w:r>
    </w:p>
    <w:p w14:paraId="1046F43A" w14:textId="345DE99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7C355272 A069BB82 B6B21626 4E625A0F 3B8F0A41 F4F45195 20EC1FB3 A3C90FF2</w:t>
      </w:r>
    </w:p>
    <w:p w14:paraId="18F95F30" w14:textId="4ED30B6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9F49B087 8F3C1282 FE2FD611 41049A85 40B20F7E E08D0DF2 C2F2CA07 50B9EAA9</w:t>
      </w:r>
    </w:p>
    <w:p w14:paraId="55BE2727" w14:textId="706B52D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A258C544 A985A187 1BEBD15D 6D1062CD 70D3413E 9D1F7C39 56E87CC4 D2A51741</w:t>
      </w:r>
    </w:p>
    <w:p w14:paraId="4E45C440" w14:textId="3DB16AA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2D3BFC70 4FF2549C A4351342 89CD8989 0AFBEB4E C933CF7D A8B9DF30 632479C7</w:t>
      </w:r>
    </w:p>
    <w:p w14:paraId="00603C85" w14:textId="5B694DF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27571CCB 03C4E0C0 B9FF7B6C 9A4C6012 BD294CB1 C1C43E7C 05B8F4E2 AC809075</w:t>
      </w:r>
    </w:p>
    <w:p w14:paraId="02014B0E" w14:textId="0D71621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EF3EF07F E66424FD 4FF44829 B702414B 61B28D62 76D7FBCB 2C3547C6 451AB3C7</w:t>
      </w:r>
    </w:p>
    <w:p w14:paraId="49121889" w14:textId="426A8FE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CB3003C7 BF35F060 EEC3A6BF 719AC89E 3C2C8170</w:t>
      </w:r>
    </w:p>
    <w:p w14:paraId="3E5BD46D" w14:textId="21BC533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quit</w:t>
      </w:r>
    </w:p>
    <w:p w14:paraId="5F0CE2E1" w14:textId="36C5C17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license udi pid ISR4321/K9 sn FLM2406090M</w:t>
      </w:r>
    </w:p>
    <w:p w14:paraId="4B334783" w14:textId="458B68D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license smart enable</w:t>
      </w:r>
    </w:p>
    <w:p w14:paraId="34BD503B" w14:textId="5FCA41C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diagnostic bootup level minimal</w:t>
      </w:r>
    </w:p>
    <w:p w14:paraId="16FD60CA" w14:textId="2A23FA8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spanning-tree extend system-id</w:t>
      </w:r>
    </w:p>
    <w:p w14:paraId="525E99D3" w14:textId="34179A6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redundancy</w:t>
      </w:r>
    </w:p>
    <w:p w14:paraId="3EAE6C2A" w14:textId="28B0D9E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mode none</w:t>
      </w:r>
    </w:p>
    <w:p w14:paraId="2F08BB4A" w14:textId="5C410ED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Loopback3</w:t>
      </w:r>
    </w:p>
    <w:p w14:paraId="0522BCE8" w14:textId="5CE939E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1.1.3.33 255.255.255.240</w:t>
      </w:r>
    </w:p>
    <w:p w14:paraId="3E381998" w14:textId="5C2DE1F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GigabitEthernet0/0/0</w:t>
      </w:r>
    </w:p>
    <w:p w14:paraId="09C5E4AE" w14:textId="3C750A2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address 1.1.3.1 255.255.255.240</w:t>
      </w:r>
    </w:p>
    <w:p w14:paraId="056ABEF3" w14:textId="3934087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2A2B13D6" w14:textId="6128BB4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dhcp</w:t>
      </w:r>
    </w:p>
    <w:p w14:paraId="2D99F40D" w14:textId="1FE2282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FE80::5 link-local</w:t>
      </w:r>
    </w:p>
    <w:p w14:paraId="46F54F0A" w14:textId="4843E8B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2001:DB8:ACAD:C1::1/64</w:t>
      </w:r>
    </w:p>
    <w:p w14:paraId="34C4D9A7" w14:textId="3ED6D91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address autoconfig</w:t>
      </w:r>
    </w:p>
    <w:p w14:paraId="10DB888F" w14:textId="7CAB284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enable</w:t>
      </w:r>
    </w:p>
    <w:p w14:paraId="3F34A76B" w14:textId="0F0DC43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dhcp client request vendor</w:t>
      </w:r>
    </w:p>
    <w:p w14:paraId="6D6C0E98" w14:textId="53651E3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GigabitEthernet0/0/1</w:t>
      </w:r>
    </w:p>
    <w:p w14:paraId="66407B4F" w14:textId="7033189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4434DF04" w14:textId="63BDBFA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304986CA" w14:textId="661B88C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70332932" w14:textId="539D101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GigabitEthernet0/1/0</w:t>
      </w:r>
    </w:p>
    <w:p w14:paraId="51801190" w14:textId="65FFA39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40D7572A" w14:textId="7638975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1DD2FE9B" w14:textId="1E40FF7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4BD23CE9" w14:textId="7DC9F9F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GigabitEthernet0/1/1</w:t>
      </w:r>
    </w:p>
    <w:p w14:paraId="7B100E66" w14:textId="6DC0E19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7EB22953" w14:textId="4654701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2599FB43" w14:textId="2FA6710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05EE5D65" w14:textId="357C866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GigabitEthernet0</w:t>
      </w:r>
    </w:p>
    <w:p w14:paraId="706B6C45" w14:textId="07CD153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vrf forwarding Mgmt-intf</w:t>
      </w:r>
    </w:p>
    <w:p w14:paraId="32035C7F" w14:textId="438524C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no ip address</w:t>
      </w:r>
    </w:p>
    <w:p w14:paraId="6E67D53C" w14:textId="42494D4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shutdown</w:t>
      </w:r>
    </w:p>
    <w:p w14:paraId="7AC9D094" w14:textId="6420C74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negotiation auto</w:t>
      </w:r>
    </w:p>
    <w:p w14:paraId="49627575" w14:textId="61A6781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ospf 3</w:t>
      </w:r>
    </w:p>
    <w:p w14:paraId="458BE926" w14:textId="346DEF1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1.1.3.0 0.0.0.15 area 3</w:t>
      </w:r>
    </w:p>
    <w:p w14:paraId="1B82845C" w14:textId="1D06D70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1.1.3.16 0.0.0.15 area 3</w:t>
      </w:r>
    </w:p>
    <w:p w14:paraId="34CA833D" w14:textId="6EA3798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1.1.3.32 0.0.0.15 area 3</w:t>
      </w:r>
    </w:p>
    <w:p w14:paraId="10656FD8" w14:textId="1664089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1.1.3.48 0.0.0.15 area 3</w:t>
      </w:r>
    </w:p>
    <w:p w14:paraId="087DEF79" w14:textId="79F3689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1.1.3.64 0.0.0.15 area 3</w:t>
      </w:r>
    </w:p>
    <w:p w14:paraId="593E79D8" w14:textId="0FE27EE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network 1.1.3.80 0.0.0.15 area 3</w:t>
      </w:r>
    </w:p>
    <w:p w14:paraId="253F315E" w14:textId="4C0D513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forward-protocol nd</w:t>
      </w:r>
    </w:p>
    <w:p w14:paraId="33E7F4F7" w14:textId="56B81A2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http server</w:t>
      </w:r>
    </w:p>
    <w:p w14:paraId="404792FD" w14:textId="4AF5E07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http authentication local</w:t>
      </w:r>
    </w:p>
    <w:p w14:paraId="720B7BAF" w14:textId="0E2D653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http secure-server</w:t>
      </w:r>
    </w:p>
    <w:p w14:paraId="1072EA54" w14:textId="0FD8B20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 tftp source-interface GigabitEthernet0</w:t>
      </w:r>
    </w:p>
    <w:p w14:paraId="6B481D9B" w14:textId="06534F7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control-plane</w:t>
      </w:r>
    </w:p>
    <w:p w14:paraId="300134AE" w14:textId="42CC192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con 0</w:t>
      </w:r>
    </w:p>
    <w:p w14:paraId="4B580296" w14:textId="32314D6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transport input none</w:t>
      </w:r>
    </w:p>
    <w:p w14:paraId="2DD7587F" w14:textId="2E6002C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105551D4" w14:textId="33465F6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aux 0</w:t>
      </w:r>
    </w:p>
    <w:p w14:paraId="397CB2F0" w14:textId="59919D5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stopbits 1</w:t>
      </w:r>
    </w:p>
    <w:p w14:paraId="3B82F62F" w14:textId="0552089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line vty 0 4</w:t>
      </w:r>
    </w:p>
    <w:p w14:paraId="435295E0" w14:textId="68D48BB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login</w:t>
      </w:r>
    </w:p>
    <w:p w14:paraId="26CAC36F" w14:textId="279DF6C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end</w:t>
      </w:r>
    </w:p>
    <w:p w14:paraId="7372DA56" w14:textId="4B77DF01" w:rsidR="557C454C" w:rsidRDefault="557C454C" w:rsidP="557C454C">
      <w:pPr>
        <w:spacing w:after="160" w:line="259" w:lineRule="auto"/>
        <w:rPr>
          <w:rFonts w:ascii="Courier New" w:eastAsia="Courier New" w:hAnsi="Courier New" w:cs="Courier New"/>
          <w:color w:val="000000" w:themeColor="text1"/>
          <w:sz w:val="16"/>
          <w:szCs w:val="16"/>
        </w:rPr>
      </w:pPr>
    </w:p>
    <w:p w14:paraId="3472A660" w14:textId="4EA3B1A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R6#Show ip ospf</w:t>
      </w:r>
    </w:p>
    <w:p w14:paraId="55D61535" w14:textId="7167EA7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Routing Process "ospf 3" with ID 1.1.3.33</w:t>
      </w:r>
    </w:p>
    <w:p w14:paraId="42DB59D2" w14:textId="7529912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Start time: 00:08:24.941, Time elapsed: 00:17:37.721</w:t>
      </w:r>
    </w:p>
    <w:p w14:paraId="79C68297" w14:textId="114DC8B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only single TOS(TOS0) routes</w:t>
      </w:r>
    </w:p>
    <w:p w14:paraId="57B83544" w14:textId="5783294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opaque LSA</w:t>
      </w:r>
    </w:p>
    <w:p w14:paraId="63E6AA89" w14:textId="6D15E7B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Link-local Signaling (LLS)</w:t>
      </w:r>
    </w:p>
    <w:p w14:paraId="6336F0D1" w14:textId="318EB82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area transit capability</w:t>
      </w:r>
    </w:p>
    <w:p w14:paraId="5638662A" w14:textId="3CC3203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NSSA (compatible with RFC 3101)</w:t>
      </w:r>
    </w:p>
    <w:p w14:paraId="648EBF96" w14:textId="3CDDAAD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Supports Database Exchange Summary List Optimization (RFC 5243)</w:t>
      </w:r>
    </w:p>
    <w:p w14:paraId="449A5009" w14:textId="0D10253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Event-log enabled, Maximum number of events: 1000, Mode: cyclic</w:t>
      </w:r>
    </w:p>
    <w:p w14:paraId="42F1323B" w14:textId="2F39C7D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Router is not originating router-LSAs with maximum metric</w:t>
      </w:r>
    </w:p>
    <w:p w14:paraId="23705605" w14:textId="03ADAC6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SPF schedule delay 50 msecs</w:t>
      </w:r>
    </w:p>
    <w:p w14:paraId="5136C1B8" w14:textId="5727A2E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between two consecutive SPFs 200 msecs</w:t>
      </w:r>
    </w:p>
    <w:p w14:paraId="26E79C5F" w14:textId="655F7F8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between two consecutive SPFs 5000 msecs</w:t>
      </w:r>
    </w:p>
    <w:p w14:paraId="546E165C" w14:textId="38FAFD3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Incremental-SPF disabled</w:t>
      </w:r>
    </w:p>
    <w:p w14:paraId="5E3541CC" w14:textId="230B111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Initial LSA throttle delay 50 msecs</w:t>
      </w:r>
    </w:p>
    <w:p w14:paraId="21C9D925" w14:textId="0724450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hold time for LSA throttle 200 msecs</w:t>
      </w:r>
    </w:p>
    <w:p w14:paraId="29C81CE4" w14:textId="63E2A7E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Maximum wait time for LSA throttle 5000 msecs</w:t>
      </w:r>
    </w:p>
    <w:p w14:paraId="53C57B45" w14:textId="25675C7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Minimum LSA arrival 100 msecs</w:t>
      </w:r>
    </w:p>
    <w:p w14:paraId="0F33751C" w14:textId="7440A33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LSA group pacing timer 240 secs</w:t>
      </w:r>
    </w:p>
    <w:p w14:paraId="2EA6DA80" w14:textId="208676B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Interface flood pacing timer 33 msecs</w:t>
      </w:r>
    </w:p>
    <w:p w14:paraId="1010EAB9" w14:textId="3747A03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Retransmission pacing timer 66 msecs</w:t>
      </w:r>
    </w:p>
    <w:p w14:paraId="40318316" w14:textId="13D1FAA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EXCHANGE/LOADING adjacency limit: initial 300, process maximum 300</w:t>
      </w:r>
    </w:p>
    <w:p w14:paraId="189AB47C" w14:textId="598548F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external LSA 0. Checksum Sum 0x000000</w:t>
      </w:r>
    </w:p>
    <w:p w14:paraId="38E7440A" w14:textId="7AF0B18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opaque AS LSA 0. Checksum Sum 0x000000</w:t>
      </w:r>
    </w:p>
    <w:p w14:paraId="085253B0" w14:textId="38B4649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DCbitless external and opaque AS LSA 0</w:t>
      </w:r>
    </w:p>
    <w:p w14:paraId="5C7C289E" w14:textId="7E25052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DoNotAge external and opaque AS LSA 0</w:t>
      </w:r>
    </w:p>
    <w:p w14:paraId="241ECE25" w14:textId="2F25827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in this router is 1. 1 normal 0 stub 0 nssa</w:t>
      </w:r>
    </w:p>
    <w:p w14:paraId="7784B6DD" w14:textId="04AE81D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Number of areas transit capable is 0</w:t>
      </w:r>
    </w:p>
    <w:p w14:paraId="0AE028E1" w14:textId="31F140D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External flood list length 0</w:t>
      </w:r>
    </w:p>
    <w:p w14:paraId="1FB5C000" w14:textId="7221C82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IETF NSF helper support enabled</w:t>
      </w:r>
    </w:p>
    <w:p w14:paraId="4AC3FA03" w14:textId="5804710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Cisco NSF helper support enabled</w:t>
      </w:r>
    </w:p>
    <w:p w14:paraId="3E15CECC" w14:textId="142B69C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Reference bandwidth unit is 100 mbps</w:t>
      </w:r>
    </w:p>
    <w:p w14:paraId="1CBA6A6B" w14:textId="15E8A9A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3</w:t>
      </w:r>
    </w:p>
    <w:p w14:paraId="34F8418A" w14:textId="49F3BF2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interfaces in this area is 2 (1 loopback)</w:t>
      </w:r>
    </w:p>
    <w:p w14:paraId="1D7234A8" w14:textId="744940B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has no authentication</w:t>
      </w:r>
    </w:p>
    <w:p w14:paraId="0C4E3585" w14:textId="2553961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last executed 00:16:42.810 ago</w:t>
      </w:r>
    </w:p>
    <w:p w14:paraId="494E0845" w14:textId="01A2841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SPF algorithm executed 6 times</w:t>
      </w:r>
    </w:p>
    <w:p w14:paraId="5D323EE2" w14:textId="021DD48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Area ranges are</w:t>
      </w:r>
    </w:p>
    <w:p w14:paraId="4C84AE76" w14:textId="691418A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LSA 5. Checksum Sum 0x03198B</w:t>
      </w:r>
    </w:p>
    <w:p w14:paraId="6642484D" w14:textId="7F6F7C2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opaque link LSA 0. Checksum Sum 0x000000</w:t>
      </w:r>
    </w:p>
    <w:p w14:paraId="394A0D19" w14:textId="0851EF5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DCbitless LSA 0</w:t>
      </w:r>
    </w:p>
    <w:p w14:paraId="6DAD9552" w14:textId="0C3EC21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indication LSA 0</w:t>
      </w:r>
    </w:p>
    <w:p w14:paraId="058D839F" w14:textId="611B685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Number of DoNotAge LSA 0</w:t>
      </w:r>
    </w:p>
    <w:p w14:paraId="3A47F3D9" w14:textId="13BFA78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Flood list length 0</w:t>
      </w:r>
    </w:p>
    <w:p w14:paraId="1BD57EBD" w14:textId="4C35B9BE" w:rsidR="557C454C" w:rsidRDefault="557C454C" w:rsidP="557C454C">
      <w:pPr>
        <w:spacing w:after="160" w:line="259" w:lineRule="auto"/>
        <w:rPr>
          <w:rFonts w:ascii="Courier New" w:eastAsia="Courier New" w:hAnsi="Courier New" w:cs="Courier New"/>
          <w:color w:val="000000" w:themeColor="text1"/>
          <w:sz w:val="16"/>
          <w:szCs w:val="16"/>
        </w:rPr>
      </w:pPr>
    </w:p>
    <w:p w14:paraId="597A59F0" w14:textId="0CE19FE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R6#Show ip ospf interface</w:t>
      </w:r>
    </w:p>
    <w:p w14:paraId="365D3B82" w14:textId="405D110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Loopback3 is up, line protocol is up</w:t>
      </w:r>
    </w:p>
    <w:p w14:paraId="575AA2F7" w14:textId="71DF1A3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1.1.3.33/28, Interface ID 11, Area 3</w:t>
      </w:r>
    </w:p>
    <w:p w14:paraId="1E77A57A" w14:textId="1F12B1B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Attached via Network Statement</w:t>
      </w:r>
    </w:p>
    <w:p w14:paraId="2E6FC20C" w14:textId="75F82A6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3, Router ID 1.1.3.33, Network Type LOOPBACK, Cost: 1</w:t>
      </w:r>
    </w:p>
    <w:p w14:paraId="5A6451FD" w14:textId="02215F3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1F81DF8F" w14:textId="20B29D5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3E4E7DEF" w14:textId="6CD9277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Loopback interface is treated as a stub Host</w:t>
      </w:r>
    </w:p>
    <w:p w14:paraId="6751FF32" w14:textId="60D5B2A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GigabitEthernet0/0/0 is up, line protocol is up</w:t>
      </w:r>
    </w:p>
    <w:p w14:paraId="1D9EA69F" w14:textId="3D63A53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Internet Address 1.1.3.1/28, Interface ID 6, Area 3</w:t>
      </w:r>
    </w:p>
    <w:p w14:paraId="3401D97B" w14:textId="537F971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Attached via Network Statement</w:t>
      </w:r>
    </w:p>
    <w:p w14:paraId="633BF779" w14:textId="2CFB246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Process ID 3, Router ID 1.1.3.33, Network Type BROADCAST, Cost: 1</w:t>
      </w:r>
    </w:p>
    <w:p w14:paraId="6DBCDE02" w14:textId="07BCB6F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Topology-MTID    Cost    Disabled    Shutdown      Topology Name</w:t>
      </w:r>
    </w:p>
    <w:p w14:paraId="053F73EE" w14:textId="3F5640B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0           1         no          no            Base</w:t>
      </w:r>
    </w:p>
    <w:p w14:paraId="7D58895A" w14:textId="513095E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Transmit Delay is 1 sec, State BDR, Priority 1</w:t>
      </w:r>
    </w:p>
    <w:p w14:paraId="0D360F34" w14:textId="414150B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Designated Router (ID) 1.1.3.49, Interface address 1.1.3.2</w:t>
      </w:r>
    </w:p>
    <w:p w14:paraId="3E92B3CC" w14:textId="4BA489A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Backup Designated router (ID) 1.1.3.33, Interface address 1.1.3.1</w:t>
      </w:r>
    </w:p>
    <w:p w14:paraId="777DDD4B" w14:textId="1D56F5A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Timer intervals configured, Hello 10, Dead 40, Wait 40, Retransmit 5</w:t>
      </w:r>
    </w:p>
    <w:p w14:paraId="6F4A3F20" w14:textId="1918269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oob-resync timeout 40</w:t>
      </w:r>
    </w:p>
    <w:p w14:paraId="4E424AE2" w14:textId="129E65C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Hello due in 00:00:01</w:t>
      </w:r>
    </w:p>
    <w:p w14:paraId="1845B951" w14:textId="6AE8EEA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Supports Link-local Signaling (LLS)</w:t>
      </w:r>
    </w:p>
    <w:p w14:paraId="0B1B4218" w14:textId="054C039F"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Cisco NSF helper support enabled</w:t>
      </w:r>
    </w:p>
    <w:p w14:paraId="5E01DD4D" w14:textId="33C3906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IETF NSF helper support enabled</w:t>
      </w:r>
    </w:p>
    <w:p w14:paraId="24B9D7C0" w14:textId="16EFDB4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Index 1/1/1, flood queue length 0</w:t>
      </w:r>
    </w:p>
    <w:p w14:paraId="28DE0090" w14:textId="163C120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Next 0x0(0)/0x0(0)/0x0(0)</w:t>
      </w:r>
    </w:p>
    <w:p w14:paraId="3AA9981B" w14:textId="3C0D6D1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length is 1, maximum is 1</w:t>
      </w:r>
    </w:p>
    <w:p w14:paraId="19F2A6D2" w14:textId="4F09722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Last flood scan time is 0 msec, maximum is 0 msec</w:t>
      </w:r>
    </w:p>
    <w:p w14:paraId="7FD6D1AE" w14:textId="12FE5DE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Neighbor Count is 1, Adjacent neighbor count is 1</w:t>
      </w:r>
    </w:p>
    <w:p w14:paraId="5C58593A" w14:textId="2726A99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Adjacent with neighbor 1.1.3.49  (Designated Router)</w:t>
      </w:r>
    </w:p>
    <w:p w14:paraId="7141271D" w14:textId="5505060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Suppress hello for 0 neighbor(s)</w:t>
      </w:r>
    </w:p>
    <w:p w14:paraId="15F1F61C" w14:textId="1D94010A" w:rsidR="557C454C" w:rsidRDefault="557C454C" w:rsidP="557C454C">
      <w:pPr>
        <w:spacing w:after="160" w:line="259" w:lineRule="auto"/>
        <w:rPr>
          <w:rFonts w:ascii="Courier New" w:eastAsia="Courier New" w:hAnsi="Courier New" w:cs="Courier New"/>
          <w:color w:val="000000" w:themeColor="text1"/>
          <w:sz w:val="16"/>
          <w:szCs w:val="16"/>
        </w:rPr>
      </w:pPr>
    </w:p>
    <w:p w14:paraId="1239D8FA" w14:textId="2530ACE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R6#show ip ospf neighbor</w:t>
      </w:r>
    </w:p>
    <w:p w14:paraId="3BECA0DA" w14:textId="77E8504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6D7086B0" w14:textId="3112533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Neighbor ID     Pri   State           Dead Time   Address         Interface</w:t>
      </w:r>
    </w:p>
    <w:p w14:paraId="6A05F003" w14:textId="340221A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1.1.3.49          1   FULL/DR         00:00:34    1.1.3.2         GigabitEthernet0/0/0</w:t>
      </w:r>
    </w:p>
    <w:p w14:paraId="5DE77ED0" w14:textId="42CEB3BA" w:rsidR="557C454C" w:rsidRDefault="557C454C" w:rsidP="557C454C">
      <w:pPr>
        <w:spacing w:after="160" w:line="259" w:lineRule="auto"/>
        <w:rPr>
          <w:rFonts w:ascii="Courier New" w:eastAsia="Courier New" w:hAnsi="Courier New" w:cs="Courier New"/>
          <w:color w:val="000000" w:themeColor="text1"/>
          <w:sz w:val="16"/>
          <w:szCs w:val="16"/>
        </w:rPr>
      </w:pPr>
    </w:p>
    <w:p w14:paraId="697815A8" w14:textId="6F62AB93"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R6#show ip ospf border-routers</w:t>
      </w:r>
    </w:p>
    <w:p w14:paraId="4DD272BF" w14:textId="43E54A6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01F63E8B" w14:textId="0807020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OSPF Router with ID (1.1.3.33) (Process ID 3)</w:t>
      </w:r>
    </w:p>
    <w:p w14:paraId="37367D84" w14:textId="4CF91D4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1C9DC365" w14:textId="73B4EF0B"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47474AEB" w14:textId="0F44F4F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Base Topology (MTID 0)</w:t>
      </w:r>
    </w:p>
    <w:p w14:paraId="18C61270" w14:textId="2AD4797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6A2D3303" w14:textId="6297B9C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Internal Router Routing Table</w:t>
      </w:r>
    </w:p>
    <w:p w14:paraId="5FDD47AE" w14:textId="334CF96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i - Intra-area route, I - Inter-area route</w:t>
      </w:r>
    </w:p>
    <w:p w14:paraId="3DC08F1A" w14:textId="4342ADA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R6#Show ipv6 route</w:t>
      </w:r>
    </w:p>
    <w:p w14:paraId="12339E65" w14:textId="3546917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IPv6 Routing Table - default - 3 entries</w:t>
      </w:r>
    </w:p>
    <w:p w14:paraId="3138F69D" w14:textId="24CE612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C - Connected, L - Local, S - Static, U - Per-user Static route</w:t>
      </w:r>
    </w:p>
    <w:p w14:paraId="605BA82E" w14:textId="4A4249C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B - BGP, R - RIP, I1 - ISIS L1, I2 - ISIS L2</w:t>
      </w:r>
    </w:p>
    <w:p w14:paraId="232B4278" w14:textId="53C5D17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interarea, IS - ISIS summary, D - EIGRP, EX - EIGRP external</w:t>
      </w:r>
    </w:p>
    <w:p w14:paraId="65078265" w14:textId="2485DF6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ND - ND Default, NDp - ND Prefix, DCE - Destination, NDr - Redirect</w:t>
      </w:r>
    </w:p>
    <w:p w14:paraId="3D1605BA" w14:textId="217FD32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OSPF Intra, OI - OSPF Inter, OE1 - OSPF ext 1, OE2 - OSPF ext 2</w:t>
      </w:r>
    </w:p>
    <w:p w14:paraId="5EB8E594" w14:textId="70AFDCE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ON1 - OSPF NSSA ext 1, ON2 - OSPF NSSA ext 2, a - Application</w:t>
      </w:r>
    </w:p>
    <w:p w14:paraId="5CABF23D" w14:textId="1EDC4B1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2001:DB8:ACAD:C1::/64 [0/0]</w:t>
      </w:r>
    </w:p>
    <w:p w14:paraId="60CA62C0" w14:textId="204C270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GigabitEthernet0/0/0, directly connected</w:t>
      </w:r>
    </w:p>
    <w:p w14:paraId="38C115EF" w14:textId="3BA9293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2001:DB8:ACAD:C1::1/128 [0/0]</w:t>
      </w:r>
    </w:p>
    <w:p w14:paraId="6AF0534C" w14:textId="3DB071BE"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GigabitEthernet0/0/0, receive</w:t>
      </w:r>
    </w:p>
    <w:p w14:paraId="537C7DE6" w14:textId="2C2C17EA"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FF00::/8 [0/0]</w:t>
      </w:r>
    </w:p>
    <w:p w14:paraId="5514B10E" w14:textId="0D265FF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via Null0, receive</w:t>
      </w:r>
    </w:p>
    <w:p w14:paraId="6AF0F42D" w14:textId="08EEA1DA" w:rsidR="557C454C" w:rsidRDefault="557C454C" w:rsidP="557C454C">
      <w:pPr>
        <w:spacing w:after="160" w:line="259" w:lineRule="auto"/>
        <w:rPr>
          <w:rFonts w:ascii="Courier New" w:eastAsia="Courier New" w:hAnsi="Courier New" w:cs="Courier New"/>
          <w:color w:val="000000" w:themeColor="text1"/>
          <w:sz w:val="16"/>
          <w:szCs w:val="16"/>
        </w:rPr>
      </w:pPr>
    </w:p>
    <w:p w14:paraId="2BF60DAA" w14:textId="3F11C86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R6#Show ip route</w:t>
      </w:r>
    </w:p>
    <w:p w14:paraId="49B78ADA" w14:textId="193F908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Codes: L - local, C - connected, S - static, R - RIP, M - mobile, B - BGP</w:t>
      </w:r>
    </w:p>
    <w:p w14:paraId="72F95ABE" w14:textId="5B26EBD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D - EIGRP, EX - EIGRP external, O - OSPF, IA - OSPF inter area</w:t>
      </w:r>
    </w:p>
    <w:p w14:paraId="006318B5" w14:textId="1EFC86A4"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N1 - OSPF NSSA external type 1, N2 - OSPF NSSA external type 2</w:t>
      </w:r>
    </w:p>
    <w:p w14:paraId="1E8B2E29" w14:textId="4C291F5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E1 - OSPF external type 1, E2 - OSPF external type 2</w:t>
      </w:r>
    </w:p>
    <w:p w14:paraId="6E0D0C0E" w14:textId="6AE1A9C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 - IS-IS, su - IS-IS summary, L1 - IS-IS level-1, L2 - IS-IS level-2</w:t>
      </w:r>
    </w:p>
    <w:p w14:paraId="3B817102" w14:textId="10ADA4F0"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ia - IS-IS inter area, * - candidate default, U - per-user static route</w:t>
      </w:r>
    </w:p>
    <w:p w14:paraId="54CBC15D" w14:textId="4C40541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o - ODR, P - periodic downloaded static route, H - NHRP, l - LISP</w:t>
      </w:r>
    </w:p>
    <w:p w14:paraId="2E3D1BFC" w14:textId="1F98EE2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a - application route</w:t>
      </w:r>
    </w:p>
    <w:p w14:paraId="6350A91D" w14:textId="1D89D1C1"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 - replicated route, % - next hop override, p - overrides from PfR</w:t>
      </w:r>
    </w:p>
    <w:p w14:paraId="6E4AD5F5" w14:textId="29E9AFB6"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5D8D9674" w14:textId="2E1FA875"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Gateway of last resort is not set</w:t>
      </w:r>
    </w:p>
    <w:p w14:paraId="2B9674BE" w14:textId="0E0BF71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w:t>
      </w:r>
    </w:p>
    <w:p w14:paraId="4A76B10F" w14:textId="356316F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 xml:space="preserve">      1.0.0.0/8 is variably subnetted, 7 subnets, 2 masks</w:t>
      </w:r>
    </w:p>
    <w:p w14:paraId="5F2D736C" w14:textId="4F85309C"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1.1.3.0/28 is directly connected, GigabitEthernet0/0/0</w:t>
      </w:r>
    </w:p>
    <w:p w14:paraId="6C9225C9" w14:textId="5EA4A098"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1.1.3.1/32 is directly connected, GigabitEthernet0/0/0</w:t>
      </w:r>
    </w:p>
    <w:p w14:paraId="016D93A0" w14:textId="472BC00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1.1.3.16/28 [110/2] via 1.1.3.2, 00:18:20, GigabitEthernet0/0/0</w:t>
      </w:r>
    </w:p>
    <w:p w14:paraId="7EA37C28" w14:textId="5675A27D"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C        1.1.3.32/28 is directly connected, Loopback3</w:t>
      </w:r>
    </w:p>
    <w:p w14:paraId="1B0B0B64" w14:textId="14CD1E39"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L        1.1.3.33/32 is directly connected, Loopback3</w:t>
      </w:r>
    </w:p>
    <w:p w14:paraId="5779C02E" w14:textId="5FB951D7"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1.1.3.49/32 [110/2] via 1.1.3.2, 00:18:20, GigabitEthernet0/0/0</w:t>
      </w:r>
    </w:p>
    <w:p w14:paraId="73B8FA0C" w14:textId="5FE71CE2" w:rsidR="059164AB" w:rsidRDefault="059164AB" w:rsidP="557C454C">
      <w:pPr>
        <w:spacing w:after="160" w:line="259" w:lineRule="auto"/>
        <w:rPr>
          <w:rFonts w:ascii="Courier New" w:eastAsia="Courier New" w:hAnsi="Courier New" w:cs="Courier New"/>
          <w:color w:val="000000" w:themeColor="text1"/>
          <w:sz w:val="16"/>
          <w:szCs w:val="16"/>
        </w:rPr>
      </w:pPr>
      <w:r w:rsidRPr="557C454C">
        <w:rPr>
          <w:rFonts w:ascii="Courier New" w:eastAsia="Courier New" w:hAnsi="Courier New" w:cs="Courier New"/>
          <w:color w:val="000000" w:themeColor="text1"/>
          <w:sz w:val="16"/>
          <w:szCs w:val="16"/>
        </w:rPr>
        <w:t>O        1.1.3.65/32 [110/3] via 1.1.3.2, 00:18:20, GigabitEthernet0/0/0</w:t>
      </w:r>
    </w:p>
    <w:p w14:paraId="2469077A" w14:textId="14BF4E2E" w:rsidR="557C454C" w:rsidRDefault="557C454C" w:rsidP="557C454C">
      <w:pPr>
        <w:spacing w:after="160" w:line="259" w:lineRule="auto"/>
        <w:rPr>
          <w:rFonts w:ascii="Courier New" w:eastAsia="Courier New" w:hAnsi="Courier New" w:cs="Courier New"/>
          <w:color w:val="000000" w:themeColor="text1"/>
          <w:sz w:val="16"/>
          <w:szCs w:val="16"/>
        </w:rPr>
      </w:pPr>
    </w:p>
    <w:p w14:paraId="5703C522" w14:textId="08185AB9" w:rsidR="09E7B12A" w:rsidRPr="001F2E60" w:rsidRDefault="09E7B12A" w:rsidP="008552CB">
      <w:pPr>
        <w:spacing w:after="160"/>
        <w:jc w:val="center"/>
        <w:rPr>
          <w:rFonts w:ascii="Georgia" w:eastAsia="Georgia" w:hAnsi="Georgia" w:cs="Georgia"/>
          <w:color w:val="000000" w:themeColor="text1"/>
          <w:sz w:val="2"/>
          <w:szCs w:val="2"/>
        </w:rPr>
      </w:pPr>
    </w:p>
    <w:p w14:paraId="3276C860" w14:textId="1FE71C8D" w:rsidR="63B3AFC1" w:rsidRDefault="63B3AFC1" w:rsidP="008552CB">
      <w:pPr>
        <w:spacing w:after="160"/>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Problems</w:t>
      </w:r>
    </w:p>
    <w:p w14:paraId="66B517AD" w14:textId="78BB75D4" w:rsidR="337AE784" w:rsidRDefault="337AE784" w:rsidP="557C454C">
      <w:pPr>
        <w:spacing w:after="160" w:line="259" w:lineRule="auto"/>
        <w:ind w:firstLine="720"/>
        <w:rPr>
          <w:rFonts w:ascii="Georgia" w:eastAsia="Georgia" w:hAnsi="Georgia" w:cs="Georgia"/>
        </w:rPr>
      </w:pPr>
      <w:r w:rsidRPr="557C454C">
        <w:rPr>
          <w:rFonts w:ascii="Georgia" w:eastAsia="Georgia" w:hAnsi="Georgia" w:cs="Georgia"/>
          <w:color w:val="000000" w:themeColor="text1"/>
        </w:rPr>
        <w:t>One of the biggest Problem that I faced in the lab was that I did not know how to configure a multi-area OSPF, so I looked at a multi-area packet tracer video along with an website on OSPFv3 ipv6 configuration to understand how to properly create a multi-area OSPF system. During the process of creating multi-area OSPF, I encountered many problems, some small while others are more devastating. One example of a minor problem that I encountered was creating a subnet mask that did not have enough addresses to include a loopback. This was an easy fix as I just needed to replace the old Ip address with new ones, but this process did take quite a bit of time. One major problem I found out while writing the lab was that my OSPFv3 and ipv6 addresses are not actually working, so I looked up on the OSPFv3 configuring to find out the solution to my problem. My problem was that I forgot to assign the interface with the Ipv6 address with the OSPF3 Area.</w:t>
      </w:r>
    </w:p>
    <w:p w14:paraId="5674E6F0" w14:textId="236DF641" w:rsidR="557C454C" w:rsidRDefault="557C454C" w:rsidP="557C454C">
      <w:pPr>
        <w:spacing w:after="160" w:line="259" w:lineRule="auto"/>
        <w:ind w:firstLine="720"/>
        <w:rPr>
          <w:rFonts w:ascii="Georgia" w:eastAsia="Georgia" w:hAnsi="Georgia" w:cs="Georgia"/>
          <w:color w:val="000000" w:themeColor="text1"/>
        </w:rPr>
      </w:pPr>
    </w:p>
    <w:p w14:paraId="4E5E5EB3" w14:textId="7C4010AA" w:rsidR="63B3AFC1" w:rsidRDefault="63B3AFC1" w:rsidP="008552CB">
      <w:pPr>
        <w:spacing w:after="160"/>
        <w:jc w:val="center"/>
        <w:rPr>
          <w:rFonts w:ascii="Georgia" w:eastAsia="Georgia" w:hAnsi="Georgia" w:cs="Georgia"/>
          <w:color w:val="000000" w:themeColor="text1"/>
          <w:sz w:val="36"/>
          <w:szCs w:val="36"/>
        </w:rPr>
      </w:pPr>
      <w:r w:rsidRPr="557C454C">
        <w:rPr>
          <w:rFonts w:ascii="Georgia" w:eastAsia="Georgia" w:hAnsi="Georgia" w:cs="Georgia"/>
          <w:color w:val="000000" w:themeColor="text1"/>
          <w:sz w:val="36"/>
          <w:szCs w:val="36"/>
        </w:rPr>
        <w:t>Conclusion</w:t>
      </w:r>
    </w:p>
    <w:p w14:paraId="138D8507" w14:textId="2C13BC6A" w:rsidR="7FA6FB21" w:rsidRDefault="7FA6FB21" w:rsidP="557C454C">
      <w:pPr>
        <w:spacing w:after="160" w:line="259" w:lineRule="auto"/>
        <w:ind w:firstLine="720"/>
        <w:rPr>
          <w:rFonts w:ascii="Georgia" w:eastAsia="Georgia" w:hAnsi="Georgia" w:cs="Georgia"/>
        </w:rPr>
      </w:pPr>
      <w:r w:rsidRPr="557C454C">
        <w:rPr>
          <w:rFonts w:ascii="Georgia" w:eastAsia="Georgia" w:hAnsi="Georgia" w:cs="Georgia"/>
          <w:color w:val="000000" w:themeColor="text1"/>
        </w:rPr>
        <w:t>The purpose of the lab was to use 5 routers to configure an Ipv4 and Ipv6 multi-area OSPF system with three routers in one area and two routers in a second router along with a tweak to the current system. My tweak to the OSPF was creating three OSPF areas while using 6 routers. I found that multi-area OSPF had some advantages compared to OSPF as its smaller routing table allowed for fewer routing table entries as network addresses can be summarized between areas and reduced frequency of SPF calculations. In the lab I was able to learn how to correctly configure a Multi-area OSPF routing protocol that could be applied to real networks. I was also able to learn about the use of OSPFv3 along with the use of Ipv6 within the OSPF. One skill that I frequently use in this lab was looking up resources that are helpful to me and then applying them to my work. Personally, I thought this lab as helpful in understanding something new and improving my knowledge in cisco networking.</w:t>
      </w:r>
    </w:p>
    <w:p w14:paraId="37CA610E" w14:textId="4F7237A0" w:rsidR="557C454C" w:rsidRDefault="557C454C" w:rsidP="557C454C">
      <w:pPr>
        <w:spacing w:after="160"/>
        <w:ind w:firstLine="720"/>
        <w:rPr>
          <w:rFonts w:ascii="Georgia" w:eastAsia="Georgia" w:hAnsi="Georgia" w:cs="Georgia"/>
          <w:color w:val="000000" w:themeColor="text1"/>
        </w:rPr>
      </w:pPr>
    </w:p>
    <w:p w14:paraId="3AA52121" w14:textId="208B4144" w:rsidR="09E7B12A" w:rsidRPr="00F70405" w:rsidRDefault="09E7B12A" w:rsidP="48F4ACB2">
      <w:pPr>
        <w:pStyle w:val="GraphicAnchor"/>
        <w:jc w:val="center"/>
        <w:rPr>
          <w:rFonts w:ascii="Georgia" w:eastAsia="Georgia" w:hAnsi="Georgia" w:cs="Georgia"/>
          <w:color w:val="000000" w:themeColor="text1"/>
          <w:szCs w:val="10"/>
        </w:rPr>
      </w:pPr>
    </w:p>
    <w:sectPr w:rsidR="09E7B12A" w:rsidRPr="00F70405" w:rsidSect="00E74B29">
      <w:footerReference w:type="even" r:id="rId11"/>
      <w:footerReference w:type="default" r:id="rId12"/>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36D1A" w14:textId="77777777" w:rsidR="00734EB3" w:rsidRDefault="00734EB3" w:rsidP="00E74B29">
      <w:r>
        <w:separator/>
      </w:r>
    </w:p>
  </w:endnote>
  <w:endnote w:type="continuationSeparator" w:id="0">
    <w:p w14:paraId="6FFACAB0" w14:textId="77777777" w:rsidR="00734EB3" w:rsidRDefault="00734EB3"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14AED5E8"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50D9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7289"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2070"/>
      <w:gridCol w:w="4404"/>
      <w:gridCol w:w="3237"/>
      <w:gridCol w:w="1079"/>
    </w:tblGrid>
    <w:tr w:rsidR="00E74B29" w14:paraId="09724115" w14:textId="77777777" w:rsidTr="00176379">
      <w:tc>
        <w:tcPr>
          <w:tcW w:w="2070" w:type="dxa"/>
        </w:tcPr>
        <w:p w14:paraId="2EC8E89B" w14:textId="77777777" w:rsidR="00E74B29" w:rsidRPr="00E74B29" w:rsidRDefault="00E74B29" w:rsidP="006709F1">
          <w:pPr>
            <w:pStyle w:val="Footer"/>
          </w:pPr>
        </w:p>
      </w:tc>
      <w:tc>
        <w:tcPr>
          <w:tcW w:w="4404" w:type="dxa"/>
        </w:tcPr>
        <w:p w14:paraId="6C905F71" w14:textId="12CAFEFE" w:rsidR="00E74B29" w:rsidRPr="00874FE7" w:rsidRDefault="00E74B29" w:rsidP="006709F1">
          <w:pPr>
            <w:pStyle w:val="Footer"/>
          </w:pPr>
        </w:p>
      </w:tc>
      <w:tc>
        <w:tcPr>
          <w:tcW w:w="3237" w:type="dxa"/>
        </w:tcPr>
        <w:p w14:paraId="79AA69C8" w14:textId="0E66A4BF" w:rsidR="00E74B29" w:rsidRPr="00E74B29" w:rsidRDefault="00E74B29" w:rsidP="006709F1">
          <w:pPr>
            <w:pStyle w:val="Footer"/>
            <w:jc w:val="right"/>
          </w:pPr>
        </w:p>
      </w:tc>
      <w:tc>
        <w:tcPr>
          <w:tcW w:w="1079" w:type="dxa"/>
        </w:tcPr>
        <w:p w14:paraId="19A9280D" w14:textId="77777777" w:rsidR="00E74B29" w:rsidRPr="00E74B29" w:rsidRDefault="00E74B29" w:rsidP="006709F1">
          <w:pPr>
            <w:pStyle w:val="Footer"/>
          </w:pPr>
        </w:p>
      </w:tc>
    </w:tr>
  </w:tbl>
  <w:p w14:paraId="7F378B9B"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4BB7" w14:textId="77777777" w:rsidR="00734EB3" w:rsidRDefault="00734EB3" w:rsidP="00E74B29">
      <w:r>
        <w:separator/>
      </w:r>
    </w:p>
  </w:footnote>
  <w:footnote w:type="continuationSeparator" w:id="0">
    <w:p w14:paraId="2FB3E1CE" w14:textId="77777777" w:rsidR="00734EB3" w:rsidRDefault="00734EB3"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1C30FA"/>
    <w:multiLevelType w:val="hybridMultilevel"/>
    <w:tmpl w:val="423203AE"/>
    <w:lvl w:ilvl="0" w:tplc="66D2F894">
      <w:start w:val="1"/>
      <w:numFmt w:val="decimal"/>
      <w:lvlText w:val="%1."/>
      <w:lvlJc w:val="left"/>
      <w:pPr>
        <w:ind w:left="720" w:hanging="360"/>
      </w:pPr>
    </w:lvl>
    <w:lvl w:ilvl="1" w:tplc="DC1E2E82">
      <w:start w:val="1"/>
      <w:numFmt w:val="lowerLetter"/>
      <w:lvlText w:val="%2."/>
      <w:lvlJc w:val="left"/>
      <w:pPr>
        <w:ind w:left="1440" w:hanging="360"/>
      </w:pPr>
    </w:lvl>
    <w:lvl w:ilvl="2" w:tplc="7DCA3D10">
      <w:start w:val="1"/>
      <w:numFmt w:val="lowerRoman"/>
      <w:lvlText w:val="%3."/>
      <w:lvlJc w:val="right"/>
      <w:pPr>
        <w:ind w:left="2160" w:hanging="180"/>
      </w:pPr>
    </w:lvl>
    <w:lvl w:ilvl="3" w:tplc="08B45AD8">
      <w:start w:val="1"/>
      <w:numFmt w:val="decimal"/>
      <w:lvlText w:val="%4."/>
      <w:lvlJc w:val="left"/>
      <w:pPr>
        <w:ind w:left="2880" w:hanging="360"/>
      </w:pPr>
    </w:lvl>
    <w:lvl w:ilvl="4" w:tplc="8A9044D8">
      <w:start w:val="1"/>
      <w:numFmt w:val="lowerLetter"/>
      <w:lvlText w:val="%5."/>
      <w:lvlJc w:val="left"/>
      <w:pPr>
        <w:ind w:left="3600" w:hanging="360"/>
      </w:pPr>
    </w:lvl>
    <w:lvl w:ilvl="5" w:tplc="5E8819C8">
      <w:start w:val="1"/>
      <w:numFmt w:val="lowerRoman"/>
      <w:lvlText w:val="%6."/>
      <w:lvlJc w:val="right"/>
      <w:pPr>
        <w:ind w:left="4320" w:hanging="180"/>
      </w:pPr>
    </w:lvl>
    <w:lvl w:ilvl="6" w:tplc="6B344912">
      <w:start w:val="1"/>
      <w:numFmt w:val="decimal"/>
      <w:lvlText w:val="%7."/>
      <w:lvlJc w:val="left"/>
      <w:pPr>
        <w:ind w:left="5040" w:hanging="360"/>
      </w:pPr>
    </w:lvl>
    <w:lvl w:ilvl="7" w:tplc="C9985182">
      <w:start w:val="1"/>
      <w:numFmt w:val="lowerLetter"/>
      <w:lvlText w:val="%8."/>
      <w:lvlJc w:val="left"/>
      <w:pPr>
        <w:ind w:left="5760" w:hanging="360"/>
      </w:pPr>
    </w:lvl>
    <w:lvl w:ilvl="8" w:tplc="73FC039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52694"/>
    <w:rsid w:val="000543D0"/>
    <w:rsid w:val="00055379"/>
    <w:rsid w:val="00086FA5"/>
    <w:rsid w:val="000D3A7A"/>
    <w:rsid w:val="000D79DA"/>
    <w:rsid w:val="000E4641"/>
    <w:rsid w:val="00106971"/>
    <w:rsid w:val="0011181E"/>
    <w:rsid w:val="00127A3B"/>
    <w:rsid w:val="00151F66"/>
    <w:rsid w:val="00176379"/>
    <w:rsid w:val="00177C90"/>
    <w:rsid w:val="00177F8D"/>
    <w:rsid w:val="001854F2"/>
    <w:rsid w:val="00185F4A"/>
    <w:rsid w:val="001E06B2"/>
    <w:rsid w:val="001E7423"/>
    <w:rsid w:val="001F2E60"/>
    <w:rsid w:val="00226FE1"/>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34EB3"/>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43236"/>
    <w:rsid w:val="00A529B6"/>
    <w:rsid w:val="00A97CF5"/>
    <w:rsid w:val="00AA52AF"/>
    <w:rsid w:val="00AB7AC0"/>
    <w:rsid w:val="00AC7975"/>
    <w:rsid w:val="00B24510"/>
    <w:rsid w:val="00B356D2"/>
    <w:rsid w:val="00B435EF"/>
    <w:rsid w:val="00B43E11"/>
    <w:rsid w:val="00B635AC"/>
    <w:rsid w:val="00B66244"/>
    <w:rsid w:val="00B703E8"/>
    <w:rsid w:val="00B87FE7"/>
    <w:rsid w:val="00BB117E"/>
    <w:rsid w:val="00BC2A58"/>
    <w:rsid w:val="00BD2A5A"/>
    <w:rsid w:val="00BE0D37"/>
    <w:rsid w:val="00C30A40"/>
    <w:rsid w:val="00C45C05"/>
    <w:rsid w:val="00C57D9A"/>
    <w:rsid w:val="00C64C8C"/>
    <w:rsid w:val="00C72442"/>
    <w:rsid w:val="00C755AB"/>
    <w:rsid w:val="00C839AD"/>
    <w:rsid w:val="00CB15B5"/>
    <w:rsid w:val="00CC22E0"/>
    <w:rsid w:val="00CDB3C5"/>
    <w:rsid w:val="00CE1976"/>
    <w:rsid w:val="00CE4F22"/>
    <w:rsid w:val="00CF5C88"/>
    <w:rsid w:val="00D156FE"/>
    <w:rsid w:val="00D251FD"/>
    <w:rsid w:val="00D43125"/>
    <w:rsid w:val="00D46E7A"/>
    <w:rsid w:val="00D57FF6"/>
    <w:rsid w:val="00D63211"/>
    <w:rsid w:val="00D66A3A"/>
    <w:rsid w:val="00D84429"/>
    <w:rsid w:val="00D96AB9"/>
    <w:rsid w:val="00DF198B"/>
    <w:rsid w:val="00E124B2"/>
    <w:rsid w:val="00E14BAD"/>
    <w:rsid w:val="00E14E98"/>
    <w:rsid w:val="00E17898"/>
    <w:rsid w:val="00E45545"/>
    <w:rsid w:val="00E67BF0"/>
    <w:rsid w:val="00E720A5"/>
    <w:rsid w:val="00E74B29"/>
    <w:rsid w:val="00E9516C"/>
    <w:rsid w:val="00EA5884"/>
    <w:rsid w:val="00EB08AD"/>
    <w:rsid w:val="00EF684E"/>
    <w:rsid w:val="00F4519C"/>
    <w:rsid w:val="00F50791"/>
    <w:rsid w:val="00F50C1F"/>
    <w:rsid w:val="00F70405"/>
    <w:rsid w:val="00F84E31"/>
    <w:rsid w:val="00F857E2"/>
    <w:rsid w:val="00F969DE"/>
    <w:rsid w:val="00FB2F1A"/>
    <w:rsid w:val="00FC09C0"/>
    <w:rsid w:val="00FE1C47"/>
    <w:rsid w:val="016FBCA5"/>
    <w:rsid w:val="02BCE195"/>
    <w:rsid w:val="02BD01A8"/>
    <w:rsid w:val="02FEA39F"/>
    <w:rsid w:val="031860B6"/>
    <w:rsid w:val="0397FCC9"/>
    <w:rsid w:val="03B38114"/>
    <w:rsid w:val="042018B0"/>
    <w:rsid w:val="04608EB7"/>
    <w:rsid w:val="048E1BAA"/>
    <w:rsid w:val="04C0C578"/>
    <w:rsid w:val="04D02AB3"/>
    <w:rsid w:val="04D687BF"/>
    <w:rsid w:val="05151822"/>
    <w:rsid w:val="052D8CF3"/>
    <w:rsid w:val="059164AB"/>
    <w:rsid w:val="0598AE2D"/>
    <w:rsid w:val="05BBE911"/>
    <w:rsid w:val="0605FA68"/>
    <w:rsid w:val="07FBAD2A"/>
    <w:rsid w:val="08406DBF"/>
    <w:rsid w:val="085A2DC9"/>
    <w:rsid w:val="086DC9DA"/>
    <w:rsid w:val="08EF5424"/>
    <w:rsid w:val="09DD483F"/>
    <w:rsid w:val="09E7B12A"/>
    <w:rsid w:val="0A273FF4"/>
    <w:rsid w:val="0A40BAA7"/>
    <w:rsid w:val="0ABBFD64"/>
    <w:rsid w:val="0ACB34AD"/>
    <w:rsid w:val="0B331E2D"/>
    <w:rsid w:val="0B942FC5"/>
    <w:rsid w:val="0D14DB01"/>
    <w:rsid w:val="0DDFFB1A"/>
    <w:rsid w:val="0E0FECF9"/>
    <w:rsid w:val="0E4906AD"/>
    <w:rsid w:val="0E99A806"/>
    <w:rsid w:val="0EA5C4A5"/>
    <w:rsid w:val="0EE188BA"/>
    <w:rsid w:val="0EF3572F"/>
    <w:rsid w:val="0F431D43"/>
    <w:rsid w:val="0F62CB57"/>
    <w:rsid w:val="0F74CB62"/>
    <w:rsid w:val="0F8C2204"/>
    <w:rsid w:val="0F92F25E"/>
    <w:rsid w:val="0FA014B8"/>
    <w:rsid w:val="104EA0C4"/>
    <w:rsid w:val="1067A0E8"/>
    <w:rsid w:val="1078DBBF"/>
    <w:rsid w:val="1088E85E"/>
    <w:rsid w:val="10A84FED"/>
    <w:rsid w:val="10F15FB4"/>
    <w:rsid w:val="1176F9CA"/>
    <w:rsid w:val="11CE27A8"/>
    <w:rsid w:val="131B5F2E"/>
    <w:rsid w:val="13864186"/>
    <w:rsid w:val="141AEF1C"/>
    <w:rsid w:val="14A8B897"/>
    <w:rsid w:val="14D060E5"/>
    <w:rsid w:val="1506C489"/>
    <w:rsid w:val="1508E98A"/>
    <w:rsid w:val="1508F4DA"/>
    <w:rsid w:val="1598F2D3"/>
    <w:rsid w:val="15B5C35E"/>
    <w:rsid w:val="15B6BF7D"/>
    <w:rsid w:val="16A4B9EB"/>
    <w:rsid w:val="16CE7164"/>
    <w:rsid w:val="16FE6914"/>
    <w:rsid w:val="17A304A5"/>
    <w:rsid w:val="18948EDC"/>
    <w:rsid w:val="1992A80D"/>
    <w:rsid w:val="19DB54CE"/>
    <w:rsid w:val="1A102CE4"/>
    <w:rsid w:val="1A27AB8B"/>
    <w:rsid w:val="1A466293"/>
    <w:rsid w:val="1ADD3B38"/>
    <w:rsid w:val="1AFB85B9"/>
    <w:rsid w:val="1C22C1C1"/>
    <w:rsid w:val="1C26A90C"/>
    <w:rsid w:val="1C6CF334"/>
    <w:rsid w:val="1CBDAFA4"/>
    <w:rsid w:val="1D4E1176"/>
    <w:rsid w:val="1D590E38"/>
    <w:rsid w:val="1DA8A905"/>
    <w:rsid w:val="1DB9601D"/>
    <w:rsid w:val="1E06F549"/>
    <w:rsid w:val="1E07BE62"/>
    <w:rsid w:val="1E35ED78"/>
    <w:rsid w:val="1F46D0F5"/>
    <w:rsid w:val="1FC7579D"/>
    <w:rsid w:val="1FD5A445"/>
    <w:rsid w:val="20114CE0"/>
    <w:rsid w:val="208C4310"/>
    <w:rsid w:val="225FB5D3"/>
    <w:rsid w:val="22B1EB17"/>
    <w:rsid w:val="233C09AF"/>
    <w:rsid w:val="23AC58A8"/>
    <w:rsid w:val="23E69FD7"/>
    <w:rsid w:val="243EAF6B"/>
    <w:rsid w:val="24F3D225"/>
    <w:rsid w:val="256EDB8E"/>
    <w:rsid w:val="257AEFD4"/>
    <w:rsid w:val="257DB81A"/>
    <w:rsid w:val="259D1CED"/>
    <w:rsid w:val="25A7B4EB"/>
    <w:rsid w:val="25AE566C"/>
    <w:rsid w:val="265FBEAD"/>
    <w:rsid w:val="26F4F3BC"/>
    <w:rsid w:val="2862C93E"/>
    <w:rsid w:val="2890C41D"/>
    <w:rsid w:val="28AD84B5"/>
    <w:rsid w:val="29841A29"/>
    <w:rsid w:val="298E9548"/>
    <w:rsid w:val="29DF1E9F"/>
    <w:rsid w:val="29E89825"/>
    <w:rsid w:val="2AB91BD6"/>
    <w:rsid w:val="2ADCF216"/>
    <w:rsid w:val="2BA1FA92"/>
    <w:rsid w:val="2BB6C06F"/>
    <w:rsid w:val="2C3DC229"/>
    <w:rsid w:val="2DC35A05"/>
    <w:rsid w:val="2DD84F39"/>
    <w:rsid w:val="2DD9EEFD"/>
    <w:rsid w:val="2EB4E751"/>
    <w:rsid w:val="2F24193B"/>
    <w:rsid w:val="2F5D4D59"/>
    <w:rsid w:val="2FA9FBE0"/>
    <w:rsid w:val="30252689"/>
    <w:rsid w:val="304D6404"/>
    <w:rsid w:val="3187AB6F"/>
    <w:rsid w:val="319609BA"/>
    <w:rsid w:val="3220266B"/>
    <w:rsid w:val="323E23C5"/>
    <w:rsid w:val="324624C1"/>
    <w:rsid w:val="329C8307"/>
    <w:rsid w:val="32AAD9C3"/>
    <w:rsid w:val="32D44FDD"/>
    <w:rsid w:val="32DFB0EC"/>
    <w:rsid w:val="331AE8DA"/>
    <w:rsid w:val="337AE784"/>
    <w:rsid w:val="33A252C9"/>
    <w:rsid w:val="33A3B678"/>
    <w:rsid w:val="33C8CCC5"/>
    <w:rsid w:val="33F99C0E"/>
    <w:rsid w:val="3423B237"/>
    <w:rsid w:val="34A78552"/>
    <w:rsid w:val="34C2B6C4"/>
    <w:rsid w:val="3507F544"/>
    <w:rsid w:val="351256C9"/>
    <w:rsid w:val="353F86D9"/>
    <w:rsid w:val="3573C481"/>
    <w:rsid w:val="35D4E7F8"/>
    <w:rsid w:val="3651AA86"/>
    <w:rsid w:val="367F2232"/>
    <w:rsid w:val="36A01894"/>
    <w:rsid w:val="370F94E2"/>
    <w:rsid w:val="3745F59D"/>
    <w:rsid w:val="375E600A"/>
    <w:rsid w:val="38164181"/>
    <w:rsid w:val="381E9513"/>
    <w:rsid w:val="38AB6543"/>
    <w:rsid w:val="38EE283E"/>
    <w:rsid w:val="3A3BEF3F"/>
    <w:rsid w:val="3B042A81"/>
    <w:rsid w:val="3B4BF9B3"/>
    <w:rsid w:val="3B575D52"/>
    <w:rsid w:val="3B6CF1EF"/>
    <w:rsid w:val="3B7A41FC"/>
    <w:rsid w:val="3B9B2551"/>
    <w:rsid w:val="3BE74EE7"/>
    <w:rsid w:val="3BF4ED41"/>
    <w:rsid w:val="3C2D4542"/>
    <w:rsid w:val="3C70C417"/>
    <w:rsid w:val="3CB9233F"/>
    <w:rsid w:val="3D31F732"/>
    <w:rsid w:val="3D7656FE"/>
    <w:rsid w:val="3DC2B9A3"/>
    <w:rsid w:val="3DF32809"/>
    <w:rsid w:val="3E3BCB43"/>
    <w:rsid w:val="3E78303F"/>
    <w:rsid w:val="3EAEE5ED"/>
    <w:rsid w:val="3F37BA15"/>
    <w:rsid w:val="3FBC767F"/>
    <w:rsid w:val="40D1A9EE"/>
    <w:rsid w:val="40EC5D4F"/>
    <w:rsid w:val="41892438"/>
    <w:rsid w:val="41A388D0"/>
    <w:rsid w:val="41B41B0A"/>
    <w:rsid w:val="41C00E2D"/>
    <w:rsid w:val="4204E184"/>
    <w:rsid w:val="421981D8"/>
    <w:rsid w:val="4243EAC0"/>
    <w:rsid w:val="42524789"/>
    <w:rsid w:val="42AE5721"/>
    <w:rsid w:val="432FF951"/>
    <w:rsid w:val="448ACAB8"/>
    <w:rsid w:val="45975D09"/>
    <w:rsid w:val="460E2EF0"/>
    <w:rsid w:val="46600585"/>
    <w:rsid w:val="4761C838"/>
    <w:rsid w:val="476980AB"/>
    <w:rsid w:val="4773619A"/>
    <w:rsid w:val="478DA084"/>
    <w:rsid w:val="47EA9B0F"/>
    <w:rsid w:val="47FBD5E6"/>
    <w:rsid w:val="48C34A9E"/>
    <w:rsid w:val="48F4ACB2"/>
    <w:rsid w:val="496C0A4C"/>
    <w:rsid w:val="499C6195"/>
    <w:rsid w:val="49C65A55"/>
    <w:rsid w:val="4A2B419F"/>
    <w:rsid w:val="4B2311E8"/>
    <w:rsid w:val="4B3376A8"/>
    <w:rsid w:val="4B41D4F3"/>
    <w:rsid w:val="4B8EA5AF"/>
    <w:rsid w:val="4BE32016"/>
    <w:rsid w:val="4C4CA8C7"/>
    <w:rsid w:val="4CCBD6DF"/>
    <w:rsid w:val="4CCF4709"/>
    <w:rsid w:val="4D614898"/>
    <w:rsid w:val="4D73312A"/>
    <w:rsid w:val="4D80B65C"/>
    <w:rsid w:val="4DD444D3"/>
    <w:rsid w:val="4DECD027"/>
    <w:rsid w:val="4E59DC93"/>
    <w:rsid w:val="4E7A91E7"/>
    <w:rsid w:val="4F538C64"/>
    <w:rsid w:val="4FBE0A8A"/>
    <w:rsid w:val="4FCC0513"/>
    <w:rsid w:val="501AF546"/>
    <w:rsid w:val="50340392"/>
    <w:rsid w:val="50696CE0"/>
    <w:rsid w:val="5077BCD6"/>
    <w:rsid w:val="51917D55"/>
    <w:rsid w:val="51C2E0FC"/>
    <w:rsid w:val="51DAB2B5"/>
    <w:rsid w:val="52004FBC"/>
    <w:rsid w:val="528D7C85"/>
    <w:rsid w:val="52AEB0B7"/>
    <w:rsid w:val="532D7078"/>
    <w:rsid w:val="5340F0C2"/>
    <w:rsid w:val="534305E9"/>
    <w:rsid w:val="535D5930"/>
    <w:rsid w:val="542A5DFA"/>
    <w:rsid w:val="551FA33B"/>
    <w:rsid w:val="55712B85"/>
    <w:rsid w:val="557C454C"/>
    <w:rsid w:val="56F40DA1"/>
    <w:rsid w:val="576A06A9"/>
    <w:rsid w:val="5800BED9"/>
    <w:rsid w:val="5816770C"/>
    <w:rsid w:val="58E1B150"/>
    <w:rsid w:val="58FE1DD5"/>
    <w:rsid w:val="590DDBBC"/>
    <w:rsid w:val="591E6559"/>
    <w:rsid w:val="596FB06D"/>
    <w:rsid w:val="59AEA404"/>
    <w:rsid w:val="59C1D1C4"/>
    <w:rsid w:val="5A9A8198"/>
    <w:rsid w:val="5B32DA4A"/>
    <w:rsid w:val="5BD25E73"/>
    <w:rsid w:val="5BF96DEA"/>
    <w:rsid w:val="5D01305A"/>
    <w:rsid w:val="5E288502"/>
    <w:rsid w:val="5EB93B92"/>
    <w:rsid w:val="5F578557"/>
    <w:rsid w:val="5FA92CDD"/>
    <w:rsid w:val="6086D2AA"/>
    <w:rsid w:val="60D9E949"/>
    <w:rsid w:val="611B4AF3"/>
    <w:rsid w:val="61E6A12C"/>
    <w:rsid w:val="625F290A"/>
    <w:rsid w:val="62AC9EE9"/>
    <w:rsid w:val="63344388"/>
    <w:rsid w:val="63B3AFC1"/>
    <w:rsid w:val="641E0C16"/>
    <w:rsid w:val="64229D4B"/>
    <w:rsid w:val="6435D534"/>
    <w:rsid w:val="645BF4C1"/>
    <w:rsid w:val="64AAF45F"/>
    <w:rsid w:val="64EDA02C"/>
    <w:rsid w:val="6567FAD1"/>
    <w:rsid w:val="65C04720"/>
    <w:rsid w:val="65E43FAB"/>
    <w:rsid w:val="65EB67FB"/>
    <w:rsid w:val="6624D720"/>
    <w:rsid w:val="666D97B2"/>
    <w:rsid w:val="66D079BF"/>
    <w:rsid w:val="6733177F"/>
    <w:rsid w:val="6766E7AF"/>
    <w:rsid w:val="677545FA"/>
    <w:rsid w:val="67BAD97B"/>
    <w:rsid w:val="686BE579"/>
    <w:rsid w:val="692FE820"/>
    <w:rsid w:val="6975D482"/>
    <w:rsid w:val="69A1782D"/>
    <w:rsid w:val="6AE70820"/>
    <w:rsid w:val="6B033287"/>
    <w:rsid w:val="6B570E05"/>
    <w:rsid w:val="6B8A5DDE"/>
    <w:rsid w:val="6CF305DA"/>
    <w:rsid w:val="6CF8D224"/>
    <w:rsid w:val="6D95F773"/>
    <w:rsid w:val="6DDAA68F"/>
    <w:rsid w:val="6E1336C5"/>
    <w:rsid w:val="6EAB33E0"/>
    <w:rsid w:val="6F0892A4"/>
    <w:rsid w:val="6FFC3FEC"/>
    <w:rsid w:val="70453ED4"/>
    <w:rsid w:val="70470441"/>
    <w:rsid w:val="70A0EA6C"/>
    <w:rsid w:val="712DED13"/>
    <w:rsid w:val="713E06B9"/>
    <w:rsid w:val="71DE1307"/>
    <w:rsid w:val="72291390"/>
    <w:rsid w:val="72F11EDF"/>
    <w:rsid w:val="73054831"/>
    <w:rsid w:val="73332EA9"/>
    <w:rsid w:val="743121E8"/>
    <w:rsid w:val="74342FE0"/>
    <w:rsid w:val="7491F1C0"/>
    <w:rsid w:val="74ACF31F"/>
    <w:rsid w:val="752DD45E"/>
    <w:rsid w:val="752EA60F"/>
    <w:rsid w:val="75B7001D"/>
    <w:rsid w:val="7642E616"/>
    <w:rsid w:val="765350A5"/>
    <w:rsid w:val="76D4FE0B"/>
    <w:rsid w:val="76EC0BA6"/>
    <w:rsid w:val="7719FA0D"/>
    <w:rsid w:val="772BA200"/>
    <w:rsid w:val="77A19B08"/>
    <w:rsid w:val="77D0CDC8"/>
    <w:rsid w:val="791D5936"/>
    <w:rsid w:val="7945D919"/>
    <w:rsid w:val="79505655"/>
    <w:rsid w:val="798EC0FE"/>
    <w:rsid w:val="798F3EB7"/>
    <w:rsid w:val="7A0D67D8"/>
    <w:rsid w:val="7A1AFD18"/>
    <w:rsid w:val="7A313A21"/>
    <w:rsid w:val="7ABAD86C"/>
    <w:rsid w:val="7B27395E"/>
    <w:rsid w:val="7BCD4D11"/>
    <w:rsid w:val="7C1F6C3C"/>
    <w:rsid w:val="7CD95B8E"/>
    <w:rsid w:val="7D1536A0"/>
    <w:rsid w:val="7DF0CA59"/>
    <w:rsid w:val="7E0A450C"/>
    <w:rsid w:val="7E2646EB"/>
    <w:rsid w:val="7E398590"/>
    <w:rsid w:val="7EB5ACBC"/>
    <w:rsid w:val="7EEE6E3B"/>
    <w:rsid w:val="7F44BA06"/>
    <w:rsid w:val="7F604A98"/>
    <w:rsid w:val="7F8540D2"/>
    <w:rsid w:val="7F9684CD"/>
    <w:rsid w:val="7F9D6832"/>
    <w:rsid w:val="7FA6FB21"/>
    <w:rsid w:val="7FCCC777"/>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F77BE"/>
    <w:rsid w:val="003E157A"/>
    <w:rsid w:val="00517DDB"/>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4b533de-aa93-4d39-abe1-4554685421f7" xsi:nil="true"/>
    <ReferenceId xmlns="44b533de-aa93-4d39-abe1-4554685421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94476E5DDCDD49995E6257FBA9B225" ma:contentTypeVersion="5" ma:contentTypeDescription="Create a new document." ma:contentTypeScope="" ma:versionID="fb61ae04f016e339f7a17c08b423518f">
  <xsd:schema xmlns:xsd="http://www.w3.org/2001/XMLSchema" xmlns:xs="http://www.w3.org/2001/XMLSchema" xmlns:p="http://schemas.microsoft.com/office/2006/metadata/properties" xmlns:ns2="44b533de-aa93-4d39-abe1-4554685421f7" targetNamespace="http://schemas.microsoft.com/office/2006/metadata/properties" ma:root="true" ma:fieldsID="9568b9fbf7ab532ca1bc8c81dab537c5" ns2:_="">
    <xsd:import namespace="44b533de-aa93-4d39-abe1-455468542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33de-aa93-4d39-abe1-4554685421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0A11AEC3-1AD6-4A0C-B184-8BA151E4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33de-aa93-4d39-abe1-455468542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33</Pages>
  <Words>11880</Words>
  <Characters>67722</Characters>
  <Application>Microsoft Office Word</Application>
  <DocSecurity>0</DocSecurity>
  <Lines>564</Lines>
  <Paragraphs>158</Paragraphs>
  <ScaleCrop>false</ScaleCrop>
  <Company/>
  <LinksUpToDate>false</LinksUpToDate>
  <CharactersWithSpaces>79444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2021-09-13T17:03:00Z</dcterms:created>
  <dcterms:modified xsi:type="dcterms:W3CDTF">2022-03-07T23:06:00Z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