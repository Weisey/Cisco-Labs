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76379" w:rsidR="00952F7D" w:rsidP="008552CB" w:rsidRDefault="00BD2A5A" w14:paraId="3985EB39" w14:textId="69F9A357">
      <w:pPr>
        <w:pStyle w:val="GraphicAnchor"/>
      </w:pPr>
      <w:r>
        <w:tab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170"/>
        <w:gridCol w:w="28"/>
        <w:gridCol w:w="1142"/>
        <w:gridCol w:w="57"/>
        <w:gridCol w:w="5995"/>
        <w:gridCol w:w="68"/>
        <w:gridCol w:w="1131"/>
        <w:gridCol w:w="39"/>
        <w:gridCol w:w="1160"/>
      </w:tblGrid>
      <w:tr w:rsidRPr="00176379" w:rsidR="00DF198B" w:rsidTr="5A79CE1C" w14:paraId="7B2771C1" w14:textId="77777777">
        <w:trPr>
          <w:trHeight w:val="1083"/>
        </w:trPr>
        <w:tc>
          <w:tcPr>
            <w:tcW w:w="10790" w:type="dxa"/>
            <w:gridSpan w:val="9"/>
            <w:tcMar/>
          </w:tcPr>
          <w:p w:rsidRPr="00176379" w:rsidR="00DF198B" w:rsidP="008552CB" w:rsidRDefault="00DF198B" w14:paraId="619DBB4D" w14:textId="77777777"/>
        </w:tc>
      </w:tr>
      <w:tr w:rsidRPr="00176379" w:rsidR="00DF198B" w:rsidTr="5A79CE1C" w14:paraId="5F8277CB" w14:textId="77777777">
        <w:trPr>
          <w:trHeight w:val="1068"/>
        </w:trPr>
        <w:tc>
          <w:tcPr>
            <w:tcW w:w="1198" w:type="dxa"/>
            <w:gridSpan w:val="2"/>
            <w:tcBorders>
              <w:right w:val="single" w:color="476166" w:themeColor="accent1" w:sz="18" w:space="0"/>
            </w:tcBorders>
            <w:tcMar/>
          </w:tcPr>
          <w:p w:rsidRPr="00176379" w:rsidR="00DF198B" w:rsidP="008552CB" w:rsidRDefault="00DF198B" w14:paraId="3343F1D3" w14:textId="77777777"/>
        </w:tc>
        <w:tc>
          <w:tcPr>
            <w:tcW w:w="8393" w:type="dxa"/>
            <w:gridSpan w:val="5"/>
            <w:tcBorders>
              <w:top w:val="single" w:color="476166" w:themeColor="accent1" w:sz="18" w:space="0"/>
              <w:left w:val="single" w:color="476166" w:themeColor="accent1" w:sz="18" w:space="0"/>
              <w:bottom w:val="single" w:color="476166" w:themeColor="accent1" w:sz="18" w:space="0"/>
              <w:right w:val="single" w:color="476166" w:themeColor="accent1" w:sz="18" w:space="0"/>
            </w:tcBorders>
            <w:shd w:val="clear" w:color="auto" w:fill="FFFFFF" w:themeFill="background1"/>
            <w:tcMar/>
            <w:vAlign w:val="center"/>
          </w:tcPr>
          <w:p w:rsidRPr="00176379" w:rsidR="00DF198B" w:rsidP="5A79CE1C" w:rsidRDefault="00176379" w14:paraId="50A0F71B" w14:textId="587D8678">
            <w:pPr>
              <w:pStyle w:val="Heading1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Georgia" w:hAnsi="Georgia" w:asciiTheme="minorAscii" w:hAnsiTheme="minorAscii"/>
                <w:color w:val="476065" w:themeColor="accent1" w:themeTint="FF" w:themeShade="FF"/>
                <w:sz w:val="72"/>
                <w:szCs w:val="72"/>
              </w:rPr>
            </w:pPr>
            <w:r w:rsidRPr="5A79CE1C" w:rsidR="564488F6">
              <w:rPr>
                <w:rFonts w:ascii="Georgia" w:hAnsi="Georgia" w:asciiTheme="minorAscii" w:hAnsiTheme="minorAscii"/>
                <w:color w:val="476065"/>
                <w:sz w:val="72"/>
                <w:szCs w:val="72"/>
              </w:rPr>
              <w:t>EBGP</w:t>
            </w:r>
          </w:p>
        </w:tc>
        <w:tc>
          <w:tcPr>
            <w:tcW w:w="1199" w:type="dxa"/>
            <w:gridSpan w:val="2"/>
            <w:tcBorders>
              <w:left w:val="single" w:color="476166" w:themeColor="accent1" w:sz="18" w:space="0"/>
            </w:tcBorders>
            <w:tcMar/>
          </w:tcPr>
          <w:p w:rsidRPr="00176379" w:rsidR="00DF198B" w:rsidP="008552CB" w:rsidRDefault="00DF198B" w14:paraId="4A349D47" w14:textId="77777777"/>
        </w:tc>
      </w:tr>
      <w:tr w:rsidRPr="00176379" w:rsidR="00DF198B" w:rsidTr="5A79CE1C" w14:paraId="52E8D3E5" w14:textId="77777777">
        <w:trPr>
          <w:trHeight w:val="1837"/>
        </w:trPr>
        <w:tc>
          <w:tcPr>
            <w:tcW w:w="1170" w:type="dxa"/>
            <w:tcMar/>
          </w:tcPr>
          <w:p w:rsidRPr="00176379" w:rsidR="00DF198B" w:rsidP="008552CB" w:rsidRDefault="00DF198B" w14:paraId="2B3AA022" w14:textId="3A62B426"/>
        </w:tc>
        <w:tc>
          <w:tcPr>
            <w:tcW w:w="8460" w:type="dxa"/>
            <w:gridSpan w:val="7"/>
            <w:tcMar/>
          </w:tcPr>
          <w:p w:rsidRPr="00176379" w:rsidR="00DF198B" w:rsidP="008552CB" w:rsidRDefault="00DF198B" w14:paraId="031DF5B9" w14:textId="0E807912"/>
        </w:tc>
        <w:tc>
          <w:tcPr>
            <w:tcW w:w="1160" w:type="dxa"/>
            <w:tcMar/>
          </w:tcPr>
          <w:p w:rsidRPr="00176379" w:rsidR="00DF198B" w:rsidP="008552CB" w:rsidRDefault="00DF198B" w14:paraId="2F68649E" w14:textId="77777777"/>
        </w:tc>
      </w:tr>
      <w:tr w:rsidRPr="00176379" w:rsidR="00DF198B" w:rsidTr="5A79CE1C" w14:paraId="29B69297" w14:textId="77777777">
        <w:trPr>
          <w:trHeight w:val="929"/>
        </w:trPr>
        <w:tc>
          <w:tcPr>
            <w:tcW w:w="2397" w:type="dxa"/>
            <w:gridSpan w:val="4"/>
            <w:tcMar/>
          </w:tcPr>
          <w:p w:rsidRPr="00176379" w:rsidR="00DF198B" w:rsidP="008552CB" w:rsidRDefault="00DF198B" w14:paraId="4915E882" w14:textId="77777777"/>
        </w:tc>
        <w:tc>
          <w:tcPr>
            <w:tcW w:w="5995" w:type="dxa"/>
            <w:shd w:val="clear" w:color="auto" w:fill="FFFFFF" w:themeFill="background1"/>
            <w:tcMar/>
          </w:tcPr>
          <w:p w:rsidRPr="00176379" w:rsidR="00DF198B" w:rsidP="008552CB" w:rsidRDefault="00DF198B" w14:paraId="6885A7C7" w14:textId="7DED13A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398" w:type="dxa"/>
            <w:gridSpan w:val="4"/>
            <w:tcMar/>
          </w:tcPr>
          <w:p w:rsidRPr="00176379" w:rsidR="00DF198B" w:rsidP="008552CB" w:rsidRDefault="00DF198B" w14:paraId="6A82745A" w14:textId="77777777"/>
        </w:tc>
      </w:tr>
      <w:tr w:rsidRPr="00176379" w:rsidR="00DF198B" w:rsidTr="5A79CE1C" w14:paraId="56E984FE" w14:textId="77777777">
        <w:trPr>
          <w:trHeight w:val="1460"/>
        </w:trPr>
        <w:tc>
          <w:tcPr>
            <w:tcW w:w="2397" w:type="dxa"/>
            <w:gridSpan w:val="4"/>
            <w:tcMar/>
          </w:tcPr>
          <w:p w:rsidRPr="00176379" w:rsidR="00DF198B" w:rsidP="008552CB" w:rsidRDefault="00DF198B" w14:paraId="5C2261ED" w14:textId="77777777"/>
        </w:tc>
        <w:tc>
          <w:tcPr>
            <w:tcW w:w="5995" w:type="dxa"/>
            <w:shd w:val="clear" w:color="auto" w:fill="FFFFFF" w:themeFill="background1"/>
            <w:tcMar/>
          </w:tcPr>
          <w:p w:rsidRPr="00176379" w:rsidR="00DF198B" w:rsidP="008552CB" w:rsidRDefault="00176379" w14:paraId="2E13AE58" w14:textId="75A2938A">
            <w:pPr>
              <w:pStyle w:val="Heading2"/>
            </w:pPr>
            <w:r w:rsidRPr="00176379">
              <w:t>Weizhen Chen</w:t>
            </w:r>
          </w:p>
        </w:tc>
        <w:tc>
          <w:tcPr>
            <w:tcW w:w="2398" w:type="dxa"/>
            <w:gridSpan w:val="4"/>
            <w:tcMar/>
          </w:tcPr>
          <w:p w:rsidRPr="00176379" w:rsidR="00DF198B" w:rsidP="008552CB" w:rsidRDefault="00DF198B" w14:paraId="4414395D" w14:textId="77777777"/>
        </w:tc>
      </w:tr>
      <w:tr w:rsidRPr="00176379" w:rsidR="00DF198B" w:rsidTr="5A79CE1C" w14:paraId="322B0D36" w14:textId="77777777">
        <w:trPr>
          <w:trHeight w:val="7176"/>
        </w:trPr>
        <w:tc>
          <w:tcPr>
            <w:tcW w:w="2397" w:type="dxa"/>
            <w:gridSpan w:val="4"/>
            <w:tcMar/>
            <w:vAlign w:val="bottom"/>
          </w:tcPr>
          <w:p w:rsidRPr="00176379" w:rsidR="00DF198B" w:rsidP="008552CB" w:rsidRDefault="00DF198B" w14:paraId="579FE6CE" w14:textId="77777777">
            <w:pPr>
              <w:jc w:val="center"/>
            </w:pPr>
          </w:p>
        </w:tc>
        <w:tc>
          <w:tcPr>
            <w:tcW w:w="5995" w:type="dxa"/>
            <w:tcBorders>
              <w:bottom w:val="single" w:color="476166" w:themeColor="accent1" w:sz="18" w:space="0"/>
            </w:tcBorders>
            <w:shd w:val="clear" w:color="auto" w:fill="FFFFFF" w:themeFill="background1"/>
            <w:tcMar/>
            <w:vAlign w:val="bottom"/>
          </w:tcPr>
          <w:p w:rsidRPr="00176379" w:rsidR="00874FE7" w:rsidP="008552CB" w:rsidRDefault="0077016F" w14:paraId="69E055F5" w14:textId="77777777">
            <w:pPr>
              <w:pStyle w:val="Heading3"/>
            </w:pPr>
            <w:sdt>
              <w:sdtPr>
                <w:id w:val="-1516760087"/>
                <w:placeholder>
                  <w:docPart w:val="C2B2A53A10FA4D26B289322B4DCDE4D3"/>
                </w:placeholder>
                <w:temporary/>
                <w:showingPlcHdr/>
                <w15:appearance w15:val="hidden"/>
              </w:sdtPr>
              <w:sdtEndPr/>
              <w:sdtContent>
                <w:r w:rsidRPr="00176379" w:rsidR="00874FE7">
                  <w:t>—</w:t>
                </w:r>
              </w:sdtContent>
            </w:sdt>
          </w:p>
          <w:p w:rsidRPr="00176379" w:rsidR="00DF198B" w:rsidP="008552CB" w:rsidRDefault="00176379" w14:paraId="5E4E91B0" w14:textId="43A85B60">
            <w:pPr>
              <w:pStyle w:val="Heading3"/>
            </w:pPr>
            <w:r w:rsidRPr="00176379">
              <w:t>CCNP</w:t>
            </w:r>
          </w:p>
          <w:p w:rsidRPr="00176379" w:rsidR="00DF198B" w:rsidP="008552CB" w:rsidRDefault="0077016F" w14:paraId="0737E62E" w14:textId="77777777">
            <w:pPr>
              <w:pStyle w:val="Heading3"/>
            </w:pPr>
            <w:sdt>
              <w:sdtPr>
                <w:id w:val="1492440299"/>
                <w:placeholder>
                  <w:docPart w:val="FF4667DB43124D75B3B538115B329D3F"/>
                </w:placeholder>
                <w:temporary/>
                <w:showingPlcHdr/>
                <w15:appearance w15:val="hidden"/>
              </w:sdtPr>
              <w:sdtEndPr/>
              <w:sdtContent>
                <w:r w:rsidRPr="00176379" w:rsidR="00874FE7">
                  <w:t>—</w:t>
                </w:r>
              </w:sdtContent>
            </w:sdt>
          </w:p>
          <w:p w:rsidRPr="00176379" w:rsidR="00176379" w:rsidP="008552CB" w:rsidRDefault="00176379" w14:paraId="665DA5A2" w14:textId="77777777">
            <w:pPr>
              <w:pStyle w:val="Heading3"/>
            </w:pPr>
            <w:r w:rsidRPr="00176379">
              <w:t xml:space="preserve">Jeffery Mason &amp; </w:t>
            </w:r>
          </w:p>
          <w:p w:rsidRPr="00176379" w:rsidR="00DF198B" w:rsidP="008552CB" w:rsidRDefault="00176379" w14:paraId="06863301" w14:textId="07767470">
            <w:pPr>
              <w:pStyle w:val="Heading3"/>
            </w:pPr>
            <w:r w:rsidRPr="00176379">
              <w:t xml:space="preserve">Michael Hansen </w:t>
            </w:r>
          </w:p>
          <w:p w:rsidRPr="00176379" w:rsidR="00DF198B" w:rsidP="008552CB" w:rsidRDefault="00DF198B" w14:paraId="655F5AFE" w14:textId="77777777"/>
        </w:tc>
        <w:tc>
          <w:tcPr>
            <w:tcW w:w="2398" w:type="dxa"/>
            <w:gridSpan w:val="4"/>
            <w:tcMar/>
            <w:vAlign w:val="bottom"/>
          </w:tcPr>
          <w:p w:rsidRPr="00176379" w:rsidR="00DF198B" w:rsidP="008552CB" w:rsidRDefault="00DF198B" w14:paraId="1632B3DE" w14:textId="716E73F7">
            <w:pPr>
              <w:jc w:val="center"/>
            </w:pPr>
          </w:p>
        </w:tc>
      </w:tr>
      <w:tr w:rsidRPr="00176379" w:rsidR="00DF198B" w:rsidTr="5A79CE1C" w14:paraId="3432A132" w14:textId="77777777">
        <w:tc>
          <w:tcPr>
            <w:tcW w:w="2340" w:type="dxa"/>
            <w:gridSpan w:val="3"/>
            <w:tcMar/>
          </w:tcPr>
          <w:p w:rsidRPr="00176379" w:rsidR="00DF198B" w:rsidP="008552CB" w:rsidRDefault="00DF198B" w14:paraId="38A6A7FC" w14:textId="77777777"/>
        </w:tc>
        <w:tc>
          <w:tcPr>
            <w:tcW w:w="6120" w:type="dxa"/>
            <w:gridSpan w:val="3"/>
            <w:tcMar/>
          </w:tcPr>
          <w:p w:rsidRPr="00176379" w:rsidR="00DF198B" w:rsidP="008552CB" w:rsidRDefault="00DF198B" w14:paraId="6C874071" w14:textId="77777777"/>
        </w:tc>
        <w:tc>
          <w:tcPr>
            <w:tcW w:w="2330" w:type="dxa"/>
            <w:gridSpan w:val="3"/>
            <w:tcMar/>
          </w:tcPr>
          <w:p w:rsidRPr="00176379" w:rsidR="00DF198B" w:rsidP="008552CB" w:rsidRDefault="00DF198B" w14:paraId="1BC01D59" w14:textId="77777777"/>
        </w:tc>
      </w:tr>
    </w:tbl>
    <w:p w:rsidRPr="00176379" w:rsidR="00DF198B" w:rsidP="008552CB" w:rsidRDefault="00DF198B" w14:paraId="155EC80B" w14:textId="77777777"/>
    <w:p w:rsidRPr="00176379" w:rsidR="00DF198B" w:rsidP="008552CB" w:rsidRDefault="00DF198B" w14:paraId="702D0F68" w14:textId="77777777">
      <w:pPr>
        <w:pStyle w:val="GraphicAnchor"/>
      </w:pPr>
    </w:p>
    <w:p w:rsidR="09E7B12A" w:rsidP="008552CB" w:rsidRDefault="09E7B12A" w14:paraId="0F10C9F4" w14:textId="63CA663E">
      <w:pPr>
        <w:pStyle w:val="GraphicAnchor"/>
        <w:rPr>
          <w:sz w:val="20"/>
          <w:szCs w:val="20"/>
        </w:rPr>
      </w:pPr>
    </w:p>
    <w:p w:rsidR="3690CBCB" w:rsidP="5A79CE1C" w:rsidRDefault="3690CBCB" w14:paraId="15DD1852" w14:textId="7E07A941">
      <w:pPr>
        <w:spacing w:after="160"/>
        <w:jc w:val="center"/>
        <w:rPr>
          <w:rFonts w:ascii="Georgia" w:hAnsi="Georgia" w:eastAsia="Georgia" w:cs="Georgia"/>
          <w:color w:val="000000" w:themeColor="text1" w:themeTint="FF" w:themeShade="FF"/>
          <w:sz w:val="36"/>
          <w:szCs w:val="36"/>
        </w:rPr>
      </w:pPr>
      <w:r w:rsidRPr="5A79CE1C" w:rsidR="3690CBCB">
        <w:rPr>
          <w:rFonts w:ascii="Georgia" w:hAnsi="Georgia" w:eastAsia="Georgia" w:cs="Georgia"/>
          <w:color w:val="000000" w:themeColor="text1" w:themeTint="FF" w:themeShade="FF"/>
          <w:sz w:val="36"/>
          <w:szCs w:val="36"/>
        </w:rPr>
        <w:t>Purpose</w:t>
      </w:r>
    </w:p>
    <w:p w:rsidR="25A0A886" w:rsidP="5A79CE1C" w:rsidRDefault="25A0A886" w14:paraId="7A88737E" w14:textId="02DFB31E">
      <w:pPr>
        <w:pStyle w:val="Normal"/>
        <w:spacing w:after="160"/>
        <w:ind w:firstLine="720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5A79CE1C" w:rsidR="25A0A88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objective of the lab was to use 6 routers to configure a</w:t>
      </w:r>
      <w:r w:rsidRPr="5A79CE1C" w:rsidR="25A0A88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A79CE1C" w:rsidR="25A0A88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BG</w:t>
      </w:r>
      <w:r w:rsidRPr="5A79CE1C" w:rsidR="1ECC09A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5A79CE1C" w:rsidR="43BA2DD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(Border Gateway Protocol)</w:t>
      </w:r>
      <w:r w:rsidRPr="5A79CE1C" w:rsidR="17B6CD6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A79CE1C" w:rsidR="49BB767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with</w:t>
      </w:r>
      <w:r w:rsidRPr="5A79CE1C" w:rsidR="454CB91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three routers configured with OSPF and another Three routers configured with EIGRP connected on router 3 and router 4 through </w:t>
      </w:r>
      <w:r w:rsidRPr="5A79CE1C" w:rsidR="3A4A985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EBGP</w:t>
      </w:r>
      <w:r w:rsidRPr="5A79CE1C" w:rsidR="454CB91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A79CE1C" w:rsidR="425D1CC5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Also, require ipv4 and ipv6 with full dual stack and loop</w:t>
      </w:r>
      <w:r w:rsidRPr="5A79CE1C" w:rsidR="4034A4A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backs</w:t>
      </w:r>
      <w:r w:rsidRPr="5A79CE1C" w:rsidR="425D1CC5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A79CE1C" w:rsidR="4D1FCC2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(optional</w:t>
      </w:r>
      <w:r w:rsidRPr="5A79CE1C" w:rsidR="425D1CC5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</w:t>
      </w:r>
      <w:r w:rsidRPr="5A79CE1C" w:rsidR="41EFF55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router </w:t>
      </w:r>
      <w:r w:rsidRPr="5A79CE1C" w:rsidR="425D1CC5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 and</w:t>
      </w:r>
      <w:r w:rsidRPr="5A79CE1C" w:rsidR="6EEF3A3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router</w:t>
      </w:r>
      <w:r w:rsidRPr="5A79CE1C" w:rsidR="425D1CC5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4).</w:t>
      </w:r>
    </w:p>
    <w:p w:rsidRPr="009500BA" w:rsidR="09E7B12A" w:rsidP="009500BA" w:rsidRDefault="63B3AFC1" w14:paraId="2047909C" w14:textId="043904AD">
      <w:pPr>
        <w:spacing w:after="160"/>
        <w:jc w:val="center"/>
        <w:rPr>
          <w:rFonts w:ascii="Georgia" w:hAnsi="Georgia" w:eastAsia="Georgia" w:cs="Georgia"/>
          <w:color w:val="000000" w:themeColor="text1"/>
          <w:sz w:val="36"/>
          <w:szCs w:val="36"/>
        </w:rPr>
      </w:pPr>
      <w:r w:rsidRPr="5A79CE1C" w:rsidR="3690CBCB">
        <w:rPr>
          <w:rFonts w:ascii="Georgia" w:hAnsi="Georgia" w:eastAsia="Georgia" w:cs="Georgia"/>
          <w:color w:val="000000" w:themeColor="text1" w:themeTint="FF" w:themeShade="FF"/>
          <w:sz w:val="36"/>
          <w:szCs w:val="36"/>
        </w:rPr>
        <w:t>Background information</w:t>
      </w:r>
    </w:p>
    <w:p w:rsidR="03AAC260" w:rsidP="5A79CE1C" w:rsidRDefault="03AAC260" w14:paraId="55E8660A" w14:textId="1EF409FD">
      <w:pPr>
        <w:pStyle w:val="Normal"/>
        <w:spacing w:after="160"/>
        <w:ind w:firstLine="72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79CE1C" w:rsidR="03AAC26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BGP is </w:t>
      </w:r>
      <w:r w:rsidRPr="5A79CE1C" w:rsidR="4E63C66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5A79CE1C" w:rsidR="03AAC26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standardized exterior gateway protocol that is designed to exchange routing and</w:t>
      </w:r>
      <w:r w:rsidRPr="5A79CE1C" w:rsidR="307DFBC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A79CE1C" w:rsidR="786DFC7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path vector</w:t>
      </w:r>
      <w:r w:rsidRPr="5A79CE1C" w:rsidR="307DFBC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information between autonomous systems</w:t>
      </w:r>
      <w:r w:rsidRPr="5A79CE1C" w:rsidR="3D5DB58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the network</w:t>
      </w:r>
      <w:r w:rsidRPr="5A79CE1C" w:rsidR="4AF7C07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is </w:t>
      </w:r>
      <w:r w:rsidRPr="5A79CE1C" w:rsidR="04F2E56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used on the Internet.</w:t>
      </w:r>
      <w:r w:rsidRPr="5A79CE1C" w:rsidR="3D5DB58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A79CE1C" w:rsidR="684D938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is used to determine the best route to an address in the </w:t>
      </w:r>
      <w:r w:rsidRPr="5A79CE1C" w:rsidR="191740E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network</w:t>
      </w:r>
      <w:r w:rsidRPr="5A79CE1C" w:rsidR="73F6F88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Each</w:t>
      </w:r>
      <w:r w:rsidRPr="5A79CE1C" w:rsidR="7DC797F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BGP peer manages a table with all the routes it knows for each network</w:t>
      </w:r>
      <w:r w:rsidRPr="5A79CE1C" w:rsidR="12DED0E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exchanges routing information with its neighboring peers in the form of network</w:t>
      </w:r>
      <w:r w:rsidRPr="5A79CE1C" w:rsidR="37D108F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prefix announcements. Then the peer analyzes </w:t>
      </w:r>
      <w:r w:rsidRPr="5A79CE1C" w:rsidR="48D6361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data and </w:t>
      </w:r>
      <w:r w:rsidRPr="5A79CE1C" w:rsidR="1A2115D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sets</w:t>
      </w:r>
      <w:r w:rsidRPr="5A79CE1C" w:rsidR="48D6361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one of its peers as the next stop to forward packets</w:t>
      </w:r>
      <w:r w:rsidRPr="5A79CE1C" w:rsidR="3ADEB00E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Through this an AS to collect all the routing information from its neighboring autonomous systems and advertise that information further</w:t>
      </w:r>
      <w:r w:rsidRPr="5A79CE1C" w:rsidR="00E6599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determine the best route.</w:t>
      </w:r>
    </w:p>
    <w:p w:rsidRPr="009500BA" w:rsidR="00626DAF" w:rsidP="557C454C" w:rsidRDefault="63B3AFC1" w14:paraId="695950C8" w14:textId="6103B435">
      <w:pPr>
        <w:spacing w:after="160" w:line="259" w:lineRule="auto"/>
        <w:ind w:firstLine="0"/>
        <w:jc w:val="center"/>
        <w:rPr>
          <w:rFonts w:ascii="Georgia" w:hAnsi="Georgia" w:eastAsia="Georgia" w:cs="Georgia"/>
          <w:color w:val="000000" w:themeColor="text1"/>
          <w:sz w:val="36"/>
          <w:szCs w:val="36"/>
        </w:rPr>
      </w:pPr>
      <w:r w:rsidRPr="5A79CE1C" w:rsidR="3690CBCB">
        <w:rPr>
          <w:rFonts w:ascii="Georgia" w:hAnsi="Georgia" w:eastAsia="Georgia" w:cs="Georgia"/>
          <w:color w:val="000000" w:themeColor="text1" w:themeTint="FF" w:themeShade="FF"/>
          <w:sz w:val="36"/>
          <w:szCs w:val="36"/>
        </w:rPr>
        <w:t>Lab summary</w:t>
      </w:r>
    </w:p>
    <w:p w:rsidR="5A79CE1C" w:rsidP="5A79CE1C" w:rsidRDefault="5A79CE1C" w14:paraId="274A3C20" w14:textId="355E536B">
      <w:pPr>
        <w:pStyle w:val="Normal"/>
        <w:spacing w:after="160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5A79CE1C" w:rsidR="245547BD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Before I started to configure the lab equipment, I first opened a notepad to create a topology with the configurations for the routers. I created six subnet masks with the correct IP address for the router interfaces and networks. Next, we connected the 6 routers with a copper cross-over cable through the gigabit ethernet and connected the routers to the computer with the console cable.</w:t>
      </w:r>
      <w:r w:rsidRPr="5A79CE1C" w:rsidR="3BE6092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configuration we would first enter user exec mode through the enable command and then enter global configuration mode through the config terminal command. In the global configuration mode, I would give the correct Ipv4 and Ipv6 address according to the topology for the gigabit ethernet interfaces that I created. After that I then applied a separate set of Ip addresses for the loopback on each of the 6 routers. Then</w:t>
      </w:r>
      <w:r w:rsidRPr="5A79CE1C" w:rsidR="2AADA50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</w:t>
      </w:r>
      <w:r w:rsidRPr="5A79CE1C" w:rsidR="3BE6092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would configure OSPF</w:t>
      </w:r>
      <w:r w:rsidRPr="5A79CE1C" w:rsidR="7851BA7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routers 1-3 and configure EIGRP on routers 4-</w:t>
      </w:r>
      <w:r w:rsidRPr="5A79CE1C" w:rsidR="26E6F01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5A79CE1C" w:rsidR="62EBF3D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On </w:t>
      </w:r>
      <w:r w:rsidRPr="5A79CE1C" w:rsidR="62EBF3D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routers</w:t>
      </w:r>
      <w:r w:rsidRPr="5A79CE1C" w:rsidR="62EBF3D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4 and 5 we would set up </w:t>
      </w:r>
      <w:r w:rsidRPr="5A79CE1C" w:rsidR="1430171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would then enter BGP router config mode and set the AS number with the router </w:t>
      </w:r>
      <w:proofErr w:type="spellStart"/>
      <w:r w:rsidRPr="5A79CE1C" w:rsidR="1430171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bgp</w:t>
      </w:r>
      <w:proofErr w:type="spellEnd"/>
      <w:r w:rsidRPr="5A79CE1C" w:rsidR="1430171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command</w:t>
      </w:r>
      <w:r w:rsidRPr="5A79CE1C" w:rsidR="7FCB845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The</w:t>
      </w:r>
      <w:r w:rsidRPr="5A79CE1C" w:rsidR="4AB96431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5A79CE1C" w:rsidR="7FCB845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associate network with BGP through network command</w:t>
      </w:r>
      <w:r w:rsidRPr="5A79CE1C" w:rsidR="6E93203D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next I would add the I</w:t>
      </w:r>
      <w:r w:rsidRPr="5A79CE1C" w:rsidR="331A69B1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 address of the neighbor to the BGP with the neighbor remote-as command. </w:t>
      </w:r>
      <w:r w:rsidRPr="5A79CE1C" w:rsidR="0AC00CD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Finally,</w:t>
      </w:r>
      <w:r w:rsidRPr="5A79CE1C" w:rsidR="331A69B1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would </w:t>
      </w:r>
      <w:r w:rsidRPr="5A79CE1C" w:rsidR="71BF4EE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need to configure a router id </w:t>
      </w:r>
      <w:r w:rsidRPr="5A79CE1C" w:rsidR="470411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</w:t>
      </w:r>
      <w:r w:rsidRPr="5A79CE1C" w:rsidR="4C75402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A79CE1C" w:rsidR="4C75402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bgp</w:t>
      </w:r>
      <w:proofErr w:type="spellEnd"/>
      <w:r w:rsidRPr="5A79CE1C" w:rsidR="4C75402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router-id</w:t>
      </w:r>
      <w:r w:rsidRPr="5A79CE1C" w:rsidR="470411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</w:t>
      </w:r>
      <w:r w:rsidRPr="5A79CE1C" w:rsidR="71BF4EE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enable</w:t>
      </w:r>
      <w:r w:rsidRPr="5A79CE1C" w:rsidR="04B38EFD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neighbor to</w:t>
      </w:r>
      <w:r w:rsidRPr="5A79CE1C" w:rsidR="71BF4EE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exchange prefixes </w:t>
      </w:r>
      <w:r w:rsidRPr="5A79CE1C" w:rsidR="2A375D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with the neighbor activate command. </w:t>
      </w:r>
    </w:p>
    <w:p w:rsidR="2A375D80" w:rsidP="5A79CE1C" w:rsidRDefault="2A375D80" w14:paraId="07C86BC7" w14:textId="4608C0CD">
      <w:pPr>
        <w:pStyle w:val="Normal"/>
        <w:spacing w:after="160"/>
        <w:ind w:firstLine="720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5A79CE1C" w:rsidR="2A375D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show that BGP was working we used the show run command to show the configuration, used the show </w:t>
      </w:r>
      <w:proofErr w:type="spellStart"/>
      <w:r w:rsidRPr="5A79CE1C" w:rsidR="2A375D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proofErr w:type="spellEnd"/>
      <w:r w:rsidRPr="5A79CE1C" w:rsidR="2A375D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A79CE1C" w:rsidR="2A375D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bgp</w:t>
      </w:r>
      <w:proofErr w:type="spellEnd"/>
      <w:r w:rsidRPr="5A79CE1C" w:rsidR="2A375D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command to</w:t>
      </w:r>
      <w:r w:rsidRPr="5A79CE1C" w:rsidR="4785D6B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display entries in the</w:t>
      </w:r>
      <w:r w:rsidRPr="5A79CE1C" w:rsidR="4785D6B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BGP routing table</w:t>
      </w:r>
      <w:r w:rsidRPr="5A79CE1C" w:rsidR="2A375D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show </w:t>
      </w:r>
      <w:proofErr w:type="spellStart"/>
      <w:r w:rsidRPr="5A79CE1C" w:rsidR="1A8F4EA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proofErr w:type="spellEnd"/>
      <w:r w:rsidRPr="5A79CE1C" w:rsidR="1A8F4EA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neighbors</w:t>
      </w:r>
      <w:r w:rsidRPr="5A79CE1C" w:rsidR="0FAE386D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command</w:t>
      </w:r>
      <w:r w:rsidRPr="5A79CE1C" w:rsidR="2A375D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A79CE1C" w:rsidR="2A375D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5A79CE1C" w:rsidR="5F6E10C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display information about BGP and TCP connections to neighbors</w:t>
      </w:r>
      <w:r w:rsidRPr="5A79CE1C" w:rsidR="2A375D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show </w:t>
      </w:r>
      <w:proofErr w:type="spellStart"/>
      <w:r w:rsidRPr="5A79CE1C" w:rsidR="1754E6ED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proofErr w:type="spellEnd"/>
      <w:r w:rsidRPr="5A79CE1C" w:rsidR="1754E6ED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A79CE1C" w:rsidR="1754E6ED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bgp</w:t>
      </w:r>
      <w:proofErr w:type="spellEnd"/>
      <w:r w:rsidRPr="5A79CE1C" w:rsidR="1754E6ED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summary</w:t>
      </w:r>
      <w:r w:rsidRPr="5A79CE1C" w:rsidR="6E25F57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command</w:t>
      </w:r>
      <w:r w:rsidRPr="5A79CE1C" w:rsidR="2A375D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A79CE1C" w:rsidR="1B82497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5A79CE1C" w:rsidR="1B82497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display the status of all BGP,</w:t>
      </w:r>
      <w:r w:rsidRPr="5A79CE1C" w:rsidR="2A375D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show </w:t>
      </w:r>
      <w:proofErr w:type="spellStart"/>
      <w:r w:rsidRPr="5A79CE1C" w:rsidR="242213B5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bgp</w:t>
      </w:r>
      <w:proofErr w:type="spellEnd"/>
      <w:r w:rsidRPr="5A79CE1C" w:rsidR="242213B5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ipv6</w:t>
      </w:r>
      <w:r w:rsidRPr="5A79CE1C" w:rsidR="2A375D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A79CE1C" w:rsidR="3F0F2C6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</w:t>
      </w:r>
      <w:r w:rsidRPr="5A79CE1C" w:rsidR="5BA82BE1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command</w:t>
      </w:r>
      <w:r w:rsidRPr="5A79CE1C" w:rsidR="2A375D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A79CE1C" w:rsidR="3FDF283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5A79CE1C" w:rsidR="3FDF283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 display information about ipv6 BGP and TCP connections to neighbors</w:t>
      </w:r>
      <w:r w:rsidRPr="5A79CE1C" w:rsidR="74F257CE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show </w:t>
      </w:r>
      <w:proofErr w:type="spellStart"/>
      <w:r w:rsidRPr="5A79CE1C" w:rsidR="74F257CE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bgp</w:t>
      </w:r>
      <w:proofErr w:type="spellEnd"/>
      <w:r w:rsidRPr="5A79CE1C" w:rsidR="74F257CE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ipv6 summary</w:t>
      </w:r>
      <w:r w:rsidRPr="5A79CE1C" w:rsidR="778F4A9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A79CE1C" w:rsidR="5BF3C8CD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command </w:t>
      </w:r>
      <w:r w:rsidRPr="5A79CE1C" w:rsidR="778F4A9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5A79CE1C" w:rsidR="778F4A9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 display the status of all ipv6 BGP connection</w:t>
      </w:r>
      <w:r w:rsidRPr="5A79CE1C" w:rsidR="5536B5C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finally</w:t>
      </w:r>
      <w:r w:rsidRPr="5A79CE1C" w:rsidR="6CAD4DC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A79CE1C" w:rsidR="6CAD4DC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show </w:t>
      </w:r>
      <w:proofErr w:type="spellStart"/>
      <w:r w:rsidRPr="5A79CE1C" w:rsidR="6CAD4DC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proofErr w:type="spellEnd"/>
      <w:r w:rsidRPr="5A79CE1C" w:rsidR="6CAD4DC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route command to show the routing table.</w:t>
      </w:r>
    </w:p>
    <w:p w:rsidR="5A79CE1C" w:rsidP="5A79CE1C" w:rsidRDefault="5A79CE1C" w14:paraId="4A8BE5BB" w14:textId="2724559D">
      <w:pPr>
        <w:pStyle w:val="Normal"/>
        <w:spacing w:after="16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690CBCB" w:rsidP="5A79CE1C" w:rsidRDefault="3690CBCB" w14:paraId="280B7B2F" w14:textId="2553D3F5">
      <w:pPr>
        <w:spacing w:after="160"/>
        <w:jc w:val="center"/>
        <w:rPr>
          <w:rFonts w:ascii="Georgia" w:hAnsi="Georgia" w:eastAsia="Georgia" w:cs="Georgia"/>
          <w:color w:val="000000" w:themeColor="text1" w:themeTint="FF" w:themeShade="FF"/>
          <w:sz w:val="2"/>
          <w:szCs w:val="2"/>
        </w:rPr>
      </w:pPr>
      <w:r w:rsidRPr="5A79CE1C" w:rsidR="3690CBCB">
        <w:rPr>
          <w:rFonts w:ascii="Georgia" w:hAnsi="Georgia" w:eastAsia="Georgia" w:cs="Georgia"/>
          <w:color w:val="000000" w:themeColor="text1" w:themeTint="FF" w:themeShade="FF"/>
          <w:sz w:val="36"/>
          <w:szCs w:val="36"/>
        </w:rPr>
        <w:t>Lab commands</w:t>
      </w:r>
    </w:p>
    <w:p w:rsidR="3E9B0E84" w:rsidP="5A79CE1C" w:rsidRDefault="3E9B0E84" w14:paraId="7414C6FF" w14:textId="1397DA8C">
      <w:pPr>
        <w:pStyle w:val="Normal"/>
        <w:spacing w:after="160"/>
        <w:rPr>
          <w:rFonts w:ascii="Georgia" w:hAnsi="Georgia" w:eastAsia="Georgia" w:cs="Georgia"/>
          <w:noProof w:val="0"/>
          <w:color w:val="auto"/>
          <w:sz w:val="24"/>
          <w:szCs w:val="24"/>
          <w:lang w:val="en-US"/>
        </w:rPr>
      </w:pPr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router </w:t>
      </w:r>
      <w:proofErr w:type="spellStart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bgp</w:t>
      </w:r>
      <w:proofErr w:type="spellEnd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</w:t>
      </w:r>
      <w:r w:rsidRPr="5A79CE1C" w:rsidR="3E9B0E84">
        <w:rPr>
          <w:rFonts w:ascii="Georgia" w:hAnsi="Georgia" w:eastAsia="Georgia" w:cs="Georg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autonomous-system-number</w:t>
      </w:r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  <w:r w:rsidRPr="5A79CE1C" w:rsidR="3E9B0E8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5A79CE1C" w:rsidR="3E9B0E8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A79CE1C" w:rsidR="3E9B0E8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Enters router configuration mode for the specified routing process.</w:t>
      </w:r>
    </w:p>
    <w:p w:rsidR="3E9B0E84" w:rsidP="5A79CE1C" w:rsidRDefault="3E9B0E84" w14:paraId="554E1F7B" w14:textId="0749B9B9">
      <w:pPr>
        <w:spacing w:after="16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network [</w:t>
      </w:r>
      <w:proofErr w:type="spellStart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proofErr w:type="spellEnd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address] [</w:t>
      </w:r>
      <w:r w:rsidRPr="5A79CE1C" w:rsidR="3E9B0E84">
        <w:rPr>
          <w:rFonts w:ascii="Georgia" w:hAnsi="Georgia" w:eastAsia="Georgia" w:cs="Georg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wildcard mask</w:t>
      </w:r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  <w:r w:rsidRPr="5A79CE1C" w:rsidR="3E9B0E8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Associates a network with an BGP routing process.</w:t>
      </w:r>
    </w:p>
    <w:p w:rsidR="3E9B0E84" w:rsidP="5A79CE1C" w:rsidRDefault="3E9B0E84" w14:paraId="09AA754E" w14:textId="0B6EF57F">
      <w:pPr>
        <w:pStyle w:val="Normal"/>
        <w:spacing w:after="16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neighbor</w:t>
      </w:r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</w:t>
      </w:r>
      <w:proofErr w:type="spellStart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proofErr w:type="spellEnd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address] </w:t>
      </w:r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remote-as</w:t>
      </w:r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</w:t>
      </w:r>
      <w:r w:rsidRPr="5A79CE1C" w:rsidR="3E9B0E84">
        <w:rPr>
          <w:rFonts w:ascii="Georgia" w:hAnsi="Georgia" w:eastAsia="Georgia" w:cs="Georg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autonomous-system-number</w:t>
      </w:r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  <w:r w:rsidRPr="5A79CE1C" w:rsidR="3E9B0E8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5A79CE1C" w:rsidR="3E9B0E8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Adds the IP address or peer group name of the neighbor in the specified autonomous system to the IPv4 or IPv6 multiprotocol BGP neighbor table of the local router.</w:t>
      </w:r>
    </w:p>
    <w:p w:rsidR="3E9B0E84" w:rsidP="5A79CE1C" w:rsidRDefault="3E9B0E84" w14:paraId="4E1C0B19" w14:textId="677F361D">
      <w:pPr>
        <w:pStyle w:val="Normal"/>
        <w:spacing w:after="160"/>
        <w:rPr>
          <w:rFonts w:ascii="Georgia" w:hAnsi="Georgia" w:eastAsia="Georgia" w:cs="Georgia"/>
          <w:noProof w:val="0"/>
          <w:color w:val="auto"/>
          <w:sz w:val="24"/>
          <w:szCs w:val="24"/>
          <w:lang w:val="en-US"/>
        </w:rPr>
      </w:pPr>
      <w:proofErr w:type="spellStart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bgp</w:t>
      </w:r>
      <w:proofErr w:type="spellEnd"/>
      <w:r w:rsidRPr="5A79CE1C" w:rsidR="3E9B0E8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router-id</w:t>
      </w:r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</w:t>
      </w:r>
      <w:proofErr w:type="spellStart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proofErr w:type="spellEnd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address]</w:t>
      </w:r>
      <w:r w:rsidRPr="5A79CE1C" w:rsidR="3E9B0E8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5A79CE1C" w:rsidR="3E9B0E8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Configures a fixed router ID for the local BGP routing process.</w:t>
      </w:r>
    </w:p>
    <w:p w:rsidR="3E9B0E84" w:rsidP="5A79CE1C" w:rsidRDefault="3E9B0E84" w14:paraId="7C66985A" w14:textId="3B466FF6">
      <w:pPr>
        <w:pStyle w:val="Normal"/>
        <w:spacing w:after="160"/>
        <w:rPr>
          <w:rFonts w:ascii="Georgia" w:hAnsi="Georgia" w:eastAsia="Georgia" w:cs="Georgia"/>
          <w:noProof w:val="0"/>
          <w:color w:val="auto"/>
          <w:sz w:val="24"/>
          <w:szCs w:val="24"/>
          <w:lang w:val="en-US"/>
        </w:rPr>
      </w:pPr>
      <w:r w:rsidRPr="5A79CE1C" w:rsidR="3E9B0E84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</w:t>
      </w:r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</w:t>
      </w:r>
      <w:proofErr w:type="spellStart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proofErr w:type="spellEnd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address] activate</w:t>
      </w:r>
      <w:r w:rsidRPr="5A79CE1C" w:rsidR="3E9B0E8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5A79CE1C" w:rsidR="3E9B0E8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Enables the neighbor to exchange prefixes for the IPv4 unicast address family with the local router.</w:t>
      </w:r>
    </w:p>
    <w:p w:rsidR="3E9B0E84" w:rsidP="5A79CE1C" w:rsidRDefault="3E9B0E84" w14:paraId="33A2966C" w14:textId="301FB6ED">
      <w:pPr>
        <w:pStyle w:val="Normal"/>
        <w:spacing w:after="160"/>
        <w:rPr>
          <w:rFonts w:ascii="Georgia" w:hAnsi="Georgia" w:eastAsia="Georgia" w:cs="Georgia"/>
          <w:noProof w:val="0"/>
          <w:color w:val="auto"/>
          <w:sz w:val="24"/>
          <w:szCs w:val="24"/>
          <w:lang w:val="en-US"/>
        </w:rPr>
      </w:pPr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58585B"/>
          <w:sz w:val="24"/>
          <w:szCs w:val="24"/>
          <w:lang w:val="en-US"/>
        </w:rPr>
        <w:t>s</w:t>
      </w:r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how </w:t>
      </w:r>
      <w:proofErr w:type="spellStart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ip</w:t>
      </w:r>
      <w:proofErr w:type="spellEnd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bgp</w:t>
      </w:r>
      <w:proofErr w:type="spellEnd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</w:t>
      </w:r>
      <w:proofErr w:type="spellStart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proofErr w:type="spellEnd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address]</w:t>
      </w:r>
      <w:r w:rsidRPr="5A79CE1C" w:rsidR="3E9B0E8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5A79CE1C" w:rsidR="3E9B0E8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58585B"/>
          <w:sz w:val="21"/>
          <w:szCs w:val="21"/>
          <w:lang w:val="en-US"/>
        </w:rPr>
        <w:t xml:space="preserve"> </w:t>
      </w:r>
      <w:r w:rsidRPr="5A79CE1C" w:rsidR="3E9B0E8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display entries in the Border Gateway Protocol (BGP) routing table.</w:t>
      </w:r>
    </w:p>
    <w:p w:rsidR="3E9B0E84" w:rsidP="5A79CE1C" w:rsidRDefault="3E9B0E84" w14:paraId="063F0C40" w14:textId="069CE438">
      <w:pPr>
        <w:pStyle w:val="Normal"/>
        <w:spacing w:after="160"/>
        <w:rPr>
          <w:rFonts w:ascii="Georgia" w:hAnsi="Georgia" w:eastAsia="Georgia" w:cs="Georgia"/>
          <w:noProof w:val="0"/>
          <w:color w:val="auto"/>
          <w:sz w:val="24"/>
          <w:szCs w:val="24"/>
          <w:lang w:val="en-US"/>
        </w:rPr>
      </w:pPr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58585B"/>
          <w:sz w:val="24"/>
          <w:szCs w:val="24"/>
          <w:lang w:val="en-US"/>
        </w:rPr>
        <w:t>s</w:t>
      </w:r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how </w:t>
      </w:r>
      <w:proofErr w:type="spellStart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ip</w:t>
      </w:r>
      <w:proofErr w:type="spellEnd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bgp</w:t>
      </w:r>
      <w:proofErr w:type="spellEnd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</w:t>
      </w:r>
      <w:proofErr w:type="spellStart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proofErr w:type="spellEnd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address] </w:t>
      </w:r>
      <w:r w:rsidRPr="5A79CE1C" w:rsidR="3E9B0E84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neighbors</w:t>
      </w:r>
      <w:r w:rsidRPr="5A79CE1C" w:rsidR="3E9B0E8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5A79CE1C" w:rsidR="3E9B0E8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display information about Border Gateway Protocol (BGP) and TCP connections to neighbors.</w:t>
      </w:r>
    </w:p>
    <w:p w:rsidR="3E9B0E84" w:rsidP="5A79CE1C" w:rsidRDefault="3E9B0E84" w14:paraId="7EF216FB" w14:textId="27D28914">
      <w:pPr>
        <w:pStyle w:val="Normal"/>
        <w:spacing w:after="16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58585B"/>
          <w:sz w:val="24"/>
          <w:szCs w:val="24"/>
          <w:lang w:val="en-US"/>
        </w:rPr>
        <w:t>s</w:t>
      </w:r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how </w:t>
      </w:r>
      <w:proofErr w:type="spellStart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ip</w:t>
      </w:r>
      <w:proofErr w:type="spellEnd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bgp</w:t>
      </w:r>
      <w:proofErr w:type="spellEnd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</w:t>
      </w:r>
      <w:proofErr w:type="spellStart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proofErr w:type="spellEnd"/>
      <w:r w:rsidRPr="5A79CE1C" w:rsidR="3E9B0E8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address] </w:t>
      </w:r>
      <w:r w:rsidRPr="5A79CE1C" w:rsidR="3E9B0E84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summary</w:t>
      </w:r>
      <w:r w:rsidRPr="5A79CE1C" w:rsidR="3E9B0E8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5A79CE1C" w:rsidR="3E9B0E8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display the status of all Border Gateway Protocol (BGP) connections.</w:t>
      </w:r>
    </w:p>
    <w:p w:rsidR="2AE12F26" w:rsidP="5A79CE1C" w:rsidRDefault="2AE12F26" w14:paraId="787341AA" w14:textId="79D0E22E">
      <w:pPr>
        <w:pStyle w:val="Normal"/>
        <w:spacing w:after="160"/>
        <w:rPr>
          <w:rFonts w:ascii="Georgia" w:hAnsi="Georgia" w:eastAsia="Georgia" w:cs="Georgia"/>
          <w:noProof w:val="0"/>
          <w:color w:val="auto"/>
          <w:sz w:val="24"/>
          <w:szCs w:val="24"/>
          <w:lang w:val="en-US"/>
        </w:rPr>
      </w:pPr>
      <w:r w:rsidRPr="5A79CE1C" w:rsidR="2AE12F2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58585B"/>
          <w:sz w:val="24"/>
          <w:szCs w:val="24"/>
          <w:lang w:val="en-US"/>
        </w:rPr>
        <w:t>s</w:t>
      </w:r>
      <w:r w:rsidRPr="5A79CE1C" w:rsidR="2AE12F2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how </w:t>
      </w:r>
      <w:proofErr w:type="spellStart"/>
      <w:r w:rsidRPr="5A79CE1C" w:rsidR="2AE12F2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bgp</w:t>
      </w:r>
      <w:proofErr w:type="spellEnd"/>
      <w:r w:rsidRPr="5A79CE1C" w:rsidR="2AE12F2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ipv6</w:t>
      </w:r>
      <w:r w:rsidRPr="5A79CE1C" w:rsidR="2AE12F2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</w:t>
      </w:r>
      <w:proofErr w:type="spellStart"/>
      <w:r w:rsidRPr="5A79CE1C" w:rsidR="2AE12F2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proofErr w:type="spellEnd"/>
      <w:r w:rsidRPr="5A79CE1C" w:rsidR="2AE12F2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address] </w:t>
      </w:r>
      <w:r w:rsidRPr="5A79CE1C" w:rsidR="2AE12F26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neighbors</w:t>
      </w:r>
      <w:r w:rsidRPr="5A79CE1C" w:rsidR="2AE12F2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5A79CE1C" w:rsidR="2AE12F2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display information </w:t>
      </w:r>
      <w:r w:rsidRPr="5A79CE1C" w:rsidR="2AE12F2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about</w:t>
      </w:r>
      <w:r w:rsidRPr="5A79CE1C" w:rsidR="5109533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IPv6</w:t>
      </w:r>
      <w:r w:rsidRPr="5A79CE1C" w:rsidR="2AE12F2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Border</w:t>
      </w:r>
      <w:r w:rsidRPr="5A79CE1C" w:rsidR="2AE12F2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Gateway Protocol (BGP) and TCP connections to neighbors.</w:t>
      </w:r>
    </w:p>
    <w:p w:rsidR="2AE12F26" w:rsidP="5A79CE1C" w:rsidRDefault="2AE12F26" w14:paraId="3E242E6E" w14:textId="72888727">
      <w:pPr>
        <w:pStyle w:val="Normal"/>
        <w:spacing w:after="16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A79CE1C" w:rsidR="2AE12F2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58585B"/>
          <w:sz w:val="24"/>
          <w:szCs w:val="24"/>
          <w:lang w:val="en-US"/>
        </w:rPr>
        <w:t>s</w:t>
      </w:r>
      <w:r w:rsidRPr="5A79CE1C" w:rsidR="2AE12F2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how </w:t>
      </w:r>
      <w:proofErr w:type="spellStart"/>
      <w:r w:rsidRPr="5A79CE1C" w:rsidR="2AE12F2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bgp</w:t>
      </w:r>
      <w:proofErr w:type="spellEnd"/>
      <w:r w:rsidRPr="5A79CE1C" w:rsidR="2AE12F2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ipv6</w:t>
      </w:r>
      <w:r w:rsidRPr="5A79CE1C" w:rsidR="2AE12F2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</w:t>
      </w:r>
      <w:proofErr w:type="spellStart"/>
      <w:r w:rsidRPr="5A79CE1C" w:rsidR="2AE12F2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</w:t>
      </w:r>
      <w:proofErr w:type="spellEnd"/>
      <w:r w:rsidRPr="5A79CE1C" w:rsidR="2AE12F2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address] </w:t>
      </w:r>
      <w:r w:rsidRPr="5A79CE1C" w:rsidR="2AE12F26"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summary</w:t>
      </w:r>
      <w:r w:rsidRPr="5A79CE1C" w:rsidR="2AE12F2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5A79CE1C" w:rsidR="2AE12F2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display the status of all </w:t>
      </w:r>
      <w:r w:rsidRPr="5A79CE1C" w:rsidR="2373702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IPv6 </w:t>
      </w:r>
      <w:r w:rsidRPr="5A79CE1C" w:rsidR="2AE12F2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Border Gateway Protocol (BGP) connections.</w:t>
      </w:r>
    </w:p>
    <w:p w:rsidR="0F92F25E" w:rsidP="5A79CE1C" w:rsidRDefault="0F92F25E" w14:paraId="15EA22FB" w14:textId="4A5D7974">
      <w:pPr>
        <w:spacing w:after="160"/>
        <w:jc w:val="center"/>
        <w:rPr>
          <w:rFonts w:ascii="Georgia" w:hAnsi="Georgia" w:eastAsia="Georgia" w:cs="Georgia"/>
          <w:color w:val="000000" w:themeColor="text1" w:themeTint="FF" w:themeShade="FF"/>
          <w:sz w:val="36"/>
          <w:szCs w:val="36"/>
        </w:rPr>
      </w:pPr>
      <w:r w:rsidRPr="5A79CE1C" w:rsidR="3690CBCB">
        <w:rPr>
          <w:rFonts w:ascii="Georgia" w:hAnsi="Georgia" w:eastAsia="Georgia" w:cs="Georgia"/>
          <w:color w:val="000000" w:themeColor="text1" w:themeTint="FF" w:themeShade="FF"/>
          <w:sz w:val="36"/>
          <w:szCs w:val="36"/>
        </w:rPr>
        <w:t>Network diagram</w:t>
      </w:r>
    </w:p>
    <w:p w:rsidR="0F92F25E" w:rsidP="5A79CE1C" w:rsidRDefault="0F92F25E" w14:paraId="3976F1CD" w14:textId="129F8E46">
      <w:pPr>
        <w:pStyle w:val="Normal"/>
        <w:spacing w:after="160"/>
        <w:jc w:val="center"/>
      </w:pPr>
      <w:r w:rsidR="268024B7">
        <w:drawing>
          <wp:inline wp14:editId="7772E581" wp14:anchorId="2A9B48C0">
            <wp:extent cx="4572000" cy="2352675"/>
            <wp:effectExtent l="0" t="0" r="0" b="0"/>
            <wp:docPr id="1683290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43466799f949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5"/>
        <w:gridCol w:w="885"/>
        <w:gridCol w:w="1200"/>
        <w:gridCol w:w="1740"/>
        <w:gridCol w:w="1350"/>
        <w:gridCol w:w="960"/>
        <w:gridCol w:w="1470"/>
        <w:gridCol w:w="1125"/>
        <w:gridCol w:w="1291"/>
      </w:tblGrid>
      <w:tr w:rsidR="5A79CE1C" w:rsidTr="5A79CE1C" w14:paraId="480BE716">
        <w:tc>
          <w:tcPr>
            <w:tcW w:w="885" w:type="dxa"/>
            <w:tcMar/>
            <w:vAlign w:val="top"/>
          </w:tcPr>
          <w:p w:rsidR="5A79CE1C" w:rsidP="5A79CE1C" w:rsidRDefault="5A79CE1C" w14:paraId="522AEB00" w14:textId="4FF1D61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single"/>
                <w:lang w:val="en-US"/>
              </w:rPr>
              <w:t>Router</w:t>
            </w:r>
          </w:p>
        </w:tc>
        <w:tc>
          <w:tcPr>
            <w:tcW w:w="885" w:type="dxa"/>
            <w:tcMar/>
            <w:vAlign w:val="top"/>
          </w:tcPr>
          <w:p w:rsidR="5A79CE1C" w:rsidP="5A79CE1C" w:rsidRDefault="5A79CE1C" w14:paraId="01753223" w14:textId="581BDB8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single"/>
                <w:lang w:val="en-US"/>
              </w:rPr>
              <w:t>Interface</w:t>
            </w:r>
          </w:p>
        </w:tc>
        <w:tc>
          <w:tcPr>
            <w:tcW w:w="1200" w:type="dxa"/>
            <w:tcMar/>
            <w:vAlign w:val="top"/>
          </w:tcPr>
          <w:p w:rsidR="5A79CE1C" w:rsidP="5A79CE1C" w:rsidRDefault="5A79CE1C" w14:paraId="2BF47CA8" w14:textId="5A20BBA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single"/>
                <w:lang w:val="en-US"/>
              </w:rPr>
              <w:t>Ipv4</w:t>
            </w:r>
          </w:p>
        </w:tc>
        <w:tc>
          <w:tcPr>
            <w:tcW w:w="1740" w:type="dxa"/>
            <w:tcMar/>
            <w:vAlign w:val="top"/>
          </w:tcPr>
          <w:p w:rsidR="5A79CE1C" w:rsidP="5A79CE1C" w:rsidRDefault="5A79CE1C" w14:paraId="39BFFA04" w14:textId="5496B4C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single"/>
                <w:lang w:val="en-US"/>
              </w:rPr>
              <w:t>Ipv6</w:t>
            </w:r>
          </w:p>
        </w:tc>
        <w:tc>
          <w:tcPr>
            <w:tcW w:w="1350" w:type="dxa"/>
            <w:tcMar/>
            <w:vAlign w:val="top"/>
          </w:tcPr>
          <w:p w:rsidR="5A79CE1C" w:rsidP="5A79CE1C" w:rsidRDefault="5A79CE1C" w14:paraId="5319D195" w14:textId="4176EBD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single"/>
                <w:lang w:val="en-US"/>
              </w:rPr>
              <w:t>Subnet Mask</w:t>
            </w:r>
          </w:p>
        </w:tc>
        <w:tc>
          <w:tcPr>
            <w:tcW w:w="960" w:type="dxa"/>
            <w:tcMar/>
            <w:vAlign w:val="top"/>
          </w:tcPr>
          <w:p w:rsidR="5A79CE1C" w:rsidP="5A79CE1C" w:rsidRDefault="5A79CE1C" w14:paraId="26C01A58" w14:textId="0D34D6D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single"/>
                <w:lang w:val="en-US"/>
              </w:rPr>
              <w:t>Subnet</w:t>
            </w:r>
            <w:r w:rsidRPr="5A79CE1C" w:rsidR="5A79CE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70" w:type="dxa"/>
            <w:tcMar/>
            <w:vAlign w:val="top"/>
          </w:tcPr>
          <w:p w:rsidR="5A79CE1C" w:rsidP="5A79CE1C" w:rsidRDefault="5A79CE1C" w14:paraId="34C10C95" w14:textId="6C6850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single"/>
                <w:lang w:val="en-US"/>
              </w:rPr>
              <w:t>Linked- Device</w:t>
            </w:r>
            <w:r w:rsidRPr="5A79CE1C" w:rsidR="5A79CE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125" w:type="dxa"/>
            <w:tcMar/>
            <w:vAlign w:val="top"/>
          </w:tcPr>
          <w:p w:rsidR="5A79CE1C" w:rsidP="5A79CE1C" w:rsidRDefault="5A79CE1C" w14:paraId="0F5731C9" w14:textId="7EC8FDD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single"/>
                <w:lang w:val="en-US"/>
              </w:rPr>
              <w:t>Protocol</w:t>
            </w:r>
          </w:p>
        </w:tc>
        <w:tc>
          <w:tcPr>
            <w:tcW w:w="1291" w:type="dxa"/>
            <w:tcMar/>
            <w:vAlign w:val="top"/>
          </w:tcPr>
          <w:p w:rsidR="5A79CE1C" w:rsidP="5A79CE1C" w:rsidRDefault="5A79CE1C" w14:paraId="76ECDABE" w14:textId="10BB5FA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single"/>
                <w:lang w:val="en-US"/>
              </w:rPr>
              <w:t>Loopback</w:t>
            </w:r>
          </w:p>
        </w:tc>
      </w:tr>
      <w:tr w:rsidR="5A79CE1C" w:rsidTr="5A79CE1C" w14:paraId="0DCBAAC0">
        <w:tc>
          <w:tcPr>
            <w:tcW w:w="885" w:type="dxa"/>
            <w:tcMar/>
            <w:vAlign w:val="top"/>
          </w:tcPr>
          <w:p w:rsidR="5A79CE1C" w:rsidP="5A79CE1C" w:rsidRDefault="5A79CE1C" w14:paraId="2B902E06" w14:textId="73223A5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Router 1</w:t>
            </w:r>
          </w:p>
        </w:tc>
        <w:tc>
          <w:tcPr>
            <w:tcW w:w="885" w:type="dxa"/>
            <w:tcMar/>
            <w:vAlign w:val="top"/>
          </w:tcPr>
          <w:p w:rsidR="5A79CE1C" w:rsidP="5A79CE1C" w:rsidRDefault="5A79CE1C" w14:paraId="6E84411B" w14:textId="42EFDCE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G 0/0/0</w:t>
            </w:r>
          </w:p>
        </w:tc>
        <w:tc>
          <w:tcPr>
            <w:tcW w:w="1200" w:type="dxa"/>
            <w:tcMar/>
            <w:vAlign w:val="top"/>
          </w:tcPr>
          <w:p w:rsidR="5A79CE1C" w:rsidP="5A79CE1C" w:rsidRDefault="5A79CE1C" w14:paraId="71A4965D" w14:textId="21E3071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192.168.1.1</w:t>
            </w:r>
          </w:p>
        </w:tc>
        <w:tc>
          <w:tcPr>
            <w:tcW w:w="1740" w:type="dxa"/>
            <w:tcMar/>
            <w:vAlign w:val="top"/>
          </w:tcPr>
          <w:p w:rsidR="5A79CE1C" w:rsidP="5A79CE1C" w:rsidRDefault="5A79CE1C" w14:paraId="5FC79905" w14:textId="4EDA397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2001:DB8:0:1::1/64</w:t>
            </w:r>
          </w:p>
        </w:tc>
        <w:tc>
          <w:tcPr>
            <w:tcW w:w="1350" w:type="dxa"/>
            <w:tcMar/>
            <w:vAlign w:val="top"/>
          </w:tcPr>
          <w:p w:rsidR="5A79CE1C" w:rsidP="5A79CE1C" w:rsidRDefault="5A79CE1C" w14:paraId="1EB5FEF4" w14:textId="5C3F64B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255.255.255.0</w:t>
            </w:r>
          </w:p>
          <w:p w:rsidR="5A79CE1C" w:rsidP="5A79CE1C" w:rsidRDefault="5A79CE1C" w14:paraId="56FE0A15" w14:textId="03CAA14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960" w:type="dxa"/>
            <w:tcMar/>
            <w:vAlign w:val="top"/>
          </w:tcPr>
          <w:p w:rsidR="5A79CE1C" w:rsidP="5A79CE1C" w:rsidRDefault="5A79CE1C" w14:paraId="0C0F32FB" w14:textId="7F6A1BB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/64</w:t>
            </w:r>
          </w:p>
        </w:tc>
        <w:tc>
          <w:tcPr>
            <w:tcW w:w="1470" w:type="dxa"/>
            <w:tcMar/>
            <w:vAlign w:val="top"/>
          </w:tcPr>
          <w:p w:rsidR="5A79CE1C" w:rsidP="5A79CE1C" w:rsidRDefault="5A79CE1C" w14:paraId="0492CE68" w14:textId="0988350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R2 G0/0/0</w:t>
            </w:r>
          </w:p>
        </w:tc>
        <w:tc>
          <w:tcPr>
            <w:tcW w:w="1125" w:type="dxa"/>
            <w:tcMar/>
            <w:vAlign w:val="top"/>
          </w:tcPr>
          <w:p w:rsidR="5A79CE1C" w:rsidP="5A79CE1C" w:rsidRDefault="5A79CE1C" w14:paraId="600BBE1F" w14:textId="6E1246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OSPF 1</w:t>
            </w:r>
          </w:p>
        </w:tc>
        <w:tc>
          <w:tcPr>
            <w:tcW w:w="1291" w:type="dxa"/>
            <w:tcMar/>
            <w:vAlign w:val="top"/>
          </w:tcPr>
          <w:p w:rsidR="5A79CE1C" w:rsidP="5A79CE1C" w:rsidRDefault="5A79CE1C" w14:paraId="23EBBBFF" w14:textId="7E5A08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1.1.1.1</w:t>
            </w:r>
          </w:p>
          <w:p w:rsidR="5A79CE1C" w:rsidP="5A79CE1C" w:rsidRDefault="5A79CE1C" w14:paraId="63844EC4" w14:textId="791330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5A79CE1C" w:rsidTr="5A79CE1C" w14:paraId="27A1929F">
        <w:tc>
          <w:tcPr>
            <w:tcW w:w="885" w:type="dxa"/>
            <w:tcMar/>
            <w:vAlign w:val="top"/>
          </w:tcPr>
          <w:p w:rsidR="5A79CE1C" w:rsidP="5A79CE1C" w:rsidRDefault="5A79CE1C" w14:paraId="621FBB56" w14:textId="0B21F85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Router 2</w:t>
            </w:r>
          </w:p>
        </w:tc>
        <w:tc>
          <w:tcPr>
            <w:tcW w:w="885" w:type="dxa"/>
            <w:tcMar/>
            <w:vAlign w:val="top"/>
          </w:tcPr>
          <w:p w:rsidR="5A79CE1C" w:rsidP="5A79CE1C" w:rsidRDefault="5A79CE1C" w14:paraId="0A54E8F7" w14:textId="5302F57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G 0/0/0</w:t>
            </w:r>
          </w:p>
        </w:tc>
        <w:tc>
          <w:tcPr>
            <w:tcW w:w="1200" w:type="dxa"/>
            <w:tcMar/>
            <w:vAlign w:val="top"/>
          </w:tcPr>
          <w:p w:rsidR="5A79CE1C" w:rsidP="5A79CE1C" w:rsidRDefault="5A79CE1C" w14:paraId="39041474" w14:textId="2FFF255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192.168.1.2</w:t>
            </w:r>
          </w:p>
        </w:tc>
        <w:tc>
          <w:tcPr>
            <w:tcW w:w="1740" w:type="dxa"/>
            <w:tcMar/>
            <w:vAlign w:val="top"/>
          </w:tcPr>
          <w:p w:rsidR="5A79CE1C" w:rsidP="5A79CE1C" w:rsidRDefault="5A79CE1C" w14:paraId="499B81F8" w14:textId="30A8941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2001:DB8:0:1::2/64</w:t>
            </w:r>
          </w:p>
        </w:tc>
        <w:tc>
          <w:tcPr>
            <w:tcW w:w="1350" w:type="dxa"/>
            <w:tcMar/>
            <w:vAlign w:val="top"/>
          </w:tcPr>
          <w:p w:rsidR="5A79CE1C" w:rsidP="5A79CE1C" w:rsidRDefault="5A79CE1C" w14:paraId="4FEE35FB" w14:textId="3041A46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255.255.255.0</w:t>
            </w:r>
          </w:p>
          <w:p w:rsidR="5A79CE1C" w:rsidP="5A79CE1C" w:rsidRDefault="5A79CE1C" w14:paraId="1D25858D" w14:textId="0CF0DBF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960" w:type="dxa"/>
            <w:tcMar/>
            <w:vAlign w:val="top"/>
          </w:tcPr>
          <w:p w:rsidR="5A79CE1C" w:rsidP="5A79CE1C" w:rsidRDefault="5A79CE1C" w14:paraId="2B3655BF" w14:textId="0F2F1A3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/64</w:t>
            </w:r>
          </w:p>
        </w:tc>
        <w:tc>
          <w:tcPr>
            <w:tcW w:w="1470" w:type="dxa"/>
            <w:tcMar/>
            <w:vAlign w:val="top"/>
          </w:tcPr>
          <w:p w:rsidR="5A79CE1C" w:rsidP="5A79CE1C" w:rsidRDefault="5A79CE1C" w14:paraId="283A131D" w14:textId="4A86F18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R1 G0/0/0</w:t>
            </w:r>
          </w:p>
        </w:tc>
        <w:tc>
          <w:tcPr>
            <w:tcW w:w="1125" w:type="dxa"/>
            <w:tcMar/>
            <w:vAlign w:val="top"/>
          </w:tcPr>
          <w:p w:rsidR="5A79CE1C" w:rsidP="5A79CE1C" w:rsidRDefault="5A79CE1C" w14:paraId="7D277E3B" w14:textId="677847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OSPF 1</w:t>
            </w:r>
          </w:p>
          <w:p w:rsidR="5A79CE1C" w:rsidP="5A79CE1C" w:rsidRDefault="5A79CE1C" w14:paraId="3FF1A449" w14:textId="7D5DC0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91" w:type="dxa"/>
            <w:tcMar/>
            <w:vAlign w:val="top"/>
          </w:tcPr>
          <w:p w:rsidR="5A79CE1C" w:rsidP="5A79CE1C" w:rsidRDefault="5A79CE1C" w14:paraId="205365E3" w14:textId="7F64A75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2.2.2.2</w:t>
            </w:r>
          </w:p>
        </w:tc>
      </w:tr>
      <w:tr w:rsidR="5A79CE1C" w:rsidTr="5A79CE1C" w14:paraId="28F8B55F">
        <w:tc>
          <w:tcPr>
            <w:tcW w:w="885" w:type="dxa"/>
            <w:tcMar/>
            <w:vAlign w:val="top"/>
          </w:tcPr>
          <w:p w:rsidR="5A79CE1C" w:rsidP="5A79CE1C" w:rsidRDefault="5A79CE1C" w14:paraId="523DE86F" w14:textId="1F8DAC8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Router 2</w:t>
            </w:r>
          </w:p>
        </w:tc>
        <w:tc>
          <w:tcPr>
            <w:tcW w:w="885" w:type="dxa"/>
            <w:tcMar/>
            <w:vAlign w:val="top"/>
          </w:tcPr>
          <w:p w:rsidR="5A79CE1C" w:rsidP="5A79CE1C" w:rsidRDefault="5A79CE1C" w14:paraId="28B8FAA6" w14:textId="6798FB1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G 0/0/1</w:t>
            </w:r>
          </w:p>
        </w:tc>
        <w:tc>
          <w:tcPr>
            <w:tcW w:w="1200" w:type="dxa"/>
            <w:tcMar/>
            <w:vAlign w:val="top"/>
          </w:tcPr>
          <w:p w:rsidR="5A79CE1C" w:rsidP="5A79CE1C" w:rsidRDefault="5A79CE1C" w14:paraId="4375BFF6" w14:textId="4FBA5F4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192.168.12.2</w:t>
            </w:r>
          </w:p>
        </w:tc>
        <w:tc>
          <w:tcPr>
            <w:tcW w:w="1740" w:type="dxa"/>
            <w:tcMar/>
            <w:vAlign w:val="top"/>
          </w:tcPr>
          <w:p w:rsidR="5A79CE1C" w:rsidP="5A79CE1C" w:rsidRDefault="5A79CE1C" w14:paraId="4A039C7B" w14:textId="3699D67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2001:DB8:0:12::2/64</w:t>
            </w:r>
          </w:p>
          <w:p w:rsidR="5A79CE1C" w:rsidP="5A79CE1C" w:rsidRDefault="5A79CE1C" w14:paraId="3033CD55" w14:textId="271333F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350" w:type="dxa"/>
            <w:tcMar/>
            <w:vAlign w:val="top"/>
          </w:tcPr>
          <w:p w:rsidR="5A79CE1C" w:rsidP="5A79CE1C" w:rsidRDefault="5A79CE1C" w14:paraId="2878336A" w14:textId="7550B8B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255.255.255.0</w:t>
            </w:r>
          </w:p>
        </w:tc>
        <w:tc>
          <w:tcPr>
            <w:tcW w:w="960" w:type="dxa"/>
            <w:tcMar/>
            <w:vAlign w:val="top"/>
          </w:tcPr>
          <w:p w:rsidR="5A79CE1C" w:rsidP="5A79CE1C" w:rsidRDefault="5A79CE1C" w14:paraId="40F34457" w14:textId="4A18FD2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/64</w:t>
            </w:r>
          </w:p>
        </w:tc>
        <w:tc>
          <w:tcPr>
            <w:tcW w:w="1470" w:type="dxa"/>
            <w:tcMar/>
            <w:vAlign w:val="top"/>
          </w:tcPr>
          <w:p w:rsidR="5A79CE1C" w:rsidP="5A79CE1C" w:rsidRDefault="5A79CE1C" w14:paraId="0FD756E5" w14:textId="683D735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R3 G0/0/1</w:t>
            </w:r>
          </w:p>
        </w:tc>
        <w:tc>
          <w:tcPr>
            <w:tcW w:w="1125" w:type="dxa"/>
            <w:tcMar/>
            <w:vAlign w:val="top"/>
          </w:tcPr>
          <w:p w:rsidR="5A79CE1C" w:rsidP="5A79CE1C" w:rsidRDefault="5A79CE1C" w14:paraId="1F49A885" w14:textId="53250C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OSPF 1</w:t>
            </w:r>
          </w:p>
          <w:p w:rsidR="5A79CE1C" w:rsidP="5A79CE1C" w:rsidRDefault="5A79CE1C" w14:paraId="3828AEFF" w14:textId="56657A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91" w:type="dxa"/>
            <w:tcMar/>
            <w:vAlign w:val="top"/>
          </w:tcPr>
          <w:p w:rsidR="5A79CE1C" w:rsidP="5A79CE1C" w:rsidRDefault="5A79CE1C" w14:paraId="6C30CD3C" w14:textId="4D702F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2.2.2.2</w:t>
            </w:r>
          </w:p>
        </w:tc>
      </w:tr>
      <w:tr w:rsidR="5A79CE1C" w:rsidTr="5A79CE1C" w14:paraId="7B4A9276">
        <w:tc>
          <w:tcPr>
            <w:tcW w:w="885" w:type="dxa"/>
            <w:tcMar/>
            <w:vAlign w:val="top"/>
          </w:tcPr>
          <w:p w:rsidR="5A79CE1C" w:rsidP="5A79CE1C" w:rsidRDefault="5A79CE1C" w14:paraId="65A4A503" w14:textId="3DD3E04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Router 3</w:t>
            </w:r>
          </w:p>
        </w:tc>
        <w:tc>
          <w:tcPr>
            <w:tcW w:w="885" w:type="dxa"/>
            <w:tcMar/>
            <w:vAlign w:val="top"/>
          </w:tcPr>
          <w:p w:rsidR="5A79CE1C" w:rsidP="5A79CE1C" w:rsidRDefault="5A79CE1C" w14:paraId="5F4CC788" w14:textId="051AB18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G 0/0/1</w:t>
            </w:r>
          </w:p>
        </w:tc>
        <w:tc>
          <w:tcPr>
            <w:tcW w:w="1200" w:type="dxa"/>
            <w:tcMar/>
            <w:vAlign w:val="top"/>
          </w:tcPr>
          <w:p w:rsidR="5A79CE1C" w:rsidP="5A79CE1C" w:rsidRDefault="5A79CE1C" w14:paraId="024864D3" w14:textId="56C51BA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192.168.12.3</w:t>
            </w:r>
          </w:p>
        </w:tc>
        <w:tc>
          <w:tcPr>
            <w:tcW w:w="1740" w:type="dxa"/>
            <w:tcMar/>
            <w:vAlign w:val="top"/>
          </w:tcPr>
          <w:p w:rsidR="5A79CE1C" w:rsidP="5A79CE1C" w:rsidRDefault="5A79CE1C" w14:paraId="4AC50CE3" w14:textId="175AE0E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2001:DB8:0:12::3/64</w:t>
            </w:r>
          </w:p>
        </w:tc>
        <w:tc>
          <w:tcPr>
            <w:tcW w:w="1350" w:type="dxa"/>
            <w:tcMar/>
            <w:vAlign w:val="top"/>
          </w:tcPr>
          <w:p w:rsidR="5A79CE1C" w:rsidP="5A79CE1C" w:rsidRDefault="5A79CE1C" w14:paraId="4C4AFA61" w14:textId="242CCEC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255.255.255.0</w:t>
            </w:r>
          </w:p>
          <w:p w:rsidR="5A79CE1C" w:rsidP="5A79CE1C" w:rsidRDefault="5A79CE1C" w14:paraId="05F600CF" w14:textId="5C22A66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960" w:type="dxa"/>
            <w:tcMar/>
            <w:vAlign w:val="top"/>
          </w:tcPr>
          <w:p w:rsidR="5A79CE1C" w:rsidP="5A79CE1C" w:rsidRDefault="5A79CE1C" w14:paraId="11D35E06" w14:textId="7D7BA90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/64</w:t>
            </w:r>
          </w:p>
          <w:p w:rsidR="5A79CE1C" w:rsidP="5A79CE1C" w:rsidRDefault="5A79CE1C" w14:paraId="5F3CE4D9" w14:textId="70BB53D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470" w:type="dxa"/>
            <w:tcMar/>
            <w:vAlign w:val="top"/>
          </w:tcPr>
          <w:p w:rsidR="5A79CE1C" w:rsidP="5A79CE1C" w:rsidRDefault="5A79CE1C" w14:paraId="1F5FD716" w14:textId="5A105C4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R2 G0/0/1</w:t>
            </w:r>
          </w:p>
        </w:tc>
        <w:tc>
          <w:tcPr>
            <w:tcW w:w="1125" w:type="dxa"/>
            <w:tcMar/>
            <w:vAlign w:val="top"/>
          </w:tcPr>
          <w:p w:rsidR="5A79CE1C" w:rsidP="5A79CE1C" w:rsidRDefault="5A79CE1C" w14:paraId="4717AB00" w14:textId="0200A1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OSPF 1</w:t>
            </w:r>
          </w:p>
          <w:p w:rsidR="5A79CE1C" w:rsidP="5A79CE1C" w:rsidRDefault="5A79CE1C" w14:paraId="46AEFEA9" w14:textId="4723C2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91" w:type="dxa"/>
            <w:tcMar/>
            <w:vAlign w:val="top"/>
          </w:tcPr>
          <w:p w:rsidR="5A79CE1C" w:rsidP="5A79CE1C" w:rsidRDefault="5A79CE1C" w14:paraId="023FBD46" w14:textId="725915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3.3.3.3</w:t>
            </w:r>
          </w:p>
        </w:tc>
      </w:tr>
      <w:tr w:rsidR="5A79CE1C" w:rsidTr="5A79CE1C" w14:paraId="1575FC7C">
        <w:tc>
          <w:tcPr>
            <w:tcW w:w="885" w:type="dxa"/>
            <w:tcMar/>
            <w:vAlign w:val="top"/>
          </w:tcPr>
          <w:p w:rsidR="5A79CE1C" w:rsidP="5A79CE1C" w:rsidRDefault="5A79CE1C" w14:paraId="473AE082" w14:textId="72029EF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Router 3</w:t>
            </w:r>
          </w:p>
        </w:tc>
        <w:tc>
          <w:tcPr>
            <w:tcW w:w="885" w:type="dxa"/>
            <w:tcMar/>
            <w:vAlign w:val="top"/>
          </w:tcPr>
          <w:p w:rsidR="5A79CE1C" w:rsidP="5A79CE1C" w:rsidRDefault="5A79CE1C" w14:paraId="4F706F45" w14:textId="595A6DB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G 0/0/0</w:t>
            </w:r>
          </w:p>
        </w:tc>
        <w:tc>
          <w:tcPr>
            <w:tcW w:w="1200" w:type="dxa"/>
            <w:tcMar/>
            <w:vAlign w:val="top"/>
          </w:tcPr>
          <w:p w:rsidR="5A79CE1C" w:rsidP="5A79CE1C" w:rsidRDefault="5A79CE1C" w14:paraId="25B3839A" w14:textId="030D43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192.168.23.3</w:t>
            </w:r>
          </w:p>
        </w:tc>
        <w:tc>
          <w:tcPr>
            <w:tcW w:w="1740" w:type="dxa"/>
            <w:tcMar/>
            <w:vAlign w:val="top"/>
          </w:tcPr>
          <w:p w:rsidR="5A79CE1C" w:rsidP="5A79CE1C" w:rsidRDefault="5A79CE1C" w14:paraId="6C5F76CB" w14:textId="10F51B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2001:DB8:0:23::3/64</w:t>
            </w:r>
          </w:p>
        </w:tc>
        <w:tc>
          <w:tcPr>
            <w:tcW w:w="1350" w:type="dxa"/>
            <w:tcMar/>
            <w:vAlign w:val="top"/>
          </w:tcPr>
          <w:p w:rsidR="5A79CE1C" w:rsidP="5A79CE1C" w:rsidRDefault="5A79CE1C" w14:paraId="30C13C22" w14:textId="2A5D153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255.255.255.0</w:t>
            </w:r>
          </w:p>
          <w:p w:rsidR="5A79CE1C" w:rsidP="5A79CE1C" w:rsidRDefault="5A79CE1C" w14:paraId="4492C224" w14:textId="1C893FB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960" w:type="dxa"/>
            <w:tcMar/>
            <w:vAlign w:val="top"/>
          </w:tcPr>
          <w:p w:rsidR="5A79CE1C" w:rsidP="5A79CE1C" w:rsidRDefault="5A79CE1C" w14:paraId="616859B5" w14:textId="153D554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/64</w:t>
            </w:r>
          </w:p>
          <w:p w:rsidR="5A79CE1C" w:rsidP="5A79CE1C" w:rsidRDefault="5A79CE1C" w14:paraId="363DD8E6" w14:textId="1724372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470" w:type="dxa"/>
            <w:tcMar/>
            <w:vAlign w:val="top"/>
          </w:tcPr>
          <w:p w:rsidR="5A79CE1C" w:rsidP="5A79CE1C" w:rsidRDefault="5A79CE1C" w14:paraId="2AAE6765" w14:textId="74A158A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R4 G0/0/0</w:t>
            </w:r>
          </w:p>
        </w:tc>
        <w:tc>
          <w:tcPr>
            <w:tcW w:w="1125" w:type="dxa"/>
            <w:tcMar/>
            <w:vAlign w:val="top"/>
          </w:tcPr>
          <w:p w:rsidR="5A79CE1C" w:rsidP="5A79CE1C" w:rsidRDefault="5A79CE1C" w14:paraId="1FBC14CE" w14:textId="2B0C1D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BGP 1</w:t>
            </w:r>
          </w:p>
          <w:p w:rsidR="5A79CE1C" w:rsidP="5A79CE1C" w:rsidRDefault="5A79CE1C" w14:paraId="33C5B9EF" w14:textId="02BF11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91" w:type="dxa"/>
            <w:tcMar/>
            <w:vAlign w:val="top"/>
          </w:tcPr>
          <w:p w:rsidR="5A79CE1C" w:rsidP="5A79CE1C" w:rsidRDefault="5A79CE1C" w14:paraId="47683D26" w14:textId="3C7DBA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3.3.3.3</w:t>
            </w:r>
          </w:p>
        </w:tc>
      </w:tr>
      <w:tr w:rsidR="5A79CE1C" w:rsidTr="5A79CE1C" w14:paraId="49FA2E63">
        <w:tc>
          <w:tcPr>
            <w:tcW w:w="885" w:type="dxa"/>
            <w:tcMar/>
            <w:vAlign w:val="top"/>
          </w:tcPr>
          <w:p w:rsidR="5A79CE1C" w:rsidP="5A79CE1C" w:rsidRDefault="5A79CE1C" w14:paraId="3D830F76" w14:textId="44E5BBA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885" w:type="dxa"/>
            <w:tcMar/>
            <w:vAlign w:val="top"/>
          </w:tcPr>
          <w:p w:rsidR="5A79CE1C" w:rsidP="5A79CE1C" w:rsidRDefault="5A79CE1C" w14:paraId="0F5EDF75" w14:textId="3971574C">
            <w:pPr>
              <w:spacing w:line="259" w:lineRule="auto"/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  <w:tc>
          <w:tcPr>
            <w:tcW w:w="1200" w:type="dxa"/>
            <w:tcMar/>
            <w:vAlign w:val="top"/>
          </w:tcPr>
          <w:p w:rsidR="5A79CE1C" w:rsidP="5A79CE1C" w:rsidRDefault="5A79CE1C" w14:paraId="5C02B0B6" w14:textId="011C6C8D">
            <w:pPr>
              <w:spacing w:line="259" w:lineRule="auto"/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  <w:tc>
          <w:tcPr>
            <w:tcW w:w="1740" w:type="dxa"/>
            <w:tcMar/>
            <w:vAlign w:val="top"/>
          </w:tcPr>
          <w:p w:rsidR="5A79CE1C" w:rsidP="5A79CE1C" w:rsidRDefault="5A79CE1C" w14:paraId="5EE29D30" w14:textId="1FA69621">
            <w:pPr>
              <w:spacing w:line="259" w:lineRule="auto"/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  <w:tc>
          <w:tcPr>
            <w:tcW w:w="1350" w:type="dxa"/>
            <w:tcMar/>
            <w:vAlign w:val="top"/>
          </w:tcPr>
          <w:p w:rsidR="5A79CE1C" w:rsidP="5A79CE1C" w:rsidRDefault="5A79CE1C" w14:paraId="48AE8B1D" w14:textId="26367E35">
            <w:pPr>
              <w:spacing w:line="259" w:lineRule="auto"/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  <w:tc>
          <w:tcPr>
            <w:tcW w:w="960" w:type="dxa"/>
            <w:tcMar/>
            <w:vAlign w:val="top"/>
          </w:tcPr>
          <w:p w:rsidR="5A79CE1C" w:rsidP="5A79CE1C" w:rsidRDefault="5A79CE1C" w14:paraId="18F2A53A" w14:textId="28248E00">
            <w:pPr>
              <w:spacing w:line="259" w:lineRule="auto"/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  <w:tc>
          <w:tcPr>
            <w:tcW w:w="1470" w:type="dxa"/>
            <w:tcMar/>
            <w:vAlign w:val="top"/>
          </w:tcPr>
          <w:p w:rsidR="5A79CE1C" w:rsidP="5A79CE1C" w:rsidRDefault="5A79CE1C" w14:paraId="775BD9C8" w14:textId="1A8FA36E">
            <w:pPr>
              <w:spacing w:line="259" w:lineRule="auto"/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  <w:tc>
          <w:tcPr>
            <w:tcW w:w="1125" w:type="dxa"/>
            <w:tcMar/>
            <w:vAlign w:val="top"/>
          </w:tcPr>
          <w:p w:rsidR="5A79CE1C" w:rsidP="5A79CE1C" w:rsidRDefault="5A79CE1C" w14:paraId="0D0555E4" w14:textId="74D4A37C">
            <w:pPr>
              <w:spacing w:line="259" w:lineRule="auto"/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  <w:tc>
          <w:tcPr>
            <w:tcW w:w="1291" w:type="dxa"/>
            <w:tcMar/>
            <w:vAlign w:val="top"/>
          </w:tcPr>
          <w:p w:rsidR="5A79CE1C" w:rsidP="5A79CE1C" w:rsidRDefault="5A79CE1C" w14:paraId="1A7AB69F" w14:textId="58DAD7B9">
            <w:pPr>
              <w:spacing w:line="259" w:lineRule="auto"/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</w:tr>
      <w:tr w:rsidR="5A79CE1C" w:rsidTr="5A79CE1C" w14:paraId="748C84D2">
        <w:tc>
          <w:tcPr>
            <w:tcW w:w="885" w:type="dxa"/>
            <w:tcMar/>
            <w:vAlign w:val="top"/>
          </w:tcPr>
          <w:p w:rsidR="5A79CE1C" w:rsidP="5A79CE1C" w:rsidRDefault="5A79CE1C" w14:paraId="1FD34B67" w14:textId="5568B09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Router 4</w:t>
            </w:r>
          </w:p>
        </w:tc>
        <w:tc>
          <w:tcPr>
            <w:tcW w:w="885" w:type="dxa"/>
            <w:tcMar/>
            <w:vAlign w:val="top"/>
          </w:tcPr>
          <w:p w:rsidR="5A79CE1C" w:rsidP="5A79CE1C" w:rsidRDefault="5A79CE1C" w14:paraId="671B7D92" w14:textId="430B0DA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G 0/0/0</w:t>
            </w:r>
          </w:p>
        </w:tc>
        <w:tc>
          <w:tcPr>
            <w:tcW w:w="1200" w:type="dxa"/>
            <w:tcMar/>
            <w:vAlign w:val="top"/>
          </w:tcPr>
          <w:p w:rsidR="5A79CE1C" w:rsidP="5A79CE1C" w:rsidRDefault="5A79CE1C" w14:paraId="5A284339" w14:textId="6B594E1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192.168.23.4</w:t>
            </w:r>
          </w:p>
        </w:tc>
        <w:tc>
          <w:tcPr>
            <w:tcW w:w="1740" w:type="dxa"/>
            <w:tcMar/>
            <w:vAlign w:val="top"/>
          </w:tcPr>
          <w:p w:rsidR="5A79CE1C" w:rsidP="5A79CE1C" w:rsidRDefault="5A79CE1C" w14:paraId="556033F8" w14:textId="7755E96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2001:DB8:0:23::4/64</w:t>
            </w:r>
          </w:p>
        </w:tc>
        <w:tc>
          <w:tcPr>
            <w:tcW w:w="1350" w:type="dxa"/>
            <w:tcMar/>
            <w:vAlign w:val="top"/>
          </w:tcPr>
          <w:p w:rsidR="5A79CE1C" w:rsidP="5A79CE1C" w:rsidRDefault="5A79CE1C" w14:paraId="462945B0" w14:textId="6426389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255.255.255.0</w:t>
            </w:r>
          </w:p>
          <w:p w:rsidR="5A79CE1C" w:rsidP="5A79CE1C" w:rsidRDefault="5A79CE1C" w14:paraId="32F5996F" w14:textId="6051056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960" w:type="dxa"/>
            <w:tcMar/>
            <w:vAlign w:val="top"/>
          </w:tcPr>
          <w:p w:rsidR="5A79CE1C" w:rsidP="5A79CE1C" w:rsidRDefault="5A79CE1C" w14:paraId="6AA06F6E" w14:textId="392E80E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/64</w:t>
            </w:r>
          </w:p>
          <w:p w:rsidR="5A79CE1C" w:rsidP="5A79CE1C" w:rsidRDefault="5A79CE1C" w14:paraId="463FF1CA" w14:textId="568279B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470" w:type="dxa"/>
            <w:tcMar/>
            <w:vAlign w:val="top"/>
          </w:tcPr>
          <w:p w:rsidR="5A79CE1C" w:rsidP="5A79CE1C" w:rsidRDefault="5A79CE1C" w14:paraId="61EB0178" w14:textId="25821FD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R3 G0/0/0</w:t>
            </w:r>
          </w:p>
        </w:tc>
        <w:tc>
          <w:tcPr>
            <w:tcW w:w="1125" w:type="dxa"/>
            <w:tcMar/>
            <w:vAlign w:val="top"/>
          </w:tcPr>
          <w:p w:rsidR="5A79CE1C" w:rsidP="5A79CE1C" w:rsidRDefault="5A79CE1C" w14:paraId="28B9F811" w14:textId="53C802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BGP  2</w:t>
            </w:r>
          </w:p>
        </w:tc>
        <w:tc>
          <w:tcPr>
            <w:tcW w:w="1291" w:type="dxa"/>
            <w:tcMar/>
            <w:vAlign w:val="top"/>
          </w:tcPr>
          <w:p w:rsidR="5A79CE1C" w:rsidP="5A79CE1C" w:rsidRDefault="5A79CE1C" w14:paraId="344A3EDF" w14:textId="3785B8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4.4.4.4 </w:t>
            </w:r>
          </w:p>
        </w:tc>
      </w:tr>
      <w:tr w:rsidR="5A79CE1C" w:rsidTr="5A79CE1C" w14:paraId="157B36C9">
        <w:tc>
          <w:tcPr>
            <w:tcW w:w="885" w:type="dxa"/>
            <w:tcMar/>
            <w:vAlign w:val="top"/>
          </w:tcPr>
          <w:p w:rsidR="5A79CE1C" w:rsidP="5A79CE1C" w:rsidRDefault="5A79CE1C" w14:paraId="1D35C99D" w14:textId="762542F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Router 4</w:t>
            </w:r>
          </w:p>
        </w:tc>
        <w:tc>
          <w:tcPr>
            <w:tcW w:w="885" w:type="dxa"/>
            <w:tcMar/>
            <w:vAlign w:val="top"/>
          </w:tcPr>
          <w:p w:rsidR="5A79CE1C" w:rsidP="5A79CE1C" w:rsidRDefault="5A79CE1C" w14:paraId="7746F04A" w14:textId="4918867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G 0/0/1</w:t>
            </w:r>
          </w:p>
        </w:tc>
        <w:tc>
          <w:tcPr>
            <w:tcW w:w="1200" w:type="dxa"/>
            <w:tcMar/>
            <w:vAlign w:val="top"/>
          </w:tcPr>
          <w:p w:rsidR="5A79CE1C" w:rsidP="5A79CE1C" w:rsidRDefault="5A79CE1C" w14:paraId="53FB139A" w14:textId="6E800D6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192.168.34.4</w:t>
            </w:r>
          </w:p>
        </w:tc>
        <w:tc>
          <w:tcPr>
            <w:tcW w:w="1740" w:type="dxa"/>
            <w:tcMar/>
            <w:vAlign w:val="top"/>
          </w:tcPr>
          <w:p w:rsidR="5A79CE1C" w:rsidP="5A79CE1C" w:rsidRDefault="5A79CE1C" w14:paraId="4DBD3777" w14:textId="19F2005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2001:DB8:0:34::4/64</w:t>
            </w:r>
          </w:p>
        </w:tc>
        <w:tc>
          <w:tcPr>
            <w:tcW w:w="1350" w:type="dxa"/>
            <w:tcMar/>
            <w:vAlign w:val="top"/>
          </w:tcPr>
          <w:p w:rsidR="5A79CE1C" w:rsidP="5A79CE1C" w:rsidRDefault="5A79CE1C" w14:paraId="4EA3E978" w14:textId="5A7CC5F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255.255.255.0</w:t>
            </w:r>
          </w:p>
          <w:p w:rsidR="5A79CE1C" w:rsidP="5A79CE1C" w:rsidRDefault="5A79CE1C" w14:paraId="4D1FB8DF" w14:textId="32F95F7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960" w:type="dxa"/>
            <w:tcMar/>
            <w:vAlign w:val="top"/>
          </w:tcPr>
          <w:p w:rsidR="5A79CE1C" w:rsidP="5A79CE1C" w:rsidRDefault="5A79CE1C" w14:paraId="66076D23" w14:textId="4C06345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/64</w:t>
            </w:r>
          </w:p>
          <w:p w:rsidR="5A79CE1C" w:rsidP="5A79CE1C" w:rsidRDefault="5A79CE1C" w14:paraId="6BAA79E6" w14:textId="26E1D6D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470" w:type="dxa"/>
            <w:tcMar/>
            <w:vAlign w:val="top"/>
          </w:tcPr>
          <w:p w:rsidR="5A79CE1C" w:rsidP="5A79CE1C" w:rsidRDefault="5A79CE1C" w14:paraId="7186BBE9" w14:textId="58BCDBC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R5 G0/0/1</w:t>
            </w:r>
          </w:p>
        </w:tc>
        <w:tc>
          <w:tcPr>
            <w:tcW w:w="1125" w:type="dxa"/>
            <w:tcMar/>
            <w:vAlign w:val="top"/>
          </w:tcPr>
          <w:p w:rsidR="5A79CE1C" w:rsidP="5A79CE1C" w:rsidRDefault="5A79CE1C" w14:paraId="45D47F87" w14:textId="4A8B819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EIGRP 1</w:t>
            </w:r>
          </w:p>
        </w:tc>
        <w:tc>
          <w:tcPr>
            <w:tcW w:w="1291" w:type="dxa"/>
            <w:tcMar/>
            <w:vAlign w:val="top"/>
          </w:tcPr>
          <w:p w:rsidR="5A79CE1C" w:rsidP="5A79CE1C" w:rsidRDefault="5A79CE1C" w14:paraId="29444177" w14:textId="7584C7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4.4.4.4</w:t>
            </w:r>
          </w:p>
        </w:tc>
      </w:tr>
      <w:tr w:rsidR="5A79CE1C" w:rsidTr="5A79CE1C" w14:paraId="604F88E7">
        <w:tc>
          <w:tcPr>
            <w:tcW w:w="885" w:type="dxa"/>
            <w:tcMar/>
            <w:vAlign w:val="top"/>
          </w:tcPr>
          <w:p w:rsidR="5A79CE1C" w:rsidP="5A79CE1C" w:rsidRDefault="5A79CE1C" w14:paraId="7FEA6310" w14:textId="703AA38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Router 5</w:t>
            </w:r>
          </w:p>
          <w:p w:rsidR="5A79CE1C" w:rsidP="5A79CE1C" w:rsidRDefault="5A79CE1C" w14:paraId="16A95626" w14:textId="4098D98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885" w:type="dxa"/>
            <w:tcMar/>
            <w:vAlign w:val="top"/>
          </w:tcPr>
          <w:p w:rsidR="5A79CE1C" w:rsidP="5A79CE1C" w:rsidRDefault="5A79CE1C" w14:paraId="41064FE5" w14:textId="4FF860F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G 0/0/1</w:t>
            </w:r>
          </w:p>
        </w:tc>
        <w:tc>
          <w:tcPr>
            <w:tcW w:w="1200" w:type="dxa"/>
            <w:tcMar/>
            <w:vAlign w:val="top"/>
          </w:tcPr>
          <w:p w:rsidR="5A79CE1C" w:rsidP="5A79CE1C" w:rsidRDefault="5A79CE1C" w14:paraId="4F634963" w14:textId="7D1E063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192.168.34.5</w:t>
            </w:r>
          </w:p>
        </w:tc>
        <w:tc>
          <w:tcPr>
            <w:tcW w:w="1740" w:type="dxa"/>
            <w:tcMar/>
            <w:vAlign w:val="top"/>
          </w:tcPr>
          <w:p w:rsidR="5A79CE1C" w:rsidP="5A79CE1C" w:rsidRDefault="5A79CE1C" w14:paraId="28104341" w14:textId="45EA1F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2001:DB8:0:34::5/64</w:t>
            </w:r>
          </w:p>
        </w:tc>
        <w:tc>
          <w:tcPr>
            <w:tcW w:w="1350" w:type="dxa"/>
            <w:tcMar/>
            <w:vAlign w:val="top"/>
          </w:tcPr>
          <w:p w:rsidR="5A79CE1C" w:rsidP="5A79CE1C" w:rsidRDefault="5A79CE1C" w14:paraId="7D19738C" w14:textId="29F6E82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255.255.255.0</w:t>
            </w:r>
          </w:p>
        </w:tc>
        <w:tc>
          <w:tcPr>
            <w:tcW w:w="960" w:type="dxa"/>
            <w:tcMar/>
            <w:vAlign w:val="top"/>
          </w:tcPr>
          <w:p w:rsidR="5A79CE1C" w:rsidP="5A79CE1C" w:rsidRDefault="5A79CE1C" w14:paraId="1B9AD0A9" w14:textId="2617DE4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/64</w:t>
            </w:r>
          </w:p>
          <w:p w:rsidR="5A79CE1C" w:rsidP="5A79CE1C" w:rsidRDefault="5A79CE1C" w14:paraId="58CCFB38" w14:textId="6C221E1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470" w:type="dxa"/>
            <w:tcMar/>
            <w:vAlign w:val="top"/>
          </w:tcPr>
          <w:p w:rsidR="5A79CE1C" w:rsidP="5A79CE1C" w:rsidRDefault="5A79CE1C" w14:paraId="3EE6B04C" w14:textId="64AEAC3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R4 G0/0/1</w:t>
            </w:r>
          </w:p>
        </w:tc>
        <w:tc>
          <w:tcPr>
            <w:tcW w:w="1125" w:type="dxa"/>
            <w:tcMar/>
            <w:vAlign w:val="top"/>
          </w:tcPr>
          <w:p w:rsidR="5A79CE1C" w:rsidP="5A79CE1C" w:rsidRDefault="5A79CE1C" w14:paraId="1E3A3846" w14:textId="3EC8369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EIGRP 1</w:t>
            </w:r>
          </w:p>
        </w:tc>
        <w:tc>
          <w:tcPr>
            <w:tcW w:w="1291" w:type="dxa"/>
            <w:tcMar/>
            <w:vAlign w:val="top"/>
          </w:tcPr>
          <w:p w:rsidR="5A79CE1C" w:rsidP="5A79CE1C" w:rsidRDefault="5A79CE1C" w14:paraId="345FCC22" w14:textId="0F0A7D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5.5.5.5</w:t>
            </w:r>
          </w:p>
        </w:tc>
      </w:tr>
      <w:tr w:rsidR="5A79CE1C" w:rsidTr="5A79CE1C" w14:paraId="6F3916A3">
        <w:tc>
          <w:tcPr>
            <w:tcW w:w="885" w:type="dxa"/>
            <w:tcMar/>
            <w:vAlign w:val="top"/>
          </w:tcPr>
          <w:p w:rsidR="5A79CE1C" w:rsidP="5A79CE1C" w:rsidRDefault="5A79CE1C" w14:paraId="76EB5497" w14:textId="5648076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Router 5</w:t>
            </w:r>
          </w:p>
          <w:p w:rsidR="5A79CE1C" w:rsidP="5A79CE1C" w:rsidRDefault="5A79CE1C" w14:paraId="461E33B9" w14:textId="7602CFD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885" w:type="dxa"/>
            <w:tcMar/>
            <w:vAlign w:val="top"/>
          </w:tcPr>
          <w:p w:rsidR="5A79CE1C" w:rsidP="5A79CE1C" w:rsidRDefault="5A79CE1C" w14:paraId="1A4EEBA1" w14:textId="2EEB382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G 0/0/0</w:t>
            </w:r>
          </w:p>
        </w:tc>
        <w:tc>
          <w:tcPr>
            <w:tcW w:w="1200" w:type="dxa"/>
            <w:tcMar/>
            <w:vAlign w:val="top"/>
          </w:tcPr>
          <w:p w:rsidR="5A79CE1C" w:rsidP="5A79CE1C" w:rsidRDefault="5A79CE1C" w14:paraId="75B7CC55" w14:textId="4D4B618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192.168.45.5 </w:t>
            </w:r>
          </w:p>
        </w:tc>
        <w:tc>
          <w:tcPr>
            <w:tcW w:w="1740" w:type="dxa"/>
            <w:tcMar/>
            <w:vAlign w:val="top"/>
          </w:tcPr>
          <w:p w:rsidR="5A79CE1C" w:rsidP="5A79CE1C" w:rsidRDefault="5A79CE1C" w14:paraId="7BA09768" w14:textId="2E3A20F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2001:DB8:0:45::5/64</w:t>
            </w:r>
          </w:p>
        </w:tc>
        <w:tc>
          <w:tcPr>
            <w:tcW w:w="1350" w:type="dxa"/>
            <w:tcMar/>
            <w:vAlign w:val="top"/>
          </w:tcPr>
          <w:p w:rsidR="5A79CE1C" w:rsidP="5A79CE1C" w:rsidRDefault="5A79CE1C" w14:paraId="66F70ABF" w14:textId="303A58F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255.255.255.0</w:t>
            </w:r>
          </w:p>
        </w:tc>
        <w:tc>
          <w:tcPr>
            <w:tcW w:w="960" w:type="dxa"/>
            <w:tcMar/>
            <w:vAlign w:val="top"/>
          </w:tcPr>
          <w:p w:rsidR="5A79CE1C" w:rsidP="5A79CE1C" w:rsidRDefault="5A79CE1C" w14:paraId="233435DB" w14:textId="7C5C897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/64</w:t>
            </w:r>
          </w:p>
        </w:tc>
        <w:tc>
          <w:tcPr>
            <w:tcW w:w="1470" w:type="dxa"/>
            <w:tcMar/>
            <w:vAlign w:val="top"/>
          </w:tcPr>
          <w:p w:rsidR="5A79CE1C" w:rsidP="5A79CE1C" w:rsidRDefault="5A79CE1C" w14:paraId="5EB55875" w14:textId="5F50B8C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R6 G0/0/0</w:t>
            </w:r>
          </w:p>
        </w:tc>
        <w:tc>
          <w:tcPr>
            <w:tcW w:w="1125" w:type="dxa"/>
            <w:tcMar/>
            <w:vAlign w:val="top"/>
          </w:tcPr>
          <w:p w:rsidR="5A79CE1C" w:rsidP="5A79CE1C" w:rsidRDefault="5A79CE1C" w14:paraId="0CD6BA2A" w14:textId="7B54A7E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EIGRP 1</w:t>
            </w:r>
          </w:p>
          <w:p w:rsidR="5A79CE1C" w:rsidP="5A79CE1C" w:rsidRDefault="5A79CE1C" w14:paraId="0730A049" w14:textId="468B90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91" w:type="dxa"/>
            <w:tcMar/>
            <w:vAlign w:val="top"/>
          </w:tcPr>
          <w:p w:rsidR="5A79CE1C" w:rsidP="5A79CE1C" w:rsidRDefault="5A79CE1C" w14:paraId="5F3C2806" w14:textId="25D345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5.5.5.5</w:t>
            </w:r>
          </w:p>
        </w:tc>
      </w:tr>
      <w:tr w:rsidR="5A79CE1C" w:rsidTr="5A79CE1C" w14:paraId="439D9546">
        <w:tc>
          <w:tcPr>
            <w:tcW w:w="885" w:type="dxa"/>
            <w:tcMar/>
            <w:vAlign w:val="top"/>
          </w:tcPr>
          <w:p w:rsidR="5A79CE1C" w:rsidP="5A79CE1C" w:rsidRDefault="5A79CE1C" w14:paraId="0437FBA5" w14:textId="1B3D932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Router 6</w:t>
            </w:r>
          </w:p>
        </w:tc>
        <w:tc>
          <w:tcPr>
            <w:tcW w:w="885" w:type="dxa"/>
            <w:tcMar/>
            <w:vAlign w:val="top"/>
          </w:tcPr>
          <w:p w:rsidR="5A79CE1C" w:rsidP="5A79CE1C" w:rsidRDefault="5A79CE1C" w14:paraId="66E3DF96" w14:textId="01E7882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G 0/0/0</w:t>
            </w:r>
          </w:p>
        </w:tc>
        <w:tc>
          <w:tcPr>
            <w:tcW w:w="1200" w:type="dxa"/>
            <w:tcMar/>
            <w:vAlign w:val="top"/>
          </w:tcPr>
          <w:p w:rsidR="5A79CE1C" w:rsidP="5A79CE1C" w:rsidRDefault="5A79CE1C" w14:paraId="35E4D1FC" w14:textId="3DFB794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192.168.45.6</w:t>
            </w:r>
          </w:p>
        </w:tc>
        <w:tc>
          <w:tcPr>
            <w:tcW w:w="1740" w:type="dxa"/>
            <w:tcMar/>
            <w:vAlign w:val="top"/>
          </w:tcPr>
          <w:p w:rsidR="5A79CE1C" w:rsidP="5A79CE1C" w:rsidRDefault="5A79CE1C" w14:paraId="05875E38" w14:textId="436C5F1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001:DB8:0:45::6/64</w:t>
            </w:r>
          </w:p>
        </w:tc>
        <w:tc>
          <w:tcPr>
            <w:tcW w:w="1350" w:type="dxa"/>
            <w:tcMar/>
            <w:vAlign w:val="top"/>
          </w:tcPr>
          <w:p w:rsidR="5A79CE1C" w:rsidP="5A79CE1C" w:rsidRDefault="5A79CE1C" w14:paraId="295BAC48" w14:textId="79A6305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2255.255.255.0</w:t>
            </w:r>
          </w:p>
        </w:tc>
        <w:tc>
          <w:tcPr>
            <w:tcW w:w="960" w:type="dxa"/>
            <w:tcMar/>
            <w:vAlign w:val="top"/>
          </w:tcPr>
          <w:p w:rsidR="5A79CE1C" w:rsidP="5A79CE1C" w:rsidRDefault="5A79CE1C" w14:paraId="4389E3E1" w14:textId="7C01D04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/64</w:t>
            </w:r>
          </w:p>
          <w:p w:rsidR="5A79CE1C" w:rsidP="5A79CE1C" w:rsidRDefault="5A79CE1C" w14:paraId="31106B17" w14:textId="3C3C768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470" w:type="dxa"/>
            <w:tcMar/>
            <w:vAlign w:val="top"/>
          </w:tcPr>
          <w:p w:rsidR="5A79CE1C" w:rsidP="5A79CE1C" w:rsidRDefault="5A79CE1C" w14:paraId="4D1E407B" w14:textId="56A2FD2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R5 G0/0/0</w:t>
            </w:r>
          </w:p>
        </w:tc>
        <w:tc>
          <w:tcPr>
            <w:tcW w:w="1125" w:type="dxa"/>
            <w:tcMar/>
            <w:vAlign w:val="top"/>
          </w:tcPr>
          <w:p w:rsidR="5A79CE1C" w:rsidP="5A79CE1C" w:rsidRDefault="5A79CE1C" w14:paraId="3556C0DE" w14:textId="5898821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EIGRP 1</w:t>
            </w:r>
          </w:p>
          <w:p w:rsidR="5A79CE1C" w:rsidP="5A79CE1C" w:rsidRDefault="5A79CE1C" w14:paraId="1D52ED10" w14:textId="6AB347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91" w:type="dxa"/>
            <w:tcMar/>
            <w:vAlign w:val="top"/>
          </w:tcPr>
          <w:p w:rsidR="5A79CE1C" w:rsidP="5A79CE1C" w:rsidRDefault="5A79CE1C" w14:paraId="15CC3731" w14:textId="125932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A79CE1C" w:rsidR="5A79C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6.6.6.6</w:t>
            </w:r>
            <w:r w:rsidRPr="5A79CE1C" w:rsidR="5A79CE1C">
              <w:rPr>
                <w:rFonts w:ascii="Georgia" w:hAnsi="Georgia" w:eastAsia="Georgia" w:cs="Georgia"/>
                <w:color w:val="000000" w:themeColor="text1" w:themeTint="FF" w:themeShade="FF"/>
                <w:sz w:val="36"/>
                <w:szCs w:val="36"/>
              </w:rPr>
              <w:t xml:space="preserve"> </w:t>
            </w:r>
          </w:p>
        </w:tc>
      </w:tr>
    </w:tbl>
    <w:p w:rsidR="0F92F25E" w:rsidP="5A79CE1C" w:rsidRDefault="0F92F25E" w14:paraId="1AF813F7" w14:textId="0F594BE3">
      <w:pPr>
        <w:pStyle w:val="Normal"/>
        <w:spacing w:after="160"/>
        <w:jc w:val="center"/>
        <w:rPr>
          <w:rFonts w:ascii="Georgia" w:hAnsi="Georgia" w:eastAsia="Georgia" w:cs="Georgia"/>
          <w:color w:val="000000" w:themeColor="text1" w:themeTint="FF" w:themeShade="FF"/>
          <w:sz w:val="36"/>
          <w:szCs w:val="36"/>
        </w:rPr>
      </w:pPr>
    </w:p>
    <w:p w:rsidR="0F92F25E" w:rsidP="5A79CE1C" w:rsidRDefault="0F92F25E" w14:paraId="1848D0EA" w14:textId="576D107B">
      <w:pPr>
        <w:pStyle w:val="Normal"/>
        <w:spacing w:after="160"/>
        <w:jc w:val="center"/>
        <w:rPr>
          <w:rFonts w:ascii="Georgia" w:hAnsi="Georgia" w:eastAsia="Georgia" w:cs="Georgia"/>
          <w:color w:val="000000" w:themeColor="text1" w:themeTint="FF" w:themeShade="FF"/>
          <w:sz w:val="36"/>
          <w:szCs w:val="36"/>
        </w:rPr>
      </w:pPr>
      <w:r w:rsidRPr="5A79CE1C" w:rsidR="78D44DB5">
        <w:rPr>
          <w:rFonts w:ascii="Georgia" w:hAnsi="Georgia" w:eastAsia="Georgia" w:cs="Georgia"/>
          <w:color w:val="000000" w:themeColor="text1" w:themeTint="FF" w:themeShade="FF"/>
          <w:sz w:val="36"/>
          <w:szCs w:val="36"/>
        </w:rPr>
        <w:t>Configurations</w:t>
      </w:r>
    </w:p>
    <w:p w:rsidRPr="008E0D34" w:rsidR="09E7B12A" w:rsidP="008552CB" w:rsidRDefault="257AEFD4" w14:paraId="6C6847F0" w14:textId="490771D9">
      <w:pPr>
        <w:spacing w:after="160"/>
        <w:rPr>
          <w:rFonts w:ascii="Courier New" w:hAnsi="Courier New" w:eastAsia="Courier New" w:cs="Courier New"/>
          <w:color w:val="000000" w:themeColor="text1"/>
          <w:sz w:val="18"/>
          <w:szCs w:val="18"/>
        </w:rPr>
      </w:pPr>
      <w:r w:rsidRPr="5A79CE1C" w:rsidR="0869CF91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18"/>
          <w:szCs w:val="18"/>
          <w:u w:val="single"/>
        </w:rPr>
        <w:t>Router 1:</w:t>
      </w:r>
    </w:p>
    <w:p w:rsidR="257AEFD4" w:rsidP="5A79CE1C" w:rsidRDefault="257AEFD4" w14:paraId="0844E53F" w14:textId="24F71BF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57AEFD4" w:rsidP="5A79CE1C" w:rsidRDefault="257AEFD4" w14:paraId="2735F402" w14:textId="15C2DD6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R1#Show run</w:t>
      </w:r>
    </w:p>
    <w:p w:rsidR="257AEFD4" w:rsidP="5A79CE1C" w:rsidRDefault="257AEFD4" w14:paraId="038D8401" w14:textId="3F270D7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Building configuration...</w:t>
      </w:r>
    </w:p>
    <w:p w:rsidR="257AEFD4" w:rsidP="5A79CE1C" w:rsidRDefault="257AEFD4" w14:paraId="5497060A" w14:textId="0185E97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Current configuration : 1594 bytes</w:t>
      </w:r>
    </w:p>
    <w:p w:rsidR="257AEFD4" w:rsidP="5A79CE1C" w:rsidRDefault="257AEFD4" w14:paraId="07969318" w14:textId="39DCF02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Last configuration change at 18:09:15 UTC Wed Jan 12 2022</w:t>
      </w:r>
    </w:p>
    <w:p w:rsidR="257AEFD4" w:rsidP="5A79CE1C" w:rsidRDefault="257AEFD4" w14:paraId="75C80F64" w14:textId="47CB7FB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version 15.5</w:t>
      </w:r>
    </w:p>
    <w:p w:rsidR="257AEFD4" w:rsidP="5A79CE1C" w:rsidRDefault="257AEFD4" w14:paraId="7F8A5504" w14:textId="42D3AB2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service timestamps debug datetime msec</w:t>
      </w:r>
    </w:p>
    <w:p w:rsidR="257AEFD4" w:rsidP="5A79CE1C" w:rsidRDefault="257AEFD4" w14:paraId="221377AE" w14:textId="2F2DF8C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service timestamps log datetime msec</w:t>
      </w:r>
    </w:p>
    <w:p w:rsidR="257AEFD4" w:rsidP="5A79CE1C" w:rsidRDefault="257AEFD4" w14:paraId="4726E9CA" w14:textId="670AD5A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platform punt-keepalive disable-kernel-core</w:t>
      </w:r>
    </w:p>
    <w:p w:rsidR="257AEFD4" w:rsidP="5A79CE1C" w:rsidRDefault="257AEFD4" w14:paraId="7BE72D41" w14:textId="10D3118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hostname R1</w:t>
      </w:r>
    </w:p>
    <w:p w:rsidR="257AEFD4" w:rsidP="5A79CE1C" w:rsidRDefault="257AEFD4" w14:paraId="1DC71168" w14:textId="5C38B99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boot-start-marker</w:t>
      </w:r>
    </w:p>
    <w:p w:rsidR="257AEFD4" w:rsidP="5A79CE1C" w:rsidRDefault="257AEFD4" w14:paraId="380BBC09" w14:textId="27B0670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boot-end-marker</w:t>
      </w:r>
    </w:p>
    <w:p w:rsidR="257AEFD4" w:rsidP="5A79CE1C" w:rsidRDefault="257AEFD4" w14:paraId="5C066D7E" w14:textId="70FF339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vrf definition Mgmt-intf</w:t>
      </w:r>
    </w:p>
    <w:p w:rsidR="257AEFD4" w:rsidP="5A79CE1C" w:rsidRDefault="257AEFD4" w14:paraId="5C997257" w14:textId="482E526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address-family ipv4</w:t>
      </w:r>
    </w:p>
    <w:p w:rsidR="257AEFD4" w:rsidP="5A79CE1C" w:rsidRDefault="257AEFD4" w14:paraId="729B0126" w14:textId="520A05C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exit-address-family</w:t>
      </w:r>
    </w:p>
    <w:p w:rsidR="257AEFD4" w:rsidP="5A79CE1C" w:rsidRDefault="257AEFD4" w14:paraId="5CE6DB2B" w14:textId="4EDE63D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address-family ipv6</w:t>
      </w:r>
    </w:p>
    <w:p w:rsidR="257AEFD4" w:rsidP="5A79CE1C" w:rsidRDefault="257AEFD4" w14:paraId="065C0D5F" w14:textId="3D36552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exit-address-family</w:t>
      </w:r>
    </w:p>
    <w:p w:rsidR="257AEFD4" w:rsidP="5A79CE1C" w:rsidRDefault="257AEFD4" w14:paraId="796794A7" w14:textId="1CA7628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aaa new-model</w:t>
      </w:r>
    </w:p>
    <w:p w:rsidR="257AEFD4" w:rsidP="5A79CE1C" w:rsidRDefault="257AEFD4" w14:paraId="38A04CA9" w14:textId="242AFC8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unicast-routing</w:t>
      </w:r>
    </w:p>
    <w:p w:rsidR="257AEFD4" w:rsidP="5A79CE1C" w:rsidRDefault="257AEFD4" w14:paraId="3A2C1A04" w14:textId="557CFEB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subscriber templating</w:t>
      </w:r>
    </w:p>
    <w:p w:rsidR="257AEFD4" w:rsidP="5A79CE1C" w:rsidRDefault="257AEFD4" w14:paraId="6B21FF22" w14:textId="056ADE9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multilink bundle-name authenticated</w:t>
      </w:r>
    </w:p>
    <w:p w:rsidR="257AEFD4" w:rsidP="5A79CE1C" w:rsidRDefault="257AEFD4" w14:paraId="5802EB08" w14:textId="6FE8EF2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license udi pid ISR4321/K9 sn FDO21482HZX</w:t>
      </w:r>
    </w:p>
    <w:p w:rsidR="257AEFD4" w:rsidP="5A79CE1C" w:rsidRDefault="257AEFD4" w14:paraId="24B82491" w14:textId="3F56E11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spanning-tree extend system-id</w:t>
      </w:r>
    </w:p>
    <w:p w:rsidR="257AEFD4" w:rsidP="5A79CE1C" w:rsidRDefault="257AEFD4" w14:paraId="6DCCFA6B" w14:textId="7866FC5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redundancy</w:t>
      </w:r>
    </w:p>
    <w:p w:rsidR="257AEFD4" w:rsidP="5A79CE1C" w:rsidRDefault="257AEFD4" w14:paraId="62368E60" w14:textId="7C4DD4C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mode none</w:t>
      </w:r>
    </w:p>
    <w:p w:rsidR="257AEFD4" w:rsidP="5A79CE1C" w:rsidRDefault="257AEFD4" w14:paraId="476C8EB5" w14:textId="11B9428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vlan internal allocation policy ascending</w:t>
      </w:r>
    </w:p>
    <w:p w:rsidR="257AEFD4" w:rsidP="5A79CE1C" w:rsidRDefault="257AEFD4" w14:paraId="37A5DBBE" w14:textId="7BC6497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Loopback0</w:t>
      </w:r>
    </w:p>
    <w:p w:rsidR="257AEFD4" w:rsidP="5A79CE1C" w:rsidRDefault="257AEFD4" w14:paraId="0424A723" w14:textId="4E5350B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address 1.1.1.1 255.255.255.0</w:t>
      </w:r>
    </w:p>
    <w:p w:rsidR="257AEFD4" w:rsidP="5A79CE1C" w:rsidRDefault="257AEFD4" w14:paraId="249DD9B3" w14:textId="23FF528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address 2001:DB8::1/128</w:t>
      </w:r>
    </w:p>
    <w:p w:rsidR="257AEFD4" w:rsidP="5A79CE1C" w:rsidRDefault="257AEFD4" w14:paraId="0C973E16" w14:textId="29D56D2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ospf 1 area 0</w:t>
      </w:r>
    </w:p>
    <w:p w:rsidR="257AEFD4" w:rsidP="5A79CE1C" w:rsidRDefault="257AEFD4" w14:paraId="426AA9F6" w14:textId="3A43BA3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GigabitEthernet0/0/0</w:t>
      </w:r>
    </w:p>
    <w:p w:rsidR="257AEFD4" w:rsidP="5A79CE1C" w:rsidRDefault="257AEFD4" w14:paraId="318DA111" w14:textId="3D4DDEA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address 192.168.1.1 255.255.255.0</w:t>
      </w:r>
    </w:p>
    <w:p w:rsidR="257AEFD4" w:rsidP="5A79CE1C" w:rsidRDefault="257AEFD4" w14:paraId="75A3967A" w14:textId="06597C8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negotiation auto</w:t>
      </w:r>
    </w:p>
    <w:p w:rsidR="257AEFD4" w:rsidP="5A79CE1C" w:rsidRDefault="257AEFD4" w14:paraId="57146F11" w14:textId="6E8EB76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address 2001:DB8:0:1::1/64</w:t>
      </w:r>
    </w:p>
    <w:p w:rsidR="257AEFD4" w:rsidP="5A79CE1C" w:rsidRDefault="257AEFD4" w14:paraId="0B75B7C4" w14:textId="617E1FB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enable</w:t>
      </w:r>
    </w:p>
    <w:p w:rsidR="257AEFD4" w:rsidP="5A79CE1C" w:rsidRDefault="257AEFD4" w14:paraId="1094EBAF" w14:textId="5F0753F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ospf 1 area 0</w:t>
      </w:r>
    </w:p>
    <w:p w:rsidR="257AEFD4" w:rsidP="5A79CE1C" w:rsidRDefault="257AEFD4" w14:paraId="4C0C8030" w14:textId="6833E37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GigabitEthernet0/0/1</w:t>
      </w:r>
    </w:p>
    <w:p w:rsidR="257AEFD4" w:rsidP="5A79CE1C" w:rsidRDefault="257AEFD4" w14:paraId="125DC2D9" w14:textId="4FE9429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257AEFD4" w:rsidP="5A79CE1C" w:rsidRDefault="257AEFD4" w14:paraId="4365E308" w14:textId="4102F6B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257AEFD4" w:rsidP="5A79CE1C" w:rsidRDefault="257AEFD4" w14:paraId="6F5D73E0" w14:textId="6C32588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negotiation auto</w:t>
      </w:r>
    </w:p>
    <w:p w:rsidR="257AEFD4" w:rsidP="5A79CE1C" w:rsidRDefault="257AEFD4" w14:paraId="3FDF5F44" w14:textId="2B918D3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Serial0/1/0</w:t>
      </w:r>
    </w:p>
    <w:p w:rsidR="257AEFD4" w:rsidP="5A79CE1C" w:rsidRDefault="257AEFD4" w14:paraId="48C754E3" w14:textId="54C107C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257AEFD4" w:rsidP="5A79CE1C" w:rsidRDefault="257AEFD4" w14:paraId="5D650AEB" w14:textId="2F14416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257AEFD4" w:rsidP="5A79CE1C" w:rsidRDefault="257AEFD4" w14:paraId="4457BC2D" w14:textId="1778C80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Serial0/1/1</w:t>
      </w:r>
    </w:p>
    <w:p w:rsidR="257AEFD4" w:rsidP="5A79CE1C" w:rsidRDefault="257AEFD4" w14:paraId="66699F21" w14:textId="3046FC6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257AEFD4" w:rsidP="5A79CE1C" w:rsidRDefault="257AEFD4" w14:paraId="64C133DC" w14:textId="1D619EE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257AEFD4" w:rsidP="5A79CE1C" w:rsidRDefault="257AEFD4" w14:paraId="673F4BCC" w14:textId="527761E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GigabitEthernet0</w:t>
      </w:r>
    </w:p>
    <w:p w:rsidR="257AEFD4" w:rsidP="5A79CE1C" w:rsidRDefault="257AEFD4" w14:paraId="61331D31" w14:textId="4DA323C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vrf forwarding Mgmt-intf</w:t>
      </w:r>
    </w:p>
    <w:p w:rsidR="257AEFD4" w:rsidP="5A79CE1C" w:rsidRDefault="257AEFD4" w14:paraId="62267216" w14:textId="0BAAF1E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257AEFD4" w:rsidP="5A79CE1C" w:rsidRDefault="257AEFD4" w14:paraId="5E27DE23" w14:textId="52A9C73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257AEFD4" w:rsidP="5A79CE1C" w:rsidRDefault="257AEFD4" w14:paraId="5504BBB5" w14:textId="2988997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negotiation auto</w:t>
      </w:r>
    </w:p>
    <w:p w:rsidR="257AEFD4" w:rsidP="5A79CE1C" w:rsidRDefault="257AEFD4" w14:paraId="367AE325" w14:textId="40DA23C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Vlan1</w:t>
      </w:r>
    </w:p>
    <w:p w:rsidR="257AEFD4" w:rsidP="5A79CE1C" w:rsidRDefault="257AEFD4" w14:paraId="21422159" w14:textId="0300FA7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257AEFD4" w:rsidP="5A79CE1C" w:rsidRDefault="257AEFD4" w14:paraId="12852AC9" w14:textId="5D48753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257AEFD4" w:rsidP="5A79CE1C" w:rsidRDefault="257AEFD4" w14:paraId="19990FE2" w14:textId="51B6FE7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router ospf 1</w:t>
      </w:r>
    </w:p>
    <w:p w:rsidR="257AEFD4" w:rsidP="5A79CE1C" w:rsidRDefault="257AEFD4" w14:paraId="71E4D6BC" w14:textId="3C9AF71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network 1.1.1.1 0.0.0.0 area 0</w:t>
      </w:r>
    </w:p>
    <w:p w:rsidR="257AEFD4" w:rsidP="5A79CE1C" w:rsidRDefault="257AEFD4" w14:paraId="2A143558" w14:textId="2E4C038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network 192.168.1.0 0.0.0.255 area 0</w:t>
      </w:r>
    </w:p>
    <w:p w:rsidR="257AEFD4" w:rsidP="5A79CE1C" w:rsidRDefault="257AEFD4" w14:paraId="12D1DA0F" w14:textId="79B3AE8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forward-protocol nd</w:t>
      </w:r>
    </w:p>
    <w:p w:rsidR="257AEFD4" w:rsidP="5A79CE1C" w:rsidRDefault="257AEFD4" w14:paraId="75578828" w14:textId="022C9EE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http server</w:t>
      </w:r>
    </w:p>
    <w:p w:rsidR="257AEFD4" w:rsidP="5A79CE1C" w:rsidRDefault="257AEFD4" w14:paraId="0259663A" w14:textId="60D7AC9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http secure-server</w:t>
      </w:r>
    </w:p>
    <w:p w:rsidR="257AEFD4" w:rsidP="5A79CE1C" w:rsidRDefault="257AEFD4" w14:paraId="533C8333" w14:textId="7B8021C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tftp source-interface GigabitEthernet0</w:t>
      </w:r>
    </w:p>
    <w:p w:rsidR="257AEFD4" w:rsidP="5A79CE1C" w:rsidRDefault="257AEFD4" w14:paraId="4EDA6636" w14:textId="3761184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router ospf 1</w:t>
      </w:r>
    </w:p>
    <w:p w:rsidR="257AEFD4" w:rsidP="5A79CE1C" w:rsidRDefault="257AEFD4" w14:paraId="6BA5BBB5" w14:textId="02BF75B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router-id 1.1.1.1</w:t>
      </w:r>
    </w:p>
    <w:p w:rsidR="257AEFD4" w:rsidP="5A79CE1C" w:rsidRDefault="257AEFD4" w14:paraId="49E4D73E" w14:textId="1329271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control-plane</w:t>
      </w:r>
    </w:p>
    <w:p w:rsidR="257AEFD4" w:rsidP="5A79CE1C" w:rsidRDefault="257AEFD4" w14:paraId="5587C38B" w14:textId="5C042ED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line con 0</w:t>
      </w:r>
    </w:p>
    <w:p w:rsidR="257AEFD4" w:rsidP="5A79CE1C" w:rsidRDefault="257AEFD4" w14:paraId="3C24DDE0" w14:textId="664E342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stopbits 1</w:t>
      </w:r>
    </w:p>
    <w:p w:rsidR="257AEFD4" w:rsidP="5A79CE1C" w:rsidRDefault="257AEFD4" w14:paraId="5D3BFF0B" w14:textId="13FD1C9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line aux 0</w:t>
      </w:r>
    </w:p>
    <w:p w:rsidR="257AEFD4" w:rsidP="5A79CE1C" w:rsidRDefault="257AEFD4" w14:paraId="0B274DC1" w14:textId="5AC0375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stopbits 1</w:t>
      </w:r>
    </w:p>
    <w:p w:rsidR="257AEFD4" w:rsidP="5A79CE1C" w:rsidRDefault="257AEFD4" w14:paraId="2B35A947" w14:textId="63D3533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line vty 0 4</w:t>
      </w:r>
    </w:p>
    <w:p w:rsidR="257AEFD4" w:rsidP="5A79CE1C" w:rsidRDefault="257AEFD4" w14:paraId="48E5A9F1" w14:textId="6F28F2B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login</w:t>
      </w:r>
    </w:p>
    <w:p w:rsidR="257AEFD4" w:rsidP="5A79CE1C" w:rsidRDefault="257AEFD4" w14:paraId="3C77122D" w14:textId="6144175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End</w:t>
      </w:r>
    </w:p>
    <w:p w:rsidR="257AEFD4" w:rsidP="5A79CE1C" w:rsidRDefault="257AEFD4" w14:paraId="50F3ED82" w14:textId="6B8F92D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57AEFD4" w:rsidP="5A79CE1C" w:rsidRDefault="257AEFD4" w14:paraId="2E70D777" w14:textId="46102BA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R1#Show ip route</w:t>
      </w:r>
    </w:p>
    <w:p w:rsidR="257AEFD4" w:rsidP="5A79CE1C" w:rsidRDefault="257AEFD4" w14:paraId="06976C21" w14:textId="56B4831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Codes: L - local, C - connected, S - static, R - RIP, M - mobile, B - BGP</w:t>
      </w:r>
    </w:p>
    <w:p w:rsidR="257AEFD4" w:rsidP="5A79CE1C" w:rsidRDefault="257AEFD4" w14:paraId="05DE3EAE" w14:textId="20B9DA8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D - EIGRP, EX - EIGRP external, O - OSPF, IA - OSPF inter area</w:t>
      </w:r>
    </w:p>
    <w:p w:rsidR="257AEFD4" w:rsidP="5A79CE1C" w:rsidRDefault="257AEFD4" w14:paraId="0EB056F8" w14:textId="6AA98EA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N1 - OSPF NSSA external type 1, N2 - OSPF NSSA external type 2</w:t>
      </w:r>
    </w:p>
    <w:p w:rsidR="257AEFD4" w:rsidP="5A79CE1C" w:rsidRDefault="257AEFD4" w14:paraId="592169BC" w14:textId="3192916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E1 - OSPF external type 1, E2 - OSPF external type 2</w:t>
      </w:r>
    </w:p>
    <w:p w:rsidR="257AEFD4" w:rsidP="5A79CE1C" w:rsidRDefault="257AEFD4" w14:paraId="77A37682" w14:textId="5BDBE7B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i - IS-IS, su - IS-IS summary, L1 - IS-IS level-1, L2 - IS-IS level-2</w:t>
      </w:r>
    </w:p>
    <w:p w:rsidR="257AEFD4" w:rsidP="5A79CE1C" w:rsidRDefault="257AEFD4" w14:paraId="3EFEA500" w14:textId="6CD99D7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ia - IS-IS inter area, * - candidate default, U - per-user static route</w:t>
      </w:r>
    </w:p>
    <w:p w:rsidR="257AEFD4" w:rsidP="5A79CE1C" w:rsidRDefault="257AEFD4" w14:paraId="3E439BEB" w14:textId="55A4152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o - ODR, P - periodic downloaded static route, H - NHRP, l - LISP</w:t>
      </w:r>
    </w:p>
    <w:p w:rsidR="257AEFD4" w:rsidP="5A79CE1C" w:rsidRDefault="257AEFD4" w14:paraId="03B13D7E" w14:textId="7A1370F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a - application route</w:t>
      </w:r>
    </w:p>
    <w:p w:rsidR="257AEFD4" w:rsidP="5A79CE1C" w:rsidRDefault="257AEFD4" w14:paraId="627FB511" w14:textId="46AE074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+ - replicated route, % - next hop override, p - overrides from PfR</w:t>
      </w:r>
    </w:p>
    <w:p w:rsidR="257AEFD4" w:rsidP="5A79CE1C" w:rsidRDefault="257AEFD4" w14:paraId="1646AAD5" w14:textId="5BDCA43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57AEFD4" w:rsidP="5A79CE1C" w:rsidRDefault="257AEFD4" w14:paraId="42FE5760" w14:textId="5BD86AC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Gateway of last resort is not set</w:t>
      </w:r>
    </w:p>
    <w:p w:rsidR="257AEFD4" w:rsidP="5A79CE1C" w:rsidRDefault="257AEFD4" w14:paraId="25E2D21F" w14:textId="02AF84A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57AEFD4" w:rsidP="5A79CE1C" w:rsidRDefault="257AEFD4" w14:paraId="1B1E9920" w14:textId="1517E75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1.0.0.0/8 is variably subnetted, 2 subnets, 2 masks</w:t>
      </w:r>
    </w:p>
    <w:p w:rsidR="257AEFD4" w:rsidP="5A79CE1C" w:rsidRDefault="257AEFD4" w14:paraId="1241F5BC" w14:textId="05ADF39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     1.1.1.0/24 is directly connected, Loopback0</w:t>
      </w:r>
    </w:p>
    <w:p w:rsidR="257AEFD4" w:rsidP="5A79CE1C" w:rsidRDefault="257AEFD4" w14:paraId="3D7A40C0" w14:textId="2A40995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     1.1.1.1/32 is directly connected, Loopback0</w:t>
      </w:r>
    </w:p>
    <w:p w:rsidR="257AEFD4" w:rsidP="5A79CE1C" w:rsidRDefault="257AEFD4" w14:paraId="35C8CCD0" w14:textId="7F3726A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2.0.0.0/32 is subnetted, 1 subnets</w:t>
      </w:r>
    </w:p>
    <w:p w:rsidR="257AEFD4" w:rsidP="5A79CE1C" w:rsidRDefault="257AEFD4" w14:paraId="1E7FE6D3" w14:textId="4193BBD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        2.2.2.2 [110/2] via 192.168.1.2, 00:13:48, GigabitEthernet0/0/0</w:t>
      </w:r>
    </w:p>
    <w:p w:rsidR="257AEFD4" w:rsidP="5A79CE1C" w:rsidRDefault="257AEFD4" w14:paraId="7A93D93F" w14:textId="6CB454B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3.0.0.0/32 is subnetted, 1 subnets</w:t>
      </w:r>
    </w:p>
    <w:p w:rsidR="257AEFD4" w:rsidP="5A79CE1C" w:rsidRDefault="257AEFD4" w14:paraId="58C3AF9C" w14:textId="68F2018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        3.3.3.3 [110/3] via 192.168.1.2, 00:13:01, GigabitEthernet0/0/0</w:t>
      </w:r>
    </w:p>
    <w:p w:rsidR="257AEFD4" w:rsidP="5A79CE1C" w:rsidRDefault="257AEFD4" w14:paraId="1522B11F" w14:textId="478B694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192.168.1.0/24 is variably subnetted, 2 subnets, 2 masks</w:t>
      </w:r>
    </w:p>
    <w:p w:rsidR="257AEFD4" w:rsidP="5A79CE1C" w:rsidRDefault="257AEFD4" w14:paraId="418514D3" w14:textId="01C2D50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     192.168.1.0/24 is directly connected, GigabitEthernet0/0/0</w:t>
      </w:r>
    </w:p>
    <w:p w:rsidR="257AEFD4" w:rsidP="5A79CE1C" w:rsidRDefault="257AEFD4" w14:paraId="57A1E6B7" w14:textId="2E75A7E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     192.168.1.1/32 is directly connected, GigabitEthernet0/0/0</w:t>
      </w:r>
    </w:p>
    <w:p w:rsidR="257AEFD4" w:rsidP="5A79CE1C" w:rsidRDefault="257AEFD4" w14:paraId="4DE4CD66" w14:textId="132A21F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     192.168.12.0/24 [110/2] via 192.168.1.2, 00:13:11, GigabitEthernet0/0/0</w:t>
      </w:r>
    </w:p>
    <w:p w:rsidR="257AEFD4" w:rsidP="5A79CE1C" w:rsidRDefault="257AEFD4" w14:paraId="723D5D1A" w14:textId="67C2233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57AEFD4" w:rsidP="5A79CE1C" w:rsidRDefault="257AEFD4" w14:paraId="5542BA52" w14:textId="4BC59B9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R1#Show ip ospf</w:t>
      </w:r>
    </w:p>
    <w:p w:rsidR="257AEFD4" w:rsidP="5A79CE1C" w:rsidRDefault="257AEFD4" w14:paraId="35C1E206" w14:textId="0A8C814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Routing Process "ospf 1" with ID 1.1.1.1</w:t>
      </w:r>
    </w:p>
    <w:p w:rsidR="257AEFD4" w:rsidP="5A79CE1C" w:rsidRDefault="257AEFD4" w14:paraId="009AB172" w14:textId="7EA568D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Start time: 02:31:05.099, Time elapsed: 00:15:47.986</w:t>
      </w:r>
    </w:p>
    <w:p w:rsidR="257AEFD4" w:rsidP="5A79CE1C" w:rsidRDefault="257AEFD4" w14:paraId="561EDD68" w14:textId="4CFB2B0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Supports only single TOS(TOS0) routes</w:t>
      </w:r>
    </w:p>
    <w:p w:rsidR="257AEFD4" w:rsidP="5A79CE1C" w:rsidRDefault="257AEFD4" w14:paraId="43774640" w14:textId="337DBC8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Supports opaque LSA</w:t>
      </w:r>
    </w:p>
    <w:p w:rsidR="257AEFD4" w:rsidP="5A79CE1C" w:rsidRDefault="257AEFD4" w14:paraId="4FAD3AF3" w14:textId="19EEEDF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Supports Link-local Signaling (LLS)</w:t>
      </w:r>
    </w:p>
    <w:p w:rsidR="257AEFD4" w:rsidP="5A79CE1C" w:rsidRDefault="257AEFD4" w14:paraId="6B57288D" w14:textId="1207353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Supports area transit capability</w:t>
      </w:r>
    </w:p>
    <w:p w:rsidR="257AEFD4" w:rsidP="5A79CE1C" w:rsidRDefault="257AEFD4" w14:paraId="47DF8229" w14:textId="4D46B5D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Supports NSSA (compatible with RFC 3101)</w:t>
      </w:r>
    </w:p>
    <w:p w:rsidR="257AEFD4" w:rsidP="5A79CE1C" w:rsidRDefault="257AEFD4" w14:paraId="57A1B0B6" w14:textId="2C40981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Supports Database Exchange Summary List Optimization (RFC 5243)</w:t>
      </w:r>
    </w:p>
    <w:p w:rsidR="257AEFD4" w:rsidP="5A79CE1C" w:rsidRDefault="257AEFD4" w14:paraId="7DD407D8" w14:textId="4B27C94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Event-log enabled, Maximum number of events: 1000, Mode: cyclic</w:t>
      </w:r>
    </w:p>
    <w:p w:rsidR="257AEFD4" w:rsidP="5A79CE1C" w:rsidRDefault="257AEFD4" w14:paraId="03DB6D09" w14:textId="1C5E6EB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Router is not originating router-LSAs with maximum metric</w:t>
      </w:r>
    </w:p>
    <w:p w:rsidR="257AEFD4" w:rsidP="5A79CE1C" w:rsidRDefault="257AEFD4" w14:paraId="726779C6" w14:textId="466FC4A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Initial SPF schedule delay 5000 msecs</w:t>
      </w:r>
    </w:p>
    <w:p w:rsidR="257AEFD4" w:rsidP="5A79CE1C" w:rsidRDefault="257AEFD4" w14:paraId="5A0CEBC2" w14:textId="77C7624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Minimum hold time between two consecutive SPFs 10000 msecs</w:t>
      </w:r>
    </w:p>
    <w:p w:rsidR="257AEFD4" w:rsidP="5A79CE1C" w:rsidRDefault="257AEFD4" w14:paraId="1C638976" w14:textId="0D2B1E3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Maximum wait time between two consecutive SPFs 10000 msecs</w:t>
      </w:r>
    </w:p>
    <w:p w:rsidR="257AEFD4" w:rsidP="5A79CE1C" w:rsidRDefault="257AEFD4" w14:paraId="6F7DC5AB" w14:textId="17AACCA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Incremental-SPF disabled</w:t>
      </w:r>
    </w:p>
    <w:p w:rsidR="257AEFD4" w:rsidP="5A79CE1C" w:rsidRDefault="257AEFD4" w14:paraId="32E0C610" w14:textId="0C5D79D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Minimum LSA interval 5 secs</w:t>
      </w:r>
    </w:p>
    <w:p w:rsidR="257AEFD4" w:rsidP="5A79CE1C" w:rsidRDefault="257AEFD4" w14:paraId="5D79F413" w14:textId="12DB59F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Minimum LSA arrival 1000 msecs</w:t>
      </w:r>
    </w:p>
    <w:p w:rsidR="257AEFD4" w:rsidP="5A79CE1C" w:rsidRDefault="257AEFD4" w14:paraId="5D7C1C0B" w14:textId="1F2D5FD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LSA group pacing timer 240 secs</w:t>
      </w:r>
    </w:p>
    <w:p w:rsidR="257AEFD4" w:rsidP="5A79CE1C" w:rsidRDefault="257AEFD4" w14:paraId="3F560E8B" w14:textId="38DD570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flood pacing timer 33 msecs</w:t>
      </w:r>
    </w:p>
    <w:p w:rsidR="257AEFD4" w:rsidP="5A79CE1C" w:rsidRDefault="257AEFD4" w14:paraId="51D9F446" w14:textId="71C1396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Retransmission pacing timer 66 msecs</w:t>
      </w:r>
    </w:p>
    <w:p w:rsidR="257AEFD4" w:rsidP="5A79CE1C" w:rsidRDefault="257AEFD4" w14:paraId="7DF55DF3" w14:textId="21A73C9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EXCHANGE/LOADING adjacency limit: initial 300, process maximum 300</w:t>
      </w:r>
    </w:p>
    <w:p w:rsidR="257AEFD4" w:rsidP="5A79CE1C" w:rsidRDefault="257AEFD4" w14:paraId="4BE4D436" w14:textId="5DD7A4A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Number of external LSA 0. Checksum Sum 0x000000</w:t>
      </w:r>
    </w:p>
    <w:p w:rsidR="257AEFD4" w:rsidP="5A79CE1C" w:rsidRDefault="257AEFD4" w14:paraId="299602DC" w14:textId="00520FF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Number of opaque AS LSA 0. Checksum Sum 0x000000</w:t>
      </w:r>
    </w:p>
    <w:p w:rsidR="257AEFD4" w:rsidP="5A79CE1C" w:rsidRDefault="257AEFD4" w14:paraId="3BFBFC56" w14:textId="6A59C7A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Number of DCbitless external and opaque AS LSA 0</w:t>
      </w:r>
    </w:p>
    <w:p w:rsidR="257AEFD4" w:rsidP="5A79CE1C" w:rsidRDefault="257AEFD4" w14:paraId="0FCA0360" w14:textId="08E0966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Number of DoNotAge external and opaque AS LSA 0</w:t>
      </w:r>
    </w:p>
    <w:p w:rsidR="257AEFD4" w:rsidP="5A79CE1C" w:rsidRDefault="257AEFD4" w14:paraId="074A8A37" w14:textId="5BCA151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Number of areas in this router is 1. 1 normal 0 stub 0 nssa</w:t>
      </w:r>
    </w:p>
    <w:p w:rsidR="257AEFD4" w:rsidP="5A79CE1C" w:rsidRDefault="257AEFD4" w14:paraId="19015F89" w14:textId="13C05A2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Number of areas transit capable is 0</w:t>
      </w:r>
    </w:p>
    <w:p w:rsidR="257AEFD4" w:rsidP="5A79CE1C" w:rsidRDefault="257AEFD4" w14:paraId="3FF9E225" w14:textId="1959A01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External flood list length 0</w:t>
      </w:r>
    </w:p>
    <w:p w:rsidR="257AEFD4" w:rsidP="5A79CE1C" w:rsidRDefault="257AEFD4" w14:paraId="18B3681E" w14:textId="0CB8C53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IETF NSF helper support enabled</w:t>
      </w:r>
    </w:p>
    <w:p w:rsidR="257AEFD4" w:rsidP="5A79CE1C" w:rsidRDefault="257AEFD4" w14:paraId="2986B5F8" w14:textId="44B93AF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Cisco NSF helper support enabled</w:t>
      </w:r>
    </w:p>
    <w:p w:rsidR="257AEFD4" w:rsidP="5A79CE1C" w:rsidRDefault="257AEFD4" w14:paraId="29F2C195" w14:textId="4DFBF63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Reference bandwidth unit is 100 mbps</w:t>
      </w:r>
    </w:p>
    <w:p w:rsidR="257AEFD4" w:rsidP="5A79CE1C" w:rsidRDefault="257AEFD4" w14:paraId="41211425" w14:textId="60CECCB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Area BACKBONE(0)</w:t>
      </w:r>
    </w:p>
    <w:p w:rsidR="257AEFD4" w:rsidP="5A79CE1C" w:rsidRDefault="257AEFD4" w14:paraId="02926B93" w14:textId="225B5AE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interfaces in this area is 2 (1 loopback)</w:t>
      </w:r>
    </w:p>
    <w:p w:rsidR="257AEFD4" w:rsidP="5A79CE1C" w:rsidRDefault="257AEFD4" w14:paraId="1A789B44" w14:textId="3D2E915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Area has no authentication</w:t>
      </w:r>
    </w:p>
    <w:p w:rsidR="257AEFD4" w:rsidP="5A79CE1C" w:rsidRDefault="257AEFD4" w14:paraId="7934DE4E" w14:textId="16EAC9A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SPF algorithm last executed 00:13:20.196 ago</w:t>
      </w:r>
    </w:p>
    <w:p w:rsidR="257AEFD4" w:rsidP="5A79CE1C" w:rsidRDefault="257AEFD4" w14:paraId="6C42B124" w14:textId="11E30F0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SPF algorithm executed 5 times</w:t>
      </w:r>
    </w:p>
    <w:p w:rsidR="257AEFD4" w:rsidP="5A79CE1C" w:rsidRDefault="257AEFD4" w14:paraId="5766F56C" w14:textId="791F6E3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Area ranges are</w:t>
      </w:r>
    </w:p>
    <w:p w:rsidR="257AEFD4" w:rsidP="5A79CE1C" w:rsidRDefault="257AEFD4" w14:paraId="2CC1472A" w14:textId="1AA4B17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LSA 5. Checksum Sum 0x01943A</w:t>
      </w:r>
    </w:p>
    <w:p w:rsidR="257AEFD4" w:rsidP="5A79CE1C" w:rsidRDefault="257AEFD4" w14:paraId="142B0EBC" w14:textId="7DD30D0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opaque link LSA 0. Checksum Sum 0x000000</w:t>
      </w:r>
    </w:p>
    <w:p w:rsidR="257AEFD4" w:rsidP="5A79CE1C" w:rsidRDefault="257AEFD4" w14:paraId="0C6A2FFD" w14:textId="4902D56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DCbitless LSA 0</w:t>
      </w:r>
    </w:p>
    <w:p w:rsidR="257AEFD4" w:rsidP="5A79CE1C" w:rsidRDefault="257AEFD4" w14:paraId="58EE5E7F" w14:textId="2B19F4A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indication LSA 0</w:t>
      </w:r>
    </w:p>
    <w:p w:rsidR="257AEFD4" w:rsidP="5A79CE1C" w:rsidRDefault="257AEFD4" w14:paraId="3968DA6F" w14:textId="112EB6E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DoNotAge LSA 0</w:t>
      </w:r>
    </w:p>
    <w:p w:rsidR="257AEFD4" w:rsidP="5A79CE1C" w:rsidRDefault="257AEFD4" w14:paraId="5AEF4D18" w14:textId="345879F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Flood list length 0</w:t>
      </w:r>
    </w:p>
    <w:p w:rsidR="257AEFD4" w:rsidP="5A79CE1C" w:rsidRDefault="257AEFD4" w14:paraId="744C2E4F" w14:textId="5EA98C5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57AEFD4" w:rsidP="5A79CE1C" w:rsidRDefault="257AEFD4" w14:paraId="2A75AB73" w14:textId="31D85D3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R1#Show ip ospf interface</w:t>
      </w:r>
    </w:p>
    <w:p w:rsidR="257AEFD4" w:rsidP="5A79CE1C" w:rsidRDefault="257AEFD4" w14:paraId="61B355D3" w14:textId="2011A9B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Loopback0 is up, line protocol is up</w:t>
      </w:r>
    </w:p>
    <w:p w:rsidR="257AEFD4" w:rsidP="5A79CE1C" w:rsidRDefault="257AEFD4" w14:paraId="5D77CAFE" w14:textId="009454C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Internet Address 1.1.1.1/24, Area 0, Attached via Network Statement</w:t>
      </w:r>
    </w:p>
    <w:p w:rsidR="257AEFD4" w:rsidP="5A79CE1C" w:rsidRDefault="257AEFD4" w14:paraId="7D336796" w14:textId="06D2F20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Process ID 1, Router ID 1.1.1.1, Network Type LOOPBACK, Cost: 1</w:t>
      </w:r>
    </w:p>
    <w:p w:rsidR="257AEFD4" w:rsidP="5A79CE1C" w:rsidRDefault="257AEFD4" w14:paraId="1F3A6F70" w14:textId="05A7B3D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Topology-MTID    Cost    Disabled    Shutdown      Topology Name</w:t>
      </w:r>
    </w:p>
    <w:p w:rsidR="257AEFD4" w:rsidP="5A79CE1C" w:rsidRDefault="257AEFD4" w14:paraId="7E6A3E8B" w14:textId="5D3C9F6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0           1         no          no            Base</w:t>
      </w:r>
    </w:p>
    <w:p w:rsidR="257AEFD4" w:rsidP="5A79CE1C" w:rsidRDefault="257AEFD4" w14:paraId="0756A30C" w14:textId="3019D5C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Loopback interface is treated as a stub Host</w:t>
      </w:r>
    </w:p>
    <w:p w:rsidR="257AEFD4" w:rsidP="5A79CE1C" w:rsidRDefault="257AEFD4" w14:paraId="48557348" w14:textId="5C33AD7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GigabitEthernet0/0/0 is up, line protocol is up</w:t>
      </w:r>
    </w:p>
    <w:p w:rsidR="257AEFD4" w:rsidP="5A79CE1C" w:rsidRDefault="257AEFD4" w14:paraId="16DD9EA0" w14:textId="7ED15C1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Internet Address 192.168.1.1/24, Area 0, Attached via Network Statement</w:t>
      </w:r>
    </w:p>
    <w:p w:rsidR="257AEFD4" w:rsidP="5A79CE1C" w:rsidRDefault="257AEFD4" w14:paraId="6BA02E23" w14:textId="3F7C3AF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Process ID 1, Router ID 1.1.1.1, Network Type BROADCAST, Cost: 1</w:t>
      </w:r>
    </w:p>
    <w:p w:rsidR="257AEFD4" w:rsidP="5A79CE1C" w:rsidRDefault="257AEFD4" w14:paraId="4BABDDBB" w14:textId="4FE4CEE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Topology-MTID    Cost    Disabled    Shutdown      Topology Name</w:t>
      </w:r>
    </w:p>
    <w:p w:rsidR="257AEFD4" w:rsidP="5A79CE1C" w:rsidRDefault="257AEFD4" w14:paraId="5FDB9DB3" w14:textId="0C6976A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0           1         no          no            Base</w:t>
      </w:r>
    </w:p>
    <w:p w:rsidR="257AEFD4" w:rsidP="5A79CE1C" w:rsidRDefault="257AEFD4" w14:paraId="772A60D3" w14:textId="41891B8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Transmit Delay is 1 sec, State BDR, Priority 1</w:t>
      </w:r>
    </w:p>
    <w:p w:rsidR="257AEFD4" w:rsidP="5A79CE1C" w:rsidRDefault="257AEFD4" w14:paraId="5489EC25" w14:textId="34E9E0B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Designated Router (ID) 2.2.2.2, Interface address 192.168.1.2</w:t>
      </w:r>
    </w:p>
    <w:p w:rsidR="257AEFD4" w:rsidP="5A79CE1C" w:rsidRDefault="257AEFD4" w14:paraId="14B72320" w14:textId="6BF67F3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Backup Designated router (ID) 1.1.1.1, Interface address 192.168.1.1</w:t>
      </w:r>
    </w:p>
    <w:p w:rsidR="257AEFD4" w:rsidP="5A79CE1C" w:rsidRDefault="257AEFD4" w14:paraId="224A7C15" w14:textId="2A37F06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Timer intervals configured, Hello 10, Dead 40, Wait 40, Retransmit 5</w:t>
      </w:r>
    </w:p>
    <w:p w:rsidR="257AEFD4" w:rsidP="5A79CE1C" w:rsidRDefault="257AEFD4" w14:paraId="248B1F15" w14:textId="4F87A7C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oob-resync timeout 40</w:t>
      </w:r>
    </w:p>
    <w:p w:rsidR="257AEFD4" w:rsidP="5A79CE1C" w:rsidRDefault="257AEFD4" w14:paraId="27502E2C" w14:textId="4D352B4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Hello due in 00:00:07</w:t>
      </w:r>
    </w:p>
    <w:p w:rsidR="257AEFD4" w:rsidP="5A79CE1C" w:rsidRDefault="257AEFD4" w14:paraId="23CC351F" w14:textId="6E29DCE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Supports Link-local Signaling (LLS)</w:t>
      </w:r>
    </w:p>
    <w:p w:rsidR="257AEFD4" w:rsidP="5A79CE1C" w:rsidRDefault="257AEFD4" w14:paraId="4082769D" w14:textId="1EF5E93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Cisco NSF helper support enabled</w:t>
      </w:r>
    </w:p>
    <w:p w:rsidR="257AEFD4" w:rsidP="5A79CE1C" w:rsidRDefault="257AEFD4" w14:paraId="48F14E8A" w14:textId="080DEB7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IETF NSF helper support enabled</w:t>
      </w:r>
    </w:p>
    <w:p w:rsidR="257AEFD4" w:rsidP="5A79CE1C" w:rsidRDefault="257AEFD4" w14:paraId="18ADF052" w14:textId="0E3D883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Index 1/2/2, flood queue length 0</w:t>
      </w:r>
    </w:p>
    <w:p w:rsidR="257AEFD4" w:rsidP="5A79CE1C" w:rsidRDefault="257AEFD4" w14:paraId="3EB5FDF5" w14:textId="24748CC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Next 0x0(0)/0x0(0)/0x0(0)</w:t>
      </w:r>
    </w:p>
    <w:p w:rsidR="257AEFD4" w:rsidP="5A79CE1C" w:rsidRDefault="257AEFD4" w14:paraId="45D80B8C" w14:textId="1C5CE4C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flood scan length is 1, maximum is 1</w:t>
      </w:r>
    </w:p>
    <w:p w:rsidR="257AEFD4" w:rsidP="5A79CE1C" w:rsidRDefault="257AEFD4" w14:paraId="764BB5C3" w14:textId="0602628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flood scan time is 0 msec, maximum is 0 msec</w:t>
      </w:r>
    </w:p>
    <w:p w:rsidR="257AEFD4" w:rsidP="5A79CE1C" w:rsidRDefault="257AEFD4" w14:paraId="555FB8D5" w14:textId="6B555B4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 Count is 1, Adjacent neighbor count is 1</w:t>
      </w:r>
    </w:p>
    <w:p w:rsidR="257AEFD4" w:rsidP="5A79CE1C" w:rsidRDefault="257AEFD4" w14:paraId="62DF6227" w14:textId="7518807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Adjacent with neighbor 2.2.2.2  (Designated Router)</w:t>
      </w:r>
    </w:p>
    <w:p w:rsidR="257AEFD4" w:rsidP="5A79CE1C" w:rsidRDefault="257AEFD4" w14:paraId="24298911" w14:textId="076F087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Suppress hello for 0 neighbor(s)</w:t>
      </w:r>
    </w:p>
    <w:p w:rsidR="257AEFD4" w:rsidP="5A79CE1C" w:rsidRDefault="257AEFD4" w14:paraId="28F0CAF5" w14:textId="254100A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57AEFD4" w:rsidP="5A79CE1C" w:rsidRDefault="257AEFD4" w14:paraId="28E71BD4" w14:textId="7FF596E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R1#show ip ospf neighbor</w:t>
      </w:r>
    </w:p>
    <w:p w:rsidR="257AEFD4" w:rsidP="5A79CE1C" w:rsidRDefault="257AEFD4" w14:paraId="6BF03925" w14:textId="53411D5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57AEFD4" w:rsidP="5A79CE1C" w:rsidRDefault="257AEFD4" w14:paraId="66FBF6C9" w14:textId="1EDD601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Neighbor ID     Pri   State           Dead Time   Address         Interface</w:t>
      </w:r>
    </w:p>
    <w:p w:rsidR="257AEFD4" w:rsidP="5A79CE1C" w:rsidRDefault="257AEFD4" w14:paraId="12E76B99" w14:textId="6B8CB1E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2.2.2.2           1   FULL/DR         00:00:37    192.168.1.2     GigabitEthernet0/0/0</w:t>
      </w:r>
    </w:p>
    <w:p w:rsidR="257AEFD4" w:rsidP="5A79CE1C" w:rsidRDefault="257AEFD4" w14:paraId="130535EE" w14:textId="6D5BE17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57AEFD4" w:rsidP="5A79CE1C" w:rsidRDefault="257AEFD4" w14:paraId="3DE09DB3" w14:textId="383713F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R1#show ip ospf border-routers</w:t>
      </w:r>
    </w:p>
    <w:p w:rsidR="257AEFD4" w:rsidP="5A79CE1C" w:rsidRDefault="257AEFD4" w14:paraId="1933B64D" w14:textId="4DAC35F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57AEFD4" w:rsidP="5A79CE1C" w:rsidRDefault="257AEFD4" w14:paraId="52D1615A" w14:textId="69108D0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OSPF Router with ID (1.1.1.1) (Process ID 1)</w:t>
      </w:r>
    </w:p>
    <w:p w:rsidR="257AEFD4" w:rsidP="5A79CE1C" w:rsidRDefault="257AEFD4" w14:paraId="72E4BFA1" w14:textId="3BC109D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57AEFD4" w:rsidP="5A79CE1C" w:rsidRDefault="257AEFD4" w14:paraId="1CA00FBA" w14:textId="4E75901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57AEFD4" w:rsidP="5A79CE1C" w:rsidRDefault="257AEFD4" w14:paraId="6688A816" w14:textId="21E59DA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Base Topology (MTID 0)</w:t>
      </w:r>
    </w:p>
    <w:p w:rsidR="257AEFD4" w:rsidP="5A79CE1C" w:rsidRDefault="257AEFD4" w14:paraId="54A88308" w14:textId="05D3F52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57AEFD4" w:rsidP="5A79CE1C" w:rsidRDefault="257AEFD4" w14:paraId="3BF9B8BD" w14:textId="7722C4B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Internal Router Routing Table</w:t>
      </w:r>
    </w:p>
    <w:p w:rsidR="257AEFD4" w:rsidP="5A79CE1C" w:rsidRDefault="257AEFD4" w14:paraId="0B5CB4D6" w14:textId="63683EF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Codes: i - Intra-area route, I - Inter-area route</w:t>
      </w:r>
    </w:p>
    <w:p w:rsidR="257AEFD4" w:rsidP="5A79CE1C" w:rsidRDefault="257AEFD4" w14:paraId="3B4B5E66" w14:textId="03615B1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57AEFD4" w:rsidP="5A79CE1C" w:rsidRDefault="257AEFD4" w14:paraId="440B752D" w14:textId="5BCF872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R1#Show ipv6 ospf</w:t>
      </w:r>
    </w:p>
    <w:p w:rsidR="257AEFD4" w:rsidP="5A79CE1C" w:rsidRDefault="257AEFD4" w14:paraId="4220FD39" w14:textId="7334171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Routing Process "ospfv3 1" with ID 1.1.1.1</w:t>
      </w:r>
    </w:p>
    <w:p w:rsidR="257AEFD4" w:rsidP="5A79CE1C" w:rsidRDefault="257AEFD4" w14:paraId="0714512D" w14:textId="6AF25A0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Supports NSSA (compatible with RFC 3101)</w:t>
      </w:r>
    </w:p>
    <w:p w:rsidR="257AEFD4" w:rsidP="5A79CE1C" w:rsidRDefault="257AEFD4" w14:paraId="15E9283F" w14:textId="5533CDD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Supports Database Exchange Summary List Optimization (RFC 5243)</w:t>
      </w:r>
    </w:p>
    <w:p w:rsidR="257AEFD4" w:rsidP="5A79CE1C" w:rsidRDefault="257AEFD4" w14:paraId="77FC888B" w14:textId="1C57E9D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Event-log enabled, Maximum number of events: 1000, Mode: cyclic</w:t>
      </w:r>
    </w:p>
    <w:p w:rsidR="257AEFD4" w:rsidP="5A79CE1C" w:rsidRDefault="257AEFD4" w14:paraId="57FB94F3" w14:textId="304650A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Router is not originating router-LSAs with maximum metric</w:t>
      </w:r>
    </w:p>
    <w:p w:rsidR="257AEFD4" w:rsidP="5A79CE1C" w:rsidRDefault="257AEFD4" w14:paraId="7A4DEE90" w14:textId="35B15EC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Initial SPF schedule delay 5000 msecs</w:t>
      </w:r>
    </w:p>
    <w:p w:rsidR="257AEFD4" w:rsidP="5A79CE1C" w:rsidRDefault="257AEFD4" w14:paraId="2AC0A34B" w14:textId="09C8A0D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Minimum hold time between two consecutive SPFs 10000 msecs</w:t>
      </w:r>
    </w:p>
    <w:p w:rsidR="257AEFD4" w:rsidP="5A79CE1C" w:rsidRDefault="257AEFD4" w14:paraId="00EEDEE5" w14:textId="066A5B1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Maximum wait time between two consecutive SPFs 10000 msecs</w:t>
      </w:r>
    </w:p>
    <w:p w:rsidR="257AEFD4" w:rsidP="5A79CE1C" w:rsidRDefault="257AEFD4" w14:paraId="29504753" w14:textId="768D1FC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Minimum LSA interval 5 secs</w:t>
      </w:r>
    </w:p>
    <w:p w:rsidR="257AEFD4" w:rsidP="5A79CE1C" w:rsidRDefault="257AEFD4" w14:paraId="073E05F1" w14:textId="7ECF314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Minimum LSA arrival 1000 msecs</w:t>
      </w:r>
    </w:p>
    <w:p w:rsidR="257AEFD4" w:rsidP="5A79CE1C" w:rsidRDefault="257AEFD4" w14:paraId="0DD9DF8B" w14:textId="4B1775F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LSA group pacing timer 240 secs</w:t>
      </w:r>
    </w:p>
    <w:p w:rsidR="257AEFD4" w:rsidP="5A79CE1C" w:rsidRDefault="257AEFD4" w14:paraId="443A8169" w14:textId="04746B6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flood pacing timer 33 msecs</w:t>
      </w:r>
    </w:p>
    <w:p w:rsidR="257AEFD4" w:rsidP="5A79CE1C" w:rsidRDefault="257AEFD4" w14:paraId="3286B957" w14:textId="5E69C98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Retransmission pacing timer 66 msecs</w:t>
      </w:r>
    </w:p>
    <w:p w:rsidR="257AEFD4" w:rsidP="5A79CE1C" w:rsidRDefault="257AEFD4" w14:paraId="160DE663" w14:textId="618175E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Retransmission limit dc 24 non-dc 24</w:t>
      </w:r>
    </w:p>
    <w:p w:rsidR="257AEFD4" w:rsidP="5A79CE1C" w:rsidRDefault="257AEFD4" w14:paraId="730F15B3" w14:textId="795406B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EXCHANGE/LOADING adjacency limit: initial 300, process maximum 300</w:t>
      </w:r>
    </w:p>
    <w:p w:rsidR="257AEFD4" w:rsidP="5A79CE1C" w:rsidRDefault="257AEFD4" w14:paraId="497F39F3" w14:textId="4CFC21C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Number of external LSA 0. Checksum Sum 0x000000</w:t>
      </w:r>
    </w:p>
    <w:p w:rsidR="257AEFD4" w:rsidP="5A79CE1C" w:rsidRDefault="257AEFD4" w14:paraId="38FEA611" w14:textId="19BCC48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Number of areas in this router is 1. 1 normal 0 stub 0 nssa</w:t>
      </w:r>
    </w:p>
    <w:p w:rsidR="257AEFD4" w:rsidP="5A79CE1C" w:rsidRDefault="257AEFD4" w14:paraId="35E277D1" w14:textId="1B73400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Graceful restart helper support enabled</w:t>
      </w:r>
    </w:p>
    <w:p w:rsidR="257AEFD4" w:rsidP="5A79CE1C" w:rsidRDefault="257AEFD4" w14:paraId="230C7297" w14:textId="64D1599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Reference bandwidth unit is 100 mbps</w:t>
      </w:r>
    </w:p>
    <w:p w:rsidR="257AEFD4" w:rsidP="5A79CE1C" w:rsidRDefault="257AEFD4" w14:paraId="185AD3EF" w14:textId="37E9474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RFC1583 compatibility enabled</w:t>
      </w:r>
    </w:p>
    <w:p w:rsidR="257AEFD4" w:rsidP="5A79CE1C" w:rsidRDefault="257AEFD4" w14:paraId="68588870" w14:textId="794DB3F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Area BACKBONE(0)</w:t>
      </w:r>
    </w:p>
    <w:p w:rsidR="257AEFD4" w:rsidP="5A79CE1C" w:rsidRDefault="257AEFD4" w14:paraId="63D1D099" w14:textId="108BFC7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interfaces in this area is 2</w:t>
      </w:r>
    </w:p>
    <w:p w:rsidR="257AEFD4" w:rsidP="5A79CE1C" w:rsidRDefault="257AEFD4" w14:paraId="5E8973A3" w14:textId="741B016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SPF algorithm executed 4 times</w:t>
      </w:r>
    </w:p>
    <w:p w:rsidR="257AEFD4" w:rsidP="5A79CE1C" w:rsidRDefault="257AEFD4" w14:paraId="445FAB5E" w14:textId="5250BA6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LSA 12. Checksum Sum 0x074D14</w:t>
      </w:r>
    </w:p>
    <w:p w:rsidR="257AEFD4" w:rsidP="5A79CE1C" w:rsidRDefault="257AEFD4" w14:paraId="62EB5E07" w14:textId="5165D7E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DCbitless LSA 0</w:t>
      </w:r>
    </w:p>
    <w:p w:rsidR="257AEFD4" w:rsidP="5A79CE1C" w:rsidRDefault="257AEFD4" w14:paraId="04140094" w14:textId="0C31B83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indication LSA 0</w:t>
      </w:r>
    </w:p>
    <w:p w:rsidR="257AEFD4" w:rsidP="5A79CE1C" w:rsidRDefault="257AEFD4" w14:paraId="688C6B2D" w14:textId="50C276A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DoNotAge LSA 0</w:t>
      </w:r>
    </w:p>
    <w:p w:rsidR="257AEFD4" w:rsidP="5A79CE1C" w:rsidRDefault="257AEFD4" w14:paraId="14AB07FE" w14:textId="33EF355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Flood list length 0</w:t>
      </w:r>
    </w:p>
    <w:p w:rsidR="257AEFD4" w:rsidP="5A79CE1C" w:rsidRDefault="257AEFD4" w14:paraId="0A3F6B10" w14:textId="4B4D4DF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57AEFD4" w:rsidP="5A79CE1C" w:rsidRDefault="257AEFD4" w14:paraId="0B1033FE" w14:textId="7E70BE2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R1#Show ipv6 ospf interface</w:t>
      </w:r>
    </w:p>
    <w:p w:rsidR="257AEFD4" w:rsidP="5A79CE1C" w:rsidRDefault="257AEFD4" w14:paraId="50F427F3" w14:textId="4054C9C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Loopback0 is up, line protocol is up</w:t>
      </w:r>
    </w:p>
    <w:p w:rsidR="257AEFD4" w:rsidP="5A79CE1C" w:rsidRDefault="257AEFD4" w14:paraId="6579FCC8" w14:textId="013053C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Link Local Address FE80::267E:12FF:FE4D:F6E0, Interface ID 12</w:t>
      </w:r>
    </w:p>
    <w:p w:rsidR="257AEFD4" w:rsidP="5A79CE1C" w:rsidRDefault="257AEFD4" w14:paraId="3740518A" w14:textId="4BF7392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Area 0, Process ID 1, Instance ID 0, Router ID 1.1.1.1</w:t>
      </w:r>
    </w:p>
    <w:p w:rsidR="257AEFD4" w:rsidP="5A79CE1C" w:rsidRDefault="257AEFD4" w14:paraId="049BE15A" w14:textId="76B1E1B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Network Type LOOPBACK, Cost: 1</w:t>
      </w:r>
    </w:p>
    <w:p w:rsidR="257AEFD4" w:rsidP="5A79CE1C" w:rsidRDefault="257AEFD4" w14:paraId="5F431CF5" w14:textId="612816C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Loopback interface is treated as a stub Host</w:t>
      </w:r>
    </w:p>
    <w:p w:rsidR="257AEFD4" w:rsidP="5A79CE1C" w:rsidRDefault="257AEFD4" w14:paraId="4DA38C43" w14:textId="66760D0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GigabitEthernet0/0/0 is up, line protocol is up</w:t>
      </w:r>
    </w:p>
    <w:p w:rsidR="257AEFD4" w:rsidP="5A79CE1C" w:rsidRDefault="257AEFD4" w14:paraId="6882E4F0" w14:textId="31314F1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Link Local Address FE80::267E:12FF:FE4D:F6E0, Interface ID 6</w:t>
      </w:r>
    </w:p>
    <w:p w:rsidR="257AEFD4" w:rsidP="5A79CE1C" w:rsidRDefault="257AEFD4" w14:paraId="65E4A4F5" w14:textId="4B31F4E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Area 0, Process ID 1, Instance ID 0, Router ID 1.1.1.1</w:t>
      </w:r>
    </w:p>
    <w:p w:rsidR="257AEFD4" w:rsidP="5A79CE1C" w:rsidRDefault="257AEFD4" w14:paraId="43B9BFA6" w14:textId="70EA172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Network Type BROADCAST, Cost: 1</w:t>
      </w:r>
    </w:p>
    <w:p w:rsidR="257AEFD4" w:rsidP="5A79CE1C" w:rsidRDefault="257AEFD4" w14:paraId="6DBC5B4B" w14:textId="6F70ECD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Transmit Delay is 1 sec, State BDR, Priority 1</w:t>
      </w:r>
    </w:p>
    <w:p w:rsidR="257AEFD4" w:rsidP="5A79CE1C" w:rsidRDefault="257AEFD4" w14:paraId="461FF7EB" w14:textId="64FB2B2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Designated Router (ID) 2.2.2.2, local address FE80::267E:12FF:FE4D:F770</w:t>
      </w:r>
    </w:p>
    <w:p w:rsidR="257AEFD4" w:rsidP="5A79CE1C" w:rsidRDefault="257AEFD4" w14:paraId="690CB7BF" w14:textId="4F0F3A5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Backup Designated router (ID) 1.1.1.1, local address FE80::267E:12FF:FE4D:F6E0</w:t>
      </w:r>
    </w:p>
    <w:p w:rsidR="257AEFD4" w:rsidP="5A79CE1C" w:rsidRDefault="257AEFD4" w14:paraId="48C88D55" w14:textId="6986E8B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Timer intervals configured, Hello 10, Dead 40, Wait 40, Retransmit 5</w:t>
      </w:r>
    </w:p>
    <w:p w:rsidR="257AEFD4" w:rsidP="5A79CE1C" w:rsidRDefault="257AEFD4" w14:paraId="72C193A6" w14:textId="6A40646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Hello due in 00:00:03</w:t>
      </w:r>
    </w:p>
    <w:p w:rsidR="257AEFD4" w:rsidP="5A79CE1C" w:rsidRDefault="257AEFD4" w14:paraId="10E0FAE9" w14:textId="42A1167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Graceful restart helper support enabled</w:t>
      </w:r>
    </w:p>
    <w:p w:rsidR="257AEFD4" w:rsidP="5A79CE1C" w:rsidRDefault="257AEFD4" w14:paraId="32E4A9B9" w14:textId="1F83958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Index 1/1/1, flood queue length 0</w:t>
      </w:r>
    </w:p>
    <w:p w:rsidR="257AEFD4" w:rsidP="5A79CE1C" w:rsidRDefault="257AEFD4" w14:paraId="7B9178BC" w14:textId="0B07A20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Next 0x0(0)/0x0(0)/0x0(0)</w:t>
      </w:r>
    </w:p>
    <w:p w:rsidR="257AEFD4" w:rsidP="5A79CE1C" w:rsidRDefault="257AEFD4" w14:paraId="33B12FCA" w14:textId="66EB709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flood scan length is 2, maximum is 2</w:t>
      </w:r>
    </w:p>
    <w:p w:rsidR="257AEFD4" w:rsidP="5A79CE1C" w:rsidRDefault="257AEFD4" w14:paraId="3C9894BF" w14:textId="5EF6DD2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flood scan time is 0 msec, maximum is 0 msec</w:t>
      </w:r>
    </w:p>
    <w:p w:rsidR="257AEFD4" w:rsidP="5A79CE1C" w:rsidRDefault="257AEFD4" w14:paraId="3538D21A" w14:textId="71290E0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 Count is 1, Adjacent neighbor count is 1</w:t>
      </w:r>
    </w:p>
    <w:p w:rsidR="257AEFD4" w:rsidP="5A79CE1C" w:rsidRDefault="257AEFD4" w14:paraId="36D0D6E7" w14:textId="634552A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Adjacent with neighbor 2.2.2.2  (Designated Router)</w:t>
      </w:r>
    </w:p>
    <w:p w:rsidR="257AEFD4" w:rsidP="5A79CE1C" w:rsidRDefault="257AEFD4" w14:paraId="34720C94" w14:textId="670C81E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Suppress hello for 0 neighbor(s)</w:t>
      </w:r>
    </w:p>
    <w:p w:rsidR="257AEFD4" w:rsidP="5A79CE1C" w:rsidRDefault="257AEFD4" w14:paraId="3F3274EA" w14:textId="401F68C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57AEFD4" w:rsidP="5A79CE1C" w:rsidRDefault="257AEFD4" w14:paraId="2CDA9BC9" w14:textId="301297E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R1#Show ipv6 route</w:t>
      </w:r>
    </w:p>
    <w:p w:rsidR="257AEFD4" w:rsidP="5A79CE1C" w:rsidRDefault="257AEFD4" w14:paraId="74BCD570" w14:textId="6BF8BF5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Table - default - 7 entries</w:t>
      </w:r>
    </w:p>
    <w:p w:rsidR="257AEFD4" w:rsidP="5A79CE1C" w:rsidRDefault="257AEFD4" w14:paraId="46DCCF80" w14:textId="2C7813F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Codes: C - Connected, L - Local, S - Static, U - Per-user Static route</w:t>
      </w:r>
    </w:p>
    <w:p w:rsidR="257AEFD4" w:rsidP="5A79CE1C" w:rsidRDefault="257AEFD4" w14:paraId="0DD2F7F6" w14:textId="717E3A2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B - BGP, R - RIP, I1 - ISIS L1, I2 - ISIS L2</w:t>
      </w:r>
    </w:p>
    <w:p w:rsidR="257AEFD4" w:rsidP="5A79CE1C" w:rsidRDefault="257AEFD4" w14:paraId="6972182E" w14:textId="495A4F0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IA - ISIS interarea, IS - ISIS summary, D - EIGRP, EX - EIGRP external</w:t>
      </w:r>
    </w:p>
    <w:p w:rsidR="257AEFD4" w:rsidP="5A79CE1C" w:rsidRDefault="257AEFD4" w14:paraId="7B777398" w14:textId="14F43AB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ND - ND Default, NDp - ND Prefix, DCE - Destination, NDr - Redirect</w:t>
      </w:r>
    </w:p>
    <w:p w:rsidR="257AEFD4" w:rsidP="5A79CE1C" w:rsidRDefault="257AEFD4" w14:paraId="5CF8FC7B" w14:textId="21D20A1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O - OSPF Intra, OI - OSPF Inter, OE1 - OSPF ext 1, OE2 - OSPF ext 2</w:t>
      </w:r>
    </w:p>
    <w:p w:rsidR="257AEFD4" w:rsidP="5A79CE1C" w:rsidRDefault="257AEFD4" w14:paraId="30BB7084" w14:textId="267C4EF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ON1 - OSPF NSSA ext 1, ON2 - OSPF NSSA ext 2, a - Application</w:t>
      </w:r>
    </w:p>
    <w:p w:rsidR="257AEFD4" w:rsidP="5A79CE1C" w:rsidRDefault="257AEFD4" w14:paraId="0B55E6E2" w14:textId="422214B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LC  2001:DB8::1/128 [0/0]</w:t>
      </w:r>
    </w:p>
    <w:p w:rsidR="257AEFD4" w:rsidP="5A79CE1C" w:rsidRDefault="257AEFD4" w14:paraId="56BEAD13" w14:textId="6BBCDA4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Loopback0, receive</w:t>
      </w:r>
    </w:p>
    <w:p w:rsidR="257AEFD4" w:rsidP="5A79CE1C" w:rsidRDefault="257AEFD4" w14:paraId="0C6C8CA6" w14:textId="10F2491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   2001:DB8::2/128 [110/1]</w:t>
      </w:r>
    </w:p>
    <w:p w:rsidR="257AEFD4" w:rsidP="5A79CE1C" w:rsidRDefault="257AEFD4" w14:paraId="506E0CAE" w14:textId="167D856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FE80::267E:12FF:FE4D:F770, GigabitEthernet0/0/0</w:t>
      </w:r>
    </w:p>
    <w:p w:rsidR="257AEFD4" w:rsidP="5A79CE1C" w:rsidRDefault="257AEFD4" w14:paraId="2C8421CD" w14:textId="6860859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   2001:DB8::3/128 [110/2]</w:t>
      </w:r>
    </w:p>
    <w:p w:rsidR="257AEFD4" w:rsidP="5A79CE1C" w:rsidRDefault="257AEFD4" w14:paraId="05B63872" w14:textId="6C94A8F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FE80::267E:12FF:FE4D:F770, GigabitEthernet0/0/0</w:t>
      </w:r>
    </w:p>
    <w:p w:rsidR="257AEFD4" w:rsidP="5A79CE1C" w:rsidRDefault="257AEFD4" w14:paraId="1320DAF5" w14:textId="0A07091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2001:DB8:0:1::/64 [0/0]</w:t>
      </w:r>
    </w:p>
    <w:p w:rsidR="257AEFD4" w:rsidP="5A79CE1C" w:rsidRDefault="257AEFD4" w14:paraId="282AD478" w14:textId="4A028FC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GigabitEthernet0/0/0, directly connected</w:t>
      </w:r>
    </w:p>
    <w:p w:rsidR="257AEFD4" w:rsidP="5A79CE1C" w:rsidRDefault="257AEFD4" w14:paraId="252825E5" w14:textId="4005C2B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2001:DB8:0:1::1/128 [0/0]</w:t>
      </w:r>
    </w:p>
    <w:p w:rsidR="257AEFD4" w:rsidP="5A79CE1C" w:rsidRDefault="257AEFD4" w14:paraId="681F1D5F" w14:textId="7AB3326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GigabitEthernet0/0/0, receive</w:t>
      </w:r>
    </w:p>
    <w:p w:rsidR="257AEFD4" w:rsidP="5A79CE1C" w:rsidRDefault="257AEFD4" w14:paraId="47EB966F" w14:textId="2424928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   2001:DB8:0:12::/64 [110/2]</w:t>
      </w:r>
    </w:p>
    <w:p w:rsidR="257AEFD4" w:rsidP="5A79CE1C" w:rsidRDefault="257AEFD4" w14:paraId="044CFA31" w14:textId="02D026B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FE80::267E:12FF:FE4D:F770, GigabitEthernet0/0/0</w:t>
      </w:r>
    </w:p>
    <w:p w:rsidR="257AEFD4" w:rsidP="5A79CE1C" w:rsidRDefault="257AEFD4" w14:paraId="5C5F6685" w14:textId="1013D34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FF00::/8 [0/0]</w:t>
      </w:r>
    </w:p>
    <w:p w:rsidR="257AEFD4" w:rsidP="5A79CE1C" w:rsidRDefault="257AEFD4" w14:paraId="013D3733" w14:textId="11BD236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Null0, receive</w:t>
      </w:r>
    </w:p>
    <w:p w:rsidR="257AEFD4" w:rsidP="5A79CE1C" w:rsidRDefault="257AEFD4" w14:paraId="1EA759E9" w14:textId="09CF2C8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57AEFD4" w:rsidP="5A79CE1C" w:rsidRDefault="257AEFD4" w14:paraId="7C63E1E2" w14:textId="6D41647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R1#show ip protocols</w:t>
      </w:r>
    </w:p>
    <w:p w:rsidR="257AEFD4" w:rsidP="5A79CE1C" w:rsidRDefault="257AEFD4" w14:paraId="291FE03A" w14:textId="6512157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*** IP Routing is NSF aware ***</w:t>
      </w:r>
    </w:p>
    <w:p w:rsidR="257AEFD4" w:rsidP="5A79CE1C" w:rsidRDefault="257AEFD4" w14:paraId="234887CA" w14:textId="33CB96E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57AEFD4" w:rsidP="5A79CE1C" w:rsidRDefault="257AEFD4" w14:paraId="624BA125" w14:textId="3792065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Routing Protocol is "application"</w:t>
      </w:r>
    </w:p>
    <w:p w:rsidR="257AEFD4" w:rsidP="5A79CE1C" w:rsidRDefault="257AEFD4" w14:paraId="36FC6570" w14:textId="3426C15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Sending updates every 0 seconds</w:t>
      </w:r>
    </w:p>
    <w:p w:rsidR="257AEFD4" w:rsidP="5A79CE1C" w:rsidRDefault="257AEFD4" w14:paraId="58B7343D" w14:textId="647867A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Invalid after 0 seconds, hold down 0, flushed after 0</w:t>
      </w:r>
    </w:p>
    <w:p w:rsidR="257AEFD4" w:rsidP="5A79CE1C" w:rsidRDefault="257AEFD4" w14:paraId="2599C526" w14:textId="4C869EE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Outgoing update filter list for all interfaces is not set</w:t>
      </w:r>
    </w:p>
    <w:p w:rsidR="257AEFD4" w:rsidP="5A79CE1C" w:rsidRDefault="257AEFD4" w14:paraId="06A09F4A" w14:textId="2B69894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Incoming update filter list for all interfaces is not set</w:t>
      </w:r>
    </w:p>
    <w:p w:rsidR="257AEFD4" w:rsidP="5A79CE1C" w:rsidRDefault="257AEFD4" w14:paraId="67954848" w14:textId="5CBC277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Maximum path: 32</w:t>
      </w:r>
    </w:p>
    <w:p w:rsidR="257AEFD4" w:rsidP="5A79CE1C" w:rsidRDefault="257AEFD4" w14:paraId="6097D89B" w14:textId="6D8BFE8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for Networks:</w:t>
      </w:r>
    </w:p>
    <w:p w:rsidR="257AEFD4" w:rsidP="5A79CE1C" w:rsidRDefault="257AEFD4" w14:paraId="2472EA92" w14:textId="2CBF877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Information Sources:</w:t>
      </w:r>
    </w:p>
    <w:p w:rsidR="257AEFD4" w:rsidP="5A79CE1C" w:rsidRDefault="257AEFD4" w14:paraId="73BB7A6E" w14:textId="29A7E6D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Gateway         Distance      Last Update</w:t>
      </w:r>
    </w:p>
    <w:p w:rsidR="257AEFD4" w:rsidP="5A79CE1C" w:rsidRDefault="257AEFD4" w14:paraId="19D4CA51" w14:textId="25573A1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Distance: (default is 4)</w:t>
      </w:r>
    </w:p>
    <w:p w:rsidR="257AEFD4" w:rsidP="5A79CE1C" w:rsidRDefault="257AEFD4" w14:paraId="288AD514" w14:textId="46C87B8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57AEFD4" w:rsidP="5A79CE1C" w:rsidRDefault="257AEFD4" w14:paraId="45020BAC" w14:textId="715BA6A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Routing Protocol is "ospf 1"</w:t>
      </w:r>
    </w:p>
    <w:p w:rsidR="257AEFD4" w:rsidP="5A79CE1C" w:rsidRDefault="257AEFD4" w14:paraId="7D9753DA" w14:textId="7359F8D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Outgoing update filter list for all interfaces is not set</w:t>
      </w:r>
    </w:p>
    <w:p w:rsidR="257AEFD4" w:rsidP="5A79CE1C" w:rsidRDefault="257AEFD4" w14:paraId="3EBD1C0C" w14:textId="1829C23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Incoming update filter list for all interfaces is not set</w:t>
      </w:r>
    </w:p>
    <w:p w:rsidR="257AEFD4" w:rsidP="5A79CE1C" w:rsidRDefault="257AEFD4" w14:paraId="25B8C40C" w14:textId="1F7E4DC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Router ID 1.1.1.1</w:t>
      </w:r>
    </w:p>
    <w:p w:rsidR="257AEFD4" w:rsidP="5A79CE1C" w:rsidRDefault="257AEFD4" w14:paraId="5126C3BB" w14:textId="413552A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Number of areas in this router is 1. 1 normal 0 stub 0 nssa</w:t>
      </w:r>
    </w:p>
    <w:p w:rsidR="257AEFD4" w:rsidP="5A79CE1C" w:rsidRDefault="257AEFD4" w14:paraId="5D055A52" w14:textId="66C68BD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Maximum path: 4</w:t>
      </w:r>
    </w:p>
    <w:p w:rsidR="257AEFD4" w:rsidP="5A79CE1C" w:rsidRDefault="257AEFD4" w14:paraId="31415ABE" w14:textId="0D76A46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for Networks:</w:t>
      </w:r>
    </w:p>
    <w:p w:rsidR="257AEFD4" w:rsidP="5A79CE1C" w:rsidRDefault="257AEFD4" w14:paraId="680A63B9" w14:textId="6A2787E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1.1.1.1 0.0.0.0 area 0</w:t>
      </w:r>
    </w:p>
    <w:p w:rsidR="257AEFD4" w:rsidP="5A79CE1C" w:rsidRDefault="257AEFD4" w14:paraId="18646B93" w14:textId="11B2501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192.168.1.0 0.0.0.255 area 0</w:t>
      </w:r>
    </w:p>
    <w:p w:rsidR="257AEFD4" w:rsidP="5A79CE1C" w:rsidRDefault="257AEFD4" w14:paraId="3CA1E493" w14:textId="51EFC53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Information Sources:</w:t>
      </w:r>
    </w:p>
    <w:p w:rsidR="257AEFD4" w:rsidP="5A79CE1C" w:rsidRDefault="257AEFD4" w14:paraId="29465DAB" w14:textId="7E713AF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Gateway         Distance      Last Update</w:t>
      </w:r>
    </w:p>
    <w:p w:rsidR="257AEFD4" w:rsidP="5A79CE1C" w:rsidRDefault="257AEFD4" w14:paraId="091219E2" w14:textId="767ECD5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3.3.3.3              110      00:15:15</w:t>
      </w:r>
    </w:p>
    <w:p w:rsidR="257AEFD4" w:rsidP="5A79CE1C" w:rsidRDefault="257AEFD4" w14:paraId="01350597" w14:textId="1A36114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2.2.2.2              110      00:16:02</w:t>
      </w:r>
    </w:p>
    <w:p w:rsidR="257AEFD4" w:rsidP="5A79CE1C" w:rsidRDefault="257AEFD4" w14:paraId="47BC9D46" w14:textId="5639BAC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Distance: (default is 110)</w:t>
      </w:r>
    </w:p>
    <w:p w:rsidR="257AEFD4" w:rsidP="5A79CE1C" w:rsidRDefault="257AEFD4" w14:paraId="3D002636" w14:textId="66AAA95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57AEFD4" w:rsidP="5A79CE1C" w:rsidRDefault="257AEFD4" w14:paraId="134B512E" w14:textId="678D7E3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R1#show ipv6 protocols</w:t>
      </w:r>
    </w:p>
    <w:p w:rsidR="257AEFD4" w:rsidP="5A79CE1C" w:rsidRDefault="257AEFD4" w14:paraId="0E294C79" w14:textId="42798E7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"connected"</w:t>
      </w:r>
    </w:p>
    <w:p w:rsidR="257AEFD4" w:rsidP="5A79CE1C" w:rsidRDefault="257AEFD4" w14:paraId="71C70DA1" w14:textId="7F2233A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"application"</w:t>
      </w:r>
    </w:p>
    <w:p w:rsidR="257AEFD4" w:rsidP="5A79CE1C" w:rsidRDefault="257AEFD4" w14:paraId="0A1722C0" w14:textId="1C824EF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"ND"</w:t>
      </w:r>
    </w:p>
    <w:p w:rsidR="257AEFD4" w:rsidP="5A79CE1C" w:rsidRDefault="257AEFD4" w14:paraId="7A3FF99C" w14:textId="455DFE7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"ospf 1"</w:t>
      </w:r>
    </w:p>
    <w:p w:rsidR="257AEFD4" w:rsidP="5A79CE1C" w:rsidRDefault="257AEFD4" w14:paraId="2D075DD2" w14:textId="4196E52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Router ID 1.1.1.1</w:t>
      </w:r>
    </w:p>
    <w:p w:rsidR="257AEFD4" w:rsidP="5A79CE1C" w:rsidRDefault="257AEFD4" w14:paraId="65A8C972" w14:textId="330E682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Number of areas: 1 normal, 0 stub, 0 nssa</w:t>
      </w:r>
    </w:p>
    <w:p w:rsidR="257AEFD4" w:rsidP="5A79CE1C" w:rsidRDefault="257AEFD4" w14:paraId="541C10A9" w14:textId="78D4BEC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Interfaces (Area 0):</w:t>
      </w:r>
    </w:p>
    <w:p w:rsidR="257AEFD4" w:rsidP="5A79CE1C" w:rsidRDefault="257AEFD4" w14:paraId="199E3B4A" w14:textId="372E3AE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Loopback0</w:t>
      </w:r>
    </w:p>
    <w:p w:rsidR="257AEFD4" w:rsidP="5A79CE1C" w:rsidRDefault="257AEFD4" w14:paraId="20BE709C" w14:textId="5EFE121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GigabitEthernet0/0/0</w:t>
      </w:r>
    </w:p>
    <w:p w:rsidR="257AEFD4" w:rsidP="5A79CE1C" w:rsidRDefault="257AEFD4" w14:paraId="4A354046" w14:textId="081AD33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Redistribution:</w:t>
      </w:r>
    </w:p>
    <w:p w:rsidR="257AEFD4" w:rsidP="5A79CE1C" w:rsidRDefault="257AEFD4" w14:paraId="190F0996" w14:textId="577ECD0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FEF44A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None</w:t>
      </w:r>
    </w:p>
    <w:p w:rsidR="257AEFD4" w:rsidP="5A79CE1C" w:rsidRDefault="257AEFD4" w14:paraId="0853A1CE" w14:textId="3388A98C">
      <w:pPr>
        <w:pStyle w:val="Normal"/>
        <w:spacing w:after="160" w:line="259" w:lineRule="auto"/>
        <w:rPr>
          <w:rFonts w:ascii="Courier New" w:hAnsi="Courier New" w:eastAsia="Courier New" w:cs="Courier New"/>
          <w:color w:val="000000" w:themeColor="text1"/>
          <w:sz w:val="18"/>
          <w:szCs w:val="18"/>
        </w:rPr>
      </w:pPr>
      <w:r w:rsidRPr="5A79CE1C" w:rsidR="0869CF91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18"/>
          <w:szCs w:val="18"/>
          <w:u w:val="single"/>
        </w:rPr>
        <w:t>Router 2:</w:t>
      </w:r>
    </w:p>
    <w:p w:rsidR="5A79CE1C" w:rsidP="5A79CE1C" w:rsidRDefault="5A79CE1C" w14:paraId="4ED23D83" w14:textId="5A4A538D">
      <w:pPr>
        <w:pStyle w:val="Normal"/>
        <w:spacing w:after="16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18"/>
          <w:szCs w:val="18"/>
          <w:u w:val="single"/>
        </w:rPr>
      </w:pPr>
    </w:p>
    <w:p w:rsidR="4140298E" w:rsidP="5A79CE1C" w:rsidRDefault="4140298E" w14:paraId="40E185F2" w14:textId="0367FF9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R2#Show run</w:t>
      </w:r>
    </w:p>
    <w:p w:rsidR="4140298E" w:rsidP="5A79CE1C" w:rsidRDefault="4140298E" w14:paraId="57B12358" w14:textId="0137753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Building configuration...</w:t>
      </w:r>
    </w:p>
    <w:p w:rsidR="4140298E" w:rsidP="5A79CE1C" w:rsidRDefault="4140298E" w14:paraId="0B111473" w14:textId="2F66F0C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Current configuration : 1714 bytes</w:t>
      </w:r>
    </w:p>
    <w:p w:rsidR="4140298E" w:rsidP="5A79CE1C" w:rsidRDefault="4140298E" w14:paraId="1259C951" w14:textId="1CC939F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Last configuration change at 18:21:30 UTC Wed Jan 12 2022</w:t>
      </w:r>
    </w:p>
    <w:p w:rsidR="4140298E" w:rsidP="5A79CE1C" w:rsidRDefault="4140298E" w14:paraId="74C81BA1" w14:textId="73DE2CB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version 15.5</w:t>
      </w:r>
    </w:p>
    <w:p w:rsidR="4140298E" w:rsidP="5A79CE1C" w:rsidRDefault="4140298E" w14:paraId="13E5ED49" w14:textId="1E05B4A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service timestamps debug datetime msec</w:t>
      </w:r>
    </w:p>
    <w:p w:rsidR="4140298E" w:rsidP="5A79CE1C" w:rsidRDefault="4140298E" w14:paraId="723E755D" w14:textId="650CE35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service timestamps log datetime msec</w:t>
      </w:r>
    </w:p>
    <w:p w:rsidR="4140298E" w:rsidP="5A79CE1C" w:rsidRDefault="4140298E" w14:paraId="5644C8CF" w14:textId="78EE170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platform punt-keepalive disable-kernel-core</w:t>
      </w:r>
    </w:p>
    <w:p w:rsidR="4140298E" w:rsidP="5A79CE1C" w:rsidRDefault="4140298E" w14:paraId="17A6726A" w14:textId="5B207D6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hostname R2</w:t>
      </w:r>
    </w:p>
    <w:p w:rsidR="4140298E" w:rsidP="5A79CE1C" w:rsidRDefault="4140298E" w14:paraId="6029F21A" w14:textId="4DB6353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boot-start-marker</w:t>
      </w:r>
    </w:p>
    <w:p w:rsidR="4140298E" w:rsidP="5A79CE1C" w:rsidRDefault="4140298E" w14:paraId="49533DDC" w14:textId="7B0981F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boot-end-marker</w:t>
      </w:r>
    </w:p>
    <w:p w:rsidR="4140298E" w:rsidP="5A79CE1C" w:rsidRDefault="4140298E" w14:paraId="0B3D915F" w14:textId="19090CE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vrf definition Mgmt-intf</w:t>
      </w:r>
    </w:p>
    <w:p w:rsidR="4140298E" w:rsidP="5A79CE1C" w:rsidRDefault="4140298E" w14:paraId="758982C0" w14:textId="60FA862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address-family ipv4</w:t>
      </w:r>
    </w:p>
    <w:p w:rsidR="4140298E" w:rsidP="5A79CE1C" w:rsidRDefault="4140298E" w14:paraId="1DE6FEF1" w14:textId="5A6B968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exit-address-family</w:t>
      </w:r>
    </w:p>
    <w:p w:rsidR="4140298E" w:rsidP="5A79CE1C" w:rsidRDefault="4140298E" w14:paraId="3EE99E94" w14:textId="07D1B99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address-family ipv6</w:t>
      </w:r>
    </w:p>
    <w:p w:rsidR="4140298E" w:rsidP="5A79CE1C" w:rsidRDefault="4140298E" w14:paraId="009FE807" w14:textId="02FEC7B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exit-address-family</w:t>
      </w:r>
    </w:p>
    <w:p w:rsidR="4140298E" w:rsidP="5A79CE1C" w:rsidRDefault="4140298E" w14:paraId="54352A4A" w14:textId="1A270EE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aaa new-model</w:t>
      </w:r>
    </w:p>
    <w:p w:rsidR="4140298E" w:rsidP="5A79CE1C" w:rsidRDefault="4140298E" w14:paraId="24BC9576" w14:textId="5D74272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unicast-routing</w:t>
      </w:r>
    </w:p>
    <w:p w:rsidR="4140298E" w:rsidP="5A79CE1C" w:rsidRDefault="4140298E" w14:paraId="7C325CFD" w14:textId="2E71479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subscriber templating</w:t>
      </w:r>
    </w:p>
    <w:p w:rsidR="4140298E" w:rsidP="5A79CE1C" w:rsidRDefault="4140298E" w14:paraId="4278BE6D" w14:textId="56DE91F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multilink bundle-name authenticated</w:t>
      </w:r>
    </w:p>
    <w:p w:rsidR="4140298E" w:rsidP="5A79CE1C" w:rsidRDefault="4140298E" w14:paraId="6BA04341" w14:textId="3978E97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license udi pid ISR4321/K9 sn FDO21482DWJ</w:t>
      </w:r>
    </w:p>
    <w:p w:rsidR="4140298E" w:rsidP="5A79CE1C" w:rsidRDefault="4140298E" w14:paraId="40D8B54B" w14:textId="3584D1D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spanning-tree extend system-id</w:t>
      </w:r>
    </w:p>
    <w:p w:rsidR="4140298E" w:rsidP="5A79CE1C" w:rsidRDefault="4140298E" w14:paraId="50627C65" w14:textId="108D377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redundancy</w:t>
      </w:r>
    </w:p>
    <w:p w:rsidR="4140298E" w:rsidP="5A79CE1C" w:rsidRDefault="4140298E" w14:paraId="37E4E547" w14:textId="2933A21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mode none</w:t>
      </w:r>
    </w:p>
    <w:p w:rsidR="4140298E" w:rsidP="5A79CE1C" w:rsidRDefault="4140298E" w14:paraId="3705B239" w14:textId="35F40B4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vlan internal allocation policy ascending</w:t>
      </w:r>
    </w:p>
    <w:p w:rsidR="4140298E" w:rsidP="5A79CE1C" w:rsidRDefault="4140298E" w14:paraId="28955956" w14:textId="735CA24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Loopback0</w:t>
      </w:r>
    </w:p>
    <w:p w:rsidR="4140298E" w:rsidP="5A79CE1C" w:rsidRDefault="4140298E" w14:paraId="04DC997C" w14:textId="7FCA76D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address 2.2.2.2 255.255.255.0</w:t>
      </w:r>
    </w:p>
    <w:p w:rsidR="4140298E" w:rsidP="5A79CE1C" w:rsidRDefault="4140298E" w14:paraId="36C7975C" w14:textId="31DCB18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address 2001:DB8::2/128</w:t>
      </w:r>
    </w:p>
    <w:p w:rsidR="4140298E" w:rsidP="5A79CE1C" w:rsidRDefault="4140298E" w14:paraId="42ADC406" w14:textId="4582778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ospf 1 area 0</w:t>
      </w:r>
    </w:p>
    <w:p w:rsidR="4140298E" w:rsidP="5A79CE1C" w:rsidRDefault="4140298E" w14:paraId="346ED3BB" w14:textId="3C8EE80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GigabitEthernet0/0/0</w:t>
      </w:r>
    </w:p>
    <w:p w:rsidR="4140298E" w:rsidP="5A79CE1C" w:rsidRDefault="4140298E" w14:paraId="57C59200" w14:textId="25B222D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address 192.168.1.2 255.255.255.0</w:t>
      </w:r>
    </w:p>
    <w:p w:rsidR="4140298E" w:rsidP="5A79CE1C" w:rsidRDefault="4140298E" w14:paraId="5CDA96C7" w14:textId="6D96178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negotiation auto</w:t>
      </w:r>
    </w:p>
    <w:p w:rsidR="4140298E" w:rsidP="5A79CE1C" w:rsidRDefault="4140298E" w14:paraId="458943CC" w14:textId="25A3D58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address 2001:DB8:0:1::2/64</w:t>
      </w:r>
    </w:p>
    <w:p w:rsidR="4140298E" w:rsidP="5A79CE1C" w:rsidRDefault="4140298E" w14:paraId="528CD3C8" w14:textId="1F29915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enable</w:t>
      </w:r>
    </w:p>
    <w:p w:rsidR="4140298E" w:rsidP="5A79CE1C" w:rsidRDefault="4140298E" w14:paraId="529A20C5" w14:textId="79696D6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ospf 1 area 0</w:t>
      </w:r>
    </w:p>
    <w:p w:rsidR="4140298E" w:rsidP="5A79CE1C" w:rsidRDefault="4140298E" w14:paraId="156AB55E" w14:textId="08860F1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GigabitEthernet0/0/1</w:t>
      </w:r>
    </w:p>
    <w:p w:rsidR="4140298E" w:rsidP="5A79CE1C" w:rsidRDefault="4140298E" w14:paraId="308949F5" w14:textId="3C69370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address 192.168.12.2 255.255.255.0</w:t>
      </w:r>
    </w:p>
    <w:p w:rsidR="4140298E" w:rsidP="5A79CE1C" w:rsidRDefault="4140298E" w14:paraId="5CDB3157" w14:textId="6BFFC9A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negotiation auto</w:t>
      </w:r>
    </w:p>
    <w:p w:rsidR="4140298E" w:rsidP="5A79CE1C" w:rsidRDefault="4140298E" w14:paraId="3BA234F4" w14:textId="546B6DC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address 2001:DB8:0:12::2/64</w:t>
      </w:r>
    </w:p>
    <w:p w:rsidR="4140298E" w:rsidP="5A79CE1C" w:rsidRDefault="4140298E" w14:paraId="3AEF807B" w14:textId="62B96FA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enable</w:t>
      </w:r>
    </w:p>
    <w:p w:rsidR="4140298E" w:rsidP="5A79CE1C" w:rsidRDefault="4140298E" w14:paraId="38FF6B1F" w14:textId="1108EDE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ospf 1 area 0</w:t>
      </w:r>
    </w:p>
    <w:p w:rsidR="4140298E" w:rsidP="5A79CE1C" w:rsidRDefault="4140298E" w14:paraId="2E830A46" w14:textId="69750FC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Serial0/1/0</w:t>
      </w:r>
    </w:p>
    <w:p w:rsidR="4140298E" w:rsidP="5A79CE1C" w:rsidRDefault="4140298E" w14:paraId="04E7F5A4" w14:textId="0D20B67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4140298E" w:rsidP="5A79CE1C" w:rsidRDefault="4140298E" w14:paraId="2801195A" w14:textId="317992B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4140298E" w:rsidP="5A79CE1C" w:rsidRDefault="4140298E" w14:paraId="1758AD09" w14:textId="52DCB5E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Serial0/1/1</w:t>
      </w:r>
    </w:p>
    <w:p w:rsidR="4140298E" w:rsidP="5A79CE1C" w:rsidRDefault="4140298E" w14:paraId="04726017" w14:textId="50001E2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4140298E" w:rsidP="5A79CE1C" w:rsidRDefault="4140298E" w14:paraId="15A5A2C6" w14:textId="7998EB4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4140298E" w:rsidP="5A79CE1C" w:rsidRDefault="4140298E" w14:paraId="7A3DC021" w14:textId="4A2B2FA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GigabitEthernet0</w:t>
      </w:r>
    </w:p>
    <w:p w:rsidR="4140298E" w:rsidP="5A79CE1C" w:rsidRDefault="4140298E" w14:paraId="020F2C41" w14:textId="0F5C901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vrf forwarding Mgmt-intf</w:t>
      </w:r>
    </w:p>
    <w:p w:rsidR="4140298E" w:rsidP="5A79CE1C" w:rsidRDefault="4140298E" w14:paraId="50A24FCD" w14:textId="718BD95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4140298E" w:rsidP="5A79CE1C" w:rsidRDefault="4140298E" w14:paraId="29CEEAAD" w14:textId="2055C29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4140298E" w:rsidP="5A79CE1C" w:rsidRDefault="4140298E" w14:paraId="7291B84F" w14:textId="156DBB8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negotiation auto</w:t>
      </w:r>
    </w:p>
    <w:p w:rsidR="4140298E" w:rsidP="5A79CE1C" w:rsidRDefault="4140298E" w14:paraId="5E3865B1" w14:textId="7B55DA7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Vlan1</w:t>
      </w:r>
    </w:p>
    <w:p w:rsidR="4140298E" w:rsidP="5A79CE1C" w:rsidRDefault="4140298E" w14:paraId="0BB87397" w14:textId="4765F72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4140298E" w:rsidP="5A79CE1C" w:rsidRDefault="4140298E" w14:paraId="41FCFCF0" w14:textId="59E8DA4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4140298E" w:rsidP="5A79CE1C" w:rsidRDefault="4140298E" w14:paraId="4D02DD6F" w14:textId="1AF52FF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router ospf 1</w:t>
      </w:r>
    </w:p>
    <w:p w:rsidR="4140298E" w:rsidP="5A79CE1C" w:rsidRDefault="4140298E" w14:paraId="1110989E" w14:textId="54E7F2A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network 2.2.2.2 0.0.0.0 area 0</w:t>
      </w:r>
    </w:p>
    <w:p w:rsidR="4140298E" w:rsidP="5A79CE1C" w:rsidRDefault="4140298E" w14:paraId="737E622E" w14:textId="3A60649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network 192.168.1.0 0.0.0.255 area 0</w:t>
      </w:r>
    </w:p>
    <w:p w:rsidR="4140298E" w:rsidP="5A79CE1C" w:rsidRDefault="4140298E" w14:paraId="2D16047C" w14:textId="389D0E0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network 192.168.12.0 0.0.0.255 area 0</w:t>
      </w:r>
    </w:p>
    <w:p w:rsidR="4140298E" w:rsidP="5A79CE1C" w:rsidRDefault="4140298E" w14:paraId="6B492FB3" w14:textId="39CCCFC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forward-protocol nd</w:t>
      </w:r>
    </w:p>
    <w:p w:rsidR="4140298E" w:rsidP="5A79CE1C" w:rsidRDefault="4140298E" w14:paraId="30A69632" w14:textId="069EEC1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http server</w:t>
      </w:r>
    </w:p>
    <w:p w:rsidR="4140298E" w:rsidP="5A79CE1C" w:rsidRDefault="4140298E" w14:paraId="23AEC23E" w14:textId="4656697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http secure-server</w:t>
      </w:r>
    </w:p>
    <w:p w:rsidR="4140298E" w:rsidP="5A79CE1C" w:rsidRDefault="4140298E" w14:paraId="52E0ED39" w14:textId="356E6C3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tftp source-interface GigabitEthernet0</w:t>
      </w:r>
    </w:p>
    <w:p w:rsidR="4140298E" w:rsidP="5A79CE1C" w:rsidRDefault="4140298E" w14:paraId="2EA62152" w14:textId="26A246C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router ospf 1</w:t>
      </w:r>
    </w:p>
    <w:p w:rsidR="4140298E" w:rsidP="5A79CE1C" w:rsidRDefault="4140298E" w14:paraId="6E58A2B4" w14:textId="6786B7C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router-id 2.2.2.2</w:t>
      </w:r>
    </w:p>
    <w:p w:rsidR="4140298E" w:rsidP="5A79CE1C" w:rsidRDefault="4140298E" w14:paraId="269BBC80" w14:textId="4D9D524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control-plane</w:t>
      </w:r>
    </w:p>
    <w:p w:rsidR="4140298E" w:rsidP="5A79CE1C" w:rsidRDefault="4140298E" w14:paraId="09E27C80" w14:textId="29AF579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line con 0</w:t>
      </w:r>
    </w:p>
    <w:p w:rsidR="4140298E" w:rsidP="5A79CE1C" w:rsidRDefault="4140298E" w14:paraId="07CA5095" w14:textId="0C4ADA5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stopbits 1</w:t>
      </w:r>
    </w:p>
    <w:p w:rsidR="4140298E" w:rsidP="5A79CE1C" w:rsidRDefault="4140298E" w14:paraId="4E5B26EB" w14:textId="7634FF0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line aux 0</w:t>
      </w:r>
    </w:p>
    <w:p w:rsidR="4140298E" w:rsidP="5A79CE1C" w:rsidRDefault="4140298E" w14:paraId="188A1D78" w14:textId="14BD3ED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stopbits 1</w:t>
      </w:r>
    </w:p>
    <w:p w:rsidR="4140298E" w:rsidP="5A79CE1C" w:rsidRDefault="4140298E" w14:paraId="003FED72" w14:textId="3A92855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line vty 0 4</w:t>
      </w:r>
    </w:p>
    <w:p w:rsidR="4140298E" w:rsidP="5A79CE1C" w:rsidRDefault="4140298E" w14:paraId="567E6600" w14:textId="4E11235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login</w:t>
      </w:r>
    </w:p>
    <w:p w:rsidR="4140298E" w:rsidP="5A79CE1C" w:rsidRDefault="4140298E" w14:paraId="405EA55A" w14:textId="38DA53B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End</w:t>
      </w:r>
    </w:p>
    <w:p w:rsidR="5A79CE1C" w:rsidP="5A79CE1C" w:rsidRDefault="5A79CE1C" w14:paraId="40DD1951" w14:textId="01EE3A9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4140298E" w:rsidP="5A79CE1C" w:rsidRDefault="4140298E" w14:paraId="65DAD459" w14:textId="57A16C7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R2#Show ip route</w:t>
      </w:r>
    </w:p>
    <w:p w:rsidR="4140298E" w:rsidP="5A79CE1C" w:rsidRDefault="4140298E" w14:paraId="2DF2BC38" w14:textId="4CB2522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Codes: L - local, C - connected, S - static, R - RIP, M - mobile, B - BGP</w:t>
      </w:r>
    </w:p>
    <w:p w:rsidR="4140298E" w:rsidP="5A79CE1C" w:rsidRDefault="4140298E" w14:paraId="6BA969DD" w14:textId="47F03CE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D - EIGRP, EX - EIGRP external, O - OSPF, IA - OSPF inter area</w:t>
      </w:r>
    </w:p>
    <w:p w:rsidR="4140298E" w:rsidP="5A79CE1C" w:rsidRDefault="4140298E" w14:paraId="45E95256" w14:textId="0513FD7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N1 - OSPF NSSA external type 1, N2 - OSPF NSSA external type 2</w:t>
      </w:r>
    </w:p>
    <w:p w:rsidR="4140298E" w:rsidP="5A79CE1C" w:rsidRDefault="4140298E" w14:paraId="311CF39C" w14:textId="71F1E82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E1 - OSPF external type 1, E2 - OSPF external type 2</w:t>
      </w:r>
    </w:p>
    <w:p w:rsidR="4140298E" w:rsidP="5A79CE1C" w:rsidRDefault="4140298E" w14:paraId="28133983" w14:textId="6371B0B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i - IS-IS, su - IS-IS summary, L1 - IS-IS level-1, L2 - IS-IS level-2</w:t>
      </w:r>
    </w:p>
    <w:p w:rsidR="4140298E" w:rsidP="5A79CE1C" w:rsidRDefault="4140298E" w14:paraId="07C846F0" w14:textId="4E8D1EB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ia - IS-IS inter area, * - candidate default, U - per-user static route</w:t>
      </w:r>
    </w:p>
    <w:p w:rsidR="4140298E" w:rsidP="5A79CE1C" w:rsidRDefault="4140298E" w14:paraId="3C67461B" w14:textId="28F8F01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o - ODR, P - periodic downloaded static route, H - NHRP, l - LISP</w:t>
      </w:r>
    </w:p>
    <w:p w:rsidR="4140298E" w:rsidP="5A79CE1C" w:rsidRDefault="4140298E" w14:paraId="7226F255" w14:textId="7E15E1C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a - application route</w:t>
      </w:r>
    </w:p>
    <w:p w:rsidR="4140298E" w:rsidP="5A79CE1C" w:rsidRDefault="4140298E" w14:paraId="65DA0606" w14:textId="40F93F9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+ - replicated route, % - next hop override, p - overrides from PfR</w:t>
      </w:r>
    </w:p>
    <w:p w:rsidR="4140298E" w:rsidP="5A79CE1C" w:rsidRDefault="4140298E" w14:paraId="17A7D5F1" w14:textId="2FB37D7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4140298E" w:rsidP="5A79CE1C" w:rsidRDefault="4140298E" w14:paraId="1C11761C" w14:textId="384AFF6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Gateway of last resort is not set</w:t>
      </w:r>
    </w:p>
    <w:p w:rsidR="4140298E" w:rsidP="5A79CE1C" w:rsidRDefault="4140298E" w14:paraId="12B5E47D" w14:textId="7CAD2CA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4140298E" w:rsidP="5A79CE1C" w:rsidRDefault="4140298E" w14:paraId="004420B6" w14:textId="7A98D13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1.0.0.0/32 is subnetted, 1 subnets</w:t>
      </w:r>
    </w:p>
    <w:p w:rsidR="4140298E" w:rsidP="5A79CE1C" w:rsidRDefault="4140298E" w14:paraId="239D1977" w14:textId="7B6F075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        1.1.1.1 [110/2] via 192.168.1.1, 00:21:49, GigabitEthernet0/0/0</w:t>
      </w:r>
    </w:p>
    <w:p w:rsidR="4140298E" w:rsidP="5A79CE1C" w:rsidRDefault="4140298E" w14:paraId="699ED964" w14:textId="55D8432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2.0.0.0/8 is variably subnetted, 2 subnets, 2 masks</w:t>
      </w:r>
    </w:p>
    <w:p w:rsidR="4140298E" w:rsidP="5A79CE1C" w:rsidRDefault="4140298E" w14:paraId="273F1631" w14:textId="1C1FE72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     2.2.2.0/24 is directly connected, Loopback0</w:t>
      </w:r>
    </w:p>
    <w:p w:rsidR="4140298E" w:rsidP="5A79CE1C" w:rsidRDefault="4140298E" w14:paraId="4C10DD0A" w14:textId="11C0DDA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     2.2.2.2/32 is directly connected, Loopback0</w:t>
      </w:r>
    </w:p>
    <w:p w:rsidR="4140298E" w:rsidP="5A79CE1C" w:rsidRDefault="4140298E" w14:paraId="4009B65C" w14:textId="2F9A38B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3.0.0.0/32 is subnetted, 1 subnets</w:t>
      </w:r>
    </w:p>
    <w:p w:rsidR="4140298E" w:rsidP="5A79CE1C" w:rsidRDefault="4140298E" w14:paraId="4D791851" w14:textId="2D0C555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        3.3.3.3 [110/2] via 192.168.12.3, 00:21:15, GigabitEthernet0/0/1</w:t>
      </w:r>
    </w:p>
    <w:p w:rsidR="4140298E" w:rsidP="5A79CE1C" w:rsidRDefault="4140298E" w14:paraId="404A624D" w14:textId="188EB44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192.168.1.0/24 is variably subnetted, 2 subnets, 2 masks</w:t>
      </w:r>
    </w:p>
    <w:p w:rsidR="4140298E" w:rsidP="5A79CE1C" w:rsidRDefault="4140298E" w14:paraId="106902B0" w14:textId="2671B36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     192.168.1.0/24 is directly connected, GigabitEthernet0/0/0</w:t>
      </w:r>
    </w:p>
    <w:p w:rsidR="4140298E" w:rsidP="5A79CE1C" w:rsidRDefault="4140298E" w14:paraId="3695BE25" w14:textId="2181678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     192.168.1.2/32 is directly connected, GigabitEthernet0/0/0</w:t>
      </w:r>
    </w:p>
    <w:p w:rsidR="4140298E" w:rsidP="5A79CE1C" w:rsidRDefault="4140298E" w14:paraId="49FA550D" w14:textId="1C61131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192.168.12.0/24 is variably subnetted, 2 subnets, 2 masks</w:t>
      </w:r>
    </w:p>
    <w:p w:rsidR="4140298E" w:rsidP="5A79CE1C" w:rsidRDefault="4140298E" w14:paraId="7B3240F1" w14:textId="172466F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     192.168.12.0/24 is directly connected, GigabitEthernet0/0/1</w:t>
      </w:r>
    </w:p>
    <w:p w:rsidR="4140298E" w:rsidP="5A79CE1C" w:rsidRDefault="4140298E" w14:paraId="2EA4FE9D" w14:textId="58D0654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     192.168.12.2/32 is directly connected, GigabitEthernet0/0/1</w:t>
      </w:r>
    </w:p>
    <w:p w:rsidR="5A79CE1C" w:rsidP="5A79CE1C" w:rsidRDefault="5A79CE1C" w14:paraId="7B0CE6D6" w14:textId="4685842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4140298E" w:rsidP="5A79CE1C" w:rsidRDefault="4140298E" w14:paraId="7B560636" w14:textId="45C1C9F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R2#Show ip ospf</w:t>
      </w:r>
    </w:p>
    <w:p w:rsidR="4140298E" w:rsidP="5A79CE1C" w:rsidRDefault="4140298E" w14:paraId="241C8973" w14:textId="73E0F99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Routing Process "ospf 1" with ID 2.2.2.2</w:t>
      </w:r>
    </w:p>
    <w:p w:rsidR="4140298E" w:rsidP="5A79CE1C" w:rsidRDefault="4140298E" w14:paraId="692C9F90" w14:textId="5AF8508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Start time: 02:31:49.450, Time elapsed: 00:23:01.298</w:t>
      </w:r>
    </w:p>
    <w:p w:rsidR="4140298E" w:rsidP="5A79CE1C" w:rsidRDefault="4140298E" w14:paraId="0039D9FA" w14:textId="22B2280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Supports only single TOS(TOS0) routes</w:t>
      </w:r>
    </w:p>
    <w:p w:rsidR="4140298E" w:rsidP="5A79CE1C" w:rsidRDefault="4140298E" w14:paraId="63CFF427" w14:textId="08290F9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Supports opaque LSA</w:t>
      </w:r>
    </w:p>
    <w:p w:rsidR="4140298E" w:rsidP="5A79CE1C" w:rsidRDefault="4140298E" w14:paraId="3BA696D2" w14:textId="2833C4D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Supports Link-local Signaling (LLS)</w:t>
      </w:r>
    </w:p>
    <w:p w:rsidR="4140298E" w:rsidP="5A79CE1C" w:rsidRDefault="4140298E" w14:paraId="0957A9D2" w14:textId="787AA0A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Supports area transit capability</w:t>
      </w:r>
    </w:p>
    <w:p w:rsidR="4140298E" w:rsidP="5A79CE1C" w:rsidRDefault="4140298E" w14:paraId="1676629A" w14:textId="6C1B154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Supports NSSA (compatible with RFC 3101)</w:t>
      </w:r>
    </w:p>
    <w:p w:rsidR="4140298E" w:rsidP="5A79CE1C" w:rsidRDefault="4140298E" w14:paraId="219B5B90" w14:textId="4B71194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Supports Database Exchange Summary List Optimization (RFC 5243)</w:t>
      </w:r>
    </w:p>
    <w:p w:rsidR="4140298E" w:rsidP="5A79CE1C" w:rsidRDefault="4140298E" w14:paraId="1F6630D1" w14:textId="3EF921C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Event-log enabled, Maximum number of events: 1000, Mode: cyclic</w:t>
      </w:r>
    </w:p>
    <w:p w:rsidR="4140298E" w:rsidP="5A79CE1C" w:rsidRDefault="4140298E" w14:paraId="307E2158" w14:textId="21C80BF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Router is not originating router-LSAs with maximum metric</w:t>
      </w:r>
    </w:p>
    <w:p w:rsidR="4140298E" w:rsidP="5A79CE1C" w:rsidRDefault="4140298E" w14:paraId="763DA198" w14:textId="2D297D4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Initial SPF schedule delay 5000 msecs</w:t>
      </w:r>
    </w:p>
    <w:p w:rsidR="4140298E" w:rsidP="5A79CE1C" w:rsidRDefault="4140298E" w14:paraId="60EC3C1A" w14:textId="14B0E6A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Minimum hold time between two consecutive SPFs 10000 msecs</w:t>
      </w:r>
    </w:p>
    <w:p w:rsidR="4140298E" w:rsidP="5A79CE1C" w:rsidRDefault="4140298E" w14:paraId="2E097413" w14:textId="7160B31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Maximum wait time between two consecutive SPFs 10000 msecs</w:t>
      </w:r>
    </w:p>
    <w:p w:rsidR="4140298E" w:rsidP="5A79CE1C" w:rsidRDefault="4140298E" w14:paraId="7217AB8D" w14:textId="50E7E86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Incremental-SPF disabled</w:t>
      </w:r>
    </w:p>
    <w:p w:rsidR="4140298E" w:rsidP="5A79CE1C" w:rsidRDefault="4140298E" w14:paraId="00FCC2C8" w14:textId="1F511F7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Minimum LSA interval 5 secs</w:t>
      </w:r>
    </w:p>
    <w:p w:rsidR="4140298E" w:rsidP="5A79CE1C" w:rsidRDefault="4140298E" w14:paraId="6AC78240" w14:textId="7E9EF1A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Minimum LSA arrival 1000 msecs</w:t>
      </w:r>
    </w:p>
    <w:p w:rsidR="4140298E" w:rsidP="5A79CE1C" w:rsidRDefault="4140298E" w14:paraId="4DDDE044" w14:textId="6CB41FB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LSA group pacing timer 240 secs</w:t>
      </w:r>
    </w:p>
    <w:p w:rsidR="4140298E" w:rsidP="5A79CE1C" w:rsidRDefault="4140298E" w14:paraId="186A4327" w14:textId="58128FF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flood pacing timer 33 msecs</w:t>
      </w:r>
    </w:p>
    <w:p w:rsidR="4140298E" w:rsidP="5A79CE1C" w:rsidRDefault="4140298E" w14:paraId="31013968" w14:textId="37ECFAC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Retransmission pacing timer 66 msecs</w:t>
      </w:r>
    </w:p>
    <w:p w:rsidR="4140298E" w:rsidP="5A79CE1C" w:rsidRDefault="4140298E" w14:paraId="7CA64E56" w14:textId="7F661DA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EXCHANGE/LOADING adjacency limit: initial 300, process maximum 300</w:t>
      </w:r>
    </w:p>
    <w:p w:rsidR="4140298E" w:rsidP="5A79CE1C" w:rsidRDefault="4140298E" w14:paraId="58045691" w14:textId="70E1ADE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Number of external LSA 0. Checksum Sum 0x000000</w:t>
      </w:r>
    </w:p>
    <w:p w:rsidR="4140298E" w:rsidP="5A79CE1C" w:rsidRDefault="4140298E" w14:paraId="47F4ED96" w14:textId="4F4DD15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Number of opaque AS LSA 0. Checksum Sum 0x000000</w:t>
      </w:r>
    </w:p>
    <w:p w:rsidR="4140298E" w:rsidP="5A79CE1C" w:rsidRDefault="4140298E" w14:paraId="7976C3CF" w14:textId="425283D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Number of DCbitless external and opaque AS LSA 0</w:t>
      </w:r>
    </w:p>
    <w:p w:rsidR="4140298E" w:rsidP="5A79CE1C" w:rsidRDefault="4140298E" w14:paraId="7A45886D" w14:textId="12427A6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Number of DoNotAge external and opaque AS LSA 0</w:t>
      </w:r>
    </w:p>
    <w:p w:rsidR="4140298E" w:rsidP="5A79CE1C" w:rsidRDefault="4140298E" w14:paraId="5E3E9993" w14:textId="24D03E4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Number of areas in this router is 1. 1 normal 0 stub 0 nssa</w:t>
      </w:r>
    </w:p>
    <w:p w:rsidR="4140298E" w:rsidP="5A79CE1C" w:rsidRDefault="4140298E" w14:paraId="3B830B90" w14:textId="0743BB4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Number of areas transit capable is 0</w:t>
      </w:r>
    </w:p>
    <w:p w:rsidR="4140298E" w:rsidP="5A79CE1C" w:rsidRDefault="4140298E" w14:paraId="779CDAB8" w14:textId="0774795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External flood list length 0</w:t>
      </w:r>
    </w:p>
    <w:p w:rsidR="4140298E" w:rsidP="5A79CE1C" w:rsidRDefault="4140298E" w14:paraId="5AAB3B1F" w14:textId="012C8AB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IETF NSF helper support enabled</w:t>
      </w:r>
    </w:p>
    <w:p w:rsidR="4140298E" w:rsidP="5A79CE1C" w:rsidRDefault="4140298E" w14:paraId="1190CADD" w14:textId="0B53C32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Cisco NSF helper support enabled</w:t>
      </w:r>
    </w:p>
    <w:p w:rsidR="4140298E" w:rsidP="5A79CE1C" w:rsidRDefault="4140298E" w14:paraId="2A400588" w14:textId="2F2C237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Reference bandwidth unit is 100 mbps</w:t>
      </w:r>
    </w:p>
    <w:p w:rsidR="4140298E" w:rsidP="5A79CE1C" w:rsidRDefault="4140298E" w14:paraId="032245F4" w14:textId="6B45EF2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Area BACKBONE(0)</w:t>
      </w:r>
    </w:p>
    <w:p w:rsidR="4140298E" w:rsidP="5A79CE1C" w:rsidRDefault="4140298E" w14:paraId="378AD731" w14:textId="1441B1E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interfaces in this area is 3 (1 loopback)</w:t>
      </w:r>
    </w:p>
    <w:p w:rsidR="4140298E" w:rsidP="5A79CE1C" w:rsidRDefault="4140298E" w14:paraId="20B32BEB" w14:textId="1068547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Area has no authentication</w:t>
      </w:r>
    </w:p>
    <w:p w:rsidR="4140298E" w:rsidP="5A79CE1C" w:rsidRDefault="4140298E" w14:paraId="0121AA1C" w14:textId="4C788D6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SPF algorithm last executed 00:21:28.108 ago</w:t>
      </w:r>
    </w:p>
    <w:p w:rsidR="4140298E" w:rsidP="5A79CE1C" w:rsidRDefault="4140298E" w14:paraId="0B554AC3" w14:textId="3374D89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SPF algorithm executed 5 times</w:t>
      </w:r>
    </w:p>
    <w:p w:rsidR="4140298E" w:rsidP="5A79CE1C" w:rsidRDefault="4140298E" w14:paraId="25151BCA" w14:textId="1FF8A93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Area ranges are</w:t>
      </w:r>
    </w:p>
    <w:p w:rsidR="4140298E" w:rsidP="5A79CE1C" w:rsidRDefault="4140298E" w14:paraId="13039AC2" w14:textId="4391B25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LSA 5. Checksum Sum 0x01943A</w:t>
      </w:r>
    </w:p>
    <w:p w:rsidR="4140298E" w:rsidP="5A79CE1C" w:rsidRDefault="4140298E" w14:paraId="7E5CDAF5" w14:textId="724111C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opaque link LSA 0. Checksum Sum 0x000000</w:t>
      </w:r>
    </w:p>
    <w:p w:rsidR="4140298E" w:rsidP="5A79CE1C" w:rsidRDefault="4140298E" w14:paraId="4C2FEF4C" w14:textId="1E2A45E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DCbitless LSA 0</w:t>
      </w:r>
    </w:p>
    <w:p w:rsidR="4140298E" w:rsidP="5A79CE1C" w:rsidRDefault="4140298E" w14:paraId="658A99EF" w14:textId="07A3111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indication LSA 0</w:t>
      </w:r>
    </w:p>
    <w:p w:rsidR="4140298E" w:rsidP="5A79CE1C" w:rsidRDefault="4140298E" w14:paraId="151C876E" w14:textId="680D0CA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DoNotAge LSA 0</w:t>
      </w:r>
    </w:p>
    <w:p w:rsidR="4140298E" w:rsidP="5A79CE1C" w:rsidRDefault="4140298E" w14:paraId="23B53DFA" w14:textId="14380BF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Flood list length 0</w:t>
      </w:r>
    </w:p>
    <w:p w:rsidR="5A79CE1C" w:rsidP="5A79CE1C" w:rsidRDefault="5A79CE1C" w14:paraId="3A253CF5" w14:textId="5868E3D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4140298E" w:rsidP="5A79CE1C" w:rsidRDefault="4140298E" w14:paraId="6F8EFCDF" w14:textId="6A587D9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R2#Show ip ospf interface</w:t>
      </w:r>
    </w:p>
    <w:p w:rsidR="4140298E" w:rsidP="5A79CE1C" w:rsidRDefault="4140298E" w14:paraId="1B76EC32" w14:textId="150C7BA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Loopback0 is up, line protocol is up</w:t>
      </w:r>
    </w:p>
    <w:p w:rsidR="4140298E" w:rsidP="5A79CE1C" w:rsidRDefault="4140298E" w14:paraId="20B9E55F" w14:textId="5C5E671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Internet Address 2.2.2.2/24, Area 0, Attached via Network Statement</w:t>
      </w:r>
    </w:p>
    <w:p w:rsidR="4140298E" w:rsidP="5A79CE1C" w:rsidRDefault="4140298E" w14:paraId="67B8F33A" w14:textId="51482A5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Process ID 1, Router ID 2.2.2.2, Network Type LOOPBACK, Cost: 1</w:t>
      </w:r>
    </w:p>
    <w:p w:rsidR="4140298E" w:rsidP="5A79CE1C" w:rsidRDefault="4140298E" w14:paraId="11A19430" w14:textId="501D755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Topology-MTID    Cost    Disabled    Shutdown      Topology Name</w:t>
      </w:r>
    </w:p>
    <w:p w:rsidR="4140298E" w:rsidP="5A79CE1C" w:rsidRDefault="4140298E" w14:paraId="7CA89986" w14:textId="71A9829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0           1         no          no            Base</w:t>
      </w:r>
    </w:p>
    <w:p w:rsidR="4140298E" w:rsidP="5A79CE1C" w:rsidRDefault="4140298E" w14:paraId="3D6B75B6" w14:textId="102B93A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Loopback interface is treated as a stub Host</w:t>
      </w:r>
    </w:p>
    <w:p w:rsidR="4140298E" w:rsidP="5A79CE1C" w:rsidRDefault="4140298E" w14:paraId="111351CA" w14:textId="2D51332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GigabitEthernet0/0/1 is up, line protocol is up</w:t>
      </w:r>
    </w:p>
    <w:p w:rsidR="4140298E" w:rsidP="5A79CE1C" w:rsidRDefault="4140298E" w14:paraId="377FB9BA" w14:textId="09A5664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Internet Address 192.168.12.2/24, Area 0, Attached via Network Statement</w:t>
      </w:r>
    </w:p>
    <w:p w:rsidR="4140298E" w:rsidP="5A79CE1C" w:rsidRDefault="4140298E" w14:paraId="2A752773" w14:textId="7F2F22D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Process ID 1, Router ID 2.2.2.2, Network Type BROADCAST, Cost: 1</w:t>
      </w:r>
    </w:p>
    <w:p w:rsidR="4140298E" w:rsidP="5A79CE1C" w:rsidRDefault="4140298E" w14:paraId="617177DC" w14:textId="0DCAF35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Topology-MTID    Cost    Disabled    Shutdown      Topology Name</w:t>
      </w:r>
    </w:p>
    <w:p w:rsidR="4140298E" w:rsidP="5A79CE1C" w:rsidRDefault="4140298E" w14:paraId="6A872719" w14:textId="30430B6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0           1         no          no            Base</w:t>
      </w:r>
    </w:p>
    <w:p w:rsidR="4140298E" w:rsidP="5A79CE1C" w:rsidRDefault="4140298E" w14:paraId="57C32376" w14:textId="0930AB4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Transmit Delay is 1 sec, State BDR, Priority 1</w:t>
      </w:r>
    </w:p>
    <w:p w:rsidR="4140298E" w:rsidP="5A79CE1C" w:rsidRDefault="4140298E" w14:paraId="6ED9B8F2" w14:textId="299A6C7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Designated Router (ID) 3.3.3.3, Interface address 192.168.12.3</w:t>
      </w:r>
    </w:p>
    <w:p w:rsidR="4140298E" w:rsidP="5A79CE1C" w:rsidRDefault="4140298E" w14:paraId="717B5734" w14:textId="4A1A32A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Backup Designated router (ID) 2.2.2.2, Interface address 192.168.12.2</w:t>
      </w:r>
    </w:p>
    <w:p w:rsidR="4140298E" w:rsidP="5A79CE1C" w:rsidRDefault="4140298E" w14:paraId="2D6C6829" w14:textId="7C82799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Timer intervals configured, Hello 10, Dead 40, Wait 40, Retransmit 5</w:t>
      </w:r>
    </w:p>
    <w:p w:rsidR="4140298E" w:rsidP="5A79CE1C" w:rsidRDefault="4140298E" w14:paraId="7161BF98" w14:textId="244696B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oob-resync timeout 40</w:t>
      </w:r>
    </w:p>
    <w:p w:rsidR="4140298E" w:rsidP="5A79CE1C" w:rsidRDefault="4140298E" w14:paraId="0CE9BE67" w14:textId="280781D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Hello due in 00:00:03</w:t>
      </w:r>
    </w:p>
    <w:p w:rsidR="4140298E" w:rsidP="5A79CE1C" w:rsidRDefault="4140298E" w14:paraId="1316301F" w14:textId="533F847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Supports Link-local Signaling (LLS)</w:t>
      </w:r>
    </w:p>
    <w:p w:rsidR="4140298E" w:rsidP="5A79CE1C" w:rsidRDefault="4140298E" w14:paraId="29E5DE7F" w14:textId="4396F2D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Cisco NSF helper support enabled</w:t>
      </w:r>
    </w:p>
    <w:p w:rsidR="4140298E" w:rsidP="5A79CE1C" w:rsidRDefault="4140298E" w14:paraId="713B116F" w14:textId="52CDAE6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IETF NSF helper support enabled</w:t>
      </w:r>
    </w:p>
    <w:p w:rsidR="4140298E" w:rsidP="5A79CE1C" w:rsidRDefault="4140298E" w14:paraId="69347B8E" w14:textId="41EA0AB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Index 1/3/3, flood queue length 0</w:t>
      </w:r>
    </w:p>
    <w:p w:rsidR="4140298E" w:rsidP="5A79CE1C" w:rsidRDefault="4140298E" w14:paraId="5CB541D1" w14:textId="74C9012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Next 0x0(0)/0x0(0)/0x0(0)</w:t>
      </w:r>
    </w:p>
    <w:p w:rsidR="4140298E" w:rsidP="5A79CE1C" w:rsidRDefault="4140298E" w14:paraId="5351DA49" w14:textId="2298F0A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flood scan length is 1, maximum is 1</w:t>
      </w:r>
    </w:p>
    <w:p w:rsidR="4140298E" w:rsidP="5A79CE1C" w:rsidRDefault="4140298E" w14:paraId="6EE7516F" w14:textId="2EC7D06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flood scan time is 0 msec, maximum is 0 msec</w:t>
      </w:r>
    </w:p>
    <w:p w:rsidR="4140298E" w:rsidP="5A79CE1C" w:rsidRDefault="4140298E" w14:paraId="74D8F34D" w14:textId="5A1B272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 Count is 1, Adjacent neighbor count is 1</w:t>
      </w:r>
    </w:p>
    <w:p w:rsidR="4140298E" w:rsidP="5A79CE1C" w:rsidRDefault="4140298E" w14:paraId="16592026" w14:textId="0B420FC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Adjacent with neighbor 3.3.3.3  (Designated Router)</w:t>
      </w:r>
    </w:p>
    <w:p w:rsidR="4140298E" w:rsidP="5A79CE1C" w:rsidRDefault="4140298E" w14:paraId="1CC62349" w14:textId="202DCDD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Suppress hello for 0 neighbor(s)</w:t>
      </w:r>
    </w:p>
    <w:p w:rsidR="4140298E" w:rsidP="5A79CE1C" w:rsidRDefault="4140298E" w14:paraId="01D19CEF" w14:textId="69CEA0D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GigabitEthernet0/0/0 is up, line protocol is up</w:t>
      </w:r>
    </w:p>
    <w:p w:rsidR="4140298E" w:rsidP="5A79CE1C" w:rsidRDefault="4140298E" w14:paraId="3484AA5B" w14:textId="088E36E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Internet Address 192.168.1.2/24, Area 0, Attached via Network Statement</w:t>
      </w:r>
    </w:p>
    <w:p w:rsidR="4140298E" w:rsidP="5A79CE1C" w:rsidRDefault="4140298E" w14:paraId="7DD8FF0E" w14:textId="38A6A48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Process ID 1, Router ID 2.2.2.2, Network Type BROADCAST, Cost: 1</w:t>
      </w:r>
    </w:p>
    <w:p w:rsidR="4140298E" w:rsidP="5A79CE1C" w:rsidRDefault="4140298E" w14:paraId="3564A1FC" w14:textId="0D48F9A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Topology-MTID    Cost    Disabled    Shutdown      Topology Name</w:t>
      </w:r>
    </w:p>
    <w:p w:rsidR="4140298E" w:rsidP="5A79CE1C" w:rsidRDefault="4140298E" w14:paraId="6EB4C340" w14:textId="738D120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0           1         no          no            Base</w:t>
      </w:r>
    </w:p>
    <w:p w:rsidR="4140298E" w:rsidP="5A79CE1C" w:rsidRDefault="4140298E" w14:paraId="74E4D03A" w14:textId="1EC9E61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Transmit Delay is 1 sec, State DR, Priority 1</w:t>
      </w:r>
    </w:p>
    <w:p w:rsidR="4140298E" w:rsidP="5A79CE1C" w:rsidRDefault="4140298E" w14:paraId="01A91C60" w14:textId="5531C40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Designated Router (ID) 2.2.2.2, Interface address 192.168.1.2</w:t>
      </w:r>
    </w:p>
    <w:p w:rsidR="4140298E" w:rsidP="5A79CE1C" w:rsidRDefault="4140298E" w14:paraId="5F76EAFD" w14:textId="6695962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Backup Designated router (ID) 1.1.1.1, Interface address 192.168.1.1</w:t>
      </w:r>
    </w:p>
    <w:p w:rsidR="4140298E" w:rsidP="5A79CE1C" w:rsidRDefault="4140298E" w14:paraId="751FC51E" w14:textId="7E342AC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Timer intervals configured, Hello 10, Dead 40, Wait 40, Retransmit 5</w:t>
      </w:r>
    </w:p>
    <w:p w:rsidR="4140298E" w:rsidP="5A79CE1C" w:rsidRDefault="4140298E" w14:paraId="3782A7DA" w14:textId="20AA6AB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oob-resync timeout 40</w:t>
      </w:r>
    </w:p>
    <w:p w:rsidR="4140298E" w:rsidP="5A79CE1C" w:rsidRDefault="4140298E" w14:paraId="77DD588C" w14:textId="1AC78EB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Hello due in 00:00:03</w:t>
      </w:r>
    </w:p>
    <w:p w:rsidR="4140298E" w:rsidP="5A79CE1C" w:rsidRDefault="4140298E" w14:paraId="0CC28EBF" w14:textId="04D5431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Supports Link-local Signaling (LLS)</w:t>
      </w:r>
    </w:p>
    <w:p w:rsidR="4140298E" w:rsidP="5A79CE1C" w:rsidRDefault="4140298E" w14:paraId="492F1499" w14:textId="5552947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Cisco NSF helper support enabled</w:t>
      </w:r>
    </w:p>
    <w:p w:rsidR="4140298E" w:rsidP="5A79CE1C" w:rsidRDefault="4140298E" w14:paraId="38E92592" w14:textId="62FE1D9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IETF NSF helper support enabled</w:t>
      </w:r>
    </w:p>
    <w:p w:rsidR="4140298E" w:rsidP="5A79CE1C" w:rsidRDefault="4140298E" w14:paraId="4433857C" w14:textId="47912FB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Index 1/2/2, flood queue length 0</w:t>
      </w:r>
    </w:p>
    <w:p w:rsidR="4140298E" w:rsidP="5A79CE1C" w:rsidRDefault="4140298E" w14:paraId="5EE7ECA1" w14:textId="7F8B2F8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Next 0x0(0)/0x0(0)/0x0(0)</w:t>
      </w:r>
    </w:p>
    <w:p w:rsidR="4140298E" w:rsidP="5A79CE1C" w:rsidRDefault="4140298E" w14:paraId="1A65C8A0" w14:textId="6A3AD1F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flood scan length is 2, maximum is 3</w:t>
      </w:r>
    </w:p>
    <w:p w:rsidR="4140298E" w:rsidP="5A79CE1C" w:rsidRDefault="4140298E" w14:paraId="6D6EB47A" w14:textId="7385849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flood scan time is 0 msec, maximum is 0 msec</w:t>
      </w:r>
    </w:p>
    <w:p w:rsidR="4140298E" w:rsidP="5A79CE1C" w:rsidRDefault="4140298E" w14:paraId="4B1EE4A8" w14:textId="557ADB7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 Count is 1, Adjacent neighbor count is 1</w:t>
      </w:r>
    </w:p>
    <w:p w:rsidR="4140298E" w:rsidP="5A79CE1C" w:rsidRDefault="4140298E" w14:paraId="43B6B87A" w14:textId="3124768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Adjacent with neighbor 1.1.1.1  (Backup Designated Router)</w:t>
      </w:r>
    </w:p>
    <w:p w:rsidR="4140298E" w:rsidP="5A79CE1C" w:rsidRDefault="4140298E" w14:paraId="29F830B5" w14:textId="5591268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Suppress hello for 0 neighbor(s)</w:t>
      </w:r>
    </w:p>
    <w:p w:rsidR="5A79CE1C" w:rsidP="5A79CE1C" w:rsidRDefault="5A79CE1C" w14:paraId="7814F75C" w14:textId="6013646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4140298E" w:rsidP="5A79CE1C" w:rsidRDefault="4140298E" w14:paraId="25EAE9C7" w14:textId="308F291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R2#show ip ospf neighbor</w:t>
      </w:r>
    </w:p>
    <w:p w:rsidR="4140298E" w:rsidP="5A79CE1C" w:rsidRDefault="4140298E" w14:paraId="15A5E1BE" w14:textId="5E72294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4140298E" w:rsidP="5A79CE1C" w:rsidRDefault="4140298E" w14:paraId="412158FA" w14:textId="10D6595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Neighbor ID     Pri   State           Dead Time   Address         Interface</w:t>
      </w:r>
    </w:p>
    <w:p w:rsidR="4140298E" w:rsidP="5A79CE1C" w:rsidRDefault="4140298E" w14:paraId="11D6E9AE" w14:textId="0B8881D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3.3.3.3           1   FULL/DR         00:00:35    192.168.12.3    GigabitEthernet0/0/1</w:t>
      </w:r>
    </w:p>
    <w:p w:rsidR="4140298E" w:rsidP="5A79CE1C" w:rsidRDefault="4140298E" w14:paraId="17EB4E42" w14:textId="5348D75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1.1.1.1           1   FULL/BDR        00:00:37    192.168.1.1     GigabitEthernet0/0/0</w:t>
      </w:r>
    </w:p>
    <w:p w:rsidR="5A79CE1C" w:rsidP="5A79CE1C" w:rsidRDefault="5A79CE1C" w14:paraId="39664B10" w14:textId="6414AE3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4140298E" w:rsidP="5A79CE1C" w:rsidRDefault="4140298E" w14:paraId="4D0F66DF" w14:textId="5FA9717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R2#show ip ospf border-routers</w:t>
      </w:r>
    </w:p>
    <w:p w:rsidR="4140298E" w:rsidP="5A79CE1C" w:rsidRDefault="4140298E" w14:paraId="338BEBFC" w14:textId="2D1DA10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4140298E" w:rsidP="5A79CE1C" w:rsidRDefault="4140298E" w14:paraId="0AE09DEA" w14:textId="0C1D87D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OSPF Router with ID (2.2.2.2) (Process ID 1)</w:t>
      </w:r>
    </w:p>
    <w:p w:rsidR="4140298E" w:rsidP="5A79CE1C" w:rsidRDefault="4140298E" w14:paraId="1D9D0995" w14:textId="2A84130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4140298E" w:rsidP="5A79CE1C" w:rsidRDefault="4140298E" w14:paraId="7BD4B628" w14:textId="28BB1C2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4140298E" w:rsidP="5A79CE1C" w:rsidRDefault="4140298E" w14:paraId="2EA16BD9" w14:textId="586FCCA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Base Topology (MTID 0)</w:t>
      </w:r>
    </w:p>
    <w:p w:rsidR="4140298E" w:rsidP="5A79CE1C" w:rsidRDefault="4140298E" w14:paraId="5396A1C9" w14:textId="60C13BE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4140298E" w:rsidP="5A79CE1C" w:rsidRDefault="4140298E" w14:paraId="6D58BB50" w14:textId="56F6373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Internal Router Routing Table</w:t>
      </w:r>
    </w:p>
    <w:p w:rsidR="4140298E" w:rsidP="5A79CE1C" w:rsidRDefault="4140298E" w14:paraId="4D05F622" w14:textId="25E3F39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Codes: i - Intra-area route, I - Inter-area route</w:t>
      </w:r>
    </w:p>
    <w:p w:rsidR="5A79CE1C" w:rsidP="5A79CE1C" w:rsidRDefault="5A79CE1C" w14:paraId="6DEA7C59" w14:textId="790132F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4140298E" w:rsidP="5A79CE1C" w:rsidRDefault="4140298E" w14:paraId="2CF5C0B5" w14:textId="5044D1B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R2#Show ipv6 ospf</w:t>
      </w:r>
    </w:p>
    <w:p w:rsidR="4140298E" w:rsidP="5A79CE1C" w:rsidRDefault="4140298E" w14:paraId="43C97E88" w14:textId="2A70571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Routing Process "ospfv3 1" with ID 2.2.2.2</w:t>
      </w:r>
    </w:p>
    <w:p w:rsidR="4140298E" w:rsidP="5A79CE1C" w:rsidRDefault="4140298E" w14:paraId="2897A32E" w14:textId="0BE71DF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Supports NSSA (compatible with RFC 3101)</w:t>
      </w:r>
    </w:p>
    <w:p w:rsidR="4140298E" w:rsidP="5A79CE1C" w:rsidRDefault="4140298E" w14:paraId="77A75789" w14:textId="11D7DD0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Supports Database Exchange Summary List Optimization (RFC 5243)</w:t>
      </w:r>
    </w:p>
    <w:p w:rsidR="4140298E" w:rsidP="5A79CE1C" w:rsidRDefault="4140298E" w14:paraId="4CF37093" w14:textId="71EFC28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Event-log enabled, Maximum number of events: 1000, Mode: cyclic</w:t>
      </w:r>
    </w:p>
    <w:p w:rsidR="4140298E" w:rsidP="5A79CE1C" w:rsidRDefault="4140298E" w14:paraId="67D3726C" w14:textId="27D4049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Router is not originating router-LSAs with maximum metric</w:t>
      </w:r>
    </w:p>
    <w:p w:rsidR="4140298E" w:rsidP="5A79CE1C" w:rsidRDefault="4140298E" w14:paraId="16322609" w14:textId="0F22E9F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Initial SPF schedule delay 5000 msecs</w:t>
      </w:r>
    </w:p>
    <w:p w:rsidR="4140298E" w:rsidP="5A79CE1C" w:rsidRDefault="4140298E" w14:paraId="1E405B44" w14:textId="575A725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Minimum hold time between two consecutive SPFs 10000 msecs</w:t>
      </w:r>
    </w:p>
    <w:p w:rsidR="4140298E" w:rsidP="5A79CE1C" w:rsidRDefault="4140298E" w14:paraId="71DA71F2" w14:textId="2BC4E4E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Maximum wait time between two consecutive SPFs 10000 msecs</w:t>
      </w:r>
    </w:p>
    <w:p w:rsidR="4140298E" w:rsidP="5A79CE1C" w:rsidRDefault="4140298E" w14:paraId="230ED909" w14:textId="6474396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Minimum LSA interval 5 secs</w:t>
      </w:r>
    </w:p>
    <w:p w:rsidR="4140298E" w:rsidP="5A79CE1C" w:rsidRDefault="4140298E" w14:paraId="18290B4D" w14:textId="3383E4D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Minimum LSA arrival 1000 msecs</w:t>
      </w:r>
    </w:p>
    <w:p w:rsidR="4140298E" w:rsidP="5A79CE1C" w:rsidRDefault="4140298E" w14:paraId="61730020" w14:textId="4A1E1F4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LSA group pacing timer 240 secs</w:t>
      </w:r>
    </w:p>
    <w:p w:rsidR="4140298E" w:rsidP="5A79CE1C" w:rsidRDefault="4140298E" w14:paraId="4E2EF789" w14:textId="611B222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flood pacing timer 33 msecs</w:t>
      </w:r>
    </w:p>
    <w:p w:rsidR="4140298E" w:rsidP="5A79CE1C" w:rsidRDefault="4140298E" w14:paraId="78EFC8D8" w14:textId="618205E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Retransmission pacing timer 66 msecs</w:t>
      </w:r>
    </w:p>
    <w:p w:rsidR="4140298E" w:rsidP="5A79CE1C" w:rsidRDefault="4140298E" w14:paraId="042AC48D" w14:textId="6DDE26E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Retransmission limit dc 24 non-dc 24</w:t>
      </w:r>
    </w:p>
    <w:p w:rsidR="4140298E" w:rsidP="5A79CE1C" w:rsidRDefault="4140298E" w14:paraId="2339E19A" w14:textId="0FEA62F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EXCHANGE/LOADING adjacency limit: initial 300, process maximum 300</w:t>
      </w:r>
    </w:p>
    <w:p w:rsidR="4140298E" w:rsidP="5A79CE1C" w:rsidRDefault="4140298E" w14:paraId="44036E65" w14:textId="2DDAFCD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Number of external LSA 0. Checksum Sum 0x000000</w:t>
      </w:r>
    </w:p>
    <w:p w:rsidR="4140298E" w:rsidP="5A79CE1C" w:rsidRDefault="4140298E" w14:paraId="2CFBEDBF" w14:textId="6D68B28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Number of areas in this router is 1. 1 normal 0 stub 0 nssa</w:t>
      </w:r>
    </w:p>
    <w:p w:rsidR="4140298E" w:rsidP="5A79CE1C" w:rsidRDefault="4140298E" w14:paraId="033B4456" w14:textId="0CC9221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Graceful restart helper support enabled</w:t>
      </w:r>
    </w:p>
    <w:p w:rsidR="4140298E" w:rsidP="5A79CE1C" w:rsidRDefault="4140298E" w14:paraId="52D15B46" w14:textId="4C95CC9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Reference bandwidth unit is 100 mbps</w:t>
      </w:r>
    </w:p>
    <w:p w:rsidR="4140298E" w:rsidP="5A79CE1C" w:rsidRDefault="4140298E" w14:paraId="664892DB" w14:textId="3DE8579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RFC1583 compatibility enabled</w:t>
      </w:r>
    </w:p>
    <w:p w:rsidR="4140298E" w:rsidP="5A79CE1C" w:rsidRDefault="4140298E" w14:paraId="5C456705" w14:textId="29D78FC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Area BACKBONE(0)</w:t>
      </w:r>
    </w:p>
    <w:p w:rsidR="4140298E" w:rsidP="5A79CE1C" w:rsidRDefault="4140298E" w14:paraId="7614D06D" w14:textId="53EE456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interfaces in this area is 3</w:t>
      </w:r>
    </w:p>
    <w:p w:rsidR="4140298E" w:rsidP="5A79CE1C" w:rsidRDefault="4140298E" w14:paraId="37DE5900" w14:textId="5AA2EEE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SPF algorithm executed 3 times</w:t>
      </w:r>
    </w:p>
    <w:p w:rsidR="4140298E" w:rsidP="5A79CE1C" w:rsidRDefault="4140298E" w14:paraId="00AEBF27" w14:textId="7D994BB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LSA 14. Checksum Sum 0x07E92C</w:t>
      </w:r>
    </w:p>
    <w:p w:rsidR="4140298E" w:rsidP="5A79CE1C" w:rsidRDefault="4140298E" w14:paraId="316D676E" w14:textId="596397F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DCbitless LSA 0</w:t>
      </w:r>
    </w:p>
    <w:p w:rsidR="4140298E" w:rsidP="5A79CE1C" w:rsidRDefault="4140298E" w14:paraId="285B6BDB" w14:textId="7A7A569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indication LSA 0</w:t>
      </w:r>
    </w:p>
    <w:p w:rsidR="4140298E" w:rsidP="5A79CE1C" w:rsidRDefault="4140298E" w14:paraId="04EBED11" w14:textId="361FF61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DoNotAge LSA 0</w:t>
      </w:r>
    </w:p>
    <w:p w:rsidR="4140298E" w:rsidP="5A79CE1C" w:rsidRDefault="4140298E" w14:paraId="0970E60C" w14:textId="446E03F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Flood list length 0</w:t>
      </w:r>
    </w:p>
    <w:p w:rsidR="5A79CE1C" w:rsidP="5A79CE1C" w:rsidRDefault="5A79CE1C" w14:paraId="1DF99E33" w14:textId="0EBA069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4140298E" w:rsidP="5A79CE1C" w:rsidRDefault="4140298E" w14:paraId="733AA849" w14:textId="4E021D9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R2#Show ipv6 ospf interface</w:t>
      </w:r>
    </w:p>
    <w:p w:rsidR="4140298E" w:rsidP="5A79CE1C" w:rsidRDefault="4140298E" w14:paraId="5F1D4D92" w14:textId="38E40AA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Loopback0 is up, line protocol is up</w:t>
      </w:r>
    </w:p>
    <w:p w:rsidR="4140298E" w:rsidP="5A79CE1C" w:rsidRDefault="4140298E" w14:paraId="5FFF04FC" w14:textId="12D5FED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Link Local Address FE80::267E:12FF:FE4D:F770, Interface ID 12</w:t>
      </w:r>
    </w:p>
    <w:p w:rsidR="4140298E" w:rsidP="5A79CE1C" w:rsidRDefault="4140298E" w14:paraId="139F70D5" w14:textId="6EE77DA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Area 0, Process ID 1, Instance ID 0, Router ID 2.2.2.2</w:t>
      </w:r>
    </w:p>
    <w:p w:rsidR="4140298E" w:rsidP="5A79CE1C" w:rsidRDefault="4140298E" w14:paraId="3AB5CDEF" w14:textId="2915541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Network Type LOOPBACK, Cost: 1</w:t>
      </w:r>
    </w:p>
    <w:p w:rsidR="4140298E" w:rsidP="5A79CE1C" w:rsidRDefault="4140298E" w14:paraId="18630272" w14:textId="3F0392F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Loopback interface is treated as a stub Host</w:t>
      </w:r>
    </w:p>
    <w:p w:rsidR="4140298E" w:rsidP="5A79CE1C" w:rsidRDefault="4140298E" w14:paraId="4670FBED" w14:textId="58B6F9B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GigabitEthernet0/0/1 is up, line protocol is up</w:t>
      </w:r>
    </w:p>
    <w:p w:rsidR="4140298E" w:rsidP="5A79CE1C" w:rsidRDefault="4140298E" w14:paraId="2AAF286B" w14:textId="47DBCD7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Link Local Address FE80::267E:12FF:FE4D:F771, Interface ID 7</w:t>
      </w:r>
    </w:p>
    <w:p w:rsidR="4140298E" w:rsidP="5A79CE1C" w:rsidRDefault="4140298E" w14:paraId="10A75C5B" w14:textId="1BEBFA0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Area 0, Process ID 1, Instance ID 0, Router ID 2.2.2.2</w:t>
      </w:r>
    </w:p>
    <w:p w:rsidR="4140298E" w:rsidP="5A79CE1C" w:rsidRDefault="4140298E" w14:paraId="6DAEE9F3" w14:textId="2A35C59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Network Type BROADCAST, Cost: 1</w:t>
      </w:r>
    </w:p>
    <w:p w:rsidR="4140298E" w:rsidP="5A79CE1C" w:rsidRDefault="4140298E" w14:paraId="36919D19" w14:textId="199F08A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Transmit Delay is 1 sec, State BDR, Priority 1</w:t>
      </w:r>
    </w:p>
    <w:p w:rsidR="4140298E" w:rsidP="5A79CE1C" w:rsidRDefault="4140298E" w14:paraId="4F9B3A38" w14:textId="266C7F1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Designated Router (ID) 3.3.3.3, local address FE80::227:90FF:FED5:FAD1</w:t>
      </w:r>
    </w:p>
    <w:p w:rsidR="4140298E" w:rsidP="5A79CE1C" w:rsidRDefault="4140298E" w14:paraId="025EF548" w14:textId="62ABC15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Backup Designated router (ID) 2.2.2.2, local address FE80::267E:12FF:FE4D:F771</w:t>
      </w:r>
    </w:p>
    <w:p w:rsidR="4140298E" w:rsidP="5A79CE1C" w:rsidRDefault="4140298E" w14:paraId="009B4C93" w14:textId="0F53084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Timer intervals configured, Hello 10, Dead 40, Wait 40, Retransmit 5</w:t>
      </w:r>
    </w:p>
    <w:p w:rsidR="4140298E" w:rsidP="5A79CE1C" w:rsidRDefault="4140298E" w14:paraId="06F9533D" w14:textId="4C12E12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Hello due in 00:00:06</w:t>
      </w:r>
    </w:p>
    <w:p w:rsidR="4140298E" w:rsidP="5A79CE1C" w:rsidRDefault="4140298E" w14:paraId="614097E4" w14:textId="3366DC7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Graceful restart helper support enabled</w:t>
      </w:r>
    </w:p>
    <w:p w:rsidR="4140298E" w:rsidP="5A79CE1C" w:rsidRDefault="4140298E" w14:paraId="69583E6C" w14:textId="2A9EBAF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Index 1/2/2, flood queue length 0</w:t>
      </w:r>
    </w:p>
    <w:p w:rsidR="4140298E" w:rsidP="5A79CE1C" w:rsidRDefault="4140298E" w14:paraId="57749798" w14:textId="0537ECE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Next 0x0(0)/0x0(0)/0x0(0)</w:t>
      </w:r>
    </w:p>
    <w:p w:rsidR="4140298E" w:rsidP="5A79CE1C" w:rsidRDefault="4140298E" w14:paraId="170DCF8C" w14:textId="12DBFBB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flood scan length is 2, maximum is 2</w:t>
      </w:r>
    </w:p>
    <w:p w:rsidR="4140298E" w:rsidP="5A79CE1C" w:rsidRDefault="4140298E" w14:paraId="18469279" w14:textId="3C69C40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flood scan time is 0 msec, maximum is 0 msec</w:t>
      </w:r>
    </w:p>
    <w:p w:rsidR="4140298E" w:rsidP="5A79CE1C" w:rsidRDefault="4140298E" w14:paraId="6AD584F7" w14:textId="34E3B42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 Count is 1, Adjacent neighbor count is 1</w:t>
      </w:r>
    </w:p>
    <w:p w:rsidR="4140298E" w:rsidP="5A79CE1C" w:rsidRDefault="4140298E" w14:paraId="2D6A908E" w14:textId="12AE6D1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Adjacent with neighbor 3.3.3.3  (Designated Router)</w:t>
      </w:r>
    </w:p>
    <w:p w:rsidR="4140298E" w:rsidP="5A79CE1C" w:rsidRDefault="4140298E" w14:paraId="2A748FA9" w14:textId="3E0E2BD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Suppress hello for 0 neighbor(s)</w:t>
      </w:r>
    </w:p>
    <w:p w:rsidR="4140298E" w:rsidP="5A79CE1C" w:rsidRDefault="4140298E" w14:paraId="264ADEBA" w14:textId="0014E6D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GigabitEthernet0/0/0 is up, line protocol is up</w:t>
      </w:r>
    </w:p>
    <w:p w:rsidR="4140298E" w:rsidP="5A79CE1C" w:rsidRDefault="4140298E" w14:paraId="2A64B32C" w14:textId="65513BF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Link Local Address FE80::267E:12FF:FE4D:F770, Interface ID 6</w:t>
      </w:r>
    </w:p>
    <w:p w:rsidR="4140298E" w:rsidP="5A79CE1C" w:rsidRDefault="4140298E" w14:paraId="120E4E09" w14:textId="071CFE6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Area 0, Process ID 1, Instance ID 0, Router ID 2.2.2.2</w:t>
      </w:r>
    </w:p>
    <w:p w:rsidR="4140298E" w:rsidP="5A79CE1C" w:rsidRDefault="4140298E" w14:paraId="52F1AA05" w14:textId="42EBAB0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Network Type BROADCAST, Cost: 1</w:t>
      </w:r>
    </w:p>
    <w:p w:rsidR="4140298E" w:rsidP="5A79CE1C" w:rsidRDefault="4140298E" w14:paraId="45429F31" w14:textId="743B8B4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Transmit Delay is 1 sec, State DR, Priority 1</w:t>
      </w:r>
    </w:p>
    <w:p w:rsidR="4140298E" w:rsidP="5A79CE1C" w:rsidRDefault="4140298E" w14:paraId="7EA70D8F" w14:textId="11BDC83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Designated Router (ID) 2.2.2.2, local address FE80::267E:12FF:FE4D:F770</w:t>
      </w:r>
    </w:p>
    <w:p w:rsidR="4140298E" w:rsidP="5A79CE1C" w:rsidRDefault="4140298E" w14:paraId="5B844183" w14:textId="3AEBF22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Backup Designated router (ID) 1.1.1.1, local address FE80::267E:12FF:FE4D:F6E0</w:t>
      </w:r>
    </w:p>
    <w:p w:rsidR="4140298E" w:rsidP="5A79CE1C" w:rsidRDefault="4140298E" w14:paraId="1CED9300" w14:textId="56469C7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Timer intervals configured, Hello 10, Dead 40, Wait 40, Retransmit 5</w:t>
      </w:r>
    </w:p>
    <w:p w:rsidR="4140298E" w:rsidP="5A79CE1C" w:rsidRDefault="4140298E" w14:paraId="39636005" w14:textId="665F6BF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Hello due in 00:00:07</w:t>
      </w:r>
    </w:p>
    <w:p w:rsidR="4140298E" w:rsidP="5A79CE1C" w:rsidRDefault="4140298E" w14:paraId="3DA49C30" w14:textId="696DDF3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Graceful restart helper support enabled</w:t>
      </w:r>
    </w:p>
    <w:p w:rsidR="4140298E" w:rsidP="5A79CE1C" w:rsidRDefault="4140298E" w14:paraId="05FD749D" w14:textId="0C5B25B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Index 1/1/1, flood queue length 0</w:t>
      </w:r>
    </w:p>
    <w:p w:rsidR="4140298E" w:rsidP="5A79CE1C" w:rsidRDefault="4140298E" w14:paraId="13EBF521" w14:textId="10DECEE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Next 0x0(0)/0x0(0)/0x0(0)</w:t>
      </w:r>
    </w:p>
    <w:p w:rsidR="4140298E" w:rsidP="5A79CE1C" w:rsidRDefault="4140298E" w14:paraId="1AB43DF5" w14:textId="4FEC5CA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flood scan length is 4, maximum is 4</w:t>
      </w:r>
    </w:p>
    <w:p w:rsidR="4140298E" w:rsidP="5A79CE1C" w:rsidRDefault="4140298E" w14:paraId="00DABA74" w14:textId="0D626E5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flood scan time is 0 msec, maximum is 1 msec</w:t>
      </w:r>
    </w:p>
    <w:p w:rsidR="4140298E" w:rsidP="5A79CE1C" w:rsidRDefault="4140298E" w14:paraId="59814131" w14:textId="476D7C0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 Count is 1, Adjacent neighbor count is 1</w:t>
      </w:r>
    </w:p>
    <w:p w:rsidR="4140298E" w:rsidP="5A79CE1C" w:rsidRDefault="4140298E" w14:paraId="5A2B384C" w14:textId="2469209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Adjacent with neighbor 1.1.1.1  (Backup Designated Router)</w:t>
      </w:r>
    </w:p>
    <w:p w:rsidR="4140298E" w:rsidP="5A79CE1C" w:rsidRDefault="4140298E" w14:paraId="1EBF04A6" w14:textId="54000C9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Suppress hello for 0 neighbor(s)</w:t>
      </w:r>
    </w:p>
    <w:p w:rsidR="5A79CE1C" w:rsidP="5A79CE1C" w:rsidRDefault="5A79CE1C" w14:paraId="5B72B957" w14:textId="2E44FFA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4140298E" w:rsidP="5A79CE1C" w:rsidRDefault="4140298E" w14:paraId="269BF583" w14:textId="3E40FE0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R2#Show ipv6 route</w:t>
      </w:r>
    </w:p>
    <w:p w:rsidR="4140298E" w:rsidP="5A79CE1C" w:rsidRDefault="4140298E" w14:paraId="56237480" w14:textId="4C7782A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Table - default - 8 entries</w:t>
      </w:r>
    </w:p>
    <w:p w:rsidR="4140298E" w:rsidP="5A79CE1C" w:rsidRDefault="4140298E" w14:paraId="2CC8E211" w14:textId="19B3B02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Codes: C - Connected, L - Local, S - Static, U - Per-user Static route</w:t>
      </w:r>
    </w:p>
    <w:p w:rsidR="4140298E" w:rsidP="5A79CE1C" w:rsidRDefault="4140298E" w14:paraId="15EE15E4" w14:textId="23D0353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B - BGP, R - RIP, I1 - ISIS L1, I2 - ISIS L2</w:t>
      </w:r>
    </w:p>
    <w:p w:rsidR="4140298E" w:rsidP="5A79CE1C" w:rsidRDefault="4140298E" w14:paraId="5945C7AA" w14:textId="5C8619D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IA - ISIS interarea, IS - ISIS summary, D - EIGRP, EX - EIGRP external</w:t>
      </w:r>
    </w:p>
    <w:p w:rsidR="4140298E" w:rsidP="5A79CE1C" w:rsidRDefault="4140298E" w14:paraId="46A8F74B" w14:textId="450622B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ND - ND Default, NDp - ND Prefix, DCE - Destination, NDr - Redirect</w:t>
      </w:r>
    </w:p>
    <w:p w:rsidR="4140298E" w:rsidP="5A79CE1C" w:rsidRDefault="4140298E" w14:paraId="61B08EF2" w14:textId="6905663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O - OSPF Intra, OI - OSPF Inter, OE1 - OSPF ext 1, OE2 - OSPF ext 2</w:t>
      </w:r>
    </w:p>
    <w:p w:rsidR="4140298E" w:rsidP="5A79CE1C" w:rsidRDefault="4140298E" w14:paraId="49EBFC93" w14:textId="60BBD01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ON1 - OSPF NSSA ext 1, ON2 - OSPF NSSA ext 2, a - Application</w:t>
      </w:r>
    </w:p>
    <w:p w:rsidR="4140298E" w:rsidP="5A79CE1C" w:rsidRDefault="4140298E" w14:paraId="496C0B1F" w14:textId="32DBE5E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   2001:DB8::1/128 [110/1]</w:t>
      </w:r>
    </w:p>
    <w:p w:rsidR="4140298E" w:rsidP="5A79CE1C" w:rsidRDefault="4140298E" w14:paraId="334C216B" w14:textId="1BA9967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FE80::267E:12FF:FE4D:F6E0, GigabitEthernet0/0/0</w:t>
      </w:r>
    </w:p>
    <w:p w:rsidR="4140298E" w:rsidP="5A79CE1C" w:rsidRDefault="4140298E" w14:paraId="1885C593" w14:textId="532EB53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LC  2001:DB8::2/128 [0/0]</w:t>
      </w:r>
    </w:p>
    <w:p w:rsidR="4140298E" w:rsidP="5A79CE1C" w:rsidRDefault="4140298E" w14:paraId="552D0712" w14:textId="5E6EE4B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Loopback0, receive</w:t>
      </w:r>
    </w:p>
    <w:p w:rsidR="4140298E" w:rsidP="5A79CE1C" w:rsidRDefault="4140298E" w14:paraId="7B2B8405" w14:textId="25D063D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   2001:DB8::3/128 [110/1]</w:t>
      </w:r>
    </w:p>
    <w:p w:rsidR="4140298E" w:rsidP="5A79CE1C" w:rsidRDefault="4140298E" w14:paraId="342F90D6" w14:textId="2753330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FE80::227:90FF:FED5:FAD1, GigabitEthernet0/0/1</w:t>
      </w:r>
    </w:p>
    <w:p w:rsidR="4140298E" w:rsidP="5A79CE1C" w:rsidRDefault="4140298E" w14:paraId="6941FA96" w14:textId="62EB5EF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2001:DB8:0:1::/64 [0/0]</w:t>
      </w:r>
    </w:p>
    <w:p w:rsidR="4140298E" w:rsidP="5A79CE1C" w:rsidRDefault="4140298E" w14:paraId="21E0718A" w14:textId="4519E19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GigabitEthernet0/0/0, directly connected</w:t>
      </w:r>
    </w:p>
    <w:p w:rsidR="4140298E" w:rsidP="5A79CE1C" w:rsidRDefault="4140298E" w14:paraId="76106F16" w14:textId="65C0554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2001:DB8:0:1::2/128 [0/0]</w:t>
      </w:r>
    </w:p>
    <w:p w:rsidR="4140298E" w:rsidP="5A79CE1C" w:rsidRDefault="4140298E" w14:paraId="1DB7A4B0" w14:textId="3817E39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GigabitEthernet0/0/0, receive</w:t>
      </w:r>
    </w:p>
    <w:p w:rsidR="4140298E" w:rsidP="5A79CE1C" w:rsidRDefault="4140298E" w14:paraId="0D41644E" w14:textId="2758FD7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2001:DB8:0:12::/64 [0/0]</w:t>
      </w:r>
    </w:p>
    <w:p w:rsidR="4140298E" w:rsidP="5A79CE1C" w:rsidRDefault="4140298E" w14:paraId="668655BC" w14:textId="573E54E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GigabitEthernet0/0/1, directly connected</w:t>
      </w:r>
    </w:p>
    <w:p w:rsidR="4140298E" w:rsidP="5A79CE1C" w:rsidRDefault="4140298E" w14:paraId="685F306F" w14:textId="187C26F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2001:DB8:0:12::2/128 [0/0]</w:t>
      </w:r>
    </w:p>
    <w:p w:rsidR="4140298E" w:rsidP="5A79CE1C" w:rsidRDefault="4140298E" w14:paraId="4A786B55" w14:textId="4BB04F1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GigabitEthernet0/0/1, receive</w:t>
      </w:r>
    </w:p>
    <w:p w:rsidR="4140298E" w:rsidP="5A79CE1C" w:rsidRDefault="4140298E" w14:paraId="2CFFA994" w14:textId="48B9183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FF00::/8 [0/0]</w:t>
      </w:r>
    </w:p>
    <w:p w:rsidR="4140298E" w:rsidP="5A79CE1C" w:rsidRDefault="4140298E" w14:paraId="287ADD72" w14:textId="34051F6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Null0, receive</w:t>
      </w:r>
    </w:p>
    <w:p w:rsidR="5A79CE1C" w:rsidP="5A79CE1C" w:rsidRDefault="5A79CE1C" w14:paraId="6115FF8C" w14:textId="24B559A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4140298E" w:rsidP="5A79CE1C" w:rsidRDefault="4140298E" w14:paraId="514E4492" w14:textId="4F189FC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R2#show ip protocols</w:t>
      </w:r>
    </w:p>
    <w:p w:rsidR="4140298E" w:rsidP="5A79CE1C" w:rsidRDefault="4140298E" w14:paraId="549C9E1C" w14:textId="6F5D814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*** IP Routing is NSF aware ***</w:t>
      </w:r>
    </w:p>
    <w:p w:rsidR="4140298E" w:rsidP="5A79CE1C" w:rsidRDefault="4140298E" w14:paraId="1D35DF4A" w14:textId="003D4DA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4140298E" w:rsidP="5A79CE1C" w:rsidRDefault="4140298E" w14:paraId="6D217105" w14:textId="11D9B4B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Routing Protocol is "application"</w:t>
      </w:r>
    </w:p>
    <w:p w:rsidR="4140298E" w:rsidP="5A79CE1C" w:rsidRDefault="4140298E" w14:paraId="6AAF47D3" w14:textId="5645C01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Sending updates every 0 seconds</w:t>
      </w:r>
    </w:p>
    <w:p w:rsidR="4140298E" w:rsidP="5A79CE1C" w:rsidRDefault="4140298E" w14:paraId="65C49D0E" w14:textId="3E344F6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Invalid after 0 seconds, hold down 0, flushed after 0</w:t>
      </w:r>
    </w:p>
    <w:p w:rsidR="4140298E" w:rsidP="5A79CE1C" w:rsidRDefault="4140298E" w14:paraId="5CCACADB" w14:textId="1C63975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Outgoing update filter list for all interfaces is not set</w:t>
      </w:r>
    </w:p>
    <w:p w:rsidR="4140298E" w:rsidP="5A79CE1C" w:rsidRDefault="4140298E" w14:paraId="392F728C" w14:textId="344E7E5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Incoming update filter list for all interfaces is not set</w:t>
      </w:r>
    </w:p>
    <w:p w:rsidR="4140298E" w:rsidP="5A79CE1C" w:rsidRDefault="4140298E" w14:paraId="24125A2A" w14:textId="22EBF38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Maximum path: 32</w:t>
      </w:r>
    </w:p>
    <w:p w:rsidR="4140298E" w:rsidP="5A79CE1C" w:rsidRDefault="4140298E" w14:paraId="13E6BF7B" w14:textId="2C6F630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for Networks:</w:t>
      </w:r>
    </w:p>
    <w:p w:rsidR="4140298E" w:rsidP="5A79CE1C" w:rsidRDefault="4140298E" w14:paraId="1D650182" w14:textId="60ED4F5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Information Sources:</w:t>
      </w:r>
    </w:p>
    <w:p w:rsidR="4140298E" w:rsidP="5A79CE1C" w:rsidRDefault="4140298E" w14:paraId="50633AB4" w14:textId="7CC6A09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Gateway         Distance      Last Update</w:t>
      </w:r>
    </w:p>
    <w:p w:rsidR="4140298E" w:rsidP="5A79CE1C" w:rsidRDefault="4140298E" w14:paraId="29A584EE" w14:textId="0D3717C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Distance: (default is 4)</w:t>
      </w:r>
    </w:p>
    <w:p w:rsidR="4140298E" w:rsidP="5A79CE1C" w:rsidRDefault="4140298E" w14:paraId="785EEA5A" w14:textId="0BBC2F4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4140298E" w:rsidP="5A79CE1C" w:rsidRDefault="4140298E" w14:paraId="417049E1" w14:textId="14E5909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Routing Protocol is "ospf 1"</w:t>
      </w:r>
    </w:p>
    <w:p w:rsidR="4140298E" w:rsidP="5A79CE1C" w:rsidRDefault="4140298E" w14:paraId="72D126AA" w14:textId="4F81029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Outgoing update filter list for all interfaces is not set</w:t>
      </w:r>
    </w:p>
    <w:p w:rsidR="4140298E" w:rsidP="5A79CE1C" w:rsidRDefault="4140298E" w14:paraId="08CC507A" w14:textId="2B80B3A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Incoming update filter list for all interfaces is not set</w:t>
      </w:r>
    </w:p>
    <w:p w:rsidR="4140298E" w:rsidP="5A79CE1C" w:rsidRDefault="4140298E" w14:paraId="7608E2BA" w14:textId="281F0A3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Router ID 2.2.2.2</w:t>
      </w:r>
    </w:p>
    <w:p w:rsidR="4140298E" w:rsidP="5A79CE1C" w:rsidRDefault="4140298E" w14:paraId="5B4086A5" w14:textId="5CC5D71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Number of areas in this router is 1. 1 normal 0 stub 0 nssa</w:t>
      </w:r>
    </w:p>
    <w:p w:rsidR="4140298E" w:rsidP="5A79CE1C" w:rsidRDefault="4140298E" w14:paraId="6D504696" w14:textId="5426AA7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Maximum path: 4</w:t>
      </w:r>
    </w:p>
    <w:p w:rsidR="4140298E" w:rsidP="5A79CE1C" w:rsidRDefault="4140298E" w14:paraId="0CC4A1B2" w14:textId="41840AD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for Networks:</w:t>
      </w:r>
    </w:p>
    <w:p w:rsidR="4140298E" w:rsidP="5A79CE1C" w:rsidRDefault="4140298E" w14:paraId="28AEC8B1" w14:textId="0EFE32A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2.2.2.2 0.0.0.0 area 0</w:t>
      </w:r>
    </w:p>
    <w:p w:rsidR="4140298E" w:rsidP="5A79CE1C" w:rsidRDefault="4140298E" w14:paraId="06DCFB5D" w14:textId="7673811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192.168.1.0 0.0.0.255 area 0</w:t>
      </w:r>
    </w:p>
    <w:p w:rsidR="4140298E" w:rsidP="5A79CE1C" w:rsidRDefault="4140298E" w14:paraId="22F483F8" w14:textId="34E52C5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192.168.12.0 0.0.0.255 area 0</w:t>
      </w:r>
    </w:p>
    <w:p w:rsidR="4140298E" w:rsidP="5A79CE1C" w:rsidRDefault="4140298E" w14:paraId="28AADAD1" w14:textId="3A80650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Information Sources:</w:t>
      </w:r>
    </w:p>
    <w:p w:rsidR="4140298E" w:rsidP="5A79CE1C" w:rsidRDefault="4140298E" w14:paraId="1EDA721C" w14:textId="3F2D7A2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Gateway         Distance      Last Update</w:t>
      </w:r>
    </w:p>
    <w:p w:rsidR="4140298E" w:rsidP="5A79CE1C" w:rsidRDefault="4140298E" w14:paraId="14445A17" w14:textId="4F66C50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3.3.3.3              110      00:25:06</w:t>
      </w:r>
    </w:p>
    <w:p w:rsidR="4140298E" w:rsidP="5A79CE1C" w:rsidRDefault="4140298E" w14:paraId="542C054C" w14:textId="1D3B28D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1.1.1.1              110      00:25:40</w:t>
      </w:r>
    </w:p>
    <w:p w:rsidR="4140298E" w:rsidP="5A79CE1C" w:rsidRDefault="4140298E" w14:paraId="11AB96FB" w14:textId="48509B1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Distance: (default is 110)</w:t>
      </w:r>
    </w:p>
    <w:p w:rsidR="5A79CE1C" w:rsidP="5A79CE1C" w:rsidRDefault="5A79CE1C" w14:paraId="7855563F" w14:textId="57051D4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4140298E" w:rsidP="5A79CE1C" w:rsidRDefault="4140298E" w14:paraId="7282A2AF" w14:textId="309E6B8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R2#show ipv6 protocols</w:t>
      </w:r>
    </w:p>
    <w:p w:rsidR="4140298E" w:rsidP="5A79CE1C" w:rsidRDefault="4140298E" w14:paraId="5170784D" w14:textId="317DF4F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"connected"</w:t>
      </w:r>
    </w:p>
    <w:p w:rsidR="4140298E" w:rsidP="5A79CE1C" w:rsidRDefault="4140298E" w14:paraId="0D4FD7BE" w14:textId="0A0D163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"application"</w:t>
      </w:r>
    </w:p>
    <w:p w:rsidR="4140298E" w:rsidP="5A79CE1C" w:rsidRDefault="4140298E" w14:paraId="1839EED0" w14:textId="725600F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"ND"</w:t>
      </w:r>
    </w:p>
    <w:p w:rsidR="4140298E" w:rsidP="5A79CE1C" w:rsidRDefault="4140298E" w14:paraId="661EA71F" w14:textId="2A3E0B0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"ospf 1"</w:t>
      </w:r>
    </w:p>
    <w:p w:rsidR="4140298E" w:rsidP="5A79CE1C" w:rsidRDefault="4140298E" w14:paraId="38B650FA" w14:textId="546F50E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Router ID 2.2.2.2</w:t>
      </w:r>
    </w:p>
    <w:p w:rsidR="4140298E" w:rsidP="5A79CE1C" w:rsidRDefault="4140298E" w14:paraId="40E87BDB" w14:textId="68F5747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Number of areas: 1 normal, 0 stub, 0 nssa</w:t>
      </w:r>
    </w:p>
    <w:p w:rsidR="4140298E" w:rsidP="5A79CE1C" w:rsidRDefault="4140298E" w14:paraId="504FB2F1" w14:textId="77DA94B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Interfaces (Area 0):</w:t>
      </w:r>
    </w:p>
    <w:p w:rsidR="4140298E" w:rsidP="5A79CE1C" w:rsidRDefault="4140298E" w14:paraId="015BCDAD" w14:textId="05E4D79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Loopback0</w:t>
      </w:r>
    </w:p>
    <w:p w:rsidR="4140298E" w:rsidP="5A79CE1C" w:rsidRDefault="4140298E" w14:paraId="67B63ADD" w14:textId="6581CAE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GigabitEthernet0/0/1</w:t>
      </w:r>
    </w:p>
    <w:p w:rsidR="4140298E" w:rsidP="5A79CE1C" w:rsidRDefault="4140298E" w14:paraId="7FF13788" w14:textId="047D81F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GigabitEthernet0/0/0</w:t>
      </w:r>
    </w:p>
    <w:p w:rsidR="4140298E" w:rsidP="5A79CE1C" w:rsidRDefault="4140298E" w14:paraId="19470D4B" w14:textId="28CD425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Redistribution:</w:t>
      </w:r>
    </w:p>
    <w:p w:rsidR="4140298E" w:rsidP="5A79CE1C" w:rsidRDefault="4140298E" w14:paraId="4ED29356" w14:textId="39FBA8D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414029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None</w:t>
      </w:r>
    </w:p>
    <w:p w:rsidRPr="00F857E2" w:rsidR="09E7B12A" w:rsidP="2D1E6BCE" w:rsidRDefault="09E7B12A" w14:paraId="7DD7EA50" w14:textId="31D9A8FB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18"/>
          <w:szCs w:val="18"/>
          <w:lang w:val="en-US"/>
        </w:rPr>
      </w:pPr>
      <w:r w:rsidRPr="5A79CE1C" w:rsidR="0869CF91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18"/>
          <w:szCs w:val="18"/>
          <w:u w:val="single"/>
        </w:rPr>
        <w:t>Router 3:</w:t>
      </w:r>
    </w:p>
    <w:p w:rsidR="5A79CE1C" w:rsidP="5A79CE1C" w:rsidRDefault="5A79CE1C" w14:paraId="44FB084D" w14:textId="6E7FD212">
      <w:pPr>
        <w:pStyle w:val="Normal"/>
        <w:spacing w:after="160" w:line="259" w:lineRule="auto"/>
        <w:jc w:val="left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18"/>
          <w:szCs w:val="18"/>
          <w:u w:val="single"/>
        </w:rPr>
      </w:pPr>
    </w:p>
    <w:p w:rsidR="11343AA4" w:rsidP="5A79CE1C" w:rsidRDefault="11343AA4" w14:paraId="1993CF01" w14:textId="25DD508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R3#Show run</w:t>
      </w:r>
    </w:p>
    <w:p w:rsidR="11343AA4" w:rsidP="5A79CE1C" w:rsidRDefault="11343AA4" w14:paraId="2F798EAE" w14:textId="3F435BA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Building configuration...</w:t>
      </w:r>
    </w:p>
    <w:p w:rsidR="11343AA4" w:rsidP="5A79CE1C" w:rsidRDefault="11343AA4" w14:paraId="2E83E800" w14:textId="4516F7C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Current configuration : 2084 bytes</w:t>
      </w:r>
    </w:p>
    <w:p w:rsidR="11343AA4" w:rsidP="5A79CE1C" w:rsidRDefault="11343AA4" w14:paraId="2E63F5CF" w14:textId="7A1E243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Last configuration change at 18:08:10 UTC Wed Jan 12 2022</w:t>
      </w:r>
    </w:p>
    <w:p w:rsidR="11343AA4" w:rsidP="5A79CE1C" w:rsidRDefault="11343AA4" w14:paraId="7A0734CE" w14:textId="2025346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version 15.5</w:t>
      </w:r>
    </w:p>
    <w:p w:rsidR="11343AA4" w:rsidP="5A79CE1C" w:rsidRDefault="11343AA4" w14:paraId="163C9720" w14:textId="61E06BF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service timestamps debug datetime msec</w:t>
      </w:r>
    </w:p>
    <w:p w:rsidR="11343AA4" w:rsidP="5A79CE1C" w:rsidRDefault="11343AA4" w14:paraId="31554128" w14:textId="711EC91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service timestamps log datetime msec</w:t>
      </w:r>
    </w:p>
    <w:p w:rsidR="11343AA4" w:rsidP="5A79CE1C" w:rsidRDefault="11343AA4" w14:paraId="096B4259" w14:textId="390431B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platform punt-keepalive disable-kernel-core</w:t>
      </w:r>
    </w:p>
    <w:p w:rsidR="11343AA4" w:rsidP="5A79CE1C" w:rsidRDefault="11343AA4" w14:paraId="3DAA3E91" w14:textId="29BF472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hostname R3</w:t>
      </w:r>
    </w:p>
    <w:p w:rsidR="11343AA4" w:rsidP="5A79CE1C" w:rsidRDefault="11343AA4" w14:paraId="0CF85BA8" w14:textId="204E9D5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boot-start-marker</w:t>
      </w:r>
    </w:p>
    <w:p w:rsidR="11343AA4" w:rsidP="5A79CE1C" w:rsidRDefault="11343AA4" w14:paraId="1A88013B" w14:textId="0008DB3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boot-end-marker</w:t>
      </w:r>
    </w:p>
    <w:p w:rsidR="11343AA4" w:rsidP="5A79CE1C" w:rsidRDefault="11343AA4" w14:paraId="24D0BD3F" w14:textId="59679CF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vrf definition Mgmt-intf</w:t>
      </w:r>
    </w:p>
    <w:p w:rsidR="11343AA4" w:rsidP="5A79CE1C" w:rsidRDefault="11343AA4" w14:paraId="476262D6" w14:textId="1ADC817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address-family ipv4</w:t>
      </w:r>
    </w:p>
    <w:p w:rsidR="11343AA4" w:rsidP="5A79CE1C" w:rsidRDefault="11343AA4" w14:paraId="7F82C8EE" w14:textId="5159067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exit-address-family</w:t>
      </w:r>
    </w:p>
    <w:p w:rsidR="11343AA4" w:rsidP="5A79CE1C" w:rsidRDefault="11343AA4" w14:paraId="20FCF26D" w14:textId="48033F7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address-family ipv6</w:t>
      </w:r>
    </w:p>
    <w:p w:rsidR="11343AA4" w:rsidP="5A79CE1C" w:rsidRDefault="11343AA4" w14:paraId="1595E55C" w14:textId="5C4E6FC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exit-address-family</w:t>
      </w:r>
    </w:p>
    <w:p w:rsidR="11343AA4" w:rsidP="5A79CE1C" w:rsidRDefault="11343AA4" w14:paraId="181FFC0D" w14:textId="42A6658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aaa new-model</w:t>
      </w:r>
    </w:p>
    <w:p w:rsidR="11343AA4" w:rsidP="5A79CE1C" w:rsidRDefault="11343AA4" w14:paraId="4E92D461" w14:textId="3C5A771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unicast-routing</w:t>
      </w:r>
    </w:p>
    <w:p w:rsidR="11343AA4" w:rsidP="5A79CE1C" w:rsidRDefault="11343AA4" w14:paraId="552E792E" w14:textId="480D71B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subscriber templating</w:t>
      </w:r>
    </w:p>
    <w:p w:rsidR="11343AA4" w:rsidP="5A79CE1C" w:rsidRDefault="11343AA4" w14:paraId="2BFCB837" w14:textId="1D5A5CB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vtp domain cisco</w:t>
      </w:r>
    </w:p>
    <w:p w:rsidR="11343AA4" w:rsidP="5A79CE1C" w:rsidRDefault="11343AA4" w14:paraId="4163F05C" w14:textId="1DF6635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vtp mode transparent</w:t>
      </w:r>
    </w:p>
    <w:p w:rsidR="11343AA4" w:rsidP="5A79CE1C" w:rsidRDefault="11343AA4" w14:paraId="5578A2AC" w14:textId="3D794D1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multilink bundle-name authenticated</w:t>
      </w:r>
    </w:p>
    <w:p w:rsidR="11343AA4" w:rsidP="5A79CE1C" w:rsidRDefault="11343AA4" w14:paraId="310E0199" w14:textId="0CBA52A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license udi pid ISR4321/K9 sn FDO214420HW</w:t>
      </w:r>
    </w:p>
    <w:p w:rsidR="11343AA4" w:rsidP="5A79CE1C" w:rsidRDefault="11343AA4" w14:paraId="115DCABC" w14:textId="089101B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spanning-tree extend system-id</w:t>
      </w:r>
    </w:p>
    <w:p w:rsidR="11343AA4" w:rsidP="5A79CE1C" w:rsidRDefault="11343AA4" w14:paraId="4AE7A2BB" w14:textId="6DC66F5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redundancy</w:t>
      </w:r>
    </w:p>
    <w:p w:rsidR="11343AA4" w:rsidP="5A79CE1C" w:rsidRDefault="11343AA4" w14:paraId="2DF4C580" w14:textId="66031F8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mode none</w:t>
      </w:r>
    </w:p>
    <w:p w:rsidR="11343AA4" w:rsidP="5A79CE1C" w:rsidRDefault="11343AA4" w14:paraId="61893BD9" w14:textId="446A7C4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vlan internal allocation policy ascending</w:t>
      </w:r>
    </w:p>
    <w:p w:rsidR="11343AA4" w:rsidP="5A79CE1C" w:rsidRDefault="11343AA4" w14:paraId="109B3498" w14:textId="06C68AF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Loopback0</w:t>
      </w:r>
    </w:p>
    <w:p w:rsidR="11343AA4" w:rsidP="5A79CE1C" w:rsidRDefault="11343AA4" w14:paraId="284E1B94" w14:textId="644A65D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address 3.3.3.3 255.255.255.0</w:t>
      </w:r>
    </w:p>
    <w:p w:rsidR="11343AA4" w:rsidP="5A79CE1C" w:rsidRDefault="11343AA4" w14:paraId="5078C305" w14:textId="622F4A7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address 2001:DB8::3/128</w:t>
      </w:r>
    </w:p>
    <w:p w:rsidR="11343AA4" w:rsidP="5A79CE1C" w:rsidRDefault="11343AA4" w14:paraId="09160314" w14:textId="22A25C2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enable</w:t>
      </w:r>
    </w:p>
    <w:p w:rsidR="11343AA4" w:rsidP="5A79CE1C" w:rsidRDefault="11343AA4" w14:paraId="208CC630" w14:textId="2FD0267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ospf 1 area 0</w:t>
      </w:r>
    </w:p>
    <w:p w:rsidR="11343AA4" w:rsidP="5A79CE1C" w:rsidRDefault="11343AA4" w14:paraId="1B186030" w14:textId="530CAD8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GigabitEthernet0/0/0</w:t>
      </w:r>
    </w:p>
    <w:p w:rsidR="11343AA4" w:rsidP="5A79CE1C" w:rsidRDefault="11343AA4" w14:paraId="5FDF5FF7" w14:textId="5E596CB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address 192.168.23.3 255.255.255.0</w:t>
      </w:r>
    </w:p>
    <w:p w:rsidR="11343AA4" w:rsidP="5A79CE1C" w:rsidRDefault="11343AA4" w14:paraId="439E957E" w14:textId="49E0662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negotiation auto</w:t>
      </w:r>
    </w:p>
    <w:p w:rsidR="11343AA4" w:rsidP="5A79CE1C" w:rsidRDefault="11343AA4" w14:paraId="48C5EFCC" w14:textId="7049C37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address 2001:DB8:0:23::3/64</w:t>
      </w:r>
    </w:p>
    <w:p w:rsidR="11343AA4" w:rsidP="5A79CE1C" w:rsidRDefault="11343AA4" w14:paraId="36D858C3" w14:textId="24849C6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enable</w:t>
      </w:r>
    </w:p>
    <w:p w:rsidR="11343AA4" w:rsidP="5A79CE1C" w:rsidRDefault="11343AA4" w14:paraId="48B58FFD" w14:textId="7A720A7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GigabitEthernet0/0/1</w:t>
      </w:r>
    </w:p>
    <w:p w:rsidR="11343AA4" w:rsidP="5A79CE1C" w:rsidRDefault="11343AA4" w14:paraId="140236FE" w14:textId="3B72157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address 192.168.12.3 255.255.255.0</w:t>
      </w:r>
    </w:p>
    <w:p w:rsidR="11343AA4" w:rsidP="5A79CE1C" w:rsidRDefault="11343AA4" w14:paraId="03978D1A" w14:textId="5130F0A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negotiation auto</w:t>
      </w:r>
    </w:p>
    <w:p w:rsidR="11343AA4" w:rsidP="5A79CE1C" w:rsidRDefault="11343AA4" w14:paraId="650AF010" w14:textId="261F16D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address 2001:DB8:0:12::3/64</w:t>
      </w:r>
    </w:p>
    <w:p w:rsidR="11343AA4" w:rsidP="5A79CE1C" w:rsidRDefault="11343AA4" w14:paraId="2DFA52DA" w14:textId="0CAD707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enable</w:t>
      </w:r>
    </w:p>
    <w:p w:rsidR="11343AA4" w:rsidP="5A79CE1C" w:rsidRDefault="11343AA4" w14:paraId="6411576D" w14:textId="13D94CB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ospf 1 area 0</w:t>
      </w:r>
    </w:p>
    <w:p w:rsidR="11343AA4" w:rsidP="5A79CE1C" w:rsidRDefault="11343AA4" w14:paraId="11F6CBA0" w14:textId="070D063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Serial0/1/0</w:t>
      </w:r>
    </w:p>
    <w:p w:rsidR="11343AA4" w:rsidP="5A79CE1C" w:rsidRDefault="11343AA4" w14:paraId="0253EE12" w14:textId="1E13D38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11343AA4" w:rsidP="5A79CE1C" w:rsidRDefault="11343AA4" w14:paraId="7829606A" w14:textId="3ADA417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11343AA4" w:rsidP="5A79CE1C" w:rsidRDefault="11343AA4" w14:paraId="63DA0EBF" w14:textId="1920BD5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Serial0/1/1</w:t>
      </w:r>
    </w:p>
    <w:p w:rsidR="11343AA4" w:rsidP="5A79CE1C" w:rsidRDefault="11343AA4" w14:paraId="44AF559C" w14:textId="6B6D67B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11343AA4" w:rsidP="5A79CE1C" w:rsidRDefault="11343AA4" w14:paraId="7DDFE35E" w14:textId="565D44E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11343AA4" w:rsidP="5A79CE1C" w:rsidRDefault="11343AA4" w14:paraId="312A3845" w14:textId="5EF6AE4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GigabitEthernet0</w:t>
      </w:r>
    </w:p>
    <w:p w:rsidR="11343AA4" w:rsidP="5A79CE1C" w:rsidRDefault="11343AA4" w14:paraId="7EDDBD54" w14:textId="1FAE2F9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vrf forwarding Mgmt-intf</w:t>
      </w:r>
    </w:p>
    <w:p w:rsidR="11343AA4" w:rsidP="5A79CE1C" w:rsidRDefault="11343AA4" w14:paraId="698CFDC7" w14:textId="4F8741D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11343AA4" w:rsidP="5A79CE1C" w:rsidRDefault="11343AA4" w14:paraId="596D9885" w14:textId="3DC3F25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11343AA4" w:rsidP="5A79CE1C" w:rsidRDefault="11343AA4" w14:paraId="38D4D4AE" w14:textId="33B428A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negotiation auto</w:t>
      </w:r>
    </w:p>
    <w:p w:rsidR="11343AA4" w:rsidP="5A79CE1C" w:rsidRDefault="11343AA4" w14:paraId="10698E3B" w14:textId="5459008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Vlan1</w:t>
      </w:r>
    </w:p>
    <w:p w:rsidR="11343AA4" w:rsidP="5A79CE1C" w:rsidRDefault="11343AA4" w14:paraId="5CAB9027" w14:textId="3FA2109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11343AA4" w:rsidP="5A79CE1C" w:rsidRDefault="11343AA4" w14:paraId="2EB4BD8E" w14:textId="032C6DA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11343AA4" w:rsidP="5A79CE1C" w:rsidRDefault="11343AA4" w14:paraId="375FD338" w14:textId="0452A9D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router ospf 1</w:t>
      </w:r>
    </w:p>
    <w:p w:rsidR="11343AA4" w:rsidP="5A79CE1C" w:rsidRDefault="11343AA4" w14:paraId="30EEC6B2" w14:textId="0793194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network 3.3.3.3 0.0.0.0 area 0</w:t>
      </w:r>
    </w:p>
    <w:p w:rsidR="11343AA4" w:rsidP="5A79CE1C" w:rsidRDefault="11343AA4" w14:paraId="74BD7908" w14:textId="56D0052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network 192.168.12.0 0.0.0.255 area 0</w:t>
      </w:r>
    </w:p>
    <w:p w:rsidR="11343AA4" w:rsidP="5A79CE1C" w:rsidRDefault="11343AA4" w14:paraId="4DA31C75" w14:textId="02890D0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router bgp 1</w:t>
      </w:r>
    </w:p>
    <w:p w:rsidR="11343AA4" w:rsidP="5A79CE1C" w:rsidRDefault="11343AA4" w14:paraId="4631C3E0" w14:textId="25DBB03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bgp router-id 3.3.3.3</w:t>
      </w:r>
    </w:p>
    <w:p w:rsidR="11343AA4" w:rsidP="5A79CE1C" w:rsidRDefault="11343AA4" w14:paraId="2A494466" w14:textId="0FF6A65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bgp log-neighbor-changes</w:t>
      </w:r>
    </w:p>
    <w:p w:rsidR="11343AA4" w:rsidP="5A79CE1C" w:rsidRDefault="11343AA4" w14:paraId="32860788" w14:textId="254CA05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neighbor 2001:DB8:0:23::4 remote-as 2</w:t>
      </w:r>
    </w:p>
    <w:p w:rsidR="11343AA4" w:rsidP="5A79CE1C" w:rsidRDefault="11343AA4" w14:paraId="1AF1095C" w14:textId="6E34D2F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neighbor 192.168.23.4 remote-as 2</w:t>
      </w:r>
    </w:p>
    <w:p w:rsidR="11343AA4" w:rsidP="5A79CE1C" w:rsidRDefault="11343AA4" w14:paraId="56E5B2F6" w14:textId="0EC03F3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address-family ipv4</w:t>
      </w:r>
    </w:p>
    <w:p w:rsidR="11343AA4" w:rsidP="5A79CE1C" w:rsidRDefault="11343AA4" w14:paraId="5D5EA5A4" w14:textId="7220E40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network 3.3.3.0 mask 255.255.255.0</w:t>
      </w:r>
    </w:p>
    <w:p w:rsidR="11343AA4" w:rsidP="5A79CE1C" w:rsidRDefault="11343AA4" w14:paraId="1BD33557" w14:textId="550F94C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no neighbor 2001:DB8:0:23::4 activate</w:t>
      </w:r>
    </w:p>
    <w:p w:rsidR="11343AA4" w:rsidP="5A79CE1C" w:rsidRDefault="11343AA4" w14:paraId="03EDAA20" w14:textId="02BC0D2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 192.168.23.4 activate</w:t>
      </w:r>
    </w:p>
    <w:p w:rsidR="11343AA4" w:rsidP="5A79CE1C" w:rsidRDefault="11343AA4" w14:paraId="7F3B4A25" w14:textId="02CD523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exit-address-family</w:t>
      </w:r>
    </w:p>
    <w:p w:rsidR="11343AA4" w:rsidP="5A79CE1C" w:rsidRDefault="11343AA4" w14:paraId="7E98CA50" w14:textId="73C571F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address-family ipv6</w:t>
      </w:r>
    </w:p>
    <w:p w:rsidR="11343AA4" w:rsidP="5A79CE1C" w:rsidRDefault="11343AA4" w14:paraId="5BDFD51A" w14:textId="024A878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 2001:DB8:0:23::4 activate</w:t>
      </w:r>
    </w:p>
    <w:p w:rsidR="11343AA4" w:rsidP="5A79CE1C" w:rsidRDefault="11343AA4" w14:paraId="37301852" w14:textId="5A66599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exit-address-family</w:t>
      </w:r>
    </w:p>
    <w:p w:rsidR="11343AA4" w:rsidP="5A79CE1C" w:rsidRDefault="11343AA4" w14:paraId="0066604C" w14:textId="7110414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forward-protocol nd</w:t>
      </w:r>
    </w:p>
    <w:p w:rsidR="11343AA4" w:rsidP="5A79CE1C" w:rsidRDefault="11343AA4" w14:paraId="62A13332" w14:textId="7572B59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http server</w:t>
      </w:r>
    </w:p>
    <w:p w:rsidR="11343AA4" w:rsidP="5A79CE1C" w:rsidRDefault="11343AA4" w14:paraId="60D96505" w14:textId="6794C9A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http secure-server</w:t>
      </w:r>
    </w:p>
    <w:p w:rsidR="11343AA4" w:rsidP="5A79CE1C" w:rsidRDefault="11343AA4" w14:paraId="0AD1B19A" w14:textId="0141B9C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tftp source-interface GigabitEthernet0</w:t>
      </w:r>
    </w:p>
    <w:p w:rsidR="11343AA4" w:rsidP="5A79CE1C" w:rsidRDefault="11343AA4" w14:paraId="4E73B392" w14:textId="030CEAD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router ospf 1</w:t>
      </w:r>
    </w:p>
    <w:p w:rsidR="11343AA4" w:rsidP="5A79CE1C" w:rsidRDefault="11343AA4" w14:paraId="5C9FEBB0" w14:textId="6C70D75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router-id 3.3.3.3</w:t>
      </w:r>
    </w:p>
    <w:p w:rsidR="11343AA4" w:rsidP="5A79CE1C" w:rsidRDefault="11343AA4" w14:paraId="7080FA9F" w14:textId="0EC4D67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control-plane</w:t>
      </w:r>
    </w:p>
    <w:p w:rsidR="11343AA4" w:rsidP="5A79CE1C" w:rsidRDefault="11343AA4" w14:paraId="370575AB" w14:textId="4B6E159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line con 0</w:t>
      </w:r>
    </w:p>
    <w:p w:rsidR="11343AA4" w:rsidP="5A79CE1C" w:rsidRDefault="11343AA4" w14:paraId="683E7894" w14:textId="25C6B83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stopbits 1</w:t>
      </w:r>
    </w:p>
    <w:p w:rsidR="11343AA4" w:rsidP="5A79CE1C" w:rsidRDefault="11343AA4" w14:paraId="23B41B24" w14:textId="39F54C5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line aux 0</w:t>
      </w:r>
    </w:p>
    <w:p w:rsidR="11343AA4" w:rsidP="5A79CE1C" w:rsidRDefault="11343AA4" w14:paraId="23C91771" w14:textId="0177CE3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stopbits 1</w:t>
      </w:r>
    </w:p>
    <w:p w:rsidR="11343AA4" w:rsidP="5A79CE1C" w:rsidRDefault="11343AA4" w14:paraId="16E96594" w14:textId="50F7A33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line vty 0 4</w:t>
      </w:r>
    </w:p>
    <w:p w:rsidR="11343AA4" w:rsidP="5A79CE1C" w:rsidRDefault="11343AA4" w14:paraId="1BB52E18" w14:textId="2491353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login</w:t>
      </w:r>
    </w:p>
    <w:p w:rsidR="11343AA4" w:rsidP="5A79CE1C" w:rsidRDefault="11343AA4" w14:paraId="226C0180" w14:textId="710DA61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end</w:t>
      </w:r>
    </w:p>
    <w:p w:rsidR="5A79CE1C" w:rsidP="5A79CE1C" w:rsidRDefault="5A79CE1C" w14:paraId="27867637" w14:textId="427D57E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11343AA4" w:rsidP="5A79CE1C" w:rsidRDefault="11343AA4" w14:paraId="460F8B88" w14:textId="14591D3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R3#Show ip route</w:t>
      </w:r>
    </w:p>
    <w:p w:rsidR="11343AA4" w:rsidP="5A79CE1C" w:rsidRDefault="11343AA4" w14:paraId="15785F15" w14:textId="459A966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Codes: L - local, C - connected, S - static, R - RIP, M - mobile, B - BGP</w:t>
      </w:r>
    </w:p>
    <w:p w:rsidR="11343AA4" w:rsidP="5A79CE1C" w:rsidRDefault="11343AA4" w14:paraId="7DD58F54" w14:textId="747B03F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D - EIGRP, EX - EIGRP external, O - OSPF, IA - OSPF inter area</w:t>
      </w:r>
    </w:p>
    <w:p w:rsidR="11343AA4" w:rsidP="5A79CE1C" w:rsidRDefault="11343AA4" w14:paraId="29E0AE4C" w14:textId="1F9F922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N1 - OSPF NSSA external type 1, N2 - OSPF NSSA external type 2</w:t>
      </w:r>
    </w:p>
    <w:p w:rsidR="11343AA4" w:rsidP="5A79CE1C" w:rsidRDefault="11343AA4" w14:paraId="4F5505BC" w14:textId="1F66678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E1 - OSPF external type 1, E2 - OSPF external type 2</w:t>
      </w:r>
    </w:p>
    <w:p w:rsidR="11343AA4" w:rsidP="5A79CE1C" w:rsidRDefault="11343AA4" w14:paraId="63DC95AB" w14:textId="231BD8E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i - IS-IS, su - IS-IS summary, L1 - IS-IS level-1, L2 - IS-IS level-2</w:t>
      </w:r>
    </w:p>
    <w:p w:rsidR="11343AA4" w:rsidP="5A79CE1C" w:rsidRDefault="11343AA4" w14:paraId="20A57DD9" w14:textId="22EE415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ia - IS-IS inter area, * - candidate default, U - per-user static route</w:t>
      </w:r>
    </w:p>
    <w:p w:rsidR="11343AA4" w:rsidP="5A79CE1C" w:rsidRDefault="11343AA4" w14:paraId="67FA369D" w14:textId="1AB8125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o - ODR, P - periodic downloaded static route, H - NHRP, l - LISP</w:t>
      </w:r>
    </w:p>
    <w:p w:rsidR="11343AA4" w:rsidP="5A79CE1C" w:rsidRDefault="11343AA4" w14:paraId="4C210213" w14:textId="022E53B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a - application route</w:t>
      </w:r>
    </w:p>
    <w:p w:rsidR="11343AA4" w:rsidP="5A79CE1C" w:rsidRDefault="11343AA4" w14:paraId="33E7B43D" w14:textId="771FFF8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+ - replicated route, % - next hop override, p - overrides from PfR</w:t>
      </w:r>
    </w:p>
    <w:p w:rsidR="11343AA4" w:rsidP="5A79CE1C" w:rsidRDefault="11343AA4" w14:paraId="6A9B9AC5" w14:textId="4802C54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02A7FC53" w14:textId="2ED5BD3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Gateway of last resort is not set</w:t>
      </w:r>
    </w:p>
    <w:p w:rsidR="11343AA4" w:rsidP="5A79CE1C" w:rsidRDefault="11343AA4" w14:paraId="1BE2453D" w14:textId="2E20466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18DFB5BB" w14:textId="292FBA5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1.0.0.0/32 is subnetted, 1 subnets</w:t>
      </w:r>
    </w:p>
    <w:p w:rsidR="11343AA4" w:rsidP="5A79CE1C" w:rsidRDefault="11343AA4" w14:paraId="4E771522" w14:textId="4E7DE80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        1.1.1.1 [110/3] via 192.168.12.2, 00:26:29, GigabitEthernet0/0/1</w:t>
      </w:r>
    </w:p>
    <w:p w:rsidR="11343AA4" w:rsidP="5A79CE1C" w:rsidRDefault="11343AA4" w14:paraId="2160531C" w14:textId="395C78E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2.0.0.0/32 is subnetted, 1 subnets</w:t>
      </w:r>
    </w:p>
    <w:p w:rsidR="11343AA4" w:rsidP="5A79CE1C" w:rsidRDefault="11343AA4" w14:paraId="75887D3C" w14:textId="7D60FF4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        2.2.2.2 [110/2] via 192.168.12.2, 00:26:29, GigabitEthernet0/0/1</w:t>
      </w:r>
    </w:p>
    <w:p w:rsidR="11343AA4" w:rsidP="5A79CE1C" w:rsidRDefault="11343AA4" w14:paraId="34F12445" w14:textId="5FE968A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3.0.0.0/8 is variably subnetted, 2 subnets, 2 masks</w:t>
      </w:r>
    </w:p>
    <w:p w:rsidR="11343AA4" w:rsidP="5A79CE1C" w:rsidRDefault="11343AA4" w14:paraId="288ED3BB" w14:textId="3A51D46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     3.3.3.0/24 is directly connected, Loopback0</w:t>
      </w:r>
    </w:p>
    <w:p w:rsidR="11343AA4" w:rsidP="5A79CE1C" w:rsidRDefault="11343AA4" w14:paraId="199632D2" w14:textId="3D2E600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     3.3.3.3/32 is directly connected, Loopback0</w:t>
      </w:r>
    </w:p>
    <w:p w:rsidR="11343AA4" w:rsidP="5A79CE1C" w:rsidRDefault="11343AA4" w14:paraId="44ADDCDC" w14:textId="6C0B18C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4.0.0.0/24 is subnetted, 1 subnets</w:t>
      </w:r>
    </w:p>
    <w:p w:rsidR="11343AA4" w:rsidP="5A79CE1C" w:rsidRDefault="11343AA4" w14:paraId="021AA052" w14:textId="5FAF171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        4.4.4.0 [20/0] via 192.168.23.4, 00:25:44</w:t>
      </w:r>
    </w:p>
    <w:p w:rsidR="11343AA4" w:rsidP="5A79CE1C" w:rsidRDefault="11343AA4" w14:paraId="007D2618" w14:textId="0A0D832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     192.168.1.0/24 [110/2] via 192.168.12.2, 00:26:29, GigabitEthernet0/0/1</w:t>
      </w:r>
    </w:p>
    <w:p w:rsidR="11343AA4" w:rsidP="5A79CE1C" w:rsidRDefault="11343AA4" w14:paraId="1D275169" w14:textId="31C0B61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192.168.12.0/24 is variably subnetted, 2 subnets, 2 masks</w:t>
      </w:r>
    </w:p>
    <w:p w:rsidR="11343AA4" w:rsidP="5A79CE1C" w:rsidRDefault="11343AA4" w14:paraId="74EEFB92" w14:textId="57AFA0A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     192.168.12.0/24 is directly connected, GigabitEthernet0/0/1</w:t>
      </w:r>
    </w:p>
    <w:p w:rsidR="11343AA4" w:rsidP="5A79CE1C" w:rsidRDefault="11343AA4" w14:paraId="51BD30D3" w14:textId="4AF8AF3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     192.168.12.3/32 is directly connected, GigabitEthernet0/0/1</w:t>
      </w:r>
    </w:p>
    <w:p w:rsidR="11343AA4" w:rsidP="5A79CE1C" w:rsidRDefault="11343AA4" w14:paraId="70BFF75F" w14:textId="60FB15C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192.168.23.0/24 is variably subnetted, 2 subnets, 2 masks</w:t>
      </w:r>
    </w:p>
    <w:p w:rsidR="11343AA4" w:rsidP="5A79CE1C" w:rsidRDefault="11343AA4" w14:paraId="40D8CD35" w14:textId="30682B0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     192.168.23.0/24 is directly connected, GigabitEthernet0/0/0</w:t>
      </w:r>
    </w:p>
    <w:p w:rsidR="11343AA4" w:rsidP="5A79CE1C" w:rsidRDefault="11343AA4" w14:paraId="0EA5BA7F" w14:textId="36955A2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     192.168.23.3/32 is directly connected, GigabitEthernet0/0/0</w:t>
      </w:r>
    </w:p>
    <w:p w:rsidR="5A79CE1C" w:rsidP="5A79CE1C" w:rsidRDefault="5A79CE1C" w14:paraId="25FEEA68" w14:textId="034456E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11343AA4" w:rsidP="5A79CE1C" w:rsidRDefault="11343AA4" w14:paraId="78DA24AC" w14:textId="40A6A97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R3#Show ip ospf</w:t>
      </w:r>
    </w:p>
    <w:p w:rsidR="11343AA4" w:rsidP="5A79CE1C" w:rsidRDefault="11343AA4" w14:paraId="61373C45" w14:textId="47894AF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Routing Process "ospf 1" with ID 3.3.3.3</w:t>
      </w:r>
    </w:p>
    <w:p w:rsidR="11343AA4" w:rsidP="5A79CE1C" w:rsidRDefault="11343AA4" w14:paraId="05093A9B" w14:textId="49BC6C9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Start time: 02:32:26.734, Time elapsed: 00:27:44.905</w:t>
      </w:r>
    </w:p>
    <w:p w:rsidR="11343AA4" w:rsidP="5A79CE1C" w:rsidRDefault="11343AA4" w14:paraId="02ADE215" w14:textId="7E82586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Supports only single TOS(TOS0) routes</w:t>
      </w:r>
    </w:p>
    <w:p w:rsidR="11343AA4" w:rsidP="5A79CE1C" w:rsidRDefault="11343AA4" w14:paraId="2FD38254" w14:textId="52F2479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Supports opaque LSA</w:t>
      </w:r>
    </w:p>
    <w:p w:rsidR="11343AA4" w:rsidP="5A79CE1C" w:rsidRDefault="11343AA4" w14:paraId="48D21B29" w14:textId="10BB9FE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Supports Link-local Signaling (LLS)</w:t>
      </w:r>
    </w:p>
    <w:p w:rsidR="11343AA4" w:rsidP="5A79CE1C" w:rsidRDefault="11343AA4" w14:paraId="7DBE1D26" w14:textId="7B528D1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Supports area transit capability</w:t>
      </w:r>
    </w:p>
    <w:p w:rsidR="11343AA4" w:rsidP="5A79CE1C" w:rsidRDefault="11343AA4" w14:paraId="6F56620E" w14:textId="6B667E1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Supports NSSA (compatible with RFC 3101)</w:t>
      </w:r>
    </w:p>
    <w:p w:rsidR="11343AA4" w:rsidP="5A79CE1C" w:rsidRDefault="11343AA4" w14:paraId="6FC6F8B2" w14:textId="020A53E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Supports Database Exchange Summary List Optimization (RFC 5243)</w:t>
      </w:r>
    </w:p>
    <w:p w:rsidR="11343AA4" w:rsidP="5A79CE1C" w:rsidRDefault="11343AA4" w14:paraId="7F574E43" w14:textId="323C741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Event-log enabled, Maximum number of events: 1000, Mode: cyclic</w:t>
      </w:r>
    </w:p>
    <w:p w:rsidR="11343AA4" w:rsidP="5A79CE1C" w:rsidRDefault="11343AA4" w14:paraId="07007E95" w14:textId="781C382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Router is not originating router-LSAs with maximum metric</w:t>
      </w:r>
    </w:p>
    <w:p w:rsidR="11343AA4" w:rsidP="5A79CE1C" w:rsidRDefault="11343AA4" w14:paraId="6EDD20C4" w14:textId="0F84DA5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Initial SPF schedule delay 5000 msecs</w:t>
      </w:r>
    </w:p>
    <w:p w:rsidR="11343AA4" w:rsidP="5A79CE1C" w:rsidRDefault="11343AA4" w14:paraId="64BBE067" w14:textId="18EC6F6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Minimum hold time between two consecutive SPFs 10000 msecs</w:t>
      </w:r>
    </w:p>
    <w:p w:rsidR="11343AA4" w:rsidP="5A79CE1C" w:rsidRDefault="11343AA4" w14:paraId="482A056D" w14:textId="4F0748B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Maximum wait time between two consecutive SPFs 10000 msecs</w:t>
      </w:r>
    </w:p>
    <w:p w:rsidR="11343AA4" w:rsidP="5A79CE1C" w:rsidRDefault="11343AA4" w14:paraId="25323F17" w14:textId="20676ED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Incremental-SPF disabled</w:t>
      </w:r>
    </w:p>
    <w:p w:rsidR="11343AA4" w:rsidP="5A79CE1C" w:rsidRDefault="11343AA4" w14:paraId="74238C26" w14:textId="7B4EA21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Minimum LSA interval 5 secs</w:t>
      </w:r>
    </w:p>
    <w:p w:rsidR="11343AA4" w:rsidP="5A79CE1C" w:rsidRDefault="11343AA4" w14:paraId="057DF960" w14:textId="64CB5AB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Minimum LSA arrival 1000 msecs</w:t>
      </w:r>
    </w:p>
    <w:p w:rsidR="11343AA4" w:rsidP="5A79CE1C" w:rsidRDefault="11343AA4" w14:paraId="44E82853" w14:textId="3F51162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LSA group pacing timer 240 secs</w:t>
      </w:r>
    </w:p>
    <w:p w:rsidR="11343AA4" w:rsidP="5A79CE1C" w:rsidRDefault="11343AA4" w14:paraId="56EA72E2" w14:textId="697EC74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flood pacing timer 33 msecs</w:t>
      </w:r>
    </w:p>
    <w:p w:rsidR="11343AA4" w:rsidP="5A79CE1C" w:rsidRDefault="11343AA4" w14:paraId="0E9B2F72" w14:textId="78DB8A7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Retransmission pacing timer 66 msecs</w:t>
      </w:r>
    </w:p>
    <w:p w:rsidR="11343AA4" w:rsidP="5A79CE1C" w:rsidRDefault="11343AA4" w14:paraId="35C41A81" w14:textId="1C98F87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EXCHANGE/LOADING adjacency limit: initial 300, process maximum 300</w:t>
      </w:r>
    </w:p>
    <w:p w:rsidR="11343AA4" w:rsidP="5A79CE1C" w:rsidRDefault="11343AA4" w14:paraId="6F72930F" w14:textId="388C329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Number of external LSA 0. Checksum Sum 0x000000</w:t>
      </w:r>
    </w:p>
    <w:p w:rsidR="11343AA4" w:rsidP="5A79CE1C" w:rsidRDefault="11343AA4" w14:paraId="49CA4BB2" w14:textId="40E6AAB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Number of opaque AS LSA 0. Checksum Sum 0x000000</w:t>
      </w:r>
    </w:p>
    <w:p w:rsidR="11343AA4" w:rsidP="5A79CE1C" w:rsidRDefault="11343AA4" w14:paraId="7A4373D6" w14:textId="2CE4A43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Number of DCbitless external and opaque AS LSA 0</w:t>
      </w:r>
    </w:p>
    <w:p w:rsidR="11343AA4" w:rsidP="5A79CE1C" w:rsidRDefault="11343AA4" w14:paraId="687AA324" w14:textId="3D18D9A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Number of DoNotAge external and opaque AS LSA 0</w:t>
      </w:r>
    </w:p>
    <w:p w:rsidR="11343AA4" w:rsidP="5A79CE1C" w:rsidRDefault="11343AA4" w14:paraId="0F77D05C" w14:textId="73A8B15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Number of areas in this router is 1. 1 normal 0 stub 0 nssa</w:t>
      </w:r>
    </w:p>
    <w:p w:rsidR="11343AA4" w:rsidP="5A79CE1C" w:rsidRDefault="11343AA4" w14:paraId="377F9653" w14:textId="22FF31C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Number of areas transit capable is 0</w:t>
      </w:r>
    </w:p>
    <w:p w:rsidR="11343AA4" w:rsidP="5A79CE1C" w:rsidRDefault="11343AA4" w14:paraId="09433683" w14:textId="03F2976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External flood list length 0</w:t>
      </w:r>
    </w:p>
    <w:p w:rsidR="11343AA4" w:rsidP="5A79CE1C" w:rsidRDefault="11343AA4" w14:paraId="580D755F" w14:textId="6F1A510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IETF NSF helper support enabled</w:t>
      </w:r>
    </w:p>
    <w:p w:rsidR="11343AA4" w:rsidP="5A79CE1C" w:rsidRDefault="11343AA4" w14:paraId="4AAD94BF" w14:textId="5ADF906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Cisco NSF helper support enabled</w:t>
      </w:r>
    </w:p>
    <w:p w:rsidR="11343AA4" w:rsidP="5A79CE1C" w:rsidRDefault="11343AA4" w14:paraId="2A603C45" w14:textId="520B38A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Reference bandwidth unit is 100 mbps</w:t>
      </w:r>
    </w:p>
    <w:p w:rsidR="11343AA4" w:rsidP="5A79CE1C" w:rsidRDefault="11343AA4" w14:paraId="0B786B3F" w14:textId="65C3ECD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Area BACKBONE(0)</w:t>
      </w:r>
    </w:p>
    <w:p w:rsidR="11343AA4" w:rsidP="5A79CE1C" w:rsidRDefault="11343AA4" w14:paraId="62CCFB5F" w14:textId="1AF3285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interfaces in this area is 2 (1 loopback)</w:t>
      </w:r>
    </w:p>
    <w:p w:rsidR="11343AA4" w:rsidP="5A79CE1C" w:rsidRDefault="11343AA4" w14:paraId="67D6B61A" w14:textId="44D255B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Area has no authentication</w:t>
      </w:r>
    </w:p>
    <w:p w:rsidR="11343AA4" w:rsidP="5A79CE1C" w:rsidRDefault="11343AA4" w14:paraId="3348EE1C" w14:textId="7D26B2B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SPF algorithm last executed 00:26:48.792 ago</w:t>
      </w:r>
    </w:p>
    <w:p w:rsidR="11343AA4" w:rsidP="5A79CE1C" w:rsidRDefault="11343AA4" w14:paraId="4FD24035" w14:textId="37C0F24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SPF algorithm executed 3 times</w:t>
      </w:r>
    </w:p>
    <w:p w:rsidR="11343AA4" w:rsidP="5A79CE1C" w:rsidRDefault="11343AA4" w14:paraId="36FB7152" w14:textId="1CC0B21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Area ranges are</w:t>
      </w:r>
    </w:p>
    <w:p w:rsidR="11343AA4" w:rsidP="5A79CE1C" w:rsidRDefault="11343AA4" w14:paraId="1E0A7B1B" w14:textId="7E652D4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LSA 5. Checksum Sum 0x01943A</w:t>
      </w:r>
    </w:p>
    <w:p w:rsidR="11343AA4" w:rsidP="5A79CE1C" w:rsidRDefault="11343AA4" w14:paraId="0E0FBECD" w14:textId="0072A62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opaque link LSA 0. Checksum Sum 0x000000</w:t>
      </w:r>
    </w:p>
    <w:p w:rsidR="11343AA4" w:rsidP="5A79CE1C" w:rsidRDefault="11343AA4" w14:paraId="1E0FC3A1" w14:textId="7C65D7B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DCbitless LSA 0</w:t>
      </w:r>
    </w:p>
    <w:p w:rsidR="11343AA4" w:rsidP="5A79CE1C" w:rsidRDefault="11343AA4" w14:paraId="0CFEEC55" w14:textId="148D111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indication LSA 0</w:t>
      </w:r>
    </w:p>
    <w:p w:rsidR="11343AA4" w:rsidP="5A79CE1C" w:rsidRDefault="11343AA4" w14:paraId="770606DC" w14:textId="5740A9D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Number of DoNotAge LSA 0</w:t>
      </w:r>
    </w:p>
    <w:p w:rsidR="11343AA4" w:rsidP="5A79CE1C" w:rsidRDefault="11343AA4" w14:paraId="76FBD8B4" w14:textId="1DAA416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Flood list length 0</w:t>
      </w:r>
    </w:p>
    <w:p w:rsidR="5A79CE1C" w:rsidP="5A79CE1C" w:rsidRDefault="5A79CE1C" w14:paraId="5DE26F00" w14:textId="45B0E05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11343AA4" w:rsidP="5A79CE1C" w:rsidRDefault="11343AA4" w14:paraId="25C2B2CF" w14:textId="3748220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R3#Show ip ospf interface</w:t>
      </w:r>
    </w:p>
    <w:p w:rsidR="11343AA4" w:rsidP="5A79CE1C" w:rsidRDefault="11343AA4" w14:paraId="2DA6AF26" w14:textId="0D7A504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Loopback0 is up, line protocol is up</w:t>
      </w:r>
    </w:p>
    <w:p w:rsidR="11343AA4" w:rsidP="5A79CE1C" w:rsidRDefault="11343AA4" w14:paraId="31975C93" w14:textId="56ECADE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Internet Address 3.3.3.3/24, Area 0, Attached via Network Statement</w:t>
      </w:r>
    </w:p>
    <w:p w:rsidR="11343AA4" w:rsidP="5A79CE1C" w:rsidRDefault="11343AA4" w14:paraId="3FB62EB7" w14:textId="433679E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Process ID 1, Router ID 3.3.3.3, Network Type LOOPBACK, Cost: 1</w:t>
      </w:r>
    </w:p>
    <w:p w:rsidR="11343AA4" w:rsidP="5A79CE1C" w:rsidRDefault="11343AA4" w14:paraId="332477AA" w14:textId="3A9D60B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Topology-MTID    Cost    Disabled    Shutdown      Topology Name</w:t>
      </w:r>
    </w:p>
    <w:p w:rsidR="11343AA4" w:rsidP="5A79CE1C" w:rsidRDefault="11343AA4" w14:paraId="315530B0" w14:textId="042C8A6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0           1         no          no            Base</w:t>
      </w:r>
    </w:p>
    <w:p w:rsidR="11343AA4" w:rsidP="5A79CE1C" w:rsidRDefault="11343AA4" w14:paraId="759F071D" w14:textId="021F352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Loopback interface is treated as a stub Host</w:t>
      </w:r>
    </w:p>
    <w:p w:rsidR="11343AA4" w:rsidP="5A79CE1C" w:rsidRDefault="11343AA4" w14:paraId="5AD37E38" w14:textId="3BCF031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GigabitEthernet0/0/1 is up, line protocol is up</w:t>
      </w:r>
    </w:p>
    <w:p w:rsidR="11343AA4" w:rsidP="5A79CE1C" w:rsidRDefault="11343AA4" w14:paraId="77E8E4EE" w14:textId="3325D27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Internet Address 192.168.12.3/24, Area 0, Attached via Network Statement</w:t>
      </w:r>
    </w:p>
    <w:p w:rsidR="11343AA4" w:rsidP="5A79CE1C" w:rsidRDefault="11343AA4" w14:paraId="1766A609" w14:textId="44A2364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Process ID 1, Router ID 3.3.3.3, Network Type BROADCAST, Cost: 1</w:t>
      </w:r>
    </w:p>
    <w:p w:rsidR="11343AA4" w:rsidP="5A79CE1C" w:rsidRDefault="11343AA4" w14:paraId="070F1422" w14:textId="6701479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Topology-MTID    Cost    Disabled    Shutdown      Topology Name</w:t>
      </w:r>
    </w:p>
    <w:p w:rsidR="11343AA4" w:rsidP="5A79CE1C" w:rsidRDefault="11343AA4" w14:paraId="0BD772C1" w14:textId="3BE5AF9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0           1         no          no            Base</w:t>
      </w:r>
    </w:p>
    <w:p w:rsidR="11343AA4" w:rsidP="5A79CE1C" w:rsidRDefault="11343AA4" w14:paraId="1415E7BD" w14:textId="7C0FDA0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Transmit Delay is 1 sec, State DR, Priority 1</w:t>
      </w:r>
    </w:p>
    <w:p w:rsidR="11343AA4" w:rsidP="5A79CE1C" w:rsidRDefault="11343AA4" w14:paraId="3B6B0538" w14:textId="15235E3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Designated Router (ID) 3.3.3.3, Interface address 192.168.12.3</w:t>
      </w:r>
    </w:p>
    <w:p w:rsidR="11343AA4" w:rsidP="5A79CE1C" w:rsidRDefault="11343AA4" w14:paraId="4B2DA483" w14:textId="6CCAAC6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Backup Designated router (ID) 2.2.2.2, Interface address 192.168.12.2</w:t>
      </w:r>
    </w:p>
    <w:p w:rsidR="11343AA4" w:rsidP="5A79CE1C" w:rsidRDefault="11343AA4" w14:paraId="4AED4A1B" w14:textId="4FDA721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Timer intervals configured, Hello 10, Dead 40, Wait 40, Retransmit 5</w:t>
      </w:r>
    </w:p>
    <w:p w:rsidR="11343AA4" w:rsidP="5A79CE1C" w:rsidRDefault="11343AA4" w14:paraId="4DDA389F" w14:textId="437C05E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oob-resync timeout 40</w:t>
      </w:r>
    </w:p>
    <w:p w:rsidR="11343AA4" w:rsidP="5A79CE1C" w:rsidRDefault="11343AA4" w14:paraId="190CDB59" w14:textId="09EFEEC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Hello due in 00:00:05</w:t>
      </w:r>
    </w:p>
    <w:p w:rsidR="11343AA4" w:rsidP="5A79CE1C" w:rsidRDefault="11343AA4" w14:paraId="27221B26" w14:textId="586DB99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Supports Link-local Signaling (LLS)</w:t>
      </w:r>
    </w:p>
    <w:p w:rsidR="11343AA4" w:rsidP="5A79CE1C" w:rsidRDefault="11343AA4" w14:paraId="13388DE8" w14:textId="618530C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Cisco NSF helper support enabled</w:t>
      </w:r>
    </w:p>
    <w:p w:rsidR="11343AA4" w:rsidP="5A79CE1C" w:rsidRDefault="11343AA4" w14:paraId="7A034293" w14:textId="03E97EE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IETF NSF helper support enabled</w:t>
      </w:r>
    </w:p>
    <w:p w:rsidR="11343AA4" w:rsidP="5A79CE1C" w:rsidRDefault="11343AA4" w14:paraId="1A5AC6B3" w14:textId="353615D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Index 1/2/2, flood queue length 0</w:t>
      </w:r>
    </w:p>
    <w:p w:rsidR="11343AA4" w:rsidP="5A79CE1C" w:rsidRDefault="11343AA4" w14:paraId="44F78C55" w14:textId="2342201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Next 0x0(0)/0x0(0)/0x0(0)</w:t>
      </w:r>
    </w:p>
    <w:p w:rsidR="11343AA4" w:rsidP="5A79CE1C" w:rsidRDefault="11343AA4" w14:paraId="3DA3106E" w14:textId="4DEF0C2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flood scan length is 1, maximum is 2</w:t>
      </w:r>
    </w:p>
    <w:p w:rsidR="11343AA4" w:rsidP="5A79CE1C" w:rsidRDefault="11343AA4" w14:paraId="612694E1" w14:textId="0D8CAC4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flood scan time is 0 msec, maximum is 0 msec</w:t>
      </w:r>
    </w:p>
    <w:p w:rsidR="11343AA4" w:rsidP="5A79CE1C" w:rsidRDefault="11343AA4" w14:paraId="6DFBBDDB" w14:textId="1C5925D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 Count is 1, Adjacent neighbor count is 1</w:t>
      </w:r>
    </w:p>
    <w:p w:rsidR="11343AA4" w:rsidP="5A79CE1C" w:rsidRDefault="11343AA4" w14:paraId="38CE891F" w14:textId="17F80A6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Adjacent with neighbor 2.2.2.2  (Backup Designated Router)</w:t>
      </w:r>
    </w:p>
    <w:p w:rsidR="11343AA4" w:rsidP="5A79CE1C" w:rsidRDefault="11343AA4" w14:paraId="1DD11212" w14:textId="51108B4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Suppress hello for 0 neighbor(s)</w:t>
      </w:r>
    </w:p>
    <w:p w:rsidR="5A79CE1C" w:rsidP="5A79CE1C" w:rsidRDefault="5A79CE1C" w14:paraId="57740D7E" w14:textId="5A0DDC4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11343AA4" w:rsidP="5A79CE1C" w:rsidRDefault="11343AA4" w14:paraId="20978C76" w14:textId="6FAE630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R3#show ip ospf neighbor</w:t>
      </w:r>
    </w:p>
    <w:p w:rsidR="11343AA4" w:rsidP="5A79CE1C" w:rsidRDefault="11343AA4" w14:paraId="35F53894" w14:textId="621FF89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52856717" w14:textId="395A82F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Neighbor ID     Pri   State           Dead Time   Address         Interface</w:t>
      </w:r>
    </w:p>
    <w:p w:rsidR="11343AA4" w:rsidP="5A79CE1C" w:rsidRDefault="11343AA4" w14:paraId="698CB979" w14:textId="33BDC97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2.2.2.2           1   FULL/BDR        00:00:35    192.168.12.2    GigabitEthernet0/0/1</w:t>
      </w:r>
    </w:p>
    <w:p w:rsidR="5A79CE1C" w:rsidP="5A79CE1C" w:rsidRDefault="5A79CE1C" w14:paraId="436575B2" w14:textId="6E18059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11343AA4" w:rsidP="5A79CE1C" w:rsidRDefault="11343AA4" w14:paraId="5CBCB631" w14:textId="531FBEE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R3#show ip ospf border-routers</w:t>
      </w:r>
    </w:p>
    <w:p w:rsidR="11343AA4" w:rsidP="5A79CE1C" w:rsidRDefault="11343AA4" w14:paraId="266EEF42" w14:textId="7965BBC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4399BDFF" w14:textId="6D72736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OSPF Router with ID (3.3.3.3) (Process ID 1)</w:t>
      </w:r>
    </w:p>
    <w:p w:rsidR="11343AA4" w:rsidP="5A79CE1C" w:rsidRDefault="11343AA4" w14:paraId="2CF17D6A" w14:textId="4C214E4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601557B3" w14:textId="46C17E8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300188DF" w14:textId="66F7A08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Base Topology (MTID 0)</w:t>
      </w:r>
    </w:p>
    <w:p w:rsidR="11343AA4" w:rsidP="5A79CE1C" w:rsidRDefault="11343AA4" w14:paraId="5439D22C" w14:textId="75F2FB5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300A6B61" w14:textId="1B48A49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Internal Router Routing Table</w:t>
      </w:r>
    </w:p>
    <w:p w:rsidR="11343AA4" w:rsidP="5A79CE1C" w:rsidRDefault="11343AA4" w14:paraId="05AD2D12" w14:textId="1DD0BD0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Codes: i - Intra-area route, I - Inter-area route</w:t>
      </w:r>
    </w:p>
    <w:p w:rsidR="5A79CE1C" w:rsidP="5A79CE1C" w:rsidRDefault="5A79CE1C" w14:paraId="71AC41FD" w14:textId="2FD96FB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11343AA4" w:rsidP="5A79CE1C" w:rsidRDefault="11343AA4" w14:paraId="5AF03D5F" w14:textId="71E8574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#Show ipv6 ospf interface</w:t>
      </w:r>
    </w:p>
    <w:p w:rsidR="11343AA4" w:rsidP="5A79CE1C" w:rsidRDefault="11343AA4" w14:paraId="48CD3AC0" w14:textId="3ED4A4B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Loopback0 is up, line protocol is up</w:t>
      </w:r>
    </w:p>
    <w:p w:rsidR="11343AA4" w:rsidP="5A79CE1C" w:rsidRDefault="11343AA4" w14:paraId="356FCE92" w14:textId="2C0B99D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Link Local Address FE80::227:90FF:FED5:FAD0, Interface ID 12</w:t>
      </w:r>
    </w:p>
    <w:p w:rsidR="11343AA4" w:rsidP="5A79CE1C" w:rsidRDefault="11343AA4" w14:paraId="33CA72F7" w14:textId="5B1298B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Area 0, Process ID 1, Instance ID 0, Router ID 3.3.3.3</w:t>
      </w:r>
    </w:p>
    <w:p w:rsidR="11343AA4" w:rsidP="5A79CE1C" w:rsidRDefault="11343AA4" w14:paraId="011941EF" w14:textId="2C447B5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Network Type LOOPBACK, Cost: 1</w:t>
      </w:r>
    </w:p>
    <w:p w:rsidR="11343AA4" w:rsidP="5A79CE1C" w:rsidRDefault="11343AA4" w14:paraId="5C3B61F1" w14:textId="543566F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Loopback interface is treated as a stub Host</w:t>
      </w:r>
    </w:p>
    <w:p w:rsidR="11343AA4" w:rsidP="5A79CE1C" w:rsidRDefault="11343AA4" w14:paraId="270A494B" w14:textId="6498A32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GigabitEthernet0/0/1 is up, line protocol is up</w:t>
      </w:r>
    </w:p>
    <w:p w:rsidR="11343AA4" w:rsidP="5A79CE1C" w:rsidRDefault="11343AA4" w14:paraId="4CDD5ECD" w14:textId="2B49CDA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Link Local Address FE80::227:90FF:FED5:FAD1, Interface ID 7</w:t>
      </w:r>
    </w:p>
    <w:p w:rsidR="11343AA4" w:rsidP="5A79CE1C" w:rsidRDefault="11343AA4" w14:paraId="23592F31" w14:textId="099037C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Area 0, Process ID 1, Instance ID 0, Router ID 3.3.3.3</w:t>
      </w:r>
    </w:p>
    <w:p w:rsidR="11343AA4" w:rsidP="5A79CE1C" w:rsidRDefault="11343AA4" w14:paraId="0E0DE9FB" w14:textId="1AF90FE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Network Type BROADCAST, Cost: 1</w:t>
      </w:r>
    </w:p>
    <w:p w:rsidR="11343AA4" w:rsidP="5A79CE1C" w:rsidRDefault="11343AA4" w14:paraId="0161BBEE" w14:textId="260522E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Transmit Delay is 1 sec, State DR, Priority 1</w:t>
      </w:r>
    </w:p>
    <w:p w:rsidR="11343AA4" w:rsidP="5A79CE1C" w:rsidRDefault="11343AA4" w14:paraId="7BE975E3" w14:textId="22C647F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Designated Router (ID) 3.3.3.3, local address FE80::227:90FF:FED5:FAD1</w:t>
      </w:r>
    </w:p>
    <w:p w:rsidR="11343AA4" w:rsidP="5A79CE1C" w:rsidRDefault="11343AA4" w14:paraId="4EF8754B" w14:textId="610E953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Backup Designated router (ID) 2.2.2.2, local address FE80::267E:12FF:FE4D:F771</w:t>
      </w:r>
    </w:p>
    <w:p w:rsidR="11343AA4" w:rsidP="5A79CE1C" w:rsidRDefault="11343AA4" w14:paraId="74BE9201" w14:textId="0F5A0B3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Timer intervals configured, Hello 10, Dead 40, Wait 40, Retransmit 5</w:t>
      </w:r>
    </w:p>
    <w:p w:rsidR="11343AA4" w:rsidP="5A79CE1C" w:rsidRDefault="11343AA4" w14:paraId="41DE3CDF" w14:textId="008FB5C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Hello due in 00:00:06</w:t>
      </w:r>
    </w:p>
    <w:p w:rsidR="11343AA4" w:rsidP="5A79CE1C" w:rsidRDefault="11343AA4" w14:paraId="28C859FB" w14:textId="1C6D6AC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Graceful restart helper support enabled</w:t>
      </w:r>
    </w:p>
    <w:p w:rsidR="11343AA4" w:rsidP="5A79CE1C" w:rsidRDefault="11343AA4" w14:paraId="1091F3AB" w14:textId="18563C4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Index 1/1/1, flood queue length 0</w:t>
      </w:r>
    </w:p>
    <w:p w:rsidR="11343AA4" w:rsidP="5A79CE1C" w:rsidRDefault="11343AA4" w14:paraId="7C6116C3" w14:textId="5299D54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Next 0x0(0)/0x0(0)/0x0(0)</w:t>
      </w:r>
    </w:p>
    <w:p w:rsidR="11343AA4" w:rsidP="5A79CE1C" w:rsidRDefault="11343AA4" w14:paraId="6AD982BF" w14:textId="755D377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flood scan length is 2, maximum is 4</w:t>
      </w:r>
    </w:p>
    <w:p w:rsidR="11343AA4" w:rsidP="5A79CE1C" w:rsidRDefault="11343AA4" w14:paraId="491BE602" w14:textId="0EA85A5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flood scan time is 0 msec, maximum is 0 msec</w:t>
      </w:r>
    </w:p>
    <w:p w:rsidR="11343AA4" w:rsidP="5A79CE1C" w:rsidRDefault="11343AA4" w14:paraId="77312E75" w14:textId="5E6A2C4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 Count is 1, Adjacent neighbor count is 1</w:t>
      </w:r>
    </w:p>
    <w:p w:rsidR="11343AA4" w:rsidP="5A79CE1C" w:rsidRDefault="11343AA4" w14:paraId="6EF26F76" w14:textId="59E14F2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Adjacent with neighbor 2.2.2.2  (Backup Designated Router)</w:t>
      </w:r>
    </w:p>
    <w:p w:rsidR="11343AA4" w:rsidP="5A79CE1C" w:rsidRDefault="11343AA4" w14:paraId="6488365F" w14:textId="007CD81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Suppress hello for 0 neighbor(s)</w:t>
      </w:r>
    </w:p>
    <w:p w:rsidR="5A79CE1C" w:rsidP="5A79CE1C" w:rsidRDefault="5A79CE1C" w14:paraId="0402C8DE" w14:textId="69EE622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11343AA4" w:rsidP="5A79CE1C" w:rsidRDefault="11343AA4" w14:paraId="3C91B856" w14:textId="17EFC3F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R3#Show ipv6 route</w:t>
      </w:r>
    </w:p>
    <w:p w:rsidR="11343AA4" w:rsidP="5A79CE1C" w:rsidRDefault="11343AA4" w14:paraId="7606F002" w14:textId="1D01D2D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Table - default - 9 entries</w:t>
      </w:r>
    </w:p>
    <w:p w:rsidR="11343AA4" w:rsidP="5A79CE1C" w:rsidRDefault="11343AA4" w14:paraId="4A749E02" w14:textId="5B97D9C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Codes: C - Connected, L - Local, S - Static, U - Per-user Static route</w:t>
      </w:r>
    </w:p>
    <w:p w:rsidR="11343AA4" w:rsidP="5A79CE1C" w:rsidRDefault="11343AA4" w14:paraId="528D7316" w14:textId="3B212FF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B - BGP, R - RIP, I1 - ISIS L1, I2 - ISIS L2</w:t>
      </w:r>
    </w:p>
    <w:p w:rsidR="11343AA4" w:rsidP="5A79CE1C" w:rsidRDefault="11343AA4" w14:paraId="47AF6D3E" w14:textId="1D4BCEF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IA - ISIS interarea, IS - ISIS summary, D - EIGRP, EX - EIGRP external</w:t>
      </w:r>
    </w:p>
    <w:p w:rsidR="11343AA4" w:rsidP="5A79CE1C" w:rsidRDefault="11343AA4" w14:paraId="6C1AED20" w14:textId="3C21D33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ND - ND Default, NDp - ND Prefix, DCE - Destination, NDr - Redirect</w:t>
      </w:r>
    </w:p>
    <w:p w:rsidR="11343AA4" w:rsidP="5A79CE1C" w:rsidRDefault="11343AA4" w14:paraId="5778FEB0" w14:textId="3C6B781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O - OSPF Intra, OI - OSPF Inter, OE1 - OSPF ext 1, OE2 - OSPF ext 2</w:t>
      </w:r>
    </w:p>
    <w:p w:rsidR="11343AA4" w:rsidP="5A79CE1C" w:rsidRDefault="11343AA4" w14:paraId="65FCA8F0" w14:textId="5F11806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ON1 - OSPF NSSA ext 1, ON2 - OSPF NSSA ext 2, a - Application</w:t>
      </w:r>
    </w:p>
    <w:p w:rsidR="11343AA4" w:rsidP="5A79CE1C" w:rsidRDefault="11343AA4" w14:paraId="3909B721" w14:textId="2B8F44C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   2001:DB8::1/128 [110/2]</w:t>
      </w:r>
    </w:p>
    <w:p w:rsidR="11343AA4" w:rsidP="5A79CE1C" w:rsidRDefault="11343AA4" w14:paraId="2C69B932" w14:textId="01AF305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FE80::267E:12FF:FE4D:F771, GigabitEthernet0/0/1</w:t>
      </w:r>
    </w:p>
    <w:p w:rsidR="11343AA4" w:rsidP="5A79CE1C" w:rsidRDefault="11343AA4" w14:paraId="625AD6C5" w14:textId="032C371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   2001:DB8::2/128 [110/1]</w:t>
      </w:r>
    </w:p>
    <w:p w:rsidR="11343AA4" w:rsidP="5A79CE1C" w:rsidRDefault="11343AA4" w14:paraId="4AC048B8" w14:textId="11AC985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FE80::267E:12FF:FE4D:F771, GigabitEthernet0/0/1</w:t>
      </w:r>
    </w:p>
    <w:p w:rsidR="11343AA4" w:rsidP="5A79CE1C" w:rsidRDefault="11343AA4" w14:paraId="71359E65" w14:textId="46952D0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LC  2001:DB8::3/128 [0/0]</w:t>
      </w:r>
    </w:p>
    <w:p w:rsidR="11343AA4" w:rsidP="5A79CE1C" w:rsidRDefault="11343AA4" w14:paraId="06FE3C80" w14:textId="6EB792C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Loopback0, receive</w:t>
      </w:r>
    </w:p>
    <w:p w:rsidR="11343AA4" w:rsidP="5A79CE1C" w:rsidRDefault="11343AA4" w14:paraId="5D4B30D6" w14:textId="723E635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   2001:DB8:0:1::/64 [110/2]</w:t>
      </w:r>
    </w:p>
    <w:p w:rsidR="11343AA4" w:rsidP="5A79CE1C" w:rsidRDefault="11343AA4" w14:paraId="3C1883F3" w14:textId="6CBC8E2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FE80::267E:12FF:FE4D:F771, GigabitEthernet0/0/1</w:t>
      </w:r>
    </w:p>
    <w:p w:rsidR="11343AA4" w:rsidP="5A79CE1C" w:rsidRDefault="11343AA4" w14:paraId="696D21FD" w14:textId="170A7C6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2001:DB8:0:12::/64 [0/0]</w:t>
      </w:r>
    </w:p>
    <w:p w:rsidR="11343AA4" w:rsidP="5A79CE1C" w:rsidRDefault="11343AA4" w14:paraId="2DD0EBBC" w14:textId="43F4640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GigabitEthernet0/0/1, directly connected</w:t>
      </w:r>
    </w:p>
    <w:p w:rsidR="11343AA4" w:rsidP="5A79CE1C" w:rsidRDefault="11343AA4" w14:paraId="4FA5AAFB" w14:textId="49674F4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2001:DB8:0:12::3/128 [0/0]</w:t>
      </w:r>
    </w:p>
    <w:p w:rsidR="11343AA4" w:rsidP="5A79CE1C" w:rsidRDefault="11343AA4" w14:paraId="2A016009" w14:textId="474D6CE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GigabitEthernet0/0/1, receive</w:t>
      </w:r>
    </w:p>
    <w:p w:rsidR="11343AA4" w:rsidP="5A79CE1C" w:rsidRDefault="11343AA4" w14:paraId="19061CBC" w14:textId="15D2981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2001:DB8:0:23::/64 [0/0]</w:t>
      </w:r>
    </w:p>
    <w:p w:rsidR="11343AA4" w:rsidP="5A79CE1C" w:rsidRDefault="11343AA4" w14:paraId="36937074" w14:textId="06CBCFF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GigabitEthernet0/0/0, directly connected</w:t>
      </w:r>
    </w:p>
    <w:p w:rsidR="11343AA4" w:rsidP="5A79CE1C" w:rsidRDefault="11343AA4" w14:paraId="251F8789" w14:textId="2958B98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2001:DB8:0:23::3/128 [0/0]</w:t>
      </w:r>
    </w:p>
    <w:p w:rsidR="11343AA4" w:rsidP="5A79CE1C" w:rsidRDefault="11343AA4" w14:paraId="34DB9F93" w14:textId="39B8263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GigabitEthernet0/0/0, receive</w:t>
      </w:r>
    </w:p>
    <w:p w:rsidR="11343AA4" w:rsidP="5A79CE1C" w:rsidRDefault="11343AA4" w14:paraId="6DB29F9A" w14:textId="143D394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FF00::/8 [0/0]</w:t>
      </w:r>
    </w:p>
    <w:p w:rsidR="5A79CE1C" w:rsidP="5A79CE1C" w:rsidRDefault="5A79CE1C" w14:paraId="7EE974B0" w14:textId="10EC415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11343AA4" w:rsidP="5A79CE1C" w:rsidRDefault="11343AA4" w14:paraId="4BD7FDB2" w14:textId="0E623B9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R3#show ip protocols</w:t>
      </w:r>
    </w:p>
    <w:p w:rsidR="11343AA4" w:rsidP="5A79CE1C" w:rsidRDefault="11343AA4" w14:paraId="2135447E" w14:textId="4585766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*** IP Routing is NSF aware ***</w:t>
      </w:r>
    </w:p>
    <w:p w:rsidR="11343AA4" w:rsidP="5A79CE1C" w:rsidRDefault="11343AA4" w14:paraId="6E22F67A" w14:textId="7944714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418C30F7" w14:textId="425CCCA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Routing Protocol is "application"</w:t>
      </w:r>
    </w:p>
    <w:p w:rsidR="11343AA4" w:rsidP="5A79CE1C" w:rsidRDefault="11343AA4" w14:paraId="636DF608" w14:textId="4D7ED03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Sending updates every 0 seconds</w:t>
      </w:r>
    </w:p>
    <w:p w:rsidR="11343AA4" w:rsidP="5A79CE1C" w:rsidRDefault="11343AA4" w14:paraId="655EDA9D" w14:textId="7F3882B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Invalid after 0 seconds, hold down 0, flushed after 0</w:t>
      </w:r>
    </w:p>
    <w:p w:rsidR="11343AA4" w:rsidP="5A79CE1C" w:rsidRDefault="11343AA4" w14:paraId="40594D49" w14:textId="41B5FCC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Outgoing update filter list for all interfaces is not set</w:t>
      </w:r>
    </w:p>
    <w:p w:rsidR="11343AA4" w:rsidP="5A79CE1C" w:rsidRDefault="11343AA4" w14:paraId="4DF0FE7C" w14:textId="271731C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Incoming update filter list for all interfaces is not set</w:t>
      </w:r>
    </w:p>
    <w:p w:rsidR="11343AA4" w:rsidP="5A79CE1C" w:rsidRDefault="11343AA4" w14:paraId="48468713" w14:textId="015ECF4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Maximum path: 32</w:t>
      </w:r>
    </w:p>
    <w:p w:rsidR="11343AA4" w:rsidP="5A79CE1C" w:rsidRDefault="11343AA4" w14:paraId="1D341442" w14:textId="77F51E8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for Networks:</w:t>
      </w:r>
    </w:p>
    <w:p w:rsidR="11343AA4" w:rsidP="5A79CE1C" w:rsidRDefault="11343AA4" w14:paraId="612C997E" w14:textId="15B5CB7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Information Sources:</w:t>
      </w:r>
    </w:p>
    <w:p w:rsidR="11343AA4" w:rsidP="5A79CE1C" w:rsidRDefault="11343AA4" w14:paraId="7C3B051C" w14:textId="72005EA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Gateway         Distance      Last Update</w:t>
      </w:r>
    </w:p>
    <w:p w:rsidR="11343AA4" w:rsidP="5A79CE1C" w:rsidRDefault="11343AA4" w14:paraId="28466FF4" w14:textId="5536308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Distance: (default is 4)</w:t>
      </w:r>
    </w:p>
    <w:p w:rsidR="11343AA4" w:rsidP="5A79CE1C" w:rsidRDefault="11343AA4" w14:paraId="35C95C67" w14:textId="2DDC10F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5E31D4C5" w14:textId="25C4FB1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Routing Protocol is "bgp 1"</w:t>
      </w:r>
    </w:p>
    <w:p w:rsidR="11343AA4" w:rsidP="5A79CE1C" w:rsidRDefault="11343AA4" w14:paraId="46498A7B" w14:textId="1CC3F8A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Outgoing update filter list for all interfaces is not set</w:t>
      </w:r>
    </w:p>
    <w:p w:rsidR="11343AA4" w:rsidP="5A79CE1C" w:rsidRDefault="11343AA4" w14:paraId="1F047D32" w14:textId="0BFCA3E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Incoming update filter list for all interfaces is not set</w:t>
      </w:r>
    </w:p>
    <w:p w:rsidR="11343AA4" w:rsidP="5A79CE1C" w:rsidRDefault="11343AA4" w14:paraId="17756310" w14:textId="68D5D32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IGP synchronization is disabled</w:t>
      </w:r>
    </w:p>
    <w:p w:rsidR="11343AA4" w:rsidP="5A79CE1C" w:rsidRDefault="11343AA4" w14:paraId="063F6F23" w14:textId="2E1AC24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Automatic route summarization is disabled</w:t>
      </w:r>
    </w:p>
    <w:p w:rsidR="11343AA4" w:rsidP="5A79CE1C" w:rsidRDefault="11343AA4" w14:paraId="3ADD13BB" w14:textId="3C48AD6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Neighbor(s):</w:t>
      </w:r>
    </w:p>
    <w:p w:rsidR="11343AA4" w:rsidP="5A79CE1C" w:rsidRDefault="11343AA4" w14:paraId="4AAE9353" w14:textId="2FF7D37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Address          FiltIn FiltOut DistIn DistOut Weight RouteMap</w:t>
      </w:r>
    </w:p>
    <w:p w:rsidR="11343AA4" w:rsidP="5A79CE1C" w:rsidRDefault="11343AA4" w14:paraId="2CC4EEFE" w14:textId="1872B45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192.168.23.4</w:t>
      </w:r>
    </w:p>
    <w:p w:rsidR="11343AA4" w:rsidP="5A79CE1C" w:rsidRDefault="11343AA4" w14:paraId="41118974" w14:textId="323F414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Maximum path: 1</w:t>
      </w:r>
    </w:p>
    <w:p w:rsidR="11343AA4" w:rsidP="5A79CE1C" w:rsidRDefault="11343AA4" w14:paraId="63D57FA5" w14:textId="29F4F03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Information Sources:</w:t>
      </w:r>
    </w:p>
    <w:p w:rsidR="11343AA4" w:rsidP="5A79CE1C" w:rsidRDefault="11343AA4" w14:paraId="1755A64D" w14:textId="5F39DD9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Gateway         Distance      Last Update</w:t>
      </w:r>
    </w:p>
    <w:p w:rsidR="11343AA4" w:rsidP="5A79CE1C" w:rsidRDefault="11343AA4" w14:paraId="7BF1FBB9" w14:textId="2BE38A4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192.168.23.4          20      00:27:45</w:t>
      </w:r>
    </w:p>
    <w:p w:rsidR="11343AA4" w:rsidP="5A79CE1C" w:rsidRDefault="11343AA4" w14:paraId="0EBB5011" w14:textId="65C6046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Distance: external 20 internal 200 local 200</w:t>
      </w:r>
    </w:p>
    <w:p w:rsidR="11343AA4" w:rsidP="5A79CE1C" w:rsidRDefault="11343AA4" w14:paraId="7CAA17DC" w14:textId="7B141FE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0BCD55F2" w14:textId="02EBB00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Routing Protocol is "ospf 1"</w:t>
      </w:r>
    </w:p>
    <w:p w:rsidR="11343AA4" w:rsidP="5A79CE1C" w:rsidRDefault="11343AA4" w14:paraId="67E1597F" w14:textId="473E4C8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Outgoing update filter list for all interfaces is not set</w:t>
      </w:r>
    </w:p>
    <w:p w:rsidR="11343AA4" w:rsidP="5A79CE1C" w:rsidRDefault="11343AA4" w14:paraId="719551FA" w14:textId="1BE1AFD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Incoming update filter list for all interfaces is not set</w:t>
      </w:r>
    </w:p>
    <w:p w:rsidR="11343AA4" w:rsidP="5A79CE1C" w:rsidRDefault="11343AA4" w14:paraId="1B4D6851" w14:textId="316E4C7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Router ID 3.3.3.3</w:t>
      </w:r>
    </w:p>
    <w:p w:rsidR="11343AA4" w:rsidP="5A79CE1C" w:rsidRDefault="11343AA4" w14:paraId="7ACB98C6" w14:textId="263E544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Number of areas in this router is 1. 1 normal 0 stub 0 nssa</w:t>
      </w:r>
    </w:p>
    <w:p w:rsidR="11343AA4" w:rsidP="5A79CE1C" w:rsidRDefault="11343AA4" w14:paraId="1EB5E7D5" w14:textId="389EFED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Maximum path: 4</w:t>
      </w:r>
    </w:p>
    <w:p w:rsidR="11343AA4" w:rsidP="5A79CE1C" w:rsidRDefault="11343AA4" w14:paraId="26CBF905" w14:textId="415A851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for Networks:</w:t>
      </w:r>
    </w:p>
    <w:p w:rsidR="11343AA4" w:rsidP="5A79CE1C" w:rsidRDefault="11343AA4" w14:paraId="2E6065AD" w14:textId="7E19C3F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3.3.3.3 0.0.0.0 area 0</w:t>
      </w:r>
    </w:p>
    <w:p w:rsidR="11343AA4" w:rsidP="5A79CE1C" w:rsidRDefault="11343AA4" w14:paraId="4FDA8480" w14:textId="7B9BB8A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192.168.12.0 0.0.0.255 area 0</w:t>
      </w:r>
    </w:p>
    <w:p w:rsidR="11343AA4" w:rsidP="5A79CE1C" w:rsidRDefault="11343AA4" w14:paraId="553ED34B" w14:textId="0265DBF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Information Sources:</w:t>
      </w:r>
    </w:p>
    <w:p w:rsidR="11343AA4" w:rsidP="5A79CE1C" w:rsidRDefault="11343AA4" w14:paraId="52F75459" w14:textId="1AB09DC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Gateway         Distance      Last Update</w:t>
      </w:r>
    </w:p>
    <w:p w:rsidR="11343AA4" w:rsidP="5A79CE1C" w:rsidRDefault="11343AA4" w14:paraId="78AA2EF1" w14:textId="426D1F6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1.1.1.1              110      00:28:30</w:t>
      </w:r>
    </w:p>
    <w:p w:rsidR="11343AA4" w:rsidP="5A79CE1C" w:rsidRDefault="11343AA4" w14:paraId="79B658F0" w14:textId="6051BFB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2.2.2.2              110      00:28:30</w:t>
      </w:r>
    </w:p>
    <w:p w:rsidR="11343AA4" w:rsidP="5A79CE1C" w:rsidRDefault="11343AA4" w14:paraId="260543BE" w14:textId="7551F7C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Distance: (default is 110)</w:t>
      </w:r>
    </w:p>
    <w:p w:rsidR="5A79CE1C" w:rsidP="5A79CE1C" w:rsidRDefault="5A79CE1C" w14:paraId="58A0F577" w14:textId="7A41A15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11343AA4" w:rsidP="5A79CE1C" w:rsidRDefault="11343AA4" w14:paraId="4FF56431" w14:textId="2E494B3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R3#show ipv6 protocols</w:t>
      </w:r>
    </w:p>
    <w:p w:rsidR="11343AA4" w:rsidP="5A79CE1C" w:rsidRDefault="11343AA4" w14:paraId="4F1EF9FF" w14:textId="258C47B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"connected"</w:t>
      </w:r>
    </w:p>
    <w:p w:rsidR="11343AA4" w:rsidP="5A79CE1C" w:rsidRDefault="11343AA4" w14:paraId="15540114" w14:textId="72F8454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"application"</w:t>
      </w:r>
    </w:p>
    <w:p w:rsidR="11343AA4" w:rsidP="5A79CE1C" w:rsidRDefault="11343AA4" w14:paraId="787934A9" w14:textId="4C8BF70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"ND"</w:t>
      </w:r>
    </w:p>
    <w:p w:rsidR="11343AA4" w:rsidP="5A79CE1C" w:rsidRDefault="11343AA4" w14:paraId="0B5B7D72" w14:textId="226F56E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"ospf 1"</w:t>
      </w:r>
    </w:p>
    <w:p w:rsidR="11343AA4" w:rsidP="5A79CE1C" w:rsidRDefault="11343AA4" w14:paraId="005D56F9" w14:textId="5911887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Router ID 3.3.3.3</w:t>
      </w:r>
    </w:p>
    <w:p w:rsidR="11343AA4" w:rsidP="5A79CE1C" w:rsidRDefault="11343AA4" w14:paraId="2FF1F572" w14:textId="225D05A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Number of areas: 1 normal, 0 stub, 0 nssa</w:t>
      </w:r>
    </w:p>
    <w:p w:rsidR="11343AA4" w:rsidP="5A79CE1C" w:rsidRDefault="11343AA4" w14:paraId="770BB7D4" w14:textId="38DACE7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Interfaces (Area 0):</w:t>
      </w:r>
    </w:p>
    <w:p w:rsidR="11343AA4" w:rsidP="5A79CE1C" w:rsidRDefault="11343AA4" w14:paraId="09C37ABC" w14:textId="7A52AC2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Loopback0</w:t>
      </w:r>
    </w:p>
    <w:p w:rsidR="11343AA4" w:rsidP="5A79CE1C" w:rsidRDefault="11343AA4" w14:paraId="4615FEC0" w14:textId="32EC813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GigabitEthernet0/0/1</w:t>
      </w:r>
    </w:p>
    <w:p w:rsidR="11343AA4" w:rsidP="5A79CE1C" w:rsidRDefault="11343AA4" w14:paraId="611DACF5" w14:textId="5EF70DB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Redistribution:</w:t>
      </w:r>
    </w:p>
    <w:p w:rsidR="11343AA4" w:rsidP="5A79CE1C" w:rsidRDefault="11343AA4" w14:paraId="37B998AB" w14:textId="37D475B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None</w:t>
      </w:r>
    </w:p>
    <w:p w:rsidR="11343AA4" w:rsidP="5A79CE1C" w:rsidRDefault="11343AA4" w14:paraId="1043EB8E" w14:textId="421E237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"bgp 1"</w:t>
      </w:r>
    </w:p>
    <w:p w:rsidR="11343AA4" w:rsidP="5A79CE1C" w:rsidRDefault="11343AA4" w14:paraId="2FB0B47F" w14:textId="14262D9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IGP synchronization is disabled</w:t>
      </w:r>
    </w:p>
    <w:p w:rsidR="11343AA4" w:rsidP="5A79CE1C" w:rsidRDefault="11343AA4" w14:paraId="643BAD40" w14:textId="2377CF5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Redistribution:</w:t>
      </w:r>
    </w:p>
    <w:p w:rsidR="11343AA4" w:rsidP="5A79CE1C" w:rsidRDefault="11343AA4" w14:paraId="57107D17" w14:textId="64703C9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None</w:t>
      </w:r>
    </w:p>
    <w:p w:rsidR="11343AA4" w:rsidP="5A79CE1C" w:rsidRDefault="11343AA4" w14:paraId="350CF84D" w14:textId="493EF4F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Neighbor(s):</w:t>
      </w:r>
    </w:p>
    <w:p w:rsidR="11343AA4" w:rsidP="5A79CE1C" w:rsidRDefault="11343AA4" w14:paraId="2A9B9818" w14:textId="5C03649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Address                    FiltIn FiltOut Weight RoutemapIn RoutemapOut</w:t>
      </w:r>
    </w:p>
    <w:p w:rsidR="11343AA4" w:rsidP="5A79CE1C" w:rsidRDefault="11343AA4" w14:paraId="41DBEC59" w14:textId="0E932EE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2001:DB8:0:23::4</w:t>
      </w:r>
    </w:p>
    <w:p w:rsidR="5A79CE1C" w:rsidP="5A79CE1C" w:rsidRDefault="5A79CE1C" w14:paraId="7BE58904" w14:textId="5F4D836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11343AA4" w:rsidP="5A79CE1C" w:rsidRDefault="11343AA4" w14:paraId="593FF03C" w14:textId="23DE91A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R3#show ip bgp</w:t>
      </w:r>
    </w:p>
    <w:p w:rsidR="11343AA4" w:rsidP="5A79CE1C" w:rsidRDefault="11343AA4" w14:paraId="7CE43E5E" w14:textId="6B5CCB3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BGP table version is 3, local router ID is 3.3.3.3</w:t>
      </w:r>
    </w:p>
    <w:p w:rsidR="11343AA4" w:rsidP="5A79CE1C" w:rsidRDefault="11343AA4" w14:paraId="3954819B" w14:textId="15656DE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Status codes: s suppressed, d damped, h history, * valid, &gt; best, i - internal,</w:t>
      </w:r>
    </w:p>
    <w:p w:rsidR="11343AA4" w:rsidP="5A79CE1C" w:rsidRDefault="11343AA4" w14:paraId="2AB39591" w14:textId="10499BE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r RIB-failure, S Stale, m multipath, b backup-path, f RT-Filter,</w:t>
      </w:r>
    </w:p>
    <w:p w:rsidR="11343AA4" w:rsidP="5A79CE1C" w:rsidRDefault="11343AA4" w14:paraId="071878E7" w14:textId="311A0DE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x best-external, a additional-path, c RIB-compressed,</w:t>
      </w:r>
    </w:p>
    <w:p w:rsidR="11343AA4" w:rsidP="5A79CE1C" w:rsidRDefault="11343AA4" w14:paraId="09C7D137" w14:textId="272BCF4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Origin codes: i - IGP, e - EGP, ? - incomplete</w:t>
      </w:r>
    </w:p>
    <w:p w:rsidR="11343AA4" w:rsidP="5A79CE1C" w:rsidRDefault="11343AA4" w14:paraId="5EA3E18C" w14:textId="47A9EA5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RPKI validation codes: V valid, I invalid, N Not found</w:t>
      </w:r>
    </w:p>
    <w:p w:rsidR="11343AA4" w:rsidP="5A79CE1C" w:rsidRDefault="11343AA4" w14:paraId="6058B946" w14:textId="0DFB57F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58197F93" w14:textId="3FBF9A4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Network          Next Hop            Metric LocPrf Weight Path</w:t>
      </w:r>
    </w:p>
    <w:p w:rsidR="11343AA4" w:rsidP="5A79CE1C" w:rsidRDefault="11343AA4" w14:paraId="5CFE084D" w14:textId="6055C1D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*&gt;  3.3.3.0/24       0.0.0.0                  0         32768 i</w:t>
      </w:r>
    </w:p>
    <w:p w:rsidR="11343AA4" w:rsidP="5A79CE1C" w:rsidRDefault="11343AA4" w14:paraId="0A0AA9A3" w14:textId="36F020E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*&gt;  4.4.4.0/24       192.168.23.4             0             0 2 i</w:t>
      </w:r>
    </w:p>
    <w:p w:rsidR="5A79CE1C" w:rsidP="5A79CE1C" w:rsidRDefault="5A79CE1C" w14:paraId="5581E154" w14:textId="47C9C15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11343AA4" w:rsidP="5A79CE1C" w:rsidRDefault="11343AA4" w14:paraId="35DB5972" w14:textId="7C6F708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R3#show ip bgp neighbor</w:t>
      </w:r>
    </w:p>
    <w:p w:rsidR="11343AA4" w:rsidP="5A79CE1C" w:rsidRDefault="11343AA4" w14:paraId="33CBE555" w14:textId="0DA49C2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BGP neighbor is 192.168.23.4,  remote AS 2, external link</w:t>
      </w:r>
    </w:p>
    <w:p w:rsidR="11343AA4" w:rsidP="5A79CE1C" w:rsidRDefault="11343AA4" w14:paraId="6279B003" w14:textId="09D6DF6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BGP version 4, remote router ID 4.4.4.4</w:t>
      </w:r>
    </w:p>
    <w:p w:rsidR="11343AA4" w:rsidP="5A79CE1C" w:rsidRDefault="11343AA4" w14:paraId="116FCE36" w14:textId="4F20AA2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BGP state = Established, up for 00:28:34</w:t>
      </w:r>
    </w:p>
    <w:p w:rsidR="11343AA4" w:rsidP="5A79CE1C" w:rsidRDefault="11343AA4" w14:paraId="2DE0AFDE" w14:textId="15F6668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read 00:00:46, last write 00:00:33, hold time is 180, keepalive interval is 60 seconds</w:t>
      </w:r>
    </w:p>
    <w:p w:rsidR="11343AA4" w:rsidP="5A79CE1C" w:rsidRDefault="11343AA4" w14:paraId="0E958718" w14:textId="316A83C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 sessions:</w:t>
      </w:r>
    </w:p>
    <w:p w:rsidR="11343AA4" w:rsidP="5A79CE1C" w:rsidRDefault="11343AA4" w14:paraId="650C6CBF" w14:textId="6801400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1 active, is not multisession capable (disabled)</w:t>
      </w:r>
    </w:p>
    <w:p w:rsidR="11343AA4" w:rsidP="5A79CE1C" w:rsidRDefault="11343AA4" w14:paraId="39C2D6A6" w14:textId="3065EC3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 capabilities:</w:t>
      </w:r>
    </w:p>
    <w:p w:rsidR="11343AA4" w:rsidP="5A79CE1C" w:rsidRDefault="11343AA4" w14:paraId="65E6D0F9" w14:textId="0992FA7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Route refresh: advertised and received(new)</w:t>
      </w:r>
    </w:p>
    <w:p w:rsidR="11343AA4" w:rsidP="5A79CE1C" w:rsidRDefault="11343AA4" w14:paraId="58D227E3" w14:textId="4B40D7C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Four-octets ASN Capability: advertised and received</w:t>
      </w:r>
    </w:p>
    <w:p w:rsidR="11343AA4" w:rsidP="5A79CE1C" w:rsidRDefault="11343AA4" w14:paraId="6ADE13A0" w14:textId="4A81D2C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Address family IPv4 Unicast: advertised and received</w:t>
      </w:r>
    </w:p>
    <w:p w:rsidR="11343AA4" w:rsidP="5A79CE1C" w:rsidRDefault="11343AA4" w14:paraId="65C120C5" w14:textId="1092087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Enhanced Refresh Capability: advertised and received</w:t>
      </w:r>
    </w:p>
    <w:p w:rsidR="11343AA4" w:rsidP="5A79CE1C" w:rsidRDefault="11343AA4" w14:paraId="4A992E6A" w14:textId="50F8B4F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Multisession Capability:</w:t>
      </w:r>
    </w:p>
    <w:p w:rsidR="11343AA4" w:rsidP="5A79CE1C" w:rsidRDefault="11343AA4" w14:paraId="363ADF65" w14:textId="76ABE04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Stateful switchover support enabled: NO for session 1</w:t>
      </w:r>
    </w:p>
    <w:p w:rsidR="11343AA4" w:rsidP="5A79CE1C" w:rsidRDefault="11343AA4" w14:paraId="7F764430" w14:textId="65AB523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Message statistics:</w:t>
      </w:r>
    </w:p>
    <w:p w:rsidR="11343AA4" w:rsidP="5A79CE1C" w:rsidRDefault="11343AA4" w14:paraId="47CBDE9B" w14:textId="66E7355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InQ depth is 0</w:t>
      </w:r>
    </w:p>
    <w:p w:rsidR="11343AA4" w:rsidP="5A79CE1C" w:rsidRDefault="11343AA4" w14:paraId="4EEEEF7B" w14:textId="158C4E7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OutQ depth is 0</w:t>
      </w:r>
    </w:p>
    <w:p w:rsidR="11343AA4" w:rsidP="5A79CE1C" w:rsidRDefault="11343AA4" w14:paraId="6D77716C" w14:textId="3F79C4E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503D60E1" w14:textId="5437E96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Sent       Rcvd</w:t>
      </w:r>
    </w:p>
    <w:p w:rsidR="11343AA4" w:rsidP="5A79CE1C" w:rsidRDefault="11343AA4" w14:paraId="5C532AF3" w14:textId="4A9C30A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Opens:                  1          1</w:t>
      </w:r>
    </w:p>
    <w:p w:rsidR="11343AA4" w:rsidP="5A79CE1C" w:rsidRDefault="11343AA4" w14:paraId="53D5AB4B" w14:textId="013B594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Notifications:          0          0</w:t>
      </w:r>
    </w:p>
    <w:p w:rsidR="11343AA4" w:rsidP="5A79CE1C" w:rsidRDefault="11343AA4" w14:paraId="053437A8" w14:textId="670E5DF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Updates:                2          2</w:t>
      </w:r>
    </w:p>
    <w:p w:rsidR="11343AA4" w:rsidP="5A79CE1C" w:rsidRDefault="11343AA4" w14:paraId="243E3BE2" w14:textId="392E70E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Keepalives:            33         33</w:t>
      </w:r>
    </w:p>
    <w:p w:rsidR="11343AA4" w:rsidP="5A79CE1C" w:rsidRDefault="11343AA4" w14:paraId="26DC2847" w14:textId="07930BB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Route Refresh:          0          0</w:t>
      </w:r>
    </w:p>
    <w:p w:rsidR="11343AA4" w:rsidP="5A79CE1C" w:rsidRDefault="11343AA4" w14:paraId="3788CE1C" w14:textId="0C915DA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Total:                 36         36</w:t>
      </w:r>
    </w:p>
    <w:p w:rsidR="11343AA4" w:rsidP="5A79CE1C" w:rsidRDefault="11343AA4" w14:paraId="1E01F270" w14:textId="34DF3D1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Do log neighbor state changes (via global configuration)</w:t>
      </w:r>
    </w:p>
    <w:p w:rsidR="11343AA4" w:rsidP="5A79CE1C" w:rsidRDefault="11343AA4" w14:paraId="758ECE41" w14:textId="74878F1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Default minimum time between advertisement runs is 30 seconds</w:t>
      </w:r>
    </w:p>
    <w:p w:rsidR="11343AA4" w:rsidP="5A79CE1C" w:rsidRDefault="11343AA4" w14:paraId="1FE84950" w14:textId="7807235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4719C25F" w14:textId="2E5C63C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For address family: IPv4 Unicast</w:t>
      </w:r>
    </w:p>
    <w:p w:rsidR="11343AA4" w:rsidP="5A79CE1C" w:rsidRDefault="11343AA4" w14:paraId="649BFC61" w14:textId="0778C20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Session: 192.168.23.4</w:t>
      </w:r>
    </w:p>
    <w:p w:rsidR="11343AA4" w:rsidP="5A79CE1C" w:rsidRDefault="11343AA4" w14:paraId="633C23E0" w14:textId="7B95B88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BGP table version 3, neighbor version 3/0</w:t>
      </w:r>
    </w:p>
    <w:p w:rsidR="11343AA4" w:rsidP="5A79CE1C" w:rsidRDefault="11343AA4" w14:paraId="712FBF00" w14:textId="16E25E7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Output queue size : 0</w:t>
      </w:r>
    </w:p>
    <w:p w:rsidR="11343AA4" w:rsidP="5A79CE1C" w:rsidRDefault="11343AA4" w14:paraId="22079673" w14:textId="063F264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Index 1, Advertise bit 0</w:t>
      </w:r>
    </w:p>
    <w:p w:rsidR="11343AA4" w:rsidP="5A79CE1C" w:rsidRDefault="11343AA4" w14:paraId="73C25694" w14:textId="28AE4C3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1 update-group member</w:t>
      </w:r>
    </w:p>
    <w:p w:rsidR="11343AA4" w:rsidP="5A79CE1C" w:rsidRDefault="11343AA4" w14:paraId="5002CDB4" w14:textId="3F2BB40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Slow-peer detection is disabled</w:t>
      </w:r>
    </w:p>
    <w:p w:rsidR="11343AA4" w:rsidP="5A79CE1C" w:rsidRDefault="11343AA4" w14:paraId="0D39F085" w14:textId="3A8AA41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Slow-peer split-update-group dynamic is disabled</w:t>
      </w:r>
    </w:p>
    <w:p w:rsidR="11343AA4" w:rsidP="5A79CE1C" w:rsidRDefault="11343AA4" w14:paraId="0D257A61" w14:textId="012291A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Sent       Rcvd</w:t>
      </w:r>
    </w:p>
    <w:p w:rsidR="11343AA4" w:rsidP="5A79CE1C" w:rsidRDefault="11343AA4" w14:paraId="2964D240" w14:textId="51A5049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Prefix activity:               ----       ----</w:t>
      </w:r>
    </w:p>
    <w:p w:rsidR="11343AA4" w:rsidP="5A79CE1C" w:rsidRDefault="11343AA4" w14:paraId="5DB0CD4B" w14:textId="237C0A6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Prefixes Current:               1          1 (Consumes 120 bytes)</w:t>
      </w:r>
    </w:p>
    <w:p w:rsidR="11343AA4" w:rsidP="5A79CE1C" w:rsidRDefault="11343AA4" w14:paraId="4AC46AAD" w14:textId="5CE912D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Prefixes Total:                 1          1</w:t>
      </w:r>
    </w:p>
    <w:p w:rsidR="11343AA4" w:rsidP="5A79CE1C" w:rsidRDefault="11343AA4" w14:paraId="3F57E0A8" w14:textId="7119F4F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Implicit Withdraw:              0          0</w:t>
      </w:r>
    </w:p>
    <w:p w:rsidR="11343AA4" w:rsidP="5A79CE1C" w:rsidRDefault="11343AA4" w14:paraId="08C71554" w14:textId="09F4360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Explicit Withdraw:              0          0</w:t>
      </w:r>
    </w:p>
    <w:p w:rsidR="11343AA4" w:rsidP="5A79CE1C" w:rsidRDefault="11343AA4" w14:paraId="772B6B76" w14:textId="6F6F246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Used as bestpath:             n/a          1</w:t>
      </w:r>
    </w:p>
    <w:p w:rsidR="11343AA4" w:rsidP="5A79CE1C" w:rsidRDefault="11343AA4" w14:paraId="4497A252" w14:textId="3482699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Used as multipath:            n/a          0</w:t>
      </w:r>
    </w:p>
    <w:p w:rsidR="11343AA4" w:rsidP="5A79CE1C" w:rsidRDefault="11343AA4" w14:paraId="07B17AE0" w14:textId="02BE49A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58009736" w14:textId="3104CEB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Outbound    Inbound</w:t>
      </w:r>
    </w:p>
    <w:p w:rsidR="11343AA4" w:rsidP="5A79CE1C" w:rsidRDefault="11343AA4" w14:paraId="09DECDFC" w14:textId="29F820F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Local Policy Denied Prefixes:    --------    -------</w:t>
      </w:r>
    </w:p>
    <w:p w:rsidR="11343AA4" w:rsidP="5A79CE1C" w:rsidRDefault="11343AA4" w14:paraId="157CC7F7" w14:textId="7ACCD60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Bestpath from this peer:              1        n/a</w:t>
      </w:r>
    </w:p>
    <w:p w:rsidR="11343AA4" w:rsidP="5A79CE1C" w:rsidRDefault="11343AA4" w14:paraId="022809E8" w14:textId="606EFE1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Total:                                1          0</w:t>
      </w:r>
    </w:p>
    <w:p w:rsidR="11343AA4" w:rsidP="5A79CE1C" w:rsidRDefault="11343AA4" w14:paraId="153D2EF9" w14:textId="135728D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Number of NLRIs in the update sent: max 1, min 0</w:t>
      </w:r>
    </w:p>
    <w:p w:rsidR="11343AA4" w:rsidP="5A79CE1C" w:rsidRDefault="11343AA4" w14:paraId="777FD09C" w14:textId="3F414C2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detected as dynamic slow peer: never</w:t>
      </w:r>
    </w:p>
    <w:p w:rsidR="11343AA4" w:rsidP="5A79CE1C" w:rsidRDefault="11343AA4" w14:paraId="337C2563" w14:textId="6343FFE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Dynamic slow peer recovered: never</w:t>
      </w:r>
    </w:p>
    <w:p w:rsidR="11343AA4" w:rsidP="5A79CE1C" w:rsidRDefault="11343AA4" w14:paraId="73A3716D" w14:textId="6C851C5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Refresh Epoch: 1</w:t>
      </w:r>
    </w:p>
    <w:p w:rsidR="11343AA4" w:rsidP="5A79CE1C" w:rsidRDefault="11343AA4" w14:paraId="0A08A985" w14:textId="7C5082C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Sent Refresh Start-of-rib: never</w:t>
      </w:r>
    </w:p>
    <w:p w:rsidR="11343AA4" w:rsidP="5A79CE1C" w:rsidRDefault="11343AA4" w14:paraId="551EEE37" w14:textId="7610C50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Sent Refresh End-of-rib: never</w:t>
      </w:r>
    </w:p>
    <w:p w:rsidR="11343AA4" w:rsidP="5A79CE1C" w:rsidRDefault="11343AA4" w14:paraId="4DBDC9D3" w14:textId="395084D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Received Refresh Start-of-rib: never</w:t>
      </w:r>
    </w:p>
    <w:p w:rsidR="11343AA4" w:rsidP="5A79CE1C" w:rsidRDefault="11343AA4" w14:paraId="143F9C09" w14:textId="424CB0E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Received Refresh End-of-rib: never</w:t>
      </w:r>
    </w:p>
    <w:p w:rsidR="11343AA4" w:rsidP="5A79CE1C" w:rsidRDefault="11343AA4" w14:paraId="62A30C8A" w14:textId="20851CB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    Sent       Rcvd</w:t>
      </w:r>
    </w:p>
    <w:p w:rsidR="11343AA4" w:rsidP="5A79CE1C" w:rsidRDefault="11343AA4" w14:paraId="32835E2B" w14:textId="0203E42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Refresh activity:              ----       ----</w:t>
      </w:r>
    </w:p>
    <w:p w:rsidR="11343AA4" w:rsidP="5A79CE1C" w:rsidRDefault="11343AA4" w14:paraId="682773F3" w14:textId="483CA0E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Refresh Start-of-RIB          0          0</w:t>
      </w:r>
    </w:p>
    <w:p w:rsidR="11343AA4" w:rsidP="5A79CE1C" w:rsidRDefault="11343AA4" w14:paraId="643B2714" w14:textId="1C561B4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Refresh End-of-RIB            0          0</w:t>
      </w:r>
    </w:p>
    <w:p w:rsidR="11343AA4" w:rsidP="5A79CE1C" w:rsidRDefault="11343AA4" w14:paraId="26FE4A65" w14:textId="5633692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13453FB5" w14:textId="5A1D888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Address tracking is enabled, the RIB does have a route to 192.168.23.4</w:t>
      </w:r>
    </w:p>
    <w:p w:rsidR="11343AA4" w:rsidP="5A79CE1C" w:rsidRDefault="11343AA4" w14:paraId="55D7F841" w14:textId="09E1F42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Connections established 1; dropped 0</w:t>
      </w:r>
    </w:p>
    <w:p w:rsidR="11343AA4" w:rsidP="5A79CE1C" w:rsidRDefault="11343AA4" w14:paraId="1FAFB315" w14:textId="0B04D5D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reset never</w:t>
      </w:r>
    </w:p>
    <w:p w:rsidR="11343AA4" w:rsidP="5A79CE1C" w:rsidRDefault="11343AA4" w14:paraId="34FED3D5" w14:textId="7B6A1A3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External BGP neighbor configured for connected checks (single-hop no-disable-connected-check)</w:t>
      </w:r>
    </w:p>
    <w:p w:rsidR="11343AA4" w:rsidP="5A79CE1C" w:rsidRDefault="11343AA4" w14:paraId="1B6719DD" w14:textId="1373B1A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Interface associated: GigabitEthernet0/0/0 (peering address in same link)</w:t>
      </w:r>
    </w:p>
    <w:p w:rsidR="11343AA4" w:rsidP="5A79CE1C" w:rsidRDefault="11343AA4" w14:paraId="28851BC4" w14:textId="2275162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Transport(tcp) path-mtu-discovery is enabled</w:t>
      </w:r>
    </w:p>
    <w:p w:rsidR="11343AA4" w:rsidP="5A79CE1C" w:rsidRDefault="11343AA4" w14:paraId="6C091A8E" w14:textId="3ED9212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Graceful-Restart is disabled</w:t>
      </w:r>
    </w:p>
    <w:p w:rsidR="11343AA4" w:rsidP="5A79CE1C" w:rsidRDefault="11343AA4" w14:paraId="692A96D1" w14:textId="44E519E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SSO is disabled</w:t>
      </w:r>
    </w:p>
    <w:p w:rsidR="11343AA4" w:rsidP="5A79CE1C" w:rsidRDefault="11343AA4" w14:paraId="1AED9600" w14:textId="4E16D5B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Connection state is ESTAB, I/O status: 1, unread input bytes: 0</w:t>
      </w:r>
    </w:p>
    <w:p w:rsidR="11343AA4" w:rsidP="5A79CE1C" w:rsidRDefault="11343AA4" w14:paraId="535C5C24" w14:textId="749D813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Connection is ECN Disabled, Mininum incoming TTL 0, Outgoing TTL 1</w:t>
      </w:r>
    </w:p>
    <w:p w:rsidR="11343AA4" w:rsidP="5A79CE1C" w:rsidRDefault="11343AA4" w14:paraId="2A27CA29" w14:textId="3694F0F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Local host: 192.168.23.3, Local port: 179</w:t>
      </w:r>
    </w:p>
    <w:p w:rsidR="11343AA4" w:rsidP="5A79CE1C" w:rsidRDefault="11343AA4" w14:paraId="1139F99A" w14:textId="0769B77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Foreign host: 192.168.23.4, Foreign port: 63829</w:t>
      </w:r>
    </w:p>
    <w:p w:rsidR="11343AA4" w:rsidP="5A79CE1C" w:rsidRDefault="11343AA4" w14:paraId="3A1A092B" w14:textId="3643C54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Connection tableid (VRF): 0</w:t>
      </w:r>
    </w:p>
    <w:p w:rsidR="11343AA4" w:rsidP="5A79CE1C" w:rsidRDefault="11343AA4" w14:paraId="4F55C1F0" w14:textId="11132A1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Maximum output segment queue size: 50</w:t>
      </w:r>
    </w:p>
    <w:p w:rsidR="11343AA4" w:rsidP="5A79CE1C" w:rsidRDefault="11343AA4" w14:paraId="63612F4C" w14:textId="32938CE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70160D5F" w14:textId="178DBA3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Enqueued packets for retransmit: 0, input: 0  mis-ordered: 0 (0 bytes)</w:t>
      </w:r>
    </w:p>
    <w:p w:rsidR="11343AA4" w:rsidP="5A79CE1C" w:rsidRDefault="11343AA4" w14:paraId="109B9C84" w14:textId="01EE20F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0A62E0FE" w14:textId="2A5AC50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Event Timers (current time is 0xA746A0):</w:t>
      </w:r>
    </w:p>
    <w:p w:rsidR="11343AA4" w:rsidP="5A79CE1C" w:rsidRDefault="11343AA4" w14:paraId="2AAD9B94" w14:textId="4A34587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Timer          Starts    Wakeups            Next</w:t>
      </w:r>
    </w:p>
    <w:p w:rsidR="11343AA4" w:rsidP="5A79CE1C" w:rsidRDefault="11343AA4" w14:paraId="64BF79F1" w14:textId="2C16212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Retrans            34          0             0x0</w:t>
      </w:r>
    </w:p>
    <w:p w:rsidR="11343AA4" w:rsidP="5A79CE1C" w:rsidRDefault="11343AA4" w14:paraId="09DEB135" w14:textId="0929608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TimeWait            0          0             0x0</w:t>
      </w:r>
    </w:p>
    <w:p w:rsidR="11343AA4" w:rsidP="5A79CE1C" w:rsidRDefault="11343AA4" w14:paraId="6CEB47EE" w14:textId="02389A1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AckHold            34         31             0x0</w:t>
      </w:r>
    </w:p>
    <w:p w:rsidR="11343AA4" w:rsidP="5A79CE1C" w:rsidRDefault="11343AA4" w14:paraId="109647ED" w14:textId="263FFED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SendWnd             0          0             0x0</w:t>
      </w:r>
    </w:p>
    <w:p w:rsidR="11343AA4" w:rsidP="5A79CE1C" w:rsidRDefault="11343AA4" w14:paraId="21A5C662" w14:textId="0C09061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KeepAlive           0          0             0x0</w:t>
      </w:r>
    </w:p>
    <w:p w:rsidR="11343AA4" w:rsidP="5A79CE1C" w:rsidRDefault="11343AA4" w14:paraId="37D03348" w14:textId="55A08A1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GiveUp              0          0             0x0</w:t>
      </w:r>
    </w:p>
    <w:p w:rsidR="11343AA4" w:rsidP="5A79CE1C" w:rsidRDefault="11343AA4" w14:paraId="6D626CCE" w14:textId="587B4C8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PmtuAger            0          0             0x0</w:t>
      </w:r>
    </w:p>
    <w:p w:rsidR="11343AA4" w:rsidP="5A79CE1C" w:rsidRDefault="11343AA4" w14:paraId="1707983D" w14:textId="5376CBD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DeadWait            0          0             0x0</w:t>
      </w:r>
    </w:p>
    <w:p w:rsidR="11343AA4" w:rsidP="5A79CE1C" w:rsidRDefault="11343AA4" w14:paraId="15EA78CC" w14:textId="63C28B8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Linger              0          0             0x0</w:t>
      </w:r>
    </w:p>
    <w:p w:rsidR="11343AA4" w:rsidP="5A79CE1C" w:rsidRDefault="11343AA4" w14:paraId="2BB14C4B" w14:textId="020F6EA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ProcessQ            0          0             0x0</w:t>
      </w:r>
    </w:p>
    <w:p w:rsidR="11343AA4" w:rsidP="5A79CE1C" w:rsidRDefault="11343AA4" w14:paraId="67F5423A" w14:textId="1A97ED0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77F5971E" w14:textId="7B7C18C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iss: 1246783069  snduna: 1246783831  sndnxt: 1246783831</w:t>
      </w:r>
    </w:p>
    <w:p w:rsidR="11343AA4" w:rsidP="5A79CE1C" w:rsidRDefault="11343AA4" w14:paraId="0268D8D1" w14:textId="38E856C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irs: 1254439687  rcvnxt: 1254440449</w:t>
      </w:r>
    </w:p>
    <w:p w:rsidR="11343AA4" w:rsidP="5A79CE1C" w:rsidRDefault="11343AA4" w14:paraId="7EE84788" w14:textId="0E9E5D4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27ACA676" w14:textId="794F6F5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sndwnd:  15623  scale:      0  maxrcvwnd:  16384</w:t>
      </w:r>
    </w:p>
    <w:p w:rsidR="11343AA4" w:rsidP="5A79CE1C" w:rsidRDefault="11343AA4" w14:paraId="15EDDAC3" w14:textId="49E751E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rcvwnd:  15623  scale:      0  delrcvwnd:    761</w:t>
      </w:r>
    </w:p>
    <w:p w:rsidR="11343AA4" w:rsidP="5A79CE1C" w:rsidRDefault="11343AA4" w14:paraId="308C0AC9" w14:textId="0688CAC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07BBCB8A" w14:textId="1AD9800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SRTT: 989 ms, RTTO: 1076 ms, RTV: 87 ms, KRTT: 0 ms</w:t>
      </w:r>
    </w:p>
    <w:p w:rsidR="11343AA4" w:rsidP="5A79CE1C" w:rsidRDefault="11343AA4" w14:paraId="2E7BEE10" w14:textId="5EAB943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minRTT: 1 ms, maxRTT: 1000 ms, ACK hold: 200 ms</w:t>
      </w:r>
    </w:p>
    <w:p w:rsidR="11343AA4" w:rsidP="5A79CE1C" w:rsidRDefault="11343AA4" w14:paraId="2122BE66" w14:textId="3229B4B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uptime: 1714961 ms, Sent idletime: 33122 ms, Receive idletime: 32920 ms</w:t>
      </w:r>
    </w:p>
    <w:p w:rsidR="11343AA4" w:rsidP="5A79CE1C" w:rsidRDefault="11343AA4" w14:paraId="30731714" w14:textId="7A722CF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Status Flags: passive open, gen tcbs</w:t>
      </w:r>
    </w:p>
    <w:p w:rsidR="11343AA4" w:rsidP="5A79CE1C" w:rsidRDefault="11343AA4" w14:paraId="0ED01B9B" w14:textId="0422092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Option Flags: nagle, path mtu capable</w:t>
      </w:r>
    </w:p>
    <w:p w:rsidR="11343AA4" w:rsidP="5A79CE1C" w:rsidRDefault="11343AA4" w14:paraId="07AC7092" w14:textId="2DD608F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Precedence value : 6</w:t>
      </w:r>
    </w:p>
    <w:p w:rsidR="11343AA4" w:rsidP="5A79CE1C" w:rsidRDefault="11343AA4" w14:paraId="3F3E46D2" w14:textId="7160413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7F8E10BE" w14:textId="24C57B2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Datagrams (max data segment is 1460 bytes):</w:t>
      </w:r>
    </w:p>
    <w:p w:rsidR="11343AA4" w:rsidP="5A79CE1C" w:rsidRDefault="11343AA4" w14:paraId="16500194" w14:textId="58EAF6F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Rcvd: 70 (out of order: 0), with data: 35, total data bytes: 761</w:t>
      </w:r>
    </w:p>
    <w:p w:rsidR="11343AA4" w:rsidP="5A79CE1C" w:rsidRDefault="11343AA4" w14:paraId="47D9BCAF" w14:textId="2538F98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Sent: 69 (retransmit: 0, fastretransmit: 0, partialack: 0, Second Congestion: 0), with data: 35, total data bytes: 761</w:t>
      </w:r>
    </w:p>
    <w:p w:rsidR="11343AA4" w:rsidP="5A79CE1C" w:rsidRDefault="11343AA4" w14:paraId="3E8F4A77" w14:textId="0013A51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47388356" w14:textId="6B0B37C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Packets received in fast path: 0, fast processed: 0, slow path: 0</w:t>
      </w:r>
    </w:p>
    <w:p w:rsidR="11343AA4" w:rsidP="5A79CE1C" w:rsidRDefault="11343AA4" w14:paraId="0A6E38A9" w14:textId="23AA6CF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fast lock acquisition failures: 0, slow path: 0</w:t>
      </w:r>
    </w:p>
    <w:p w:rsidR="11343AA4" w:rsidP="5A79CE1C" w:rsidRDefault="11343AA4" w14:paraId="6D669319" w14:textId="0215CE8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TCP Semaphore      0x7FF5B7F348C8  FREE</w:t>
      </w:r>
    </w:p>
    <w:p w:rsidR="5A79CE1C" w:rsidP="5A79CE1C" w:rsidRDefault="5A79CE1C" w14:paraId="5AFF34AC" w14:textId="742D477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11343AA4" w:rsidP="5A79CE1C" w:rsidRDefault="11343AA4" w14:paraId="703CAC41" w14:textId="455C423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R3#show ip bgp summary</w:t>
      </w:r>
    </w:p>
    <w:p w:rsidR="11343AA4" w:rsidP="5A79CE1C" w:rsidRDefault="11343AA4" w14:paraId="648CA910" w14:textId="796300D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BGP router identifier 3.3.3.3, local AS number 1</w:t>
      </w:r>
    </w:p>
    <w:p w:rsidR="11343AA4" w:rsidP="5A79CE1C" w:rsidRDefault="11343AA4" w14:paraId="5830ED88" w14:textId="3FD4B4A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BGP table version is 3, main routing table version 3</w:t>
      </w:r>
    </w:p>
    <w:p w:rsidR="11343AA4" w:rsidP="5A79CE1C" w:rsidRDefault="11343AA4" w14:paraId="4D26D57E" w14:textId="63EC756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2 network entries using 496 bytes of memory</w:t>
      </w:r>
    </w:p>
    <w:p w:rsidR="11343AA4" w:rsidP="5A79CE1C" w:rsidRDefault="11343AA4" w14:paraId="71EDDABD" w14:textId="2BF4924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2 path entries using 240 bytes of memory</w:t>
      </w:r>
    </w:p>
    <w:p w:rsidR="11343AA4" w:rsidP="5A79CE1C" w:rsidRDefault="11343AA4" w14:paraId="33C958C1" w14:textId="7A927F5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2/2 BGP path/bestpath attribute entries using 496 bytes of memory</w:t>
      </w:r>
    </w:p>
    <w:p w:rsidR="11343AA4" w:rsidP="5A79CE1C" w:rsidRDefault="11343AA4" w14:paraId="4693B936" w14:textId="3CA77DA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 BGP AS-PATH entries using 24 bytes of memory</w:t>
      </w:r>
    </w:p>
    <w:p w:rsidR="11343AA4" w:rsidP="5A79CE1C" w:rsidRDefault="11343AA4" w14:paraId="7D687B0B" w14:textId="678AD4A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0 BGP route-map cache entries using 0 bytes of memory</w:t>
      </w:r>
    </w:p>
    <w:p w:rsidR="11343AA4" w:rsidP="5A79CE1C" w:rsidRDefault="11343AA4" w14:paraId="00DDA0E3" w14:textId="3653FEB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0 BGP filter-list cache entries using 0 bytes of memory</w:t>
      </w:r>
    </w:p>
    <w:p w:rsidR="11343AA4" w:rsidP="5A79CE1C" w:rsidRDefault="11343AA4" w14:paraId="3942F72D" w14:textId="5CE4363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BGP using 1256 total bytes of memory</w:t>
      </w:r>
    </w:p>
    <w:p w:rsidR="11343AA4" w:rsidP="5A79CE1C" w:rsidRDefault="11343AA4" w14:paraId="747A28EA" w14:textId="75DF82A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BGP activity 2/0 prefixes, 2/0 paths, scan interval 60 secs</w:t>
      </w:r>
    </w:p>
    <w:p w:rsidR="11343AA4" w:rsidP="5A79CE1C" w:rsidRDefault="11343AA4" w14:paraId="5DC9BB64" w14:textId="2AA5C15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5F2DD1E8" w14:textId="37F1867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Neighbor        V           AS MsgRcvd MsgSent   TblVer  InQ OutQ Up/Down  State/PfxRcd</w:t>
      </w:r>
    </w:p>
    <w:p w:rsidR="11343AA4" w:rsidP="5A79CE1C" w:rsidRDefault="11343AA4" w14:paraId="419F24F1" w14:textId="4E12779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192.168.23.4    4            2      37      37        3    0    0 00:29:09        1</w:t>
      </w:r>
    </w:p>
    <w:p w:rsidR="5A79CE1C" w:rsidP="5A79CE1C" w:rsidRDefault="5A79CE1C" w14:paraId="713BF94B" w14:textId="4B4D7EA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11343AA4" w:rsidP="5A79CE1C" w:rsidRDefault="11343AA4" w14:paraId="3B96BAC3" w14:textId="41313B3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R3#show bgp ipv6 neighbor</w:t>
      </w:r>
    </w:p>
    <w:p w:rsidR="11343AA4" w:rsidP="5A79CE1C" w:rsidRDefault="11343AA4" w14:paraId="5497E576" w14:textId="08B929C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BGP neighbor is 2001:DB8:0:23::4,  remote AS 2, external link</w:t>
      </w:r>
    </w:p>
    <w:p w:rsidR="11343AA4" w:rsidP="5A79CE1C" w:rsidRDefault="11343AA4" w14:paraId="04AFDA40" w14:textId="2C571F2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BGP version 4, remote router ID 4.4.4.4</w:t>
      </w:r>
    </w:p>
    <w:p w:rsidR="11343AA4" w:rsidP="5A79CE1C" w:rsidRDefault="11343AA4" w14:paraId="5A535124" w14:textId="4618746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BGP state = Established, up for 00:29:51</w:t>
      </w:r>
    </w:p>
    <w:p w:rsidR="11343AA4" w:rsidP="5A79CE1C" w:rsidRDefault="11343AA4" w14:paraId="4CDBDB6C" w14:textId="278DE6B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read 00:00:33, last write 00:00:45, hold time is 180, keepalive interval is 60 seconds</w:t>
      </w:r>
    </w:p>
    <w:p w:rsidR="11343AA4" w:rsidP="5A79CE1C" w:rsidRDefault="11343AA4" w14:paraId="2681DCC6" w14:textId="2EF0A33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 sessions:</w:t>
      </w:r>
    </w:p>
    <w:p w:rsidR="11343AA4" w:rsidP="5A79CE1C" w:rsidRDefault="11343AA4" w14:paraId="3539AA6A" w14:textId="1214BD5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1 active, is not multisession capable (disabled)</w:t>
      </w:r>
    </w:p>
    <w:p w:rsidR="11343AA4" w:rsidP="5A79CE1C" w:rsidRDefault="11343AA4" w14:paraId="6A65E02F" w14:textId="4EF4F6E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 capabilities:</w:t>
      </w:r>
    </w:p>
    <w:p w:rsidR="11343AA4" w:rsidP="5A79CE1C" w:rsidRDefault="11343AA4" w14:paraId="62BD3114" w14:textId="4381409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Route refresh: advertised and received(new)</w:t>
      </w:r>
    </w:p>
    <w:p w:rsidR="11343AA4" w:rsidP="5A79CE1C" w:rsidRDefault="11343AA4" w14:paraId="58870BE5" w14:textId="53FA519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Four-octets ASN Capability: advertised and received</w:t>
      </w:r>
    </w:p>
    <w:p w:rsidR="11343AA4" w:rsidP="5A79CE1C" w:rsidRDefault="11343AA4" w14:paraId="4D672878" w14:textId="241E815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Address family IPv6 Unicast: advertised and received</w:t>
      </w:r>
    </w:p>
    <w:p w:rsidR="11343AA4" w:rsidP="5A79CE1C" w:rsidRDefault="11343AA4" w14:paraId="798C4754" w14:textId="6BEE37A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Enhanced Refresh Capability: advertised and received</w:t>
      </w:r>
    </w:p>
    <w:p w:rsidR="11343AA4" w:rsidP="5A79CE1C" w:rsidRDefault="11343AA4" w14:paraId="0274CF3F" w14:textId="7F5B63A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Multisession Capability:</w:t>
      </w:r>
    </w:p>
    <w:p w:rsidR="11343AA4" w:rsidP="5A79CE1C" w:rsidRDefault="11343AA4" w14:paraId="39264065" w14:textId="095648D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Stateful switchover support enabled: NO for session 1</w:t>
      </w:r>
    </w:p>
    <w:p w:rsidR="11343AA4" w:rsidP="5A79CE1C" w:rsidRDefault="11343AA4" w14:paraId="11402A3A" w14:textId="067FAB8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Message statistics:</w:t>
      </w:r>
    </w:p>
    <w:p w:rsidR="11343AA4" w:rsidP="5A79CE1C" w:rsidRDefault="11343AA4" w14:paraId="5F1397F7" w14:textId="08BEECA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InQ depth is 0</w:t>
      </w:r>
    </w:p>
    <w:p w:rsidR="11343AA4" w:rsidP="5A79CE1C" w:rsidRDefault="11343AA4" w14:paraId="1DDA2556" w14:textId="335FAD9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OutQ depth is 0</w:t>
      </w:r>
    </w:p>
    <w:p w:rsidR="11343AA4" w:rsidP="5A79CE1C" w:rsidRDefault="11343AA4" w14:paraId="3A6AEB99" w14:textId="241A19E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61AECAEC" w14:textId="21C8946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Sent       Rcvd</w:t>
      </w:r>
    </w:p>
    <w:p w:rsidR="11343AA4" w:rsidP="5A79CE1C" w:rsidRDefault="11343AA4" w14:paraId="20EB8AE8" w14:textId="0E6CD95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Opens:                  1          1</w:t>
      </w:r>
    </w:p>
    <w:p w:rsidR="11343AA4" w:rsidP="5A79CE1C" w:rsidRDefault="11343AA4" w14:paraId="4D45265F" w14:textId="66E2EF3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Notifications:          0          0</w:t>
      </w:r>
    </w:p>
    <w:p w:rsidR="11343AA4" w:rsidP="5A79CE1C" w:rsidRDefault="11343AA4" w14:paraId="0D186243" w14:textId="785E443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Updates:                1          1</w:t>
      </w:r>
    </w:p>
    <w:p w:rsidR="11343AA4" w:rsidP="5A79CE1C" w:rsidRDefault="11343AA4" w14:paraId="1256F103" w14:textId="38EA02A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Keepalives:            33         34</w:t>
      </w:r>
    </w:p>
    <w:p w:rsidR="11343AA4" w:rsidP="5A79CE1C" w:rsidRDefault="11343AA4" w14:paraId="68CC1C9B" w14:textId="546AFE1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Route Refresh:          0          0</w:t>
      </w:r>
    </w:p>
    <w:p w:rsidR="11343AA4" w:rsidP="5A79CE1C" w:rsidRDefault="11343AA4" w14:paraId="48B264A9" w14:textId="0A722F8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Total:                 35         36</w:t>
      </w:r>
    </w:p>
    <w:p w:rsidR="11343AA4" w:rsidP="5A79CE1C" w:rsidRDefault="11343AA4" w14:paraId="5634D9D2" w14:textId="3F54E1B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Do log neighbor state changes (via global configuration)</w:t>
      </w:r>
    </w:p>
    <w:p w:rsidR="11343AA4" w:rsidP="5A79CE1C" w:rsidRDefault="11343AA4" w14:paraId="2925FA56" w14:textId="485892E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Default minimum time between advertisement runs is 30 seconds</w:t>
      </w:r>
    </w:p>
    <w:p w:rsidR="11343AA4" w:rsidP="5A79CE1C" w:rsidRDefault="11343AA4" w14:paraId="4C4E810E" w14:textId="20640B9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3FA23813" w14:textId="74F8BA3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For address family: IPv6 Unicast</w:t>
      </w:r>
    </w:p>
    <w:p w:rsidR="11343AA4" w:rsidP="5A79CE1C" w:rsidRDefault="11343AA4" w14:paraId="6E25B75F" w14:textId="2474B20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Session: 2001:DB8:0:23::4</w:t>
      </w:r>
    </w:p>
    <w:p w:rsidR="11343AA4" w:rsidP="5A79CE1C" w:rsidRDefault="11343AA4" w14:paraId="76B1BFF6" w14:textId="28A11B1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BGP table version 1, neighbor version 1/0</w:t>
      </w:r>
    </w:p>
    <w:p w:rsidR="11343AA4" w:rsidP="5A79CE1C" w:rsidRDefault="11343AA4" w14:paraId="3ADA13BD" w14:textId="070D2FB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Output queue size : 0</w:t>
      </w:r>
    </w:p>
    <w:p w:rsidR="11343AA4" w:rsidP="5A79CE1C" w:rsidRDefault="11343AA4" w14:paraId="60F34B55" w14:textId="55D1B94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Index 1, Advertise bit 0</w:t>
      </w:r>
    </w:p>
    <w:p w:rsidR="11343AA4" w:rsidP="5A79CE1C" w:rsidRDefault="11343AA4" w14:paraId="41584D98" w14:textId="312A9C0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1 update-group member</w:t>
      </w:r>
    </w:p>
    <w:p w:rsidR="11343AA4" w:rsidP="5A79CE1C" w:rsidRDefault="11343AA4" w14:paraId="09437EFD" w14:textId="78C1353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Slow-peer detection is disabled</w:t>
      </w:r>
    </w:p>
    <w:p w:rsidR="11343AA4" w:rsidP="5A79CE1C" w:rsidRDefault="11343AA4" w14:paraId="6A8FE129" w14:textId="4F9CAA3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Slow-peer split-update-group dynamic is disabled</w:t>
      </w:r>
    </w:p>
    <w:p w:rsidR="11343AA4" w:rsidP="5A79CE1C" w:rsidRDefault="11343AA4" w14:paraId="759B274B" w14:textId="58BB158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Sent       Rcvd</w:t>
      </w:r>
    </w:p>
    <w:p w:rsidR="11343AA4" w:rsidP="5A79CE1C" w:rsidRDefault="11343AA4" w14:paraId="6DE9EDA1" w14:textId="15ABE74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Prefix activity:               ----       ----</w:t>
      </w:r>
    </w:p>
    <w:p w:rsidR="11343AA4" w:rsidP="5A79CE1C" w:rsidRDefault="11343AA4" w14:paraId="4E41E046" w14:textId="0FA1A7D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Prefixes Current:               0          0</w:t>
      </w:r>
    </w:p>
    <w:p w:rsidR="11343AA4" w:rsidP="5A79CE1C" w:rsidRDefault="11343AA4" w14:paraId="26DB43B3" w14:textId="7728E67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Prefixes Total:                 0          0</w:t>
      </w:r>
    </w:p>
    <w:p w:rsidR="11343AA4" w:rsidP="5A79CE1C" w:rsidRDefault="11343AA4" w14:paraId="0B42848A" w14:textId="49AD50E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Implicit Withdraw:              0          0</w:t>
      </w:r>
    </w:p>
    <w:p w:rsidR="11343AA4" w:rsidP="5A79CE1C" w:rsidRDefault="11343AA4" w14:paraId="0A56CBB7" w14:textId="2E7DDAD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Explicit Withdraw:              0          0</w:t>
      </w:r>
    </w:p>
    <w:p w:rsidR="11343AA4" w:rsidP="5A79CE1C" w:rsidRDefault="11343AA4" w14:paraId="35023C18" w14:textId="3DA6704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Used as bestpath:             n/a          0</w:t>
      </w:r>
    </w:p>
    <w:p w:rsidR="11343AA4" w:rsidP="5A79CE1C" w:rsidRDefault="11343AA4" w14:paraId="492A2903" w14:textId="6FE86E0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Used as multipath:            n/a          0</w:t>
      </w:r>
    </w:p>
    <w:p w:rsidR="11343AA4" w:rsidP="5A79CE1C" w:rsidRDefault="11343AA4" w14:paraId="061D6850" w14:textId="175E4FB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7C24DCD0" w14:textId="00EE3D2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Outbound    Inbound</w:t>
      </w:r>
    </w:p>
    <w:p w:rsidR="11343AA4" w:rsidP="5A79CE1C" w:rsidRDefault="11343AA4" w14:paraId="1B3FFBC8" w14:textId="2D12824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Local Policy Denied Prefixes:    --------    -------</w:t>
      </w:r>
    </w:p>
    <w:p w:rsidR="11343AA4" w:rsidP="5A79CE1C" w:rsidRDefault="11343AA4" w14:paraId="0C9DEF08" w14:textId="307B676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Total:                                0          0</w:t>
      </w:r>
    </w:p>
    <w:p w:rsidR="11343AA4" w:rsidP="5A79CE1C" w:rsidRDefault="11343AA4" w14:paraId="719A4602" w14:textId="375F70A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Number of NLRIs in the update sent: max 0, min 0</w:t>
      </w:r>
    </w:p>
    <w:p w:rsidR="11343AA4" w:rsidP="5A79CE1C" w:rsidRDefault="11343AA4" w14:paraId="248E5F1C" w14:textId="5B55D02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detected as dynamic slow peer: never</w:t>
      </w:r>
    </w:p>
    <w:p w:rsidR="11343AA4" w:rsidP="5A79CE1C" w:rsidRDefault="11343AA4" w14:paraId="1699E9E5" w14:textId="4D29F93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Dynamic slow peer recovered: never</w:t>
      </w:r>
    </w:p>
    <w:p w:rsidR="11343AA4" w:rsidP="5A79CE1C" w:rsidRDefault="11343AA4" w14:paraId="26D7B418" w14:textId="33D7349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Refresh Epoch: 1</w:t>
      </w:r>
    </w:p>
    <w:p w:rsidR="11343AA4" w:rsidP="5A79CE1C" w:rsidRDefault="11343AA4" w14:paraId="14C3E061" w14:textId="129C230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Sent Refresh Start-of-rib: never</w:t>
      </w:r>
    </w:p>
    <w:p w:rsidR="11343AA4" w:rsidP="5A79CE1C" w:rsidRDefault="11343AA4" w14:paraId="044F2034" w14:textId="3E682DE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Sent Refresh End-of-rib: never</w:t>
      </w:r>
    </w:p>
    <w:p w:rsidR="11343AA4" w:rsidP="5A79CE1C" w:rsidRDefault="11343AA4" w14:paraId="2AF57AD8" w14:textId="0F57E39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Received Refresh Start-of-rib: never</w:t>
      </w:r>
    </w:p>
    <w:p w:rsidR="11343AA4" w:rsidP="5A79CE1C" w:rsidRDefault="11343AA4" w14:paraId="1117C31F" w14:textId="3DC42E3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Received Refresh End-of-rib: never</w:t>
      </w:r>
    </w:p>
    <w:p w:rsidR="11343AA4" w:rsidP="5A79CE1C" w:rsidRDefault="11343AA4" w14:paraId="1B80436B" w14:textId="35AD2DB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    Sent       Rcvd</w:t>
      </w:r>
    </w:p>
    <w:p w:rsidR="11343AA4" w:rsidP="5A79CE1C" w:rsidRDefault="11343AA4" w14:paraId="69B07E63" w14:textId="2271A3F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Refresh activity:              ----       ----</w:t>
      </w:r>
    </w:p>
    <w:p w:rsidR="11343AA4" w:rsidP="5A79CE1C" w:rsidRDefault="11343AA4" w14:paraId="69E22C25" w14:textId="7E6471F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Refresh Start-of-RIB          0          0</w:t>
      </w:r>
    </w:p>
    <w:p w:rsidR="11343AA4" w:rsidP="5A79CE1C" w:rsidRDefault="11343AA4" w14:paraId="7D8B8DBD" w14:textId="7B01A86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Refresh End-of-RIB            0          0</w:t>
      </w:r>
    </w:p>
    <w:p w:rsidR="11343AA4" w:rsidP="5A79CE1C" w:rsidRDefault="11343AA4" w14:paraId="54F3AEC1" w14:textId="6E82E4C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56911856" w14:textId="6F7C8C1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Address tracking is enabled, the RIB does have a route to 2001:DB8:0:23::4</w:t>
      </w:r>
    </w:p>
    <w:p w:rsidR="11343AA4" w:rsidP="5A79CE1C" w:rsidRDefault="11343AA4" w14:paraId="17676720" w14:textId="73F33C6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Connections established 1; dropped 0</w:t>
      </w:r>
    </w:p>
    <w:p w:rsidR="11343AA4" w:rsidP="5A79CE1C" w:rsidRDefault="11343AA4" w14:paraId="370C2B13" w14:textId="029AFAD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reset never</w:t>
      </w:r>
    </w:p>
    <w:p w:rsidR="11343AA4" w:rsidP="5A79CE1C" w:rsidRDefault="11343AA4" w14:paraId="55428CD7" w14:textId="21DB7D1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External BGP neighbor configured for connected checks (single-hop no-disable-connected-check)</w:t>
      </w:r>
    </w:p>
    <w:p w:rsidR="11343AA4" w:rsidP="5A79CE1C" w:rsidRDefault="11343AA4" w14:paraId="081540F6" w14:textId="36B8799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Interface associated: GigabitEthernet0/0/0 (peering address in same link)</w:t>
      </w:r>
    </w:p>
    <w:p w:rsidR="11343AA4" w:rsidP="5A79CE1C" w:rsidRDefault="11343AA4" w14:paraId="27AF179E" w14:textId="6410DF2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Transport(tcp) path-mtu-discovery is enabled</w:t>
      </w:r>
    </w:p>
    <w:p w:rsidR="11343AA4" w:rsidP="5A79CE1C" w:rsidRDefault="11343AA4" w14:paraId="277AC8FD" w14:textId="275423C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Graceful-Restart is disabled</w:t>
      </w:r>
    </w:p>
    <w:p w:rsidR="11343AA4" w:rsidP="5A79CE1C" w:rsidRDefault="11343AA4" w14:paraId="3E7DB1B8" w14:textId="131910D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SSO is disabled</w:t>
      </w:r>
    </w:p>
    <w:p w:rsidR="11343AA4" w:rsidP="5A79CE1C" w:rsidRDefault="11343AA4" w14:paraId="3D84FEE8" w14:textId="54B2875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Connection state is ESTAB, I/O status: 1, unread input bytes: 0</w:t>
      </w:r>
    </w:p>
    <w:p w:rsidR="11343AA4" w:rsidP="5A79CE1C" w:rsidRDefault="11343AA4" w14:paraId="0F740413" w14:textId="0ACA600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Connection is ECN Disabled, Mininum incoming TTL 0, Outgoing TTL 1</w:t>
      </w:r>
    </w:p>
    <w:p w:rsidR="11343AA4" w:rsidP="5A79CE1C" w:rsidRDefault="11343AA4" w14:paraId="11465189" w14:textId="22B026B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Local host: 2001:DB8:0:23::3, Local port: 179</w:t>
      </w:r>
    </w:p>
    <w:p w:rsidR="11343AA4" w:rsidP="5A79CE1C" w:rsidRDefault="11343AA4" w14:paraId="2D72E71A" w14:textId="6705687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Foreign host: 2001:DB8:0:23::4, Foreign port: 59108</w:t>
      </w:r>
    </w:p>
    <w:p w:rsidR="11343AA4" w:rsidP="5A79CE1C" w:rsidRDefault="11343AA4" w14:paraId="054EC955" w14:textId="7B13CC3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Connection tableid (VRF): 0</w:t>
      </w:r>
    </w:p>
    <w:p w:rsidR="11343AA4" w:rsidP="5A79CE1C" w:rsidRDefault="11343AA4" w14:paraId="6FAA1693" w14:textId="7C31D5B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Maximum output segment queue size: 50</w:t>
      </w:r>
    </w:p>
    <w:p w:rsidR="11343AA4" w:rsidP="5A79CE1C" w:rsidRDefault="11343AA4" w14:paraId="229DF8E0" w14:textId="5C1DB23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733909AE" w14:textId="333EBBC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Enqueued packets for retransmit: 0, input: 0  mis-ordered: 0 (0 bytes)</w:t>
      </w:r>
    </w:p>
    <w:p w:rsidR="11343AA4" w:rsidP="5A79CE1C" w:rsidRDefault="11343AA4" w14:paraId="262BAD04" w14:textId="1D58492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59C8B707" w14:textId="4F50899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Event Timers (current time is 0xA85B94):</w:t>
      </w:r>
    </w:p>
    <w:p w:rsidR="11343AA4" w:rsidP="5A79CE1C" w:rsidRDefault="11343AA4" w14:paraId="32E38033" w14:textId="2890FF0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Timer          Starts    Wakeups            Next</w:t>
      </w:r>
    </w:p>
    <w:p w:rsidR="11343AA4" w:rsidP="5A79CE1C" w:rsidRDefault="11343AA4" w14:paraId="15C770A7" w14:textId="5D7FC02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Retrans            35          0             0x0</w:t>
      </w:r>
    </w:p>
    <w:p w:rsidR="11343AA4" w:rsidP="5A79CE1C" w:rsidRDefault="11343AA4" w14:paraId="40B85152" w14:textId="1C5A48C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TimeWait            0          0             0x0</w:t>
      </w:r>
    </w:p>
    <w:p w:rsidR="11343AA4" w:rsidP="5A79CE1C" w:rsidRDefault="11343AA4" w14:paraId="27E76A45" w14:textId="11C4343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AckHold            36         35             0x0</w:t>
      </w:r>
    </w:p>
    <w:p w:rsidR="11343AA4" w:rsidP="5A79CE1C" w:rsidRDefault="11343AA4" w14:paraId="54292A02" w14:textId="7CE194C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SendWnd             0          0             0x0</w:t>
      </w:r>
    </w:p>
    <w:p w:rsidR="11343AA4" w:rsidP="5A79CE1C" w:rsidRDefault="11343AA4" w14:paraId="3D134304" w14:textId="450D564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KeepAlive           0          0             0x0</w:t>
      </w:r>
    </w:p>
    <w:p w:rsidR="11343AA4" w:rsidP="5A79CE1C" w:rsidRDefault="11343AA4" w14:paraId="70977CEA" w14:textId="2A6C6F0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GiveUp              0          0             0x0</w:t>
      </w:r>
    </w:p>
    <w:p w:rsidR="11343AA4" w:rsidP="5A79CE1C" w:rsidRDefault="11343AA4" w14:paraId="23C2FD59" w14:textId="493787A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PmtuAger            0          0             0x0</w:t>
      </w:r>
    </w:p>
    <w:p w:rsidR="11343AA4" w:rsidP="5A79CE1C" w:rsidRDefault="11343AA4" w14:paraId="6C268EF8" w14:textId="540B941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DeadWait            0          0             0x0</w:t>
      </w:r>
    </w:p>
    <w:p w:rsidR="11343AA4" w:rsidP="5A79CE1C" w:rsidRDefault="11343AA4" w14:paraId="4EFDA5BD" w14:textId="47D0D7F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Linger              0          0             0x0</w:t>
      </w:r>
    </w:p>
    <w:p w:rsidR="11343AA4" w:rsidP="5A79CE1C" w:rsidRDefault="11343AA4" w14:paraId="367181A7" w14:textId="50E43ED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ProcessQ            0          0             0x0</w:t>
      </w:r>
    </w:p>
    <w:p w:rsidR="11343AA4" w:rsidP="5A79CE1C" w:rsidRDefault="11343AA4" w14:paraId="726AD6C8" w14:textId="6179676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375D0670" w14:textId="67BF32C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iss: 3412840678  snduna: 3412841392  sndnxt: 3412841392</w:t>
      </w:r>
    </w:p>
    <w:p w:rsidR="11343AA4" w:rsidP="5A79CE1C" w:rsidRDefault="11343AA4" w14:paraId="6BA52CD5" w14:textId="34B8861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irs: 3186117548  rcvnxt: 3186118281</w:t>
      </w:r>
    </w:p>
    <w:p w:rsidR="11343AA4" w:rsidP="5A79CE1C" w:rsidRDefault="11343AA4" w14:paraId="77C36E0C" w14:textId="21E4CD2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6C677EE6" w14:textId="00734D2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sndwnd:  15671  scale:      0  maxrcvwnd:  16384</w:t>
      </w:r>
    </w:p>
    <w:p w:rsidR="11343AA4" w:rsidP="5A79CE1C" w:rsidRDefault="11343AA4" w14:paraId="47A0FAE0" w14:textId="5E9DF1F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rcvwnd:  15652  scale:      0  delrcvwnd:    732</w:t>
      </w:r>
    </w:p>
    <w:p w:rsidR="11343AA4" w:rsidP="5A79CE1C" w:rsidRDefault="11343AA4" w14:paraId="17E27898" w14:textId="1D365A3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222C24ED" w14:textId="099CA8B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SRTT: 991 ms, RTTO: 1068 ms, RTV: 77 ms, KRTT: 0 ms</w:t>
      </w:r>
    </w:p>
    <w:p w:rsidR="11343AA4" w:rsidP="5A79CE1C" w:rsidRDefault="11343AA4" w14:paraId="2B5BA307" w14:textId="4840497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minRTT: 1 ms, maxRTT: 1000 ms, ACK hold: 200 ms</w:t>
      </w:r>
    </w:p>
    <w:p w:rsidR="11343AA4" w:rsidP="5A79CE1C" w:rsidRDefault="11343AA4" w14:paraId="1806190B" w14:textId="4E51323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uptime: 1791949 ms, Sent idletime: 33387 ms, Receive idletime: 33587 ms</w:t>
      </w:r>
    </w:p>
    <w:p w:rsidR="11343AA4" w:rsidP="5A79CE1C" w:rsidRDefault="11343AA4" w14:paraId="20C37BD0" w14:textId="46492BF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Status Flags: passive open, gen tcbs</w:t>
      </w:r>
    </w:p>
    <w:p w:rsidR="11343AA4" w:rsidP="5A79CE1C" w:rsidRDefault="11343AA4" w14:paraId="5CE5C686" w14:textId="57F8C2F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Option Flags: nagle, path mtu capable</w:t>
      </w:r>
    </w:p>
    <w:p w:rsidR="11343AA4" w:rsidP="5A79CE1C" w:rsidRDefault="11343AA4" w14:paraId="5CC99AB0" w14:textId="16482F5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Precedence value : 6</w:t>
      </w:r>
    </w:p>
    <w:p w:rsidR="11343AA4" w:rsidP="5A79CE1C" w:rsidRDefault="11343AA4" w14:paraId="5828F4E6" w14:textId="05A4D10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5253FE2F" w14:textId="0B3272B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Datagrams (max data segment is 1440 bytes):</w:t>
      </w:r>
    </w:p>
    <w:p w:rsidR="11343AA4" w:rsidP="5A79CE1C" w:rsidRDefault="11343AA4" w14:paraId="1583EB21" w14:textId="073F549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Rcvd: 71 (out of order: 0), with data: 36, total data bytes: 732</w:t>
      </w:r>
    </w:p>
    <w:p w:rsidR="11343AA4" w:rsidP="5A79CE1C" w:rsidRDefault="11343AA4" w14:paraId="57FDEF2D" w14:textId="6507E27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Sent: 72 (retransmit: 0, fastretransmit: 0, partialack: 0, Second Congestion: 0), with data: 72, total data bytes: 3601</w:t>
      </w:r>
    </w:p>
    <w:p w:rsidR="11343AA4" w:rsidP="5A79CE1C" w:rsidRDefault="11343AA4" w14:paraId="1618EA6F" w14:textId="3E67BDD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5508F332" w14:textId="769F20E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Packets received in fast path: 0, fast processed: 0, slow path: 0</w:t>
      </w:r>
    </w:p>
    <w:p w:rsidR="11343AA4" w:rsidP="5A79CE1C" w:rsidRDefault="11343AA4" w14:paraId="56A1ABD5" w14:textId="2B7DE88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fast lock acquisition failures: 0, slow path: 0</w:t>
      </w:r>
    </w:p>
    <w:p w:rsidR="11343AA4" w:rsidP="5A79CE1C" w:rsidRDefault="11343AA4" w14:paraId="6F8436B3" w14:textId="3AD73E6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TCP Semaphore      0x7FF5B7F34808  FREE</w:t>
      </w:r>
    </w:p>
    <w:p w:rsidR="5A79CE1C" w:rsidP="5A79CE1C" w:rsidRDefault="5A79CE1C" w14:paraId="4074D633" w14:textId="195FFE2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11343AA4" w:rsidP="5A79CE1C" w:rsidRDefault="11343AA4" w14:paraId="576CC861" w14:textId="07AD81D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R3#show bgp ipv6 summary</w:t>
      </w:r>
    </w:p>
    <w:p w:rsidR="11343AA4" w:rsidP="5A79CE1C" w:rsidRDefault="11343AA4" w14:paraId="26B62315" w14:textId="7BA3CAB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BGP router identifier 3.3.3.3, local AS number 1</w:t>
      </w:r>
    </w:p>
    <w:p w:rsidR="11343AA4" w:rsidP="5A79CE1C" w:rsidRDefault="11343AA4" w14:paraId="64F85D21" w14:textId="22E12CF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BGP table version is 1, main routing table version 1</w:t>
      </w:r>
    </w:p>
    <w:p w:rsidR="11343AA4" w:rsidP="5A79CE1C" w:rsidRDefault="11343AA4" w14:paraId="2D628865" w14:textId="4657246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11343AA4" w:rsidP="5A79CE1C" w:rsidRDefault="11343AA4" w14:paraId="7AA2F40C" w14:textId="22F1F11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Neighbor        V           AS MsgRcvd MsgSent   TblVer  InQ OutQ Up/Down  State/PfxRcd</w:t>
      </w:r>
    </w:p>
    <w:p w:rsidR="11343AA4" w:rsidP="5A79CE1C" w:rsidRDefault="11343AA4" w14:paraId="335A8910" w14:textId="4EAB6A1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2001:DB8:0:23::4</w:t>
      </w:r>
    </w:p>
    <w:p w:rsidR="11343AA4" w:rsidP="5A79CE1C" w:rsidRDefault="11343AA4" w14:paraId="1A056C9A" w14:textId="47C7C40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11343AA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4            2      37      36        1    0    0 00:30:24        0</w:t>
      </w:r>
    </w:p>
    <w:p w:rsidR="557C454C" w:rsidP="2D1E6BCE" w:rsidRDefault="557C454C" w14:paraId="293EC1E5" w14:textId="439F0AFB">
      <w:pPr>
        <w:spacing w:after="160"/>
        <w:rPr>
          <w:rFonts w:ascii="Courier New" w:hAnsi="Courier New" w:eastAsia="Courier New" w:cs="Courier New"/>
          <w:color w:val="000000" w:themeColor="text1" w:themeTint="FF" w:themeShade="FF"/>
          <w:sz w:val="18"/>
          <w:szCs w:val="18"/>
        </w:rPr>
      </w:pPr>
      <w:r w:rsidRPr="5A79CE1C" w:rsidR="0869CF91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18"/>
          <w:szCs w:val="18"/>
          <w:u w:val="single"/>
        </w:rPr>
        <w:t>Router</w:t>
      </w:r>
      <w:r w:rsidRPr="5A79CE1C" w:rsidR="0869CF91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18"/>
          <w:szCs w:val="18"/>
          <w:u w:val="single"/>
        </w:rPr>
        <w:t xml:space="preserve"> 4:</w:t>
      </w:r>
    </w:p>
    <w:p w:rsidR="5A79CE1C" w:rsidP="5A79CE1C" w:rsidRDefault="5A79CE1C" w14:paraId="3D9F3988" w14:textId="3C702B1F">
      <w:pPr>
        <w:pStyle w:val="Normal"/>
        <w:spacing w:after="16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18"/>
          <w:szCs w:val="18"/>
          <w:u w:val="single"/>
        </w:rPr>
      </w:pPr>
    </w:p>
    <w:p w:rsidR="2CF1AFA8" w:rsidP="5A79CE1C" w:rsidRDefault="2CF1AFA8" w14:paraId="380FFECC" w14:textId="4BEFD2F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R4#Show run</w:t>
      </w:r>
    </w:p>
    <w:p w:rsidR="2CF1AFA8" w:rsidP="5A79CE1C" w:rsidRDefault="2CF1AFA8" w14:paraId="14542450" w14:textId="1AD3F26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Building configuration...</w:t>
      </w:r>
    </w:p>
    <w:p w:rsidR="2CF1AFA8" w:rsidP="5A79CE1C" w:rsidRDefault="2CF1AFA8" w14:paraId="671DE68B" w14:textId="2C95CBF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Current configuration : 2034 bytes</w:t>
      </w:r>
    </w:p>
    <w:p w:rsidR="2CF1AFA8" w:rsidP="5A79CE1C" w:rsidRDefault="2CF1AFA8" w14:paraId="72EEBC30" w14:textId="60137D0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Last configuration change at 18:14:10 UTC Wed Jan 12 2022</w:t>
      </w:r>
    </w:p>
    <w:p w:rsidR="2CF1AFA8" w:rsidP="5A79CE1C" w:rsidRDefault="2CF1AFA8" w14:paraId="1CF7B4C4" w14:textId="0566C45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version 15.5</w:t>
      </w:r>
    </w:p>
    <w:p w:rsidR="2CF1AFA8" w:rsidP="5A79CE1C" w:rsidRDefault="2CF1AFA8" w14:paraId="10BE1182" w14:textId="26D38D3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service timestamps debug datetime msec</w:t>
      </w:r>
    </w:p>
    <w:p w:rsidR="2CF1AFA8" w:rsidP="5A79CE1C" w:rsidRDefault="2CF1AFA8" w14:paraId="58FE2F44" w14:textId="2D927F1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service timestamps log datetime msec</w:t>
      </w:r>
    </w:p>
    <w:p w:rsidR="2CF1AFA8" w:rsidP="5A79CE1C" w:rsidRDefault="2CF1AFA8" w14:paraId="4A0FDFD1" w14:textId="408101E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platform punt-keepalive disable-kernel-core</w:t>
      </w:r>
    </w:p>
    <w:p w:rsidR="2CF1AFA8" w:rsidP="5A79CE1C" w:rsidRDefault="2CF1AFA8" w14:paraId="50070A38" w14:textId="541336F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hostname R4</w:t>
      </w:r>
    </w:p>
    <w:p w:rsidR="2CF1AFA8" w:rsidP="5A79CE1C" w:rsidRDefault="2CF1AFA8" w14:paraId="099E8C78" w14:textId="497BF29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boot-start-marker</w:t>
      </w:r>
    </w:p>
    <w:p w:rsidR="2CF1AFA8" w:rsidP="5A79CE1C" w:rsidRDefault="2CF1AFA8" w14:paraId="528C80BB" w14:textId="7DD5D57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boot-end-marker</w:t>
      </w:r>
    </w:p>
    <w:p w:rsidR="2CF1AFA8" w:rsidP="5A79CE1C" w:rsidRDefault="2CF1AFA8" w14:paraId="61742282" w14:textId="081BF6B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vrf definition Mgmt-intf</w:t>
      </w:r>
    </w:p>
    <w:p w:rsidR="2CF1AFA8" w:rsidP="5A79CE1C" w:rsidRDefault="2CF1AFA8" w14:paraId="0E71F76E" w14:textId="0AA2D1F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address-family ipv4</w:t>
      </w:r>
    </w:p>
    <w:p w:rsidR="2CF1AFA8" w:rsidP="5A79CE1C" w:rsidRDefault="2CF1AFA8" w14:paraId="20A351B8" w14:textId="7924675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exit-address-family</w:t>
      </w:r>
    </w:p>
    <w:p w:rsidR="2CF1AFA8" w:rsidP="5A79CE1C" w:rsidRDefault="2CF1AFA8" w14:paraId="37CCBDAA" w14:textId="47CA968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address-family ipv6</w:t>
      </w:r>
    </w:p>
    <w:p w:rsidR="2CF1AFA8" w:rsidP="5A79CE1C" w:rsidRDefault="2CF1AFA8" w14:paraId="32D3D35E" w14:textId="2D23174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exit-address-family</w:t>
      </w:r>
    </w:p>
    <w:p w:rsidR="2CF1AFA8" w:rsidP="5A79CE1C" w:rsidRDefault="2CF1AFA8" w14:paraId="7A153B15" w14:textId="5B15074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aaa new-model</w:t>
      </w:r>
    </w:p>
    <w:p w:rsidR="2CF1AFA8" w:rsidP="5A79CE1C" w:rsidRDefault="2CF1AFA8" w14:paraId="0D413AB9" w14:textId="6AE85AA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unicast-routing</w:t>
      </w:r>
    </w:p>
    <w:p w:rsidR="2CF1AFA8" w:rsidP="5A79CE1C" w:rsidRDefault="2CF1AFA8" w14:paraId="703BFEB7" w14:textId="5C4E073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subscriber templating</w:t>
      </w:r>
    </w:p>
    <w:p w:rsidR="2CF1AFA8" w:rsidP="5A79CE1C" w:rsidRDefault="2CF1AFA8" w14:paraId="7D3EB189" w14:textId="222A5E9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vtp domain cisco</w:t>
      </w:r>
    </w:p>
    <w:p w:rsidR="2CF1AFA8" w:rsidP="5A79CE1C" w:rsidRDefault="2CF1AFA8" w14:paraId="7482A8A7" w14:textId="2D5D04E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vtp mode transparent</w:t>
      </w:r>
    </w:p>
    <w:p w:rsidR="2CF1AFA8" w:rsidP="5A79CE1C" w:rsidRDefault="2CF1AFA8" w14:paraId="1785D569" w14:textId="374E2E3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multilink bundle-name authenticated</w:t>
      </w:r>
    </w:p>
    <w:p w:rsidR="2CF1AFA8" w:rsidP="5A79CE1C" w:rsidRDefault="2CF1AFA8" w14:paraId="40574977" w14:textId="4A29374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license udi pid ISR4321/K9 sn FDO214421D1</w:t>
      </w:r>
    </w:p>
    <w:p w:rsidR="2CF1AFA8" w:rsidP="5A79CE1C" w:rsidRDefault="2CF1AFA8" w14:paraId="21285CE7" w14:textId="459D3D0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spanning-tree extend system-id</w:t>
      </w:r>
    </w:p>
    <w:p w:rsidR="2CF1AFA8" w:rsidP="5A79CE1C" w:rsidRDefault="2CF1AFA8" w14:paraId="6A0411B3" w14:textId="2C3FA25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redundancy</w:t>
      </w:r>
    </w:p>
    <w:p w:rsidR="2CF1AFA8" w:rsidP="5A79CE1C" w:rsidRDefault="2CF1AFA8" w14:paraId="26AD1AB5" w14:textId="67A614B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mode none</w:t>
      </w:r>
    </w:p>
    <w:p w:rsidR="2CF1AFA8" w:rsidP="5A79CE1C" w:rsidRDefault="2CF1AFA8" w14:paraId="6788481A" w14:textId="27BD44C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vlan internal allocation policy ascending</w:t>
      </w:r>
    </w:p>
    <w:p w:rsidR="2CF1AFA8" w:rsidP="5A79CE1C" w:rsidRDefault="2CF1AFA8" w14:paraId="3BD2085B" w14:textId="768C60C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Loopback0</w:t>
      </w:r>
    </w:p>
    <w:p w:rsidR="2CF1AFA8" w:rsidP="5A79CE1C" w:rsidRDefault="2CF1AFA8" w14:paraId="3F08EAEE" w14:textId="33C1553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address 4.4.4.4 255.255.255.0</w:t>
      </w:r>
    </w:p>
    <w:p w:rsidR="2CF1AFA8" w:rsidP="5A79CE1C" w:rsidRDefault="2CF1AFA8" w14:paraId="4096B01A" w14:textId="5158838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address 2001:DB8::4/128</w:t>
      </w:r>
    </w:p>
    <w:p w:rsidR="2CF1AFA8" w:rsidP="5A79CE1C" w:rsidRDefault="2CF1AFA8" w14:paraId="0281B567" w14:textId="4AF1980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eigrp 1</w:t>
      </w:r>
    </w:p>
    <w:p w:rsidR="2CF1AFA8" w:rsidP="5A79CE1C" w:rsidRDefault="2CF1AFA8" w14:paraId="78684FE3" w14:textId="7BBA94E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GigabitEthernet0/0/0</w:t>
      </w:r>
    </w:p>
    <w:p w:rsidR="2CF1AFA8" w:rsidP="5A79CE1C" w:rsidRDefault="2CF1AFA8" w14:paraId="39E84CAC" w14:textId="539219D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address 192.168.23.4 255.255.255.0</w:t>
      </w:r>
    </w:p>
    <w:p w:rsidR="2CF1AFA8" w:rsidP="5A79CE1C" w:rsidRDefault="2CF1AFA8" w14:paraId="116544F3" w14:textId="28833C0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negotiation auto</w:t>
      </w:r>
    </w:p>
    <w:p w:rsidR="2CF1AFA8" w:rsidP="5A79CE1C" w:rsidRDefault="2CF1AFA8" w14:paraId="175A2649" w14:textId="749E531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address 2001:DB8:0:23::4/64</w:t>
      </w:r>
    </w:p>
    <w:p w:rsidR="2CF1AFA8" w:rsidP="5A79CE1C" w:rsidRDefault="2CF1AFA8" w14:paraId="04AC6BF6" w14:textId="41B896C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enable</w:t>
      </w:r>
    </w:p>
    <w:p w:rsidR="2CF1AFA8" w:rsidP="5A79CE1C" w:rsidRDefault="2CF1AFA8" w14:paraId="783FA820" w14:textId="600BCD1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GigabitEthernet0/0/1</w:t>
      </w:r>
    </w:p>
    <w:p w:rsidR="2CF1AFA8" w:rsidP="5A79CE1C" w:rsidRDefault="2CF1AFA8" w14:paraId="10766945" w14:textId="6ADAE13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address 192.168.34.4 255.255.255.0</w:t>
      </w:r>
    </w:p>
    <w:p w:rsidR="2CF1AFA8" w:rsidP="5A79CE1C" w:rsidRDefault="2CF1AFA8" w14:paraId="728B139E" w14:textId="40A4D98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negotiation auto</w:t>
      </w:r>
    </w:p>
    <w:p w:rsidR="2CF1AFA8" w:rsidP="5A79CE1C" w:rsidRDefault="2CF1AFA8" w14:paraId="177DC4F8" w14:textId="262577E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address 2001:DB8:0:34::4/64</w:t>
      </w:r>
    </w:p>
    <w:p w:rsidR="2CF1AFA8" w:rsidP="5A79CE1C" w:rsidRDefault="2CF1AFA8" w14:paraId="710CD99B" w14:textId="4EC234F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enable</w:t>
      </w:r>
    </w:p>
    <w:p w:rsidR="2CF1AFA8" w:rsidP="5A79CE1C" w:rsidRDefault="2CF1AFA8" w14:paraId="1EE773D2" w14:textId="709E7D3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eigrp 1</w:t>
      </w:r>
    </w:p>
    <w:p w:rsidR="2CF1AFA8" w:rsidP="5A79CE1C" w:rsidRDefault="2CF1AFA8" w14:paraId="762B703F" w14:textId="44BE55B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Serial0/1/0</w:t>
      </w:r>
    </w:p>
    <w:p w:rsidR="2CF1AFA8" w:rsidP="5A79CE1C" w:rsidRDefault="2CF1AFA8" w14:paraId="45AB6605" w14:textId="3AAE44A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2CF1AFA8" w:rsidP="5A79CE1C" w:rsidRDefault="2CF1AFA8" w14:paraId="6A9C4411" w14:textId="46DC364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2CF1AFA8" w:rsidP="5A79CE1C" w:rsidRDefault="2CF1AFA8" w14:paraId="754C3B8B" w14:textId="5C653AA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Serial0/1/1</w:t>
      </w:r>
    </w:p>
    <w:p w:rsidR="2CF1AFA8" w:rsidP="5A79CE1C" w:rsidRDefault="2CF1AFA8" w14:paraId="4063189F" w14:textId="0C573B9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2CF1AFA8" w:rsidP="5A79CE1C" w:rsidRDefault="2CF1AFA8" w14:paraId="53A115C0" w14:textId="36460ED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2CF1AFA8" w:rsidP="5A79CE1C" w:rsidRDefault="2CF1AFA8" w14:paraId="2B5AD933" w14:textId="3F12B3D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GigabitEthernet0</w:t>
      </w:r>
    </w:p>
    <w:p w:rsidR="2CF1AFA8" w:rsidP="5A79CE1C" w:rsidRDefault="2CF1AFA8" w14:paraId="5157A243" w14:textId="6948C74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vrf forwarding Mgmt-intf</w:t>
      </w:r>
    </w:p>
    <w:p w:rsidR="2CF1AFA8" w:rsidP="5A79CE1C" w:rsidRDefault="2CF1AFA8" w14:paraId="2BCF4E8C" w14:textId="0E181A2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2CF1AFA8" w:rsidP="5A79CE1C" w:rsidRDefault="2CF1AFA8" w14:paraId="0FA22F2B" w14:textId="1FE8CC4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2CF1AFA8" w:rsidP="5A79CE1C" w:rsidRDefault="2CF1AFA8" w14:paraId="3394B2C6" w14:textId="6C0D30D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negotiation auto</w:t>
      </w:r>
    </w:p>
    <w:p w:rsidR="2CF1AFA8" w:rsidP="5A79CE1C" w:rsidRDefault="2CF1AFA8" w14:paraId="7E2CB3EC" w14:textId="67E9D00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Vlan1</w:t>
      </w:r>
    </w:p>
    <w:p w:rsidR="2CF1AFA8" w:rsidP="5A79CE1C" w:rsidRDefault="2CF1AFA8" w14:paraId="6916FCDE" w14:textId="7BD0EF8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2CF1AFA8" w:rsidP="5A79CE1C" w:rsidRDefault="2CF1AFA8" w14:paraId="6084495A" w14:textId="4FB1780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2CF1AFA8" w:rsidP="5A79CE1C" w:rsidRDefault="2CF1AFA8" w14:paraId="63162FC1" w14:textId="2EBE994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router eigrp 1</w:t>
      </w:r>
    </w:p>
    <w:p w:rsidR="2CF1AFA8" w:rsidP="5A79CE1C" w:rsidRDefault="2CF1AFA8" w14:paraId="6CA93082" w14:textId="5EE3B0E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variance 128</w:t>
      </w:r>
    </w:p>
    <w:p w:rsidR="2CF1AFA8" w:rsidP="5A79CE1C" w:rsidRDefault="2CF1AFA8" w14:paraId="2226D9A8" w14:textId="204CC27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network 192.168.34.0</w:t>
      </w:r>
    </w:p>
    <w:p w:rsidR="2CF1AFA8" w:rsidP="5A79CE1C" w:rsidRDefault="2CF1AFA8" w14:paraId="156428B0" w14:textId="5C2D267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router bgp 2</w:t>
      </w:r>
    </w:p>
    <w:p w:rsidR="2CF1AFA8" w:rsidP="5A79CE1C" w:rsidRDefault="2CF1AFA8" w14:paraId="6E422327" w14:textId="50C5869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bgp router-id 4.4.4.4</w:t>
      </w:r>
    </w:p>
    <w:p w:rsidR="2CF1AFA8" w:rsidP="5A79CE1C" w:rsidRDefault="2CF1AFA8" w14:paraId="3E39093A" w14:textId="5BCAD2D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bgp log-neighbor-changes</w:t>
      </w:r>
    </w:p>
    <w:p w:rsidR="2CF1AFA8" w:rsidP="5A79CE1C" w:rsidRDefault="2CF1AFA8" w14:paraId="6FDD5D7E" w14:textId="74C49F3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neighbor 2001:DB8:0:23::3 remote-as 1</w:t>
      </w:r>
    </w:p>
    <w:p w:rsidR="2CF1AFA8" w:rsidP="5A79CE1C" w:rsidRDefault="2CF1AFA8" w14:paraId="0DB7EE7E" w14:textId="14AC5C3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neighbor 192.168.23.3 remote-as 1</w:t>
      </w:r>
    </w:p>
    <w:p w:rsidR="2CF1AFA8" w:rsidP="5A79CE1C" w:rsidRDefault="2CF1AFA8" w14:paraId="16D3C9C1" w14:textId="17EDC0F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address-family ipv4</w:t>
      </w:r>
    </w:p>
    <w:p w:rsidR="2CF1AFA8" w:rsidP="5A79CE1C" w:rsidRDefault="2CF1AFA8" w14:paraId="7BDCBF02" w14:textId="23AB42B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network 4.4.4.0 mask 255.255.255.0</w:t>
      </w:r>
    </w:p>
    <w:p w:rsidR="2CF1AFA8" w:rsidP="5A79CE1C" w:rsidRDefault="2CF1AFA8" w14:paraId="52A41D34" w14:textId="6FBA773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no neighbor 2001:DB8:0:23::3 activate</w:t>
      </w:r>
    </w:p>
    <w:p w:rsidR="2CF1AFA8" w:rsidP="5A79CE1C" w:rsidRDefault="2CF1AFA8" w14:paraId="2571854E" w14:textId="5015BEF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 192.168.23.3 activate</w:t>
      </w:r>
    </w:p>
    <w:p w:rsidR="2CF1AFA8" w:rsidP="5A79CE1C" w:rsidRDefault="2CF1AFA8" w14:paraId="78BD33F1" w14:textId="1F39B59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exit-address-family</w:t>
      </w:r>
    </w:p>
    <w:p w:rsidR="2CF1AFA8" w:rsidP="5A79CE1C" w:rsidRDefault="2CF1AFA8" w14:paraId="526E7C51" w14:textId="626D518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address-family ipv6</w:t>
      </w:r>
    </w:p>
    <w:p w:rsidR="2CF1AFA8" w:rsidP="5A79CE1C" w:rsidRDefault="2CF1AFA8" w14:paraId="3C5A9824" w14:textId="0D40C11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 2001:DB8:0:23::3 activate</w:t>
      </w:r>
    </w:p>
    <w:p w:rsidR="2CF1AFA8" w:rsidP="5A79CE1C" w:rsidRDefault="2CF1AFA8" w14:paraId="1EDFED10" w14:textId="1A92D21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exit-address-family</w:t>
      </w:r>
    </w:p>
    <w:p w:rsidR="2CF1AFA8" w:rsidP="5A79CE1C" w:rsidRDefault="2CF1AFA8" w14:paraId="632A941E" w14:textId="03EF0AA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forward-protocol nd</w:t>
      </w:r>
    </w:p>
    <w:p w:rsidR="2CF1AFA8" w:rsidP="5A79CE1C" w:rsidRDefault="2CF1AFA8" w14:paraId="65DB7735" w14:textId="3CF405F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http server</w:t>
      </w:r>
    </w:p>
    <w:p w:rsidR="2CF1AFA8" w:rsidP="5A79CE1C" w:rsidRDefault="2CF1AFA8" w14:paraId="4208B073" w14:textId="60D709D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http secure-server</w:t>
      </w:r>
    </w:p>
    <w:p w:rsidR="2CF1AFA8" w:rsidP="5A79CE1C" w:rsidRDefault="2CF1AFA8" w14:paraId="7F4D3355" w14:textId="73F2333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tftp source-interface GigabitEthernet0</w:t>
      </w:r>
    </w:p>
    <w:p w:rsidR="2CF1AFA8" w:rsidP="5A79CE1C" w:rsidRDefault="2CF1AFA8" w14:paraId="43CA7112" w14:textId="3884B5C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router eigrp 1</w:t>
      </w:r>
    </w:p>
    <w:p w:rsidR="2CF1AFA8" w:rsidP="5A79CE1C" w:rsidRDefault="2CF1AFA8" w14:paraId="6364568D" w14:textId="22180BD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eigrp router-id 4.4.4.4</w:t>
      </w:r>
    </w:p>
    <w:p w:rsidR="2CF1AFA8" w:rsidP="5A79CE1C" w:rsidRDefault="2CF1AFA8" w14:paraId="7D1BFDDB" w14:textId="7FA7BD0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control-plane</w:t>
      </w:r>
    </w:p>
    <w:p w:rsidR="2CF1AFA8" w:rsidP="5A79CE1C" w:rsidRDefault="2CF1AFA8" w14:paraId="0AE4BD2A" w14:textId="7E56F0E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line con 0</w:t>
      </w:r>
    </w:p>
    <w:p w:rsidR="2CF1AFA8" w:rsidP="5A79CE1C" w:rsidRDefault="2CF1AFA8" w14:paraId="4D5BF585" w14:textId="0A3BBC3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stopbits 1</w:t>
      </w:r>
    </w:p>
    <w:p w:rsidR="2CF1AFA8" w:rsidP="5A79CE1C" w:rsidRDefault="2CF1AFA8" w14:paraId="5CC5B00E" w14:textId="1A8D97B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line aux 0</w:t>
      </w:r>
    </w:p>
    <w:p w:rsidR="2CF1AFA8" w:rsidP="5A79CE1C" w:rsidRDefault="2CF1AFA8" w14:paraId="70B101B7" w14:textId="6DB5CB0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stopbits 1</w:t>
      </w:r>
    </w:p>
    <w:p w:rsidR="2CF1AFA8" w:rsidP="5A79CE1C" w:rsidRDefault="2CF1AFA8" w14:paraId="2CB3C685" w14:textId="52AD0DB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line vty 0 4</w:t>
      </w:r>
    </w:p>
    <w:p w:rsidR="2CF1AFA8" w:rsidP="5A79CE1C" w:rsidRDefault="2CF1AFA8" w14:paraId="757012B0" w14:textId="7590C8E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login</w:t>
      </w:r>
    </w:p>
    <w:p w:rsidR="2CF1AFA8" w:rsidP="5A79CE1C" w:rsidRDefault="2CF1AFA8" w14:paraId="4074A80E" w14:textId="45AFD45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End</w:t>
      </w:r>
    </w:p>
    <w:p w:rsidR="5A79CE1C" w:rsidP="5A79CE1C" w:rsidRDefault="5A79CE1C" w14:paraId="46FEC1CF" w14:textId="42934EF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CF1AFA8" w:rsidP="5A79CE1C" w:rsidRDefault="2CF1AFA8" w14:paraId="6BCBFC84" w14:textId="08FD774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R4#Show ip route</w:t>
      </w:r>
    </w:p>
    <w:p w:rsidR="2CF1AFA8" w:rsidP="5A79CE1C" w:rsidRDefault="2CF1AFA8" w14:paraId="2F55CED9" w14:textId="5CDE779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Codes: L - local, C - connected, S - static, R - RIP, M - mobile, B - BGP</w:t>
      </w:r>
    </w:p>
    <w:p w:rsidR="2CF1AFA8" w:rsidP="5A79CE1C" w:rsidRDefault="2CF1AFA8" w14:paraId="280DFE0E" w14:textId="3CC7DA0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D - EIGRP, EX - EIGRP external, O - OSPF, IA - OSPF inter area</w:t>
      </w:r>
    </w:p>
    <w:p w:rsidR="2CF1AFA8" w:rsidP="5A79CE1C" w:rsidRDefault="2CF1AFA8" w14:paraId="177B199D" w14:textId="70BA724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N1 - OSPF NSSA external type 1, N2 - OSPF NSSA external type 2</w:t>
      </w:r>
    </w:p>
    <w:p w:rsidR="2CF1AFA8" w:rsidP="5A79CE1C" w:rsidRDefault="2CF1AFA8" w14:paraId="7BDD4FAF" w14:textId="1FAED91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E1 - OSPF external type 1, E2 - OSPF external type 2</w:t>
      </w:r>
    </w:p>
    <w:p w:rsidR="2CF1AFA8" w:rsidP="5A79CE1C" w:rsidRDefault="2CF1AFA8" w14:paraId="12A9D605" w14:textId="72E9CBF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i - IS-IS, su - IS-IS summary, L1 - IS-IS level-1, L2 - IS-IS level-2</w:t>
      </w:r>
    </w:p>
    <w:p w:rsidR="2CF1AFA8" w:rsidP="5A79CE1C" w:rsidRDefault="2CF1AFA8" w14:paraId="29C47CD3" w14:textId="228C11E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ia - IS-IS inter area, * - candidate default, U - per-user static route</w:t>
      </w:r>
    </w:p>
    <w:p w:rsidR="2CF1AFA8" w:rsidP="5A79CE1C" w:rsidRDefault="2CF1AFA8" w14:paraId="16749779" w14:textId="47F633C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o - ODR, P - periodic downloaded static route, H - NHRP, l - LISP</w:t>
      </w:r>
    </w:p>
    <w:p w:rsidR="2CF1AFA8" w:rsidP="5A79CE1C" w:rsidRDefault="2CF1AFA8" w14:paraId="3252BF2D" w14:textId="159832C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a - application route</w:t>
      </w:r>
    </w:p>
    <w:p w:rsidR="2CF1AFA8" w:rsidP="5A79CE1C" w:rsidRDefault="2CF1AFA8" w14:paraId="493B2F29" w14:textId="6094E2F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+ - replicated route, % - next hop override, p - overrides from PfR</w:t>
      </w:r>
    </w:p>
    <w:p w:rsidR="2CF1AFA8" w:rsidP="5A79CE1C" w:rsidRDefault="2CF1AFA8" w14:paraId="013E59A4" w14:textId="7B6B074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351AB69B" w14:textId="00FBB58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Gateway of last resort is not set</w:t>
      </w:r>
    </w:p>
    <w:p w:rsidR="2CF1AFA8" w:rsidP="5A79CE1C" w:rsidRDefault="2CF1AFA8" w14:paraId="071317E2" w14:textId="0DCF160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50BBAD83" w14:textId="559A9C4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3.0.0.0/24 is subnetted, 1 subnets</w:t>
      </w:r>
    </w:p>
    <w:p w:rsidR="2CF1AFA8" w:rsidP="5A79CE1C" w:rsidRDefault="2CF1AFA8" w14:paraId="3A00C76B" w14:textId="42B8D6B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        3.3.3.0 [20/0] via 192.168.23.3, 00:32:33</w:t>
      </w:r>
    </w:p>
    <w:p w:rsidR="2CF1AFA8" w:rsidP="5A79CE1C" w:rsidRDefault="2CF1AFA8" w14:paraId="46CFE06E" w14:textId="51F1528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4.0.0.0/8 is variably subnetted, 2 subnets, 2 masks</w:t>
      </w:r>
    </w:p>
    <w:p w:rsidR="2CF1AFA8" w:rsidP="5A79CE1C" w:rsidRDefault="2CF1AFA8" w14:paraId="1C6CE804" w14:textId="5F6B27A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     4.4.4.0/24 is directly connected, Loopback0</w:t>
      </w:r>
    </w:p>
    <w:p w:rsidR="2CF1AFA8" w:rsidP="5A79CE1C" w:rsidRDefault="2CF1AFA8" w14:paraId="53CC5074" w14:textId="2FDDD40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     4.4.4.4/32 is directly connected, Loopback0</w:t>
      </w:r>
    </w:p>
    <w:p w:rsidR="2CF1AFA8" w:rsidP="5A79CE1C" w:rsidRDefault="2CF1AFA8" w14:paraId="376BC70F" w14:textId="601B5F2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192.168.23.0/24 is variably subnetted, 2 subnets, 2 masks</w:t>
      </w:r>
    </w:p>
    <w:p w:rsidR="2CF1AFA8" w:rsidP="5A79CE1C" w:rsidRDefault="2CF1AFA8" w14:paraId="3CE34457" w14:textId="2ECBEC6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     192.168.23.0/24 is directly connected, GigabitEthernet0/0/0</w:t>
      </w:r>
    </w:p>
    <w:p w:rsidR="2CF1AFA8" w:rsidP="5A79CE1C" w:rsidRDefault="2CF1AFA8" w14:paraId="55B268E1" w14:textId="6CCC553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     192.168.23.4/32 is directly connected, GigabitEthernet0/0/0</w:t>
      </w:r>
    </w:p>
    <w:p w:rsidR="2CF1AFA8" w:rsidP="5A79CE1C" w:rsidRDefault="2CF1AFA8" w14:paraId="083812B9" w14:textId="0B672AC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192.168.34.0/24 is variably subnetted, 2 subnets, 2 masks</w:t>
      </w:r>
    </w:p>
    <w:p w:rsidR="2CF1AFA8" w:rsidP="5A79CE1C" w:rsidRDefault="2CF1AFA8" w14:paraId="3E38676C" w14:textId="6CD591A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     192.168.34.0/24 is directly connected, GigabitEthernet0/0/1</w:t>
      </w:r>
    </w:p>
    <w:p w:rsidR="2CF1AFA8" w:rsidP="5A79CE1C" w:rsidRDefault="2CF1AFA8" w14:paraId="30127193" w14:textId="7D4A270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     192.168.34.4/32 is directly connected, GigabitEthernet0/0/1</w:t>
      </w:r>
    </w:p>
    <w:p w:rsidR="2CF1AFA8" w:rsidP="5A79CE1C" w:rsidRDefault="2CF1AFA8" w14:paraId="4E3FF8A3" w14:textId="0B8B42E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     192.168.45.0/24</w:t>
      </w:r>
    </w:p>
    <w:p w:rsidR="2CF1AFA8" w:rsidP="5A79CE1C" w:rsidRDefault="2CF1AFA8" w14:paraId="2FB98E67" w14:textId="78FF8EA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[90/3072] via 192.168.34.5, 00:30:22, GigabitEthernet0/0/1</w:t>
      </w:r>
    </w:p>
    <w:p w:rsidR="5A79CE1C" w:rsidP="5A79CE1C" w:rsidRDefault="5A79CE1C" w14:paraId="03282BD0" w14:textId="312F001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CF1AFA8" w:rsidP="5A79CE1C" w:rsidRDefault="2CF1AFA8" w14:paraId="43F6450D" w14:textId="3064558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R4#Show ip eigrp interface</w:t>
      </w:r>
    </w:p>
    <w:p w:rsidR="2CF1AFA8" w:rsidP="5A79CE1C" w:rsidRDefault="2CF1AFA8" w14:paraId="3B577A49" w14:textId="34B2024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EIGRP-IPv4 Interfaces for AS(1)</w:t>
      </w:r>
    </w:p>
    <w:p w:rsidR="2CF1AFA8" w:rsidP="5A79CE1C" w:rsidRDefault="2CF1AFA8" w14:paraId="46C7FCDA" w14:textId="7A7B2F2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Xmit Queue   PeerQ        Mean   Pacing Time   Multicast    Pending</w:t>
      </w:r>
    </w:p>
    <w:p w:rsidR="2CF1AFA8" w:rsidP="5A79CE1C" w:rsidRDefault="2CF1AFA8" w14:paraId="639AE42C" w14:textId="2F62532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             Peers  Un/Reliable  Un/Reliable  SRTT   Un/Reliable   Flow Timer   Routes</w:t>
      </w:r>
    </w:p>
    <w:p w:rsidR="2CF1AFA8" w:rsidP="5A79CE1C" w:rsidRDefault="2CF1AFA8" w14:paraId="34ED0EFF" w14:textId="2293067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Gi0/0/1                  1        0/0       0/0           2       0/0           50           0</w:t>
      </w:r>
    </w:p>
    <w:p w:rsidR="5A79CE1C" w:rsidP="5A79CE1C" w:rsidRDefault="5A79CE1C" w14:paraId="3BE5628E" w14:textId="373A0E2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CF1AFA8" w:rsidP="5A79CE1C" w:rsidRDefault="2CF1AFA8" w14:paraId="1020DC17" w14:textId="1FD15D4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R4#show ip eigrp neighbor</w:t>
      </w:r>
    </w:p>
    <w:p w:rsidR="2CF1AFA8" w:rsidP="5A79CE1C" w:rsidRDefault="2CF1AFA8" w14:paraId="7F52D432" w14:textId="08EE252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EIGRP-IPv4 Neighbors for AS(1)</w:t>
      </w:r>
    </w:p>
    <w:p w:rsidR="2CF1AFA8" w:rsidP="5A79CE1C" w:rsidRDefault="2CF1AFA8" w14:paraId="1558E673" w14:textId="4F70447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   Address                 Interface              Hold Uptime   SRTT   RTO  Q  Seq</w:t>
      </w:r>
    </w:p>
    <w:p w:rsidR="2CF1AFA8" w:rsidP="5A79CE1C" w:rsidRDefault="2CF1AFA8" w14:paraId="44C6765D" w14:textId="6FBD441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                (sec)         (ms)       Cnt Num</w:t>
      </w:r>
    </w:p>
    <w:p w:rsidR="2CF1AFA8" w:rsidP="5A79CE1C" w:rsidRDefault="2CF1AFA8" w14:paraId="2D6D04B2" w14:textId="38C65F8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0   192.168.34.5            Gi0/0/1                  13 00:31:24    2   100  0  3</w:t>
      </w:r>
    </w:p>
    <w:p w:rsidR="5A79CE1C" w:rsidP="5A79CE1C" w:rsidRDefault="5A79CE1C" w14:paraId="283237A7" w14:textId="5A88751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CF1AFA8" w:rsidP="5A79CE1C" w:rsidRDefault="2CF1AFA8" w14:paraId="66C4E538" w14:textId="414BC3A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R4#show ip eigrp topology</w:t>
      </w:r>
    </w:p>
    <w:p w:rsidR="2CF1AFA8" w:rsidP="5A79CE1C" w:rsidRDefault="2CF1AFA8" w14:paraId="650F2D4F" w14:textId="64FD6A6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EIGRP-IPv4 Topology Table for AS(1)/ID(4.4.4.4)</w:t>
      </w:r>
    </w:p>
    <w:p w:rsidR="2CF1AFA8" w:rsidP="5A79CE1C" w:rsidRDefault="2CF1AFA8" w14:paraId="6FE8D42F" w14:textId="617EBB4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Codes: P - Passive, A - Active, U - Update, Q - Query, R - Reply,</w:t>
      </w:r>
    </w:p>
    <w:p w:rsidR="2CF1AFA8" w:rsidP="5A79CE1C" w:rsidRDefault="2CF1AFA8" w14:paraId="105D4DFE" w14:textId="0E35B4B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r - reply Status, s - sia Status</w:t>
      </w:r>
    </w:p>
    <w:p w:rsidR="2CF1AFA8" w:rsidP="5A79CE1C" w:rsidRDefault="2CF1AFA8" w14:paraId="083360E2" w14:textId="6813E7E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11B17391" w14:textId="75DBF77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 192.168.34.0/24, 1 successors, FD is 2816</w:t>
      </w:r>
    </w:p>
    <w:p w:rsidR="2CF1AFA8" w:rsidP="5A79CE1C" w:rsidRDefault="2CF1AFA8" w14:paraId="71DF36AD" w14:textId="4178D3B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via Connected, GigabitEthernet0/0/1</w:t>
      </w:r>
    </w:p>
    <w:p w:rsidR="2CF1AFA8" w:rsidP="5A79CE1C" w:rsidRDefault="2CF1AFA8" w14:paraId="46C77AEE" w14:textId="615FDDE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 192.168.45.0/24, 1 successors, FD is 3072</w:t>
      </w:r>
    </w:p>
    <w:p w:rsidR="2CF1AFA8" w:rsidP="5A79CE1C" w:rsidRDefault="2CF1AFA8" w14:paraId="0B1B686B" w14:textId="543A922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via 192.168.34.5 (3072/2816), GigabitEthernet0/0/1</w:t>
      </w:r>
    </w:p>
    <w:p w:rsidR="5A79CE1C" w:rsidP="5A79CE1C" w:rsidRDefault="5A79CE1C" w14:paraId="7B349A14" w14:textId="0DC5DC3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CF1AFA8" w:rsidP="5A79CE1C" w:rsidRDefault="2CF1AFA8" w14:paraId="02A16D53" w14:textId="2194446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R4#Show ipv6 eigrp interface</w:t>
      </w:r>
    </w:p>
    <w:p w:rsidR="2CF1AFA8" w:rsidP="5A79CE1C" w:rsidRDefault="2CF1AFA8" w14:paraId="61F4C193" w14:textId="1E7FF67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EIGRP-IPv6 Interfaces for AS(1)</w:t>
      </w:r>
    </w:p>
    <w:p w:rsidR="2CF1AFA8" w:rsidP="5A79CE1C" w:rsidRDefault="2CF1AFA8" w14:paraId="414155EC" w14:textId="4A4476C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Xmit Queue   PeerQ        Mean   Pacing Time   Multicast    Pending</w:t>
      </w:r>
    </w:p>
    <w:p w:rsidR="2CF1AFA8" w:rsidP="5A79CE1C" w:rsidRDefault="2CF1AFA8" w14:paraId="7A454DC1" w14:textId="2334D05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             Peers  Un/Reliable  Un/Reliable  SRTT   Un/Reliable   Flow Timer   Routes</w:t>
      </w:r>
    </w:p>
    <w:p w:rsidR="2CF1AFA8" w:rsidP="5A79CE1C" w:rsidRDefault="2CF1AFA8" w14:paraId="54D646A6" w14:textId="243EC43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Gi0/0/1                  1        0/0       0/0           1       0/0           50           0</w:t>
      </w:r>
    </w:p>
    <w:p w:rsidR="2CF1AFA8" w:rsidP="5A79CE1C" w:rsidRDefault="2CF1AFA8" w14:paraId="0F7CA377" w14:textId="149915C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Lo0                      0        0/0       0/0           0       0/0            0           0</w:t>
      </w:r>
    </w:p>
    <w:p w:rsidR="5A79CE1C" w:rsidP="5A79CE1C" w:rsidRDefault="5A79CE1C" w14:paraId="05B6CDA1" w14:textId="51EAE9F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CF1AFA8" w:rsidP="5A79CE1C" w:rsidRDefault="2CF1AFA8" w14:paraId="5376EC7A" w14:textId="62ADA84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R4#Show ipv6 eigrp neighbor</w:t>
      </w:r>
    </w:p>
    <w:p w:rsidR="2CF1AFA8" w:rsidP="5A79CE1C" w:rsidRDefault="2CF1AFA8" w14:paraId="4E4B4520" w14:textId="186571C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EIGRP-IPv6 Neighbors for AS(1)</w:t>
      </w:r>
    </w:p>
    <w:p w:rsidR="2CF1AFA8" w:rsidP="5A79CE1C" w:rsidRDefault="2CF1AFA8" w14:paraId="1D6F7F1D" w14:textId="4881213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   Address                 Interface              Hold Uptime   SRTT   RTO  Q  Seq</w:t>
      </w:r>
    </w:p>
    <w:p w:rsidR="2CF1AFA8" w:rsidP="5A79CE1C" w:rsidRDefault="2CF1AFA8" w14:paraId="2BA6523A" w14:textId="7CF3604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                (sec)         (ms)       Cnt Num</w:t>
      </w:r>
    </w:p>
    <w:p w:rsidR="2CF1AFA8" w:rsidP="5A79CE1C" w:rsidRDefault="2CF1AFA8" w14:paraId="32CA817E" w14:textId="718FBBE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0   Link-local address:     Gi0/0/1                  14 00:32:01    1   100  0  8</w:t>
      </w:r>
    </w:p>
    <w:p w:rsidR="2CF1AFA8" w:rsidP="5A79CE1C" w:rsidRDefault="2CF1AFA8" w14:paraId="480468D9" w14:textId="5B6E9C9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FE80::CE7F:76FF:FECE:9BF1</w:t>
      </w:r>
    </w:p>
    <w:p w:rsidR="5A79CE1C" w:rsidP="5A79CE1C" w:rsidRDefault="5A79CE1C" w14:paraId="69D0DF34" w14:textId="51AAD47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CF1AFA8" w:rsidP="5A79CE1C" w:rsidRDefault="2CF1AFA8" w14:paraId="09953B58" w14:textId="7E23341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R4#show ipv6 eigrp topology</w:t>
      </w:r>
    </w:p>
    <w:p w:rsidR="2CF1AFA8" w:rsidP="5A79CE1C" w:rsidRDefault="2CF1AFA8" w14:paraId="23F635A8" w14:textId="7A69365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EIGRP-IPv6 Topology Table for AS(1)/ID(4.4.4.4)</w:t>
      </w:r>
    </w:p>
    <w:p w:rsidR="2CF1AFA8" w:rsidP="5A79CE1C" w:rsidRDefault="2CF1AFA8" w14:paraId="71B7941F" w14:textId="08259E1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Codes: P - Passive, A - Active, U - Update, Q - Query, R - Reply,</w:t>
      </w:r>
    </w:p>
    <w:p w:rsidR="2CF1AFA8" w:rsidP="5A79CE1C" w:rsidRDefault="2CF1AFA8" w14:paraId="2F5FF093" w14:textId="2389365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r - reply Status, s - sia Status</w:t>
      </w:r>
    </w:p>
    <w:p w:rsidR="2CF1AFA8" w:rsidP="5A79CE1C" w:rsidRDefault="2CF1AFA8" w14:paraId="064E3F59" w14:textId="3FB911B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044F200B" w14:textId="1E8DAB7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 2001:DB8::5/128, 1 successors, FD is 130816</w:t>
      </w:r>
    </w:p>
    <w:p w:rsidR="2CF1AFA8" w:rsidP="5A79CE1C" w:rsidRDefault="2CF1AFA8" w14:paraId="75E4E06D" w14:textId="1112B36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via FE80::CE7F:76FF:FECE:9BF1 (130816/128256), GigabitEthernet0/0/1</w:t>
      </w:r>
    </w:p>
    <w:p w:rsidR="2CF1AFA8" w:rsidP="5A79CE1C" w:rsidRDefault="2CF1AFA8" w14:paraId="60506C29" w14:textId="679184F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 2001:DB8:0:45::/64, 1 successors, FD is 3072</w:t>
      </w:r>
    </w:p>
    <w:p w:rsidR="2CF1AFA8" w:rsidP="5A79CE1C" w:rsidRDefault="2CF1AFA8" w14:paraId="5DC0EF9B" w14:textId="6DAC14A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via FE80::CE7F:76FF:FECE:9BF1 (3072/2816), GigabitEthernet0/0/1</w:t>
      </w:r>
    </w:p>
    <w:p w:rsidR="2CF1AFA8" w:rsidP="5A79CE1C" w:rsidRDefault="2CF1AFA8" w14:paraId="58AB5397" w14:textId="22ED29A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 2001:DB8::4/128, 1 successors, FD is 128256</w:t>
      </w:r>
    </w:p>
    <w:p w:rsidR="2CF1AFA8" w:rsidP="5A79CE1C" w:rsidRDefault="2CF1AFA8" w14:paraId="17163B94" w14:textId="75C36C5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via Connected, Loopback0</w:t>
      </w:r>
    </w:p>
    <w:p w:rsidR="2CF1AFA8" w:rsidP="5A79CE1C" w:rsidRDefault="2CF1AFA8" w14:paraId="3FFBFD8A" w14:textId="4489696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 2001:DB8::6/128, 1 successors, FD is 131072</w:t>
      </w:r>
    </w:p>
    <w:p w:rsidR="2CF1AFA8" w:rsidP="5A79CE1C" w:rsidRDefault="2CF1AFA8" w14:paraId="50F7B5A5" w14:textId="7D0F758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via FE80::CE7F:76FF:FECE:9BF1 (131072/130816), GigabitEthernet0/0/1</w:t>
      </w:r>
    </w:p>
    <w:p w:rsidR="2CF1AFA8" w:rsidP="5A79CE1C" w:rsidRDefault="2CF1AFA8" w14:paraId="4D80AE8A" w14:textId="420AEB6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 2001:DB8:0:34::/64, 1 successors, FD is 2816</w:t>
      </w:r>
    </w:p>
    <w:p w:rsidR="2CF1AFA8" w:rsidP="5A79CE1C" w:rsidRDefault="2CF1AFA8" w14:paraId="6641D73A" w14:textId="418E551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via Connected, GigabitEthernet0/0/1</w:t>
      </w:r>
    </w:p>
    <w:p w:rsidR="5A79CE1C" w:rsidP="5A79CE1C" w:rsidRDefault="5A79CE1C" w14:paraId="78E7C81F" w14:textId="4768168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CF1AFA8" w:rsidP="5A79CE1C" w:rsidRDefault="2CF1AFA8" w14:paraId="2EEC009D" w14:textId="0BC03F3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R4#Show ipv6 route</w:t>
      </w:r>
    </w:p>
    <w:p w:rsidR="2CF1AFA8" w:rsidP="5A79CE1C" w:rsidRDefault="2CF1AFA8" w14:paraId="5BD46F80" w14:textId="08F20BD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Table - default - 9 entries</w:t>
      </w:r>
    </w:p>
    <w:p w:rsidR="2CF1AFA8" w:rsidP="5A79CE1C" w:rsidRDefault="2CF1AFA8" w14:paraId="54BBCB2B" w14:textId="6F91A75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Codes: C - Connected, L - Local, S - Static, U - Per-user Static route</w:t>
      </w:r>
    </w:p>
    <w:p w:rsidR="2CF1AFA8" w:rsidP="5A79CE1C" w:rsidRDefault="2CF1AFA8" w14:paraId="31B2D93E" w14:textId="5659FAF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B - BGP, R - RIP, I1 - ISIS L1, I2 - ISIS L2</w:t>
      </w:r>
    </w:p>
    <w:p w:rsidR="2CF1AFA8" w:rsidP="5A79CE1C" w:rsidRDefault="2CF1AFA8" w14:paraId="5B8924B4" w14:textId="69921CA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IA - ISIS interarea, IS - ISIS summary, D - EIGRP, EX - EIGRP external</w:t>
      </w:r>
    </w:p>
    <w:p w:rsidR="2CF1AFA8" w:rsidP="5A79CE1C" w:rsidRDefault="2CF1AFA8" w14:paraId="5F94940B" w14:textId="22E5ED0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ND - ND Default, NDp - ND Prefix, DCE - Destination, NDr - Redirect</w:t>
      </w:r>
    </w:p>
    <w:p w:rsidR="2CF1AFA8" w:rsidP="5A79CE1C" w:rsidRDefault="2CF1AFA8" w14:paraId="739D21FF" w14:textId="4EBCF32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O - OSPF Intra, OI - OSPF Inter, OE1 - OSPF ext 1, OE2 - OSPF ext 2</w:t>
      </w:r>
    </w:p>
    <w:p w:rsidR="2CF1AFA8" w:rsidP="5A79CE1C" w:rsidRDefault="2CF1AFA8" w14:paraId="368CB952" w14:textId="3BFDA5F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ON1 - OSPF NSSA ext 1, ON2 - OSPF NSSA ext 2, a - Application</w:t>
      </w:r>
    </w:p>
    <w:p w:rsidR="2CF1AFA8" w:rsidP="5A79CE1C" w:rsidRDefault="2CF1AFA8" w14:paraId="14CCDC30" w14:textId="6DEE584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LC  2001:DB8::4/128 [0/0]</w:t>
      </w:r>
    </w:p>
    <w:p w:rsidR="2CF1AFA8" w:rsidP="5A79CE1C" w:rsidRDefault="2CF1AFA8" w14:paraId="1535706E" w14:textId="465AB4F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Loopback0, receive</w:t>
      </w:r>
    </w:p>
    <w:p w:rsidR="2CF1AFA8" w:rsidP="5A79CE1C" w:rsidRDefault="2CF1AFA8" w14:paraId="27FB1AEA" w14:textId="0888EBF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   2001:DB8::5/128 [90/130816]</w:t>
      </w:r>
    </w:p>
    <w:p w:rsidR="2CF1AFA8" w:rsidP="5A79CE1C" w:rsidRDefault="2CF1AFA8" w14:paraId="5201AC59" w14:textId="344BE90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FE80::CE7F:76FF:FECE:9BF1, GigabitEthernet0/0/1</w:t>
      </w:r>
    </w:p>
    <w:p w:rsidR="2CF1AFA8" w:rsidP="5A79CE1C" w:rsidRDefault="2CF1AFA8" w14:paraId="2156C466" w14:textId="30D34AD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   2001:DB8::6/128 [90/131072]</w:t>
      </w:r>
    </w:p>
    <w:p w:rsidR="2CF1AFA8" w:rsidP="5A79CE1C" w:rsidRDefault="2CF1AFA8" w14:paraId="337FBC64" w14:textId="17B9FCF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FE80::CE7F:76FF:FECE:9BF1, GigabitEthernet0/0/1</w:t>
      </w:r>
    </w:p>
    <w:p w:rsidR="2CF1AFA8" w:rsidP="5A79CE1C" w:rsidRDefault="2CF1AFA8" w14:paraId="674BA00D" w14:textId="6C4FAD3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2001:DB8:0:23::/64 [0/0]</w:t>
      </w:r>
    </w:p>
    <w:p w:rsidR="2CF1AFA8" w:rsidP="5A79CE1C" w:rsidRDefault="2CF1AFA8" w14:paraId="7E3E4DC8" w14:textId="1062205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GigabitEthernet0/0/0, directly connected</w:t>
      </w:r>
    </w:p>
    <w:p w:rsidR="2CF1AFA8" w:rsidP="5A79CE1C" w:rsidRDefault="2CF1AFA8" w14:paraId="1A460F7A" w14:textId="410528E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2001:DB8:0:23::4/128 [0/0]</w:t>
      </w:r>
    </w:p>
    <w:p w:rsidR="2CF1AFA8" w:rsidP="5A79CE1C" w:rsidRDefault="2CF1AFA8" w14:paraId="38313F0A" w14:textId="487917D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GigabitEthernet0/0/0, receive</w:t>
      </w:r>
    </w:p>
    <w:p w:rsidR="2CF1AFA8" w:rsidP="5A79CE1C" w:rsidRDefault="2CF1AFA8" w14:paraId="04F44582" w14:textId="5CEB84A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2001:DB8:0:34::/64 [0/0]</w:t>
      </w:r>
    </w:p>
    <w:p w:rsidR="2CF1AFA8" w:rsidP="5A79CE1C" w:rsidRDefault="2CF1AFA8" w14:paraId="1A739697" w14:textId="670B5DC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GigabitEthernet0/0/1, directly connected</w:t>
      </w:r>
    </w:p>
    <w:p w:rsidR="2CF1AFA8" w:rsidP="5A79CE1C" w:rsidRDefault="2CF1AFA8" w14:paraId="1439D368" w14:textId="75EC671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2001:DB8:0:34::4/128 [0/0]</w:t>
      </w:r>
    </w:p>
    <w:p w:rsidR="2CF1AFA8" w:rsidP="5A79CE1C" w:rsidRDefault="2CF1AFA8" w14:paraId="506C4757" w14:textId="0AE7941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GigabitEthernet0/0/1, receive</w:t>
      </w:r>
    </w:p>
    <w:p w:rsidR="2CF1AFA8" w:rsidP="5A79CE1C" w:rsidRDefault="2CF1AFA8" w14:paraId="51D80188" w14:textId="5B6AF89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   2001:DB8:0:45::/64 [90/3072]</w:t>
      </w:r>
    </w:p>
    <w:p w:rsidR="2CF1AFA8" w:rsidP="5A79CE1C" w:rsidRDefault="2CF1AFA8" w14:paraId="6EC87DAC" w14:textId="43C3CEF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FE80::CE7F:76FF:FECE:9BF1, GigabitEthernet0/0/1</w:t>
      </w:r>
    </w:p>
    <w:p w:rsidR="2CF1AFA8" w:rsidP="5A79CE1C" w:rsidRDefault="2CF1AFA8" w14:paraId="551B23A7" w14:textId="2EB0206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FF00::/8 [0/0]</w:t>
      </w:r>
    </w:p>
    <w:p w:rsidR="2CF1AFA8" w:rsidP="5A79CE1C" w:rsidRDefault="2CF1AFA8" w14:paraId="37926F1C" w14:textId="78D1342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Null0, receive</w:t>
      </w:r>
    </w:p>
    <w:p w:rsidR="5A79CE1C" w:rsidP="5A79CE1C" w:rsidRDefault="5A79CE1C" w14:paraId="1CD20D31" w14:textId="5EF4584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CF1AFA8" w:rsidP="5A79CE1C" w:rsidRDefault="2CF1AFA8" w14:paraId="6FB72082" w14:textId="78102BC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R4#show ip protocols</w:t>
      </w:r>
    </w:p>
    <w:p w:rsidR="2CF1AFA8" w:rsidP="5A79CE1C" w:rsidRDefault="2CF1AFA8" w14:paraId="2144B1B3" w14:textId="7E15414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*** IP Routing is NSF aware ***</w:t>
      </w:r>
    </w:p>
    <w:p w:rsidR="2CF1AFA8" w:rsidP="5A79CE1C" w:rsidRDefault="2CF1AFA8" w14:paraId="5CD4393F" w14:textId="17A3353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4FDE2059" w14:textId="0CAD822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Routing Protocol is "application"</w:t>
      </w:r>
    </w:p>
    <w:p w:rsidR="2CF1AFA8" w:rsidP="5A79CE1C" w:rsidRDefault="2CF1AFA8" w14:paraId="6A336C90" w14:textId="5E3F216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Sending updates every 0 seconds</w:t>
      </w:r>
    </w:p>
    <w:p w:rsidR="2CF1AFA8" w:rsidP="5A79CE1C" w:rsidRDefault="2CF1AFA8" w14:paraId="27F1BCF7" w14:textId="251B6A3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Invalid after 0 seconds, hold down 0, flushed after 0</w:t>
      </w:r>
    </w:p>
    <w:p w:rsidR="2CF1AFA8" w:rsidP="5A79CE1C" w:rsidRDefault="2CF1AFA8" w14:paraId="4F53F72F" w14:textId="6074376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Outgoing update filter list for all interfaces is not set</w:t>
      </w:r>
    </w:p>
    <w:p w:rsidR="2CF1AFA8" w:rsidP="5A79CE1C" w:rsidRDefault="2CF1AFA8" w14:paraId="3EC575F8" w14:textId="52ECD28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Incoming update filter list for all interfaces is not set</w:t>
      </w:r>
    </w:p>
    <w:p w:rsidR="2CF1AFA8" w:rsidP="5A79CE1C" w:rsidRDefault="2CF1AFA8" w14:paraId="395EEEDA" w14:textId="62890FF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Maximum path: 32</w:t>
      </w:r>
    </w:p>
    <w:p w:rsidR="2CF1AFA8" w:rsidP="5A79CE1C" w:rsidRDefault="2CF1AFA8" w14:paraId="39F51B01" w14:textId="7E68AC2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for Networks:</w:t>
      </w:r>
    </w:p>
    <w:p w:rsidR="2CF1AFA8" w:rsidP="5A79CE1C" w:rsidRDefault="2CF1AFA8" w14:paraId="5D81A208" w14:textId="4DDAF47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Information Sources:</w:t>
      </w:r>
    </w:p>
    <w:p w:rsidR="2CF1AFA8" w:rsidP="5A79CE1C" w:rsidRDefault="2CF1AFA8" w14:paraId="21C150AE" w14:textId="7431765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Gateway         Distance      Last Update</w:t>
      </w:r>
    </w:p>
    <w:p w:rsidR="2CF1AFA8" w:rsidP="5A79CE1C" w:rsidRDefault="2CF1AFA8" w14:paraId="69BABC55" w14:textId="1B0823E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Distance: (default is 4)</w:t>
      </w:r>
    </w:p>
    <w:p w:rsidR="2CF1AFA8" w:rsidP="5A79CE1C" w:rsidRDefault="2CF1AFA8" w14:paraId="21C71A60" w14:textId="377349D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197EAE6A" w14:textId="2A7D467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Routing Protocol is "bgp 2"</w:t>
      </w:r>
    </w:p>
    <w:p w:rsidR="2CF1AFA8" w:rsidP="5A79CE1C" w:rsidRDefault="2CF1AFA8" w14:paraId="40485D5A" w14:textId="3B3ACA6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Outgoing update filter list for all interfaces is not set</w:t>
      </w:r>
    </w:p>
    <w:p w:rsidR="2CF1AFA8" w:rsidP="5A79CE1C" w:rsidRDefault="2CF1AFA8" w14:paraId="46A6172D" w14:textId="470B781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Incoming update filter list for all interfaces is not set</w:t>
      </w:r>
    </w:p>
    <w:p w:rsidR="2CF1AFA8" w:rsidP="5A79CE1C" w:rsidRDefault="2CF1AFA8" w14:paraId="79E54698" w14:textId="4B94A0F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IGP synchronization is disabled</w:t>
      </w:r>
    </w:p>
    <w:p w:rsidR="2CF1AFA8" w:rsidP="5A79CE1C" w:rsidRDefault="2CF1AFA8" w14:paraId="4D71D8F9" w14:textId="7D0A4EB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Automatic route summarization is disabled</w:t>
      </w:r>
    </w:p>
    <w:p w:rsidR="2CF1AFA8" w:rsidP="5A79CE1C" w:rsidRDefault="2CF1AFA8" w14:paraId="49FD5539" w14:textId="77DF1B2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Neighbor(s):</w:t>
      </w:r>
    </w:p>
    <w:p w:rsidR="2CF1AFA8" w:rsidP="5A79CE1C" w:rsidRDefault="2CF1AFA8" w14:paraId="128C5CEC" w14:textId="4F6EA69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Address          FiltIn FiltOut DistIn DistOut Weight RouteMap</w:t>
      </w:r>
    </w:p>
    <w:p w:rsidR="2CF1AFA8" w:rsidP="5A79CE1C" w:rsidRDefault="2CF1AFA8" w14:paraId="28D31F5E" w14:textId="13CF133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192.168.23.3</w:t>
      </w:r>
    </w:p>
    <w:p w:rsidR="2CF1AFA8" w:rsidP="5A79CE1C" w:rsidRDefault="2CF1AFA8" w14:paraId="51E52E3C" w14:textId="341D18F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Maximum path: 1</w:t>
      </w:r>
    </w:p>
    <w:p w:rsidR="2CF1AFA8" w:rsidP="5A79CE1C" w:rsidRDefault="2CF1AFA8" w14:paraId="3BF57C18" w14:textId="6449C3F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Information Sources:</w:t>
      </w:r>
    </w:p>
    <w:p w:rsidR="2CF1AFA8" w:rsidP="5A79CE1C" w:rsidRDefault="2CF1AFA8" w14:paraId="5DD6D01C" w14:textId="5A60703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Gateway         Distance      Last Update</w:t>
      </w:r>
    </w:p>
    <w:p w:rsidR="2CF1AFA8" w:rsidP="5A79CE1C" w:rsidRDefault="2CF1AFA8" w14:paraId="1669AB02" w14:textId="7FC0A02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192.168.23.3          20      00:34:16</w:t>
      </w:r>
    </w:p>
    <w:p w:rsidR="2CF1AFA8" w:rsidP="5A79CE1C" w:rsidRDefault="2CF1AFA8" w14:paraId="7F4308A6" w14:textId="7CB119B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Distance: external 20 internal 200 local 200</w:t>
      </w:r>
    </w:p>
    <w:p w:rsidR="2CF1AFA8" w:rsidP="5A79CE1C" w:rsidRDefault="2CF1AFA8" w14:paraId="63344575" w14:textId="235E9C6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7FE8AE5C" w14:textId="75B0C96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Routing Protocol is "eigrp 1"</w:t>
      </w:r>
    </w:p>
    <w:p w:rsidR="2CF1AFA8" w:rsidP="5A79CE1C" w:rsidRDefault="2CF1AFA8" w14:paraId="361AE8A8" w14:textId="74E6FC1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Outgoing update filter list for all interfaces is not set</w:t>
      </w:r>
    </w:p>
    <w:p w:rsidR="2CF1AFA8" w:rsidP="5A79CE1C" w:rsidRDefault="2CF1AFA8" w14:paraId="6FFC57F4" w14:textId="0DF499A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Incoming update filter list for all interfaces is not set</w:t>
      </w:r>
    </w:p>
    <w:p w:rsidR="2CF1AFA8" w:rsidP="5A79CE1C" w:rsidRDefault="2CF1AFA8" w14:paraId="3AC6E810" w14:textId="4A64210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Default networks flagged in outgoing updates</w:t>
      </w:r>
    </w:p>
    <w:p w:rsidR="2CF1AFA8" w:rsidP="5A79CE1C" w:rsidRDefault="2CF1AFA8" w14:paraId="5E260BEC" w14:textId="2006161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Default networks accepted from incoming updates</w:t>
      </w:r>
    </w:p>
    <w:p w:rsidR="2CF1AFA8" w:rsidP="5A79CE1C" w:rsidRDefault="2CF1AFA8" w14:paraId="7882A885" w14:textId="39CC07A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EIGRP-IPv4 Protocol for AS(1)</w:t>
      </w:r>
    </w:p>
    <w:p w:rsidR="2CF1AFA8" w:rsidP="5A79CE1C" w:rsidRDefault="2CF1AFA8" w14:paraId="7EDE5F99" w14:textId="5F093CF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Metric weight K1=1, K2=0, K3=1, K4=0, K5=0</w:t>
      </w:r>
    </w:p>
    <w:p w:rsidR="2CF1AFA8" w:rsidP="5A79CE1C" w:rsidRDefault="2CF1AFA8" w14:paraId="3AFBAD8F" w14:textId="6028F66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Soft SIA disabled</w:t>
      </w:r>
    </w:p>
    <w:p w:rsidR="2CF1AFA8" w:rsidP="5A79CE1C" w:rsidRDefault="2CF1AFA8" w14:paraId="02FF5AAD" w14:textId="45B7D49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NSF-aware route hold timer is 240</w:t>
      </w:r>
    </w:p>
    <w:p w:rsidR="2CF1AFA8" w:rsidP="5A79CE1C" w:rsidRDefault="2CF1AFA8" w14:paraId="0FA6ECD1" w14:textId="5BA91C0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EIGRP NSF disabled</w:t>
      </w:r>
    </w:p>
    <w:p w:rsidR="2CF1AFA8" w:rsidP="5A79CE1C" w:rsidRDefault="2CF1AFA8" w14:paraId="76874D93" w14:textId="74D6D41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NSF signal timer is 20s</w:t>
      </w:r>
    </w:p>
    <w:p w:rsidR="2CF1AFA8" w:rsidP="5A79CE1C" w:rsidRDefault="2CF1AFA8" w14:paraId="7E4A6614" w14:textId="4761393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NSF converge timer is 120s</w:t>
      </w:r>
    </w:p>
    <w:p w:rsidR="2CF1AFA8" w:rsidP="5A79CE1C" w:rsidRDefault="2CF1AFA8" w14:paraId="457F9171" w14:textId="70CA307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Router-ID: 4.4.4.4</w:t>
      </w:r>
    </w:p>
    <w:p w:rsidR="2CF1AFA8" w:rsidP="5A79CE1C" w:rsidRDefault="2CF1AFA8" w14:paraId="0B74684C" w14:textId="0A01776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Topology : 0 (base)</w:t>
      </w:r>
    </w:p>
    <w:p w:rsidR="2CF1AFA8" w:rsidP="5A79CE1C" w:rsidRDefault="2CF1AFA8" w14:paraId="4CEA4BC3" w14:textId="09E88EF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Active Timer: 3 min</w:t>
      </w:r>
    </w:p>
    <w:p w:rsidR="2CF1AFA8" w:rsidP="5A79CE1C" w:rsidRDefault="2CF1AFA8" w14:paraId="140536E3" w14:textId="6C4677F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Distance: internal 90 external 170</w:t>
      </w:r>
    </w:p>
    <w:p w:rsidR="2CF1AFA8" w:rsidP="5A79CE1C" w:rsidRDefault="2CF1AFA8" w14:paraId="5BCD5CCC" w14:textId="3F89896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Maximum path: 4</w:t>
      </w:r>
    </w:p>
    <w:p w:rsidR="2CF1AFA8" w:rsidP="5A79CE1C" w:rsidRDefault="2CF1AFA8" w14:paraId="2CC1E7BE" w14:textId="5436BA3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Maximum hopcount 100</w:t>
      </w:r>
    </w:p>
    <w:p w:rsidR="2CF1AFA8" w:rsidP="5A79CE1C" w:rsidRDefault="2CF1AFA8" w14:paraId="699A12A3" w14:textId="6E86A2A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Maximum metric variance 128</w:t>
      </w:r>
    </w:p>
    <w:p w:rsidR="2CF1AFA8" w:rsidP="5A79CE1C" w:rsidRDefault="2CF1AFA8" w14:paraId="78B174D8" w14:textId="000CB9A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44FEDB77" w14:textId="3A935F1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Automatic Summarization: disabled</w:t>
      </w:r>
    </w:p>
    <w:p w:rsidR="2CF1AFA8" w:rsidP="5A79CE1C" w:rsidRDefault="2CF1AFA8" w14:paraId="0864A4A2" w14:textId="3EBCC99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Maximum path: 4</w:t>
      </w:r>
    </w:p>
    <w:p w:rsidR="2CF1AFA8" w:rsidP="5A79CE1C" w:rsidRDefault="2CF1AFA8" w14:paraId="7C03B1BC" w14:textId="65F1525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for Networks:</w:t>
      </w:r>
    </w:p>
    <w:p w:rsidR="2CF1AFA8" w:rsidP="5A79CE1C" w:rsidRDefault="2CF1AFA8" w14:paraId="54A3FE10" w14:textId="2E95028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192.168.34.0</w:t>
      </w:r>
    </w:p>
    <w:p w:rsidR="2CF1AFA8" w:rsidP="5A79CE1C" w:rsidRDefault="2CF1AFA8" w14:paraId="4C259E28" w14:textId="331B620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Information Sources:</w:t>
      </w:r>
    </w:p>
    <w:p w:rsidR="2CF1AFA8" w:rsidP="5A79CE1C" w:rsidRDefault="2CF1AFA8" w14:paraId="13793164" w14:textId="4221665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Gateway         Distance      Last Update</w:t>
      </w:r>
    </w:p>
    <w:p w:rsidR="2CF1AFA8" w:rsidP="5A79CE1C" w:rsidRDefault="2CF1AFA8" w14:paraId="620B1885" w14:textId="2FAA977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192.168.34.5          90      00:32:06</w:t>
      </w:r>
    </w:p>
    <w:p w:rsidR="2CF1AFA8" w:rsidP="5A79CE1C" w:rsidRDefault="2CF1AFA8" w14:paraId="13454C0C" w14:textId="5832AB6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Distance: internal 90 external 170</w:t>
      </w:r>
    </w:p>
    <w:p w:rsidR="5A79CE1C" w:rsidP="5A79CE1C" w:rsidRDefault="5A79CE1C" w14:paraId="19DB681B" w14:textId="4E77F2C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CF1AFA8" w:rsidP="5A79CE1C" w:rsidRDefault="2CF1AFA8" w14:paraId="74461655" w14:textId="6936672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R4#show ipv6 protocols</w:t>
      </w:r>
    </w:p>
    <w:p w:rsidR="2CF1AFA8" w:rsidP="5A79CE1C" w:rsidRDefault="2CF1AFA8" w14:paraId="413D83B5" w14:textId="7876E17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"connected"</w:t>
      </w:r>
    </w:p>
    <w:p w:rsidR="2CF1AFA8" w:rsidP="5A79CE1C" w:rsidRDefault="2CF1AFA8" w14:paraId="26E7AC13" w14:textId="5B09AF5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"application"</w:t>
      </w:r>
    </w:p>
    <w:p w:rsidR="2CF1AFA8" w:rsidP="5A79CE1C" w:rsidRDefault="2CF1AFA8" w14:paraId="35D16E85" w14:textId="2DEE62E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"ND"</w:t>
      </w:r>
    </w:p>
    <w:p w:rsidR="2CF1AFA8" w:rsidP="5A79CE1C" w:rsidRDefault="2CF1AFA8" w14:paraId="03A771CE" w14:textId="005F65E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"bgp 2"</w:t>
      </w:r>
    </w:p>
    <w:p w:rsidR="2CF1AFA8" w:rsidP="5A79CE1C" w:rsidRDefault="2CF1AFA8" w14:paraId="7690111D" w14:textId="70E658A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IGP synchronization is disabled</w:t>
      </w:r>
    </w:p>
    <w:p w:rsidR="2CF1AFA8" w:rsidP="5A79CE1C" w:rsidRDefault="2CF1AFA8" w14:paraId="523B5958" w14:textId="582FB76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Redistribution:</w:t>
      </w:r>
    </w:p>
    <w:p w:rsidR="2CF1AFA8" w:rsidP="5A79CE1C" w:rsidRDefault="2CF1AFA8" w14:paraId="3ADA0162" w14:textId="72D119E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None</w:t>
      </w:r>
    </w:p>
    <w:p w:rsidR="2CF1AFA8" w:rsidP="5A79CE1C" w:rsidRDefault="2CF1AFA8" w14:paraId="0E5BC2C7" w14:textId="2715CB3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Neighbor(s):</w:t>
      </w:r>
    </w:p>
    <w:p w:rsidR="2CF1AFA8" w:rsidP="5A79CE1C" w:rsidRDefault="2CF1AFA8" w14:paraId="748EF83E" w14:textId="0628E8E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Address                    FiltIn FiltOut Weight RoutemapIn RoutemapOut</w:t>
      </w:r>
    </w:p>
    <w:p w:rsidR="2CF1AFA8" w:rsidP="5A79CE1C" w:rsidRDefault="2CF1AFA8" w14:paraId="254C0680" w14:textId="765A1DA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2001:DB8:0:23::3</w:t>
      </w:r>
    </w:p>
    <w:p w:rsidR="2CF1AFA8" w:rsidP="5A79CE1C" w:rsidRDefault="2CF1AFA8" w14:paraId="07FFB4BB" w14:textId="47AD579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"eigrp 1"</w:t>
      </w:r>
    </w:p>
    <w:p w:rsidR="2CF1AFA8" w:rsidP="5A79CE1C" w:rsidRDefault="2CF1AFA8" w14:paraId="38E7E455" w14:textId="66571B7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EIGRP-IPv6 Protocol for AS(1)</w:t>
      </w:r>
    </w:p>
    <w:p w:rsidR="2CF1AFA8" w:rsidP="5A79CE1C" w:rsidRDefault="2CF1AFA8" w14:paraId="0E5CDE29" w14:textId="3C8055D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Metric weight K1=1, K2=0, K3=1, K4=0, K5=0</w:t>
      </w:r>
    </w:p>
    <w:p w:rsidR="2CF1AFA8" w:rsidP="5A79CE1C" w:rsidRDefault="2CF1AFA8" w14:paraId="683C29CB" w14:textId="262E43C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Soft SIA disabled</w:t>
      </w:r>
    </w:p>
    <w:p w:rsidR="2CF1AFA8" w:rsidP="5A79CE1C" w:rsidRDefault="2CF1AFA8" w14:paraId="24708927" w14:textId="6B2C1C5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NSF-aware route hold timer is 240</w:t>
      </w:r>
    </w:p>
    <w:p w:rsidR="2CF1AFA8" w:rsidP="5A79CE1C" w:rsidRDefault="2CF1AFA8" w14:paraId="54DC4D3A" w14:textId="4C2D21B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EIGRP NSF disabled</w:t>
      </w:r>
    </w:p>
    <w:p w:rsidR="2CF1AFA8" w:rsidP="5A79CE1C" w:rsidRDefault="2CF1AFA8" w14:paraId="786C18B3" w14:textId="41F7144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NSF signal timer is 20s</w:t>
      </w:r>
    </w:p>
    <w:p w:rsidR="2CF1AFA8" w:rsidP="5A79CE1C" w:rsidRDefault="2CF1AFA8" w14:paraId="16B838DF" w14:textId="1072CF4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NSF converge timer is 120s</w:t>
      </w:r>
    </w:p>
    <w:p w:rsidR="2CF1AFA8" w:rsidP="5A79CE1C" w:rsidRDefault="2CF1AFA8" w14:paraId="778A361F" w14:textId="14A6B68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Router-ID: 4.4.4.4</w:t>
      </w:r>
    </w:p>
    <w:p w:rsidR="2CF1AFA8" w:rsidP="5A79CE1C" w:rsidRDefault="2CF1AFA8" w14:paraId="2947B320" w14:textId="664A444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Topology : 0 (base)</w:t>
      </w:r>
    </w:p>
    <w:p w:rsidR="2CF1AFA8" w:rsidP="5A79CE1C" w:rsidRDefault="2CF1AFA8" w14:paraId="003116BF" w14:textId="18FD918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Active Timer: 3 min</w:t>
      </w:r>
    </w:p>
    <w:p w:rsidR="2CF1AFA8" w:rsidP="5A79CE1C" w:rsidRDefault="2CF1AFA8" w14:paraId="29142785" w14:textId="545BFCF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Distance: internal 90 external 170</w:t>
      </w:r>
    </w:p>
    <w:p w:rsidR="2CF1AFA8" w:rsidP="5A79CE1C" w:rsidRDefault="2CF1AFA8" w14:paraId="3DBD4524" w14:textId="59C9B4A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Maximum path: 16</w:t>
      </w:r>
    </w:p>
    <w:p w:rsidR="2CF1AFA8" w:rsidP="5A79CE1C" w:rsidRDefault="2CF1AFA8" w14:paraId="659FCAB9" w14:textId="67F5F0A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Maximum hopcount 100</w:t>
      </w:r>
    </w:p>
    <w:p w:rsidR="2CF1AFA8" w:rsidP="5A79CE1C" w:rsidRDefault="2CF1AFA8" w14:paraId="46C0C7A4" w14:textId="05E5B5C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Maximum metric variance 1</w:t>
      </w:r>
    </w:p>
    <w:p w:rsidR="2CF1AFA8" w:rsidP="5A79CE1C" w:rsidRDefault="2CF1AFA8" w14:paraId="0661CEA8" w14:textId="7C2E54C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369D8455" w14:textId="7733CD5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Interfaces:</w:t>
      </w:r>
    </w:p>
    <w:p w:rsidR="2CF1AFA8" w:rsidP="5A79CE1C" w:rsidRDefault="2CF1AFA8" w14:paraId="059A4D5D" w14:textId="3760523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GigabitEthernet0/0/1</w:t>
      </w:r>
    </w:p>
    <w:p w:rsidR="2CF1AFA8" w:rsidP="5A79CE1C" w:rsidRDefault="2CF1AFA8" w14:paraId="41EECB57" w14:textId="7140B64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Loopback0</w:t>
      </w:r>
    </w:p>
    <w:p w:rsidR="2CF1AFA8" w:rsidP="5A79CE1C" w:rsidRDefault="2CF1AFA8" w14:paraId="56B1F42C" w14:textId="79DE07F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Redistribution:</w:t>
      </w:r>
    </w:p>
    <w:p w:rsidR="2CF1AFA8" w:rsidP="5A79CE1C" w:rsidRDefault="2CF1AFA8" w14:paraId="07957E0B" w14:textId="225C8E3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None</w:t>
      </w:r>
    </w:p>
    <w:p w:rsidR="5A79CE1C" w:rsidP="5A79CE1C" w:rsidRDefault="5A79CE1C" w14:paraId="3EBA7C4C" w14:textId="0D389C1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CF1AFA8" w:rsidP="5A79CE1C" w:rsidRDefault="2CF1AFA8" w14:paraId="118A2B09" w14:textId="0AB1BC3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R4#show ip bgp</w:t>
      </w:r>
    </w:p>
    <w:p w:rsidR="2CF1AFA8" w:rsidP="5A79CE1C" w:rsidRDefault="2CF1AFA8" w14:paraId="5CE1F124" w14:textId="6C3ED50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BGP table version is 3, local router ID is 4.4.4.4</w:t>
      </w:r>
    </w:p>
    <w:p w:rsidR="2CF1AFA8" w:rsidP="5A79CE1C" w:rsidRDefault="2CF1AFA8" w14:paraId="6B2A7621" w14:textId="5BA2217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Status codes: s suppressed, d damped, h history, * valid, &gt; best, i - internal,</w:t>
      </w:r>
    </w:p>
    <w:p w:rsidR="2CF1AFA8" w:rsidP="5A79CE1C" w:rsidRDefault="2CF1AFA8" w14:paraId="7324132F" w14:textId="686BED9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r RIB-failure, S Stale, m multipath, b backup-path, f RT-Filter,</w:t>
      </w:r>
    </w:p>
    <w:p w:rsidR="2CF1AFA8" w:rsidP="5A79CE1C" w:rsidRDefault="2CF1AFA8" w14:paraId="58D1A488" w14:textId="53C5641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x best-external, a additional-path, c RIB-compressed,</w:t>
      </w:r>
    </w:p>
    <w:p w:rsidR="2CF1AFA8" w:rsidP="5A79CE1C" w:rsidRDefault="2CF1AFA8" w14:paraId="56EB3D8F" w14:textId="3EC4B50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Origin codes: i - IGP, e - EGP, ? - incomplete</w:t>
      </w:r>
    </w:p>
    <w:p w:rsidR="2CF1AFA8" w:rsidP="5A79CE1C" w:rsidRDefault="2CF1AFA8" w14:paraId="1AB3D1F9" w14:textId="05B4A3E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RPKI validation codes: V valid, I invalid, N Not found</w:t>
      </w:r>
    </w:p>
    <w:p w:rsidR="2CF1AFA8" w:rsidP="5A79CE1C" w:rsidRDefault="2CF1AFA8" w14:paraId="66E181B3" w14:textId="1A51C3C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3EAF0BA9" w14:textId="6BE0D6A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Network          Next Hop            Metric LocPrf Weight Path</w:t>
      </w:r>
    </w:p>
    <w:p w:rsidR="2CF1AFA8" w:rsidP="5A79CE1C" w:rsidRDefault="2CF1AFA8" w14:paraId="28E0CBBF" w14:textId="68B2752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*&gt;  3.3.3.0/24       192.168.23.3             0             0 1 i</w:t>
      </w:r>
    </w:p>
    <w:p w:rsidR="2CF1AFA8" w:rsidP="5A79CE1C" w:rsidRDefault="2CF1AFA8" w14:paraId="2E24BCDA" w14:textId="6527A7B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*&gt;  4.4.4.0/24       0.0.0.0                  0         32768 i</w:t>
      </w:r>
    </w:p>
    <w:p w:rsidR="5A79CE1C" w:rsidP="5A79CE1C" w:rsidRDefault="5A79CE1C" w14:paraId="32362D3B" w14:textId="315BC80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CF1AFA8" w:rsidP="5A79CE1C" w:rsidRDefault="2CF1AFA8" w14:paraId="19E91989" w14:textId="70F8FAF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R4#show ip bgp neighbor</w:t>
      </w:r>
    </w:p>
    <w:p w:rsidR="2CF1AFA8" w:rsidP="5A79CE1C" w:rsidRDefault="2CF1AFA8" w14:paraId="78B6C003" w14:textId="5476DAF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BGP neighbor is 192.168.23.3,  remote AS 1, external link</w:t>
      </w:r>
    </w:p>
    <w:p w:rsidR="2CF1AFA8" w:rsidP="5A79CE1C" w:rsidRDefault="2CF1AFA8" w14:paraId="19DC530C" w14:textId="61CA845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BGP version 4, remote router ID 3.3.3.3</w:t>
      </w:r>
    </w:p>
    <w:p w:rsidR="2CF1AFA8" w:rsidP="5A79CE1C" w:rsidRDefault="2CF1AFA8" w14:paraId="33C22897" w14:textId="693D41F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BGP state = Established, up for 00:34:57</w:t>
      </w:r>
    </w:p>
    <w:p w:rsidR="2CF1AFA8" w:rsidP="5A79CE1C" w:rsidRDefault="2CF1AFA8" w14:paraId="7E4D586F" w14:textId="58B347B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read 00:00:20, last write 00:00:01, hold time is 180, keepalive interval is 60 seconds</w:t>
      </w:r>
    </w:p>
    <w:p w:rsidR="2CF1AFA8" w:rsidP="5A79CE1C" w:rsidRDefault="2CF1AFA8" w14:paraId="0518C3FC" w14:textId="6BC0CF5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 sessions:</w:t>
      </w:r>
    </w:p>
    <w:p w:rsidR="2CF1AFA8" w:rsidP="5A79CE1C" w:rsidRDefault="2CF1AFA8" w14:paraId="671D7DFE" w14:textId="5E49C33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1 active, is not multisession capable (disabled)</w:t>
      </w:r>
    </w:p>
    <w:p w:rsidR="2CF1AFA8" w:rsidP="5A79CE1C" w:rsidRDefault="2CF1AFA8" w14:paraId="2367D357" w14:textId="5CCD84E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 capabilities:</w:t>
      </w:r>
    </w:p>
    <w:p w:rsidR="2CF1AFA8" w:rsidP="5A79CE1C" w:rsidRDefault="2CF1AFA8" w14:paraId="10604FBB" w14:textId="27C7E48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Route refresh: advertised and received(new)</w:t>
      </w:r>
    </w:p>
    <w:p w:rsidR="2CF1AFA8" w:rsidP="5A79CE1C" w:rsidRDefault="2CF1AFA8" w14:paraId="37CE3FB8" w14:textId="51E82A6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Four-octets ASN Capability: advertised and received</w:t>
      </w:r>
    </w:p>
    <w:p w:rsidR="2CF1AFA8" w:rsidP="5A79CE1C" w:rsidRDefault="2CF1AFA8" w14:paraId="51FE2CA4" w14:textId="6FF64B2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Address family IPv4 Unicast: advertised and received</w:t>
      </w:r>
    </w:p>
    <w:p w:rsidR="2CF1AFA8" w:rsidP="5A79CE1C" w:rsidRDefault="2CF1AFA8" w14:paraId="771A17A3" w14:textId="7D02545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Enhanced Refresh Capability: advertised and received</w:t>
      </w:r>
    </w:p>
    <w:p w:rsidR="2CF1AFA8" w:rsidP="5A79CE1C" w:rsidRDefault="2CF1AFA8" w14:paraId="7E5F4718" w14:textId="775A225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Multisession Capability:</w:t>
      </w:r>
    </w:p>
    <w:p w:rsidR="2CF1AFA8" w:rsidP="5A79CE1C" w:rsidRDefault="2CF1AFA8" w14:paraId="30952293" w14:textId="0D43D87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Stateful switchover support enabled: NO for session 1</w:t>
      </w:r>
    </w:p>
    <w:p w:rsidR="2CF1AFA8" w:rsidP="5A79CE1C" w:rsidRDefault="2CF1AFA8" w14:paraId="29A816DF" w14:textId="393CFA9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Message statistics:</w:t>
      </w:r>
    </w:p>
    <w:p w:rsidR="2CF1AFA8" w:rsidP="5A79CE1C" w:rsidRDefault="2CF1AFA8" w14:paraId="55BDC1CE" w14:textId="02CB391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InQ depth is 0</w:t>
      </w:r>
    </w:p>
    <w:p w:rsidR="2CF1AFA8" w:rsidP="5A79CE1C" w:rsidRDefault="2CF1AFA8" w14:paraId="41054524" w14:textId="2C500DD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OutQ depth is 0</w:t>
      </w:r>
    </w:p>
    <w:p w:rsidR="2CF1AFA8" w:rsidP="5A79CE1C" w:rsidRDefault="2CF1AFA8" w14:paraId="74469C18" w14:textId="44AF44B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09462EC9" w14:textId="541416F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Sent       Rcvd</w:t>
      </w:r>
    </w:p>
    <w:p w:rsidR="2CF1AFA8" w:rsidP="5A79CE1C" w:rsidRDefault="2CF1AFA8" w14:paraId="61ABDD16" w14:textId="7490711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Opens:                  1          1</w:t>
      </w:r>
    </w:p>
    <w:p w:rsidR="2CF1AFA8" w:rsidP="5A79CE1C" w:rsidRDefault="2CF1AFA8" w14:paraId="4F29F0AF" w14:textId="5E75234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Notifications:          0          0</w:t>
      </w:r>
    </w:p>
    <w:p w:rsidR="2CF1AFA8" w:rsidP="5A79CE1C" w:rsidRDefault="2CF1AFA8" w14:paraId="118C90CC" w14:textId="7466A23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Updates:                2          2</w:t>
      </w:r>
    </w:p>
    <w:p w:rsidR="2CF1AFA8" w:rsidP="5A79CE1C" w:rsidRDefault="2CF1AFA8" w14:paraId="51A10312" w14:textId="43A064C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Keepalives:            41         40</w:t>
      </w:r>
    </w:p>
    <w:p w:rsidR="2CF1AFA8" w:rsidP="5A79CE1C" w:rsidRDefault="2CF1AFA8" w14:paraId="725DC214" w14:textId="1302102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Route Refresh:          0          0</w:t>
      </w:r>
    </w:p>
    <w:p w:rsidR="2CF1AFA8" w:rsidP="5A79CE1C" w:rsidRDefault="2CF1AFA8" w14:paraId="02059BDB" w14:textId="452EAAB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Total:                 44         43</w:t>
      </w:r>
    </w:p>
    <w:p w:rsidR="2CF1AFA8" w:rsidP="5A79CE1C" w:rsidRDefault="2CF1AFA8" w14:paraId="43A9CB32" w14:textId="545A471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Do log neighbor state changes (via global configuration)</w:t>
      </w:r>
    </w:p>
    <w:p w:rsidR="2CF1AFA8" w:rsidP="5A79CE1C" w:rsidRDefault="2CF1AFA8" w14:paraId="57E87AB7" w14:textId="7AF3BC9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Default minimum time between advertisement runs is 30 seconds</w:t>
      </w:r>
    </w:p>
    <w:p w:rsidR="2CF1AFA8" w:rsidP="5A79CE1C" w:rsidRDefault="2CF1AFA8" w14:paraId="647C8801" w14:textId="63EF36D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28EE9CBE" w14:textId="698B69D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For address family: IPv4 Unicast</w:t>
      </w:r>
    </w:p>
    <w:p w:rsidR="2CF1AFA8" w:rsidP="5A79CE1C" w:rsidRDefault="2CF1AFA8" w14:paraId="66DD0041" w14:textId="394FE9F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Session: 192.168.23.3</w:t>
      </w:r>
    </w:p>
    <w:p w:rsidR="2CF1AFA8" w:rsidP="5A79CE1C" w:rsidRDefault="2CF1AFA8" w14:paraId="3B2EBEDA" w14:textId="6D13E0F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BGP table version 3, neighbor version 3/0</w:t>
      </w:r>
    </w:p>
    <w:p w:rsidR="2CF1AFA8" w:rsidP="5A79CE1C" w:rsidRDefault="2CF1AFA8" w14:paraId="52831C28" w14:textId="2D507CB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Output queue size : 0</w:t>
      </w:r>
    </w:p>
    <w:p w:rsidR="2CF1AFA8" w:rsidP="5A79CE1C" w:rsidRDefault="2CF1AFA8" w14:paraId="134A44FF" w14:textId="0011DEF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Index 1, Advertise bit 0</w:t>
      </w:r>
    </w:p>
    <w:p w:rsidR="2CF1AFA8" w:rsidP="5A79CE1C" w:rsidRDefault="2CF1AFA8" w14:paraId="5F624F29" w14:textId="6C59377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1 update-group member</w:t>
      </w:r>
    </w:p>
    <w:p w:rsidR="2CF1AFA8" w:rsidP="5A79CE1C" w:rsidRDefault="2CF1AFA8" w14:paraId="3988CD44" w14:textId="65038CC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Slow-peer detection is disabled</w:t>
      </w:r>
    </w:p>
    <w:p w:rsidR="2CF1AFA8" w:rsidP="5A79CE1C" w:rsidRDefault="2CF1AFA8" w14:paraId="6393E0C7" w14:textId="541399F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Slow-peer split-update-group dynamic is disabled</w:t>
      </w:r>
    </w:p>
    <w:p w:rsidR="2CF1AFA8" w:rsidP="5A79CE1C" w:rsidRDefault="2CF1AFA8" w14:paraId="2A1DD10C" w14:textId="6CCB6C2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Sent       Rcvd</w:t>
      </w:r>
    </w:p>
    <w:p w:rsidR="2CF1AFA8" w:rsidP="5A79CE1C" w:rsidRDefault="2CF1AFA8" w14:paraId="671AA40F" w14:textId="33C5EE2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Prefix activity:               ----       ----</w:t>
      </w:r>
    </w:p>
    <w:p w:rsidR="2CF1AFA8" w:rsidP="5A79CE1C" w:rsidRDefault="2CF1AFA8" w14:paraId="4810BCC4" w14:textId="39713FE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Prefixes Current:               1          1 (Consumes 120 bytes)</w:t>
      </w:r>
    </w:p>
    <w:p w:rsidR="2CF1AFA8" w:rsidP="5A79CE1C" w:rsidRDefault="2CF1AFA8" w14:paraId="00FE58FB" w14:textId="491C2E4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Prefixes Total:                 1          1</w:t>
      </w:r>
    </w:p>
    <w:p w:rsidR="2CF1AFA8" w:rsidP="5A79CE1C" w:rsidRDefault="2CF1AFA8" w14:paraId="159F9B4A" w14:textId="5DDE3F3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Implicit Withdraw:              0          0</w:t>
      </w:r>
    </w:p>
    <w:p w:rsidR="2CF1AFA8" w:rsidP="5A79CE1C" w:rsidRDefault="2CF1AFA8" w14:paraId="0B2401BC" w14:textId="352C1C8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Explicit Withdraw:              0          0</w:t>
      </w:r>
    </w:p>
    <w:p w:rsidR="2CF1AFA8" w:rsidP="5A79CE1C" w:rsidRDefault="2CF1AFA8" w14:paraId="11F68963" w14:textId="6D17A84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Used as bestpath:             n/a          1</w:t>
      </w:r>
    </w:p>
    <w:p w:rsidR="2CF1AFA8" w:rsidP="5A79CE1C" w:rsidRDefault="2CF1AFA8" w14:paraId="124AFF3D" w14:textId="00E8335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Used as multipath:            n/a          0</w:t>
      </w:r>
    </w:p>
    <w:p w:rsidR="2CF1AFA8" w:rsidP="5A79CE1C" w:rsidRDefault="2CF1AFA8" w14:paraId="70A9ABC0" w14:textId="3BA4420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1B03ADA9" w14:textId="20ECE9C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Outbound    Inbound</w:t>
      </w:r>
    </w:p>
    <w:p w:rsidR="2CF1AFA8" w:rsidP="5A79CE1C" w:rsidRDefault="2CF1AFA8" w14:paraId="329E058C" w14:textId="529667C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Local Policy Denied Prefixes:    --------    -------</w:t>
      </w:r>
    </w:p>
    <w:p w:rsidR="2CF1AFA8" w:rsidP="5A79CE1C" w:rsidRDefault="2CF1AFA8" w14:paraId="6C8AC073" w14:textId="7491941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Bestpath from this peer:              1        n/a</w:t>
      </w:r>
    </w:p>
    <w:p w:rsidR="2CF1AFA8" w:rsidP="5A79CE1C" w:rsidRDefault="2CF1AFA8" w14:paraId="07BFAC68" w14:textId="263008C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Total:                                1          0</w:t>
      </w:r>
    </w:p>
    <w:p w:rsidR="2CF1AFA8" w:rsidP="5A79CE1C" w:rsidRDefault="2CF1AFA8" w14:paraId="288ACC03" w14:textId="489966E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Number of NLRIs in the update sent: max 1, min 0</w:t>
      </w:r>
    </w:p>
    <w:p w:rsidR="2CF1AFA8" w:rsidP="5A79CE1C" w:rsidRDefault="2CF1AFA8" w14:paraId="244A9308" w14:textId="102E2E2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detected as dynamic slow peer: never</w:t>
      </w:r>
    </w:p>
    <w:p w:rsidR="2CF1AFA8" w:rsidP="5A79CE1C" w:rsidRDefault="2CF1AFA8" w14:paraId="47DEBC21" w14:textId="7B7F4AD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Dynamic slow peer recovered: never</w:t>
      </w:r>
    </w:p>
    <w:p w:rsidR="2CF1AFA8" w:rsidP="5A79CE1C" w:rsidRDefault="2CF1AFA8" w14:paraId="505EBF4E" w14:textId="684C42A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Refresh Epoch: 1</w:t>
      </w:r>
    </w:p>
    <w:p w:rsidR="2CF1AFA8" w:rsidP="5A79CE1C" w:rsidRDefault="2CF1AFA8" w14:paraId="0B5F5FC5" w14:textId="2BAD725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Sent Refresh Start-of-rib: never</w:t>
      </w:r>
    </w:p>
    <w:p w:rsidR="2CF1AFA8" w:rsidP="5A79CE1C" w:rsidRDefault="2CF1AFA8" w14:paraId="308DCF43" w14:textId="085CA7B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Sent Refresh End-of-rib: never</w:t>
      </w:r>
    </w:p>
    <w:p w:rsidR="2CF1AFA8" w:rsidP="5A79CE1C" w:rsidRDefault="2CF1AFA8" w14:paraId="79A4FCC5" w14:textId="6318BDF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Received Refresh Start-of-rib: never</w:t>
      </w:r>
    </w:p>
    <w:p w:rsidR="2CF1AFA8" w:rsidP="5A79CE1C" w:rsidRDefault="2CF1AFA8" w14:paraId="43E5FFD3" w14:textId="5246D85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Received Refresh End-of-rib: never</w:t>
      </w:r>
    </w:p>
    <w:p w:rsidR="2CF1AFA8" w:rsidP="5A79CE1C" w:rsidRDefault="2CF1AFA8" w14:paraId="0147C6DC" w14:textId="25CBBFA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    Sent       Rcvd</w:t>
      </w:r>
    </w:p>
    <w:p w:rsidR="2CF1AFA8" w:rsidP="5A79CE1C" w:rsidRDefault="2CF1AFA8" w14:paraId="620F48DF" w14:textId="68B5020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Refresh activity:              ----       ----</w:t>
      </w:r>
    </w:p>
    <w:p w:rsidR="2CF1AFA8" w:rsidP="5A79CE1C" w:rsidRDefault="2CF1AFA8" w14:paraId="00ED973C" w14:textId="492A0E8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Refresh Start-of-RIB          0          0</w:t>
      </w:r>
    </w:p>
    <w:p w:rsidR="2CF1AFA8" w:rsidP="5A79CE1C" w:rsidRDefault="2CF1AFA8" w14:paraId="24B43F3B" w14:textId="3B06CD8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Refresh End-of-RIB            0          0</w:t>
      </w:r>
    </w:p>
    <w:p w:rsidR="2CF1AFA8" w:rsidP="5A79CE1C" w:rsidRDefault="2CF1AFA8" w14:paraId="2993FDE2" w14:textId="5E9100D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6B852DB4" w14:textId="188D9DE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Address tracking is enabled, the RIB does have a route to 192.168.23.3</w:t>
      </w:r>
    </w:p>
    <w:p w:rsidR="2CF1AFA8" w:rsidP="5A79CE1C" w:rsidRDefault="2CF1AFA8" w14:paraId="53C2F840" w14:textId="1991E05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Connections established 1; dropped 0</w:t>
      </w:r>
    </w:p>
    <w:p w:rsidR="2CF1AFA8" w:rsidP="5A79CE1C" w:rsidRDefault="2CF1AFA8" w14:paraId="73B73A06" w14:textId="3C445E4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reset never</w:t>
      </w:r>
    </w:p>
    <w:p w:rsidR="2CF1AFA8" w:rsidP="5A79CE1C" w:rsidRDefault="2CF1AFA8" w14:paraId="7C8D9266" w14:textId="1501A77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External BGP neighbor configured for connected checks (single-hop no-disable-connected-check)</w:t>
      </w:r>
    </w:p>
    <w:p w:rsidR="2CF1AFA8" w:rsidP="5A79CE1C" w:rsidRDefault="2CF1AFA8" w14:paraId="70086CF2" w14:textId="1F1DBF6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Interface associated: GigabitEthernet0/0/0 (peering address in same link)</w:t>
      </w:r>
    </w:p>
    <w:p w:rsidR="2CF1AFA8" w:rsidP="5A79CE1C" w:rsidRDefault="2CF1AFA8" w14:paraId="198A3709" w14:textId="7862FDD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Transport(tcp) path-mtu-discovery is enabled</w:t>
      </w:r>
    </w:p>
    <w:p w:rsidR="2CF1AFA8" w:rsidP="5A79CE1C" w:rsidRDefault="2CF1AFA8" w14:paraId="3931BA86" w14:textId="4781440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Graceful-Restart is disabled</w:t>
      </w:r>
    </w:p>
    <w:p w:rsidR="2CF1AFA8" w:rsidP="5A79CE1C" w:rsidRDefault="2CF1AFA8" w14:paraId="03C4585E" w14:textId="0B0F769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SSO is disabled</w:t>
      </w:r>
    </w:p>
    <w:p w:rsidR="2CF1AFA8" w:rsidP="5A79CE1C" w:rsidRDefault="2CF1AFA8" w14:paraId="4299E00F" w14:textId="3D814C3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Connection state is ESTAB, I/O status: 1, unread input bytes: 0</w:t>
      </w:r>
    </w:p>
    <w:p w:rsidR="2CF1AFA8" w:rsidP="5A79CE1C" w:rsidRDefault="2CF1AFA8" w14:paraId="5E9F6BD0" w14:textId="4BF48FA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Connection is ECN Disabled, Mininum incoming TTL 0, Outgoing TTL 1</w:t>
      </w:r>
    </w:p>
    <w:p w:rsidR="2CF1AFA8" w:rsidP="5A79CE1C" w:rsidRDefault="2CF1AFA8" w14:paraId="4C191989" w14:textId="32B4BF4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Local host: 192.168.23.4, Local port: 63829</w:t>
      </w:r>
    </w:p>
    <w:p w:rsidR="2CF1AFA8" w:rsidP="5A79CE1C" w:rsidRDefault="2CF1AFA8" w14:paraId="6A873CC5" w14:textId="741A74B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Foreign host: 192.168.23.3, Foreign port: 179</w:t>
      </w:r>
    </w:p>
    <w:p w:rsidR="2CF1AFA8" w:rsidP="5A79CE1C" w:rsidRDefault="2CF1AFA8" w14:paraId="0E27446E" w14:textId="3C02F65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Connection tableid (VRF): 0</w:t>
      </w:r>
    </w:p>
    <w:p w:rsidR="2CF1AFA8" w:rsidP="5A79CE1C" w:rsidRDefault="2CF1AFA8" w14:paraId="1D6CABBD" w14:textId="2E2AFCE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Maximum output segment queue size: 50</w:t>
      </w:r>
    </w:p>
    <w:p w:rsidR="2CF1AFA8" w:rsidP="5A79CE1C" w:rsidRDefault="2CF1AFA8" w14:paraId="198657B3" w14:textId="4C00CE3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2B73E35F" w14:textId="6E5C1A5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Enqueued packets for retransmit: 0, input: 0  mis-ordered: 0 (0 bytes)</w:t>
      </w:r>
    </w:p>
    <w:p w:rsidR="2CF1AFA8" w:rsidP="5A79CE1C" w:rsidRDefault="2CF1AFA8" w14:paraId="01658B6B" w14:textId="430DE3D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0752AD2F" w14:textId="2674B44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Event Timers (current time is 0x26E5D6):</w:t>
      </w:r>
    </w:p>
    <w:p w:rsidR="2CF1AFA8" w:rsidP="5A79CE1C" w:rsidRDefault="2CF1AFA8" w14:paraId="79305721" w14:textId="0264BCB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Timer          Starts    Wakeups            Next</w:t>
      </w:r>
    </w:p>
    <w:p w:rsidR="2CF1AFA8" w:rsidP="5A79CE1C" w:rsidRDefault="2CF1AFA8" w14:paraId="4FA3386C" w14:textId="24F6116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Retrans            44          1             0x0</w:t>
      </w:r>
    </w:p>
    <w:p w:rsidR="2CF1AFA8" w:rsidP="5A79CE1C" w:rsidRDefault="2CF1AFA8" w14:paraId="071F10C1" w14:textId="4FF664E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TimeWait            0          0             0x0</w:t>
      </w:r>
    </w:p>
    <w:p w:rsidR="2CF1AFA8" w:rsidP="5A79CE1C" w:rsidRDefault="2CF1AFA8" w14:paraId="25B297F3" w14:textId="69D106B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AckHold            41         38             0x0</w:t>
      </w:r>
    </w:p>
    <w:p w:rsidR="2CF1AFA8" w:rsidP="5A79CE1C" w:rsidRDefault="2CF1AFA8" w14:paraId="590C5082" w14:textId="04C3D51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SendWnd             0          0             0x0</w:t>
      </w:r>
    </w:p>
    <w:p w:rsidR="2CF1AFA8" w:rsidP="5A79CE1C" w:rsidRDefault="2CF1AFA8" w14:paraId="0DA3CB32" w14:textId="518F48C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KeepAlive           0          0             0x0</w:t>
      </w:r>
    </w:p>
    <w:p w:rsidR="2CF1AFA8" w:rsidP="5A79CE1C" w:rsidRDefault="2CF1AFA8" w14:paraId="26EDF6BF" w14:textId="122DDA7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GiveUp              0          0             0x0</w:t>
      </w:r>
    </w:p>
    <w:p w:rsidR="2CF1AFA8" w:rsidP="5A79CE1C" w:rsidRDefault="2CF1AFA8" w14:paraId="2D802CFF" w14:textId="63392A1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PmtuAger         1208       1207        0x26E6B0</w:t>
      </w:r>
    </w:p>
    <w:p w:rsidR="2CF1AFA8" w:rsidP="5A79CE1C" w:rsidRDefault="2CF1AFA8" w14:paraId="0E687272" w14:textId="725EC5B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DeadWait            0          0             0x0</w:t>
      </w:r>
    </w:p>
    <w:p w:rsidR="2CF1AFA8" w:rsidP="5A79CE1C" w:rsidRDefault="2CF1AFA8" w14:paraId="6350882B" w14:textId="6470B42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Linger              0          0             0x0</w:t>
      </w:r>
    </w:p>
    <w:p w:rsidR="2CF1AFA8" w:rsidP="5A79CE1C" w:rsidRDefault="2CF1AFA8" w14:paraId="0F644277" w14:textId="7E8E289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ProcessQ            0          0             0x0</w:t>
      </w:r>
    </w:p>
    <w:p w:rsidR="2CF1AFA8" w:rsidP="5A79CE1C" w:rsidRDefault="2CF1AFA8" w14:paraId="21ED364B" w14:textId="6F5EB76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55518398" w14:textId="740FE1B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iss: 1254439687  snduna: 1254440601  sndnxt: 1254440601</w:t>
      </w:r>
    </w:p>
    <w:p w:rsidR="2CF1AFA8" w:rsidP="5A79CE1C" w:rsidRDefault="2CF1AFA8" w14:paraId="58AB2F4A" w14:textId="76C3C47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irs: 1246783069  rcvnxt: 1246783964</w:t>
      </w:r>
    </w:p>
    <w:p w:rsidR="2CF1AFA8" w:rsidP="5A79CE1C" w:rsidRDefault="2CF1AFA8" w14:paraId="729A95DE" w14:textId="541B889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7C8A3F8D" w14:textId="7B9160D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sndwnd:  15471  scale:      0  maxrcvwnd:  16384</w:t>
      </w:r>
    </w:p>
    <w:p w:rsidR="2CF1AFA8" w:rsidP="5A79CE1C" w:rsidRDefault="2CF1AFA8" w14:paraId="1E72378A" w14:textId="7113603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rcvwnd:  15490  scale:      0  delrcvwnd:    894</w:t>
      </w:r>
    </w:p>
    <w:p w:rsidR="2CF1AFA8" w:rsidP="5A79CE1C" w:rsidRDefault="2CF1AFA8" w14:paraId="1CAEDD14" w14:textId="01C1784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209906FE" w14:textId="5A643CC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SRTT: 996 ms, RTTO: 1027 ms, RTV: 31 ms, KRTT: 0 ms</w:t>
      </w:r>
    </w:p>
    <w:p w:rsidR="2CF1AFA8" w:rsidP="5A79CE1C" w:rsidRDefault="2CF1AFA8" w14:paraId="1EC3E14B" w14:textId="217A915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minRTT: 1 ms, maxRTT: 1000 ms, ACK hold: 200 ms</w:t>
      </w:r>
    </w:p>
    <w:p w:rsidR="2CF1AFA8" w:rsidP="5A79CE1C" w:rsidRDefault="2CF1AFA8" w14:paraId="2DBC5DC5" w14:textId="2051FCA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uptime: 2099907 ms, Sent idletime: 1551 ms, Receive idletime: 1349 ms</w:t>
      </w:r>
    </w:p>
    <w:p w:rsidR="2CF1AFA8" w:rsidP="5A79CE1C" w:rsidRDefault="2CF1AFA8" w14:paraId="0180ED97" w14:textId="3A97AEA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Status Flags: active open</w:t>
      </w:r>
    </w:p>
    <w:p w:rsidR="2CF1AFA8" w:rsidP="5A79CE1C" w:rsidRDefault="2CF1AFA8" w14:paraId="6FB18EEC" w14:textId="0F4E279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Option Flags: nagle, path mtu capable</w:t>
      </w:r>
    </w:p>
    <w:p w:rsidR="2CF1AFA8" w:rsidP="5A79CE1C" w:rsidRDefault="2CF1AFA8" w14:paraId="7825F495" w14:textId="13EE6CB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Precedence value : 6</w:t>
      </w:r>
    </w:p>
    <w:p w:rsidR="2CF1AFA8" w:rsidP="5A79CE1C" w:rsidRDefault="2CF1AFA8" w14:paraId="614772D7" w14:textId="325E6FE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6C57CA7F" w14:textId="60F714F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Datagrams (max data segment is 1460 bytes):</w:t>
      </w:r>
    </w:p>
    <w:p w:rsidR="2CF1AFA8" w:rsidP="5A79CE1C" w:rsidRDefault="2CF1AFA8" w14:paraId="366F58CD" w14:textId="4115D1D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Rcvd: 84 (out of order: 0), with data: 42, total data bytes: 894</w:t>
      </w:r>
    </w:p>
    <w:p w:rsidR="2CF1AFA8" w:rsidP="5A79CE1C" w:rsidRDefault="2CF1AFA8" w14:paraId="22333411" w14:textId="33617C3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Sent: 85 (retransmit: 1, fastretransmit: 0, partialack: 0, Second Congestion: 0), with data: 43, total data bytes: 913</w:t>
      </w:r>
    </w:p>
    <w:p w:rsidR="2CF1AFA8" w:rsidP="5A79CE1C" w:rsidRDefault="2CF1AFA8" w14:paraId="72C60C2D" w14:textId="50F555E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6720669F" w14:textId="3E07E85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Packets received in fast path: 0, fast processed: 0, slow path: 0</w:t>
      </w:r>
    </w:p>
    <w:p w:rsidR="2CF1AFA8" w:rsidP="5A79CE1C" w:rsidRDefault="2CF1AFA8" w14:paraId="54291E56" w14:textId="078718E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fast lock acquisition failures: 0, slow path: 0</w:t>
      </w:r>
    </w:p>
    <w:p w:rsidR="2CF1AFA8" w:rsidP="5A79CE1C" w:rsidRDefault="2CF1AFA8" w14:paraId="7A7C7F5F" w14:textId="2FC4F40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TCP Semaphore      0x7F3CAA715BC8  FREE</w:t>
      </w:r>
    </w:p>
    <w:p w:rsidR="5A79CE1C" w:rsidP="5A79CE1C" w:rsidRDefault="5A79CE1C" w14:paraId="426416C1" w14:textId="75DB75C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CF1AFA8" w:rsidP="5A79CE1C" w:rsidRDefault="2CF1AFA8" w14:paraId="485A011E" w14:textId="66B7642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R4#show ip bgp summary</w:t>
      </w:r>
    </w:p>
    <w:p w:rsidR="2CF1AFA8" w:rsidP="5A79CE1C" w:rsidRDefault="2CF1AFA8" w14:paraId="7E1F4F96" w14:textId="0D1EB60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BGP router identifier 4.4.4.4, local AS number 2</w:t>
      </w:r>
    </w:p>
    <w:p w:rsidR="2CF1AFA8" w:rsidP="5A79CE1C" w:rsidRDefault="2CF1AFA8" w14:paraId="7E9DFE16" w14:textId="14A5D0B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BGP table version is 3, main routing table version 3</w:t>
      </w:r>
    </w:p>
    <w:p w:rsidR="2CF1AFA8" w:rsidP="5A79CE1C" w:rsidRDefault="2CF1AFA8" w14:paraId="554EBE7A" w14:textId="5284337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2 network entries using 496 bytes of memory</w:t>
      </w:r>
    </w:p>
    <w:p w:rsidR="2CF1AFA8" w:rsidP="5A79CE1C" w:rsidRDefault="2CF1AFA8" w14:paraId="1F812A43" w14:textId="5F0C45A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2 path entries using 240 bytes of memory</w:t>
      </w:r>
    </w:p>
    <w:p w:rsidR="2CF1AFA8" w:rsidP="5A79CE1C" w:rsidRDefault="2CF1AFA8" w14:paraId="2D244597" w14:textId="72DF1F1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2/2 BGP path/bestpath attribute entries using 496 bytes of memory</w:t>
      </w:r>
    </w:p>
    <w:p w:rsidR="2CF1AFA8" w:rsidP="5A79CE1C" w:rsidRDefault="2CF1AFA8" w14:paraId="73459102" w14:textId="049D42A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 BGP AS-PATH entries using 24 bytes of memory</w:t>
      </w:r>
    </w:p>
    <w:p w:rsidR="2CF1AFA8" w:rsidP="5A79CE1C" w:rsidRDefault="2CF1AFA8" w14:paraId="7EBFA47B" w14:textId="39B2F15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0 BGP route-map cache entries using 0 bytes of memory</w:t>
      </w:r>
    </w:p>
    <w:p w:rsidR="2CF1AFA8" w:rsidP="5A79CE1C" w:rsidRDefault="2CF1AFA8" w14:paraId="4E854239" w14:textId="4D94D54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0 BGP filter-list cache entries using 0 bytes of memory</w:t>
      </w:r>
    </w:p>
    <w:p w:rsidR="2CF1AFA8" w:rsidP="5A79CE1C" w:rsidRDefault="2CF1AFA8" w14:paraId="5471D9C3" w14:textId="7E738CF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BGP using 1256 total bytes of memory</w:t>
      </w:r>
    </w:p>
    <w:p w:rsidR="2CF1AFA8" w:rsidP="5A79CE1C" w:rsidRDefault="2CF1AFA8" w14:paraId="151ED63C" w14:textId="73AE99A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BGP activity 2/0 prefixes, 2/0 paths, scan interval 60 secs</w:t>
      </w:r>
    </w:p>
    <w:p w:rsidR="2CF1AFA8" w:rsidP="5A79CE1C" w:rsidRDefault="2CF1AFA8" w14:paraId="466F2849" w14:textId="0DC235D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3A21FE3F" w14:textId="6287601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Neighbor        V           AS MsgRcvd MsgSent   TblVer  InQ OutQ Up/Down  State/PfxRcd</w:t>
      </w:r>
    </w:p>
    <w:p w:rsidR="2CF1AFA8" w:rsidP="5A79CE1C" w:rsidRDefault="2CF1AFA8" w14:paraId="7B25ECF8" w14:textId="3B27C6B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192.168.23.3    4            1      43      44        3    0    0 00:35:16        1</w:t>
      </w:r>
    </w:p>
    <w:p w:rsidR="5A79CE1C" w:rsidP="5A79CE1C" w:rsidRDefault="5A79CE1C" w14:paraId="5D271382" w14:textId="0B52EF5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CF1AFA8" w:rsidP="5A79CE1C" w:rsidRDefault="2CF1AFA8" w14:paraId="0B74A0A4" w14:textId="0099ECC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R4#show bgp ipv6 neighbor</w:t>
      </w:r>
    </w:p>
    <w:p w:rsidR="2CF1AFA8" w:rsidP="5A79CE1C" w:rsidRDefault="2CF1AFA8" w14:paraId="78478E48" w14:textId="413B4E5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BGP neighbor is 2001:DB8:0:23::3,  remote AS 1, external link</w:t>
      </w:r>
    </w:p>
    <w:p w:rsidR="2CF1AFA8" w:rsidP="5A79CE1C" w:rsidRDefault="2CF1AFA8" w14:paraId="2D09BE00" w14:textId="2F0C41B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BGP version 4, remote router ID 3.3.3.3</w:t>
      </w:r>
    </w:p>
    <w:p w:rsidR="2CF1AFA8" w:rsidP="5A79CE1C" w:rsidRDefault="2CF1AFA8" w14:paraId="199C752D" w14:textId="2493470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BGP state = Established, up for 00:35:37</w:t>
      </w:r>
    </w:p>
    <w:p w:rsidR="2CF1AFA8" w:rsidP="5A79CE1C" w:rsidRDefault="2CF1AFA8" w14:paraId="41D2FCC8" w14:textId="7709BC6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read 00:00:14, last write 00:00:51, hold time is 180, keepalive interval is 60 seconds</w:t>
      </w:r>
    </w:p>
    <w:p w:rsidR="2CF1AFA8" w:rsidP="5A79CE1C" w:rsidRDefault="2CF1AFA8" w14:paraId="4280937A" w14:textId="21E9AFF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 sessions:</w:t>
      </w:r>
    </w:p>
    <w:p w:rsidR="2CF1AFA8" w:rsidP="5A79CE1C" w:rsidRDefault="2CF1AFA8" w14:paraId="118A36AD" w14:textId="6D38CE1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1 active, is not multisession capable (disabled)</w:t>
      </w:r>
    </w:p>
    <w:p w:rsidR="2CF1AFA8" w:rsidP="5A79CE1C" w:rsidRDefault="2CF1AFA8" w14:paraId="7414DD3D" w14:textId="664B60B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Neighbor capabilities:</w:t>
      </w:r>
    </w:p>
    <w:p w:rsidR="2CF1AFA8" w:rsidP="5A79CE1C" w:rsidRDefault="2CF1AFA8" w14:paraId="523D5798" w14:textId="5542BD1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Route refresh: advertised and received(new)</w:t>
      </w:r>
    </w:p>
    <w:p w:rsidR="2CF1AFA8" w:rsidP="5A79CE1C" w:rsidRDefault="2CF1AFA8" w14:paraId="716E60D5" w14:textId="0F671FD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Four-octets ASN Capability: advertised and received</w:t>
      </w:r>
    </w:p>
    <w:p w:rsidR="2CF1AFA8" w:rsidP="5A79CE1C" w:rsidRDefault="2CF1AFA8" w14:paraId="7876F7A5" w14:textId="5C6B276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Address family IPv6 Unicast: advertised and received</w:t>
      </w:r>
    </w:p>
    <w:p w:rsidR="2CF1AFA8" w:rsidP="5A79CE1C" w:rsidRDefault="2CF1AFA8" w14:paraId="588C4391" w14:textId="09E82D2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Enhanced Refresh Capability: advertised and received</w:t>
      </w:r>
    </w:p>
    <w:p w:rsidR="2CF1AFA8" w:rsidP="5A79CE1C" w:rsidRDefault="2CF1AFA8" w14:paraId="03056EB6" w14:textId="3D31240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Multisession Capability:</w:t>
      </w:r>
    </w:p>
    <w:p w:rsidR="2CF1AFA8" w:rsidP="5A79CE1C" w:rsidRDefault="2CF1AFA8" w14:paraId="51C95C94" w14:textId="430F6F2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Stateful switchover support enabled: NO for session 1</w:t>
      </w:r>
    </w:p>
    <w:p w:rsidR="2CF1AFA8" w:rsidP="5A79CE1C" w:rsidRDefault="2CF1AFA8" w14:paraId="552C84A3" w14:textId="0D95944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Message statistics:</w:t>
      </w:r>
    </w:p>
    <w:p w:rsidR="2CF1AFA8" w:rsidP="5A79CE1C" w:rsidRDefault="2CF1AFA8" w14:paraId="3BF312D3" w14:textId="4A812CB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InQ depth is 0</w:t>
      </w:r>
    </w:p>
    <w:p w:rsidR="2CF1AFA8" w:rsidP="5A79CE1C" w:rsidRDefault="2CF1AFA8" w14:paraId="1D3556E5" w14:textId="4214394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OutQ depth is 0</w:t>
      </w:r>
    </w:p>
    <w:p w:rsidR="2CF1AFA8" w:rsidP="5A79CE1C" w:rsidRDefault="2CF1AFA8" w14:paraId="0B68ADC2" w14:textId="5F1C8D8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107231B5" w14:textId="4ACE482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Sent       Rcvd</w:t>
      </w:r>
    </w:p>
    <w:p w:rsidR="2CF1AFA8" w:rsidP="5A79CE1C" w:rsidRDefault="2CF1AFA8" w14:paraId="0C862552" w14:textId="6DB7306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Opens:                  1          1</w:t>
      </w:r>
    </w:p>
    <w:p w:rsidR="2CF1AFA8" w:rsidP="5A79CE1C" w:rsidRDefault="2CF1AFA8" w14:paraId="7BE17304" w14:textId="62BD3D6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Notifications:          0          0</w:t>
      </w:r>
    </w:p>
    <w:p w:rsidR="2CF1AFA8" w:rsidP="5A79CE1C" w:rsidRDefault="2CF1AFA8" w14:paraId="3EDC2074" w14:textId="28E8514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Updates:                1          1</w:t>
      </w:r>
    </w:p>
    <w:p w:rsidR="2CF1AFA8" w:rsidP="5A79CE1C" w:rsidRDefault="2CF1AFA8" w14:paraId="22273A1C" w14:textId="593D4A8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Keepalives:            40         40</w:t>
      </w:r>
    </w:p>
    <w:p w:rsidR="2CF1AFA8" w:rsidP="5A79CE1C" w:rsidRDefault="2CF1AFA8" w14:paraId="0933F9A5" w14:textId="705A9F9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Route Refresh:          0          0</w:t>
      </w:r>
    </w:p>
    <w:p w:rsidR="2CF1AFA8" w:rsidP="5A79CE1C" w:rsidRDefault="2CF1AFA8" w14:paraId="4D525BE6" w14:textId="3582291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Total:                 42         42</w:t>
      </w:r>
    </w:p>
    <w:p w:rsidR="2CF1AFA8" w:rsidP="5A79CE1C" w:rsidRDefault="2CF1AFA8" w14:paraId="6828B242" w14:textId="00EB74A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Do log neighbor state changes (via global configuration)</w:t>
      </w:r>
    </w:p>
    <w:p w:rsidR="2CF1AFA8" w:rsidP="5A79CE1C" w:rsidRDefault="2CF1AFA8" w14:paraId="068774D4" w14:textId="161CC73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Default minimum time between advertisement runs is 30 seconds</w:t>
      </w:r>
    </w:p>
    <w:p w:rsidR="2CF1AFA8" w:rsidP="5A79CE1C" w:rsidRDefault="2CF1AFA8" w14:paraId="5580A2C8" w14:textId="1D4C85A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6FCD67B2" w14:textId="77B6BBF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For address family: IPv6 Unicast</w:t>
      </w:r>
    </w:p>
    <w:p w:rsidR="2CF1AFA8" w:rsidP="5A79CE1C" w:rsidRDefault="2CF1AFA8" w14:paraId="3DAECD3C" w14:textId="7C68A35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Session: 2001:DB8:0:23::3</w:t>
      </w:r>
    </w:p>
    <w:p w:rsidR="2CF1AFA8" w:rsidP="5A79CE1C" w:rsidRDefault="2CF1AFA8" w14:paraId="2E8AD5E4" w14:textId="76C44BC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BGP table version 1, neighbor version 1/0</w:t>
      </w:r>
    </w:p>
    <w:p w:rsidR="2CF1AFA8" w:rsidP="5A79CE1C" w:rsidRDefault="2CF1AFA8" w14:paraId="62CBDA46" w14:textId="0FDD99E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Output queue size : 0</w:t>
      </w:r>
    </w:p>
    <w:p w:rsidR="2CF1AFA8" w:rsidP="5A79CE1C" w:rsidRDefault="2CF1AFA8" w14:paraId="5A8FD17C" w14:textId="6307019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Index 1, Advertise bit 0</w:t>
      </w:r>
    </w:p>
    <w:p w:rsidR="2CF1AFA8" w:rsidP="5A79CE1C" w:rsidRDefault="2CF1AFA8" w14:paraId="4E2495AB" w14:textId="08F9693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1 update-group member</w:t>
      </w:r>
    </w:p>
    <w:p w:rsidR="2CF1AFA8" w:rsidP="5A79CE1C" w:rsidRDefault="2CF1AFA8" w14:paraId="6D24E38A" w14:textId="6234A89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Slow-peer detection is disabled</w:t>
      </w:r>
    </w:p>
    <w:p w:rsidR="2CF1AFA8" w:rsidP="5A79CE1C" w:rsidRDefault="2CF1AFA8" w14:paraId="1F774F73" w14:textId="14A3FF8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Slow-peer split-update-group dynamic is disabled</w:t>
      </w:r>
    </w:p>
    <w:p w:rsidR="2CF1AFA8" w:rsidP="5A79CE1C" w:rsidRDefault="2CF1AFA8" w14:paraId="4828278E" w14:textId="6EC4063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Sent       Rcvd</w:t>
      </w:r>
    </w:p>
    <w:p w:rsidR="2CF1AFA8" w:rsidP="5A79CE1C" w:rsidRDefault="2CF1AFA8" w14:paraId="1157030E" w14:textId="3F0C704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Prefix activity:               ----       ----</w:t>
      </w:r>
    </w:p>
    <w:p w:rsidR="2CF1AFA8" w:rsidP="5A79CE1C" w:rsidRDefault="2CF1AFA8" w14:paraId="5DD245D5" w14:textId="08C4BC1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Prefixes Current:               0          0</w:t>
      </w:r>
    </w:p>
    <w:p w:rsidR="2CF1AFA8" w:rsidP="5A79CE1C" w:rsidRDefault="2CF1AFA8" w14:paraId="1B306021" w14:textId="14D30F0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Prefixes Total:                 0          0</w:t>
      </w:r>
    </w:p>
    <w:p w:rsidR="2CF1AFA8" w:rsidP="5A79CE1C" w:rsidRDefault="2CF1AFA8" w14:paraId="17F30C1E" w14:textId="1C7DDA3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Implicit Withdraw:              0          0</w:t>
      </w:r>
    </w:p>
    <w:p w:rsidR="2CF1AFA8" w:rsidP="5A79CE1C" w:rsidRDefault="2CF1AFA8" w14:paraId="4C6C4774" w14:textId="145B982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Explicit Withdraw:              0          0</w:t>
      </w:r>
    </w:p>
    <w:p w:rsidR="2CF1AFA8" w:rsidP="5A79CE1C" w:rsidRDefault="2CF1AFA8" w14:paraId="7350019A" w14:textId="23E25AC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Used as bestpath:             n/a          0</w:t>
      </w:r>
    </w:p>
    <w:p w:rsidR="2CF1AFA8" w:rsidP="5A79CE1C" w:rsidRDefault="2CF1AFA8" w14:paraId="604DDB0B" w14:textId="11D52C7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Used as multipath:            n/a          0</w:t>
      </w:r>
    </w:p>
    <w:p w:rsidR="2CF1AFA8" w:rsidP="5A79CE1C" w:rsidRDefault="2CF1AFA8" w14:paraId="26536882" w14:textId="54E53F9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3A6A9D3A" w14:textId="743B947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Outbound    Inbound</w:t>
      </w:r>
    </w:p>
    <w:p w:rsidR="2CF1AFA8" w:rsidP="5A79CE1C" w:rsidRDefault="2CF1AFA8" w14:paraId="0DADFCC0" w14:textId="7B5099B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Local Policy Denied Prefixes:    --------    -------</w:t>
      </w:r>
    </w:p>
    <w:p w:rsidR="2CF1AFA8" w:rsidP="5A79CE1C" w:rsidRDefault="2CF1AFA8" w14:paraId="762D55ED" w14:textId="0337740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Total:                                0          0</w:t>
      </w:r>
    </w:p>
    <w:p w:rsidR="2CF1AFA8" w:rsidP="5A79CE1C" w:rsidRDefault="2CF1AFA8" w14:paraId="5AF679F5" w14:textId="3C586A5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Number of NLRIs in the update sent: max 0, min 0</w:t>
      </w:r>
    </w:p>
    <w:p w:rsidR="2CF1AFA8" w:rsidP="5A79CE1C" w:rsidRDefault="2CF1AFA8" w14:paraId="6FC81130" w14:textId="17554FE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detected as dynamic slow peer: never</w:t>
      </w:r>
    </w:p>
    <w:p w:rsidR="2CF1AFA8" w:rsidP="5A79CE1C" w:rsidRDefault="2CF1AFA8" w14:paraId="3589F053" w14:textId="2146323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Dynamic slow peer recovered: never</w:t>
      </w:r>
    </w:p>
    <w:p w:rsidR="2CF1AFA8" w:rsidP="5A79CE1C" w:rsidRDefault="2CF1AFA8" w14:paraId="30D84C96" w14:textId="29F4540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Refresh Epoch: 1</w:t>
      </w:r>
    </w:p>
    <w:p w:rsidR="2CF1AFA8" w:rsidP="5A79CE1C" w:rsidRDefault="2CF1AFA8" w14:paraId="0EB29CD7" w14:textId="13502F3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Sent Refresh Start-of-rib: never</w:t>
      </w:r>
    </w:p>
    <w:p w:rsidR="2CF1AFA8" w:rsidP="5A79CE1C" w:rsidRDefault="2CF1AFA8" w14:paraId="003C7F09" w14:textId="4F37968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Sent Refresh End-of-rib: never</w:t>
      </w:r>
    </w:p>
    <w:p w:rsidR="2CF1AFA8" w:rsidP="5A79CE1C" w:rsidRDefault="2CF1AFA8" w14:paraId="2D9FEF11" w14:textId="5193257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Received Refresh Start-of-rib: never</w:t>
      </w:r>
    </w:p>
    <w:p w:rsidR="2CF1AFA8" w:rsidP="5A79CE1C" w:rsidRDefault="2CF1AFA8" w14:paraId="4612581F" w14:textId="1825514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Received Refresh End-of-rib: never</w:t>
      </w:r>
    </w:p>
    <w:p w:rsidR="2CF1AFA8" w:rsidP="5A79CE1C" w:rsidRDefault="2CF1AFA8" w14:paraId="74064587" w14:textId="392318C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    Sent       Rcvd</w:t>
      </w:r>
    </w:p>
    <w:p w:rsidR="2CF1AFA8" w:rsidP="5A79CE1C" w:rsidRDefault="2CF1AFA8" w14:paraId="58C367CA" w14:textId="04A94DF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Refresh activity:              ----       ----</w:t>
      </w:r>
    </w:p>
    <w:p w:rsidR="2CF1AFA8" w:rsidP="5A79CE1C" w:rsidRDefault="2CF1AFA8" w14:paraId="4F9D9489" w14:textId="6B917CE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Refresh Start-of-RIB          0          0</w:t>
      </w:r>
    </w:p>
    <w:p w:rsidR="2CF1AFA8" w:rsidP="5A79CE1C" w:rsidRDefault="2CF1AFA8" w14:paraId="4BF0C7CB" w14:textId="356273D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Refresh End-of-RIB            0          0</w:t>
      </w:r>
    </w:p>
    <w:p w:rsidR="2CF1AFA8" w:rsidP="5A79CE1C" w:rsidRDefault="2CF1AFA8" w14:paraId="09F347BB" w14:textId="76247C7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27C37C73" w14:textId="0691726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Address tracking is enabled, the RIB does have a route to 2001:DB8:0:23::3</w:t>
      </w:r>
    </w:p>
    <w:p w:rsidR="2CF1AFA8" w:rsidP="5A79CE1C" w:rsidRDefault="2CF1AFA8" w14:paraId="46167596" w14:textId="01800DD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Connections established 1; dropped 0</w:t>
      </w:r>
    </w:p>
    <w:p w:rsidR="2CF1AFA8" w:rsidP="5A79CE1C" w:rsidRDefault="2CF1AFA8" w14:paraId="3E65A700" w14:textId="51B5963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Last reset never</w:t>
      </w:r>
    </w:p>
    <w:p w:rsidR="2CF1AFA8" w:rsidP="5A79CE1C" w:rsidRDefault="2CF1AFA8" w14:paraId="4CA6E965" w14:textId="6346F7A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External BGP neighbor configured for connected checks (single-hop no-disable-connected-check)</w:t>
      </w:r>
    </w:p>
    <w:p w:rsidR="2CF1AFA8" w:rsidP="5A79CE1C" w:rsidRDefault="2CF1AFA8" w14:paraId="633A5AC8" w14:textId="4397448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Interface associated: GigabitEthernet0/0/0 (peering address in same link)</w:t>
      </w:r>
    </w:p>
    <w:p w:rsidR="2CF1AFA8" w:rsidP="5A79CE1C" w:rsidRDefault="2CF1AFA8" w14:paraId="0048BF4A" w14:textId="7CC436B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Transport(tcp) path-mtu-discovery is enabled</w:t>
      </w:r>
    </w:p>
    <w:p w:rsidR="2CF1AFA8" w:rsidP="5A79CE1C" w:rsidRDefault="2CF1AFA8" w14:paraId="4CB7C97E" w14:textId="0CC1BEE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Graceful-Restart is disabled</w:t>
      </w:r>
    </w:p>
    <w:p w:rsidR="2CF1AFA8" w:rsidP="5A79CE1C" w:rsidRDefault="2CF1AFA8" w14:paraId="5E939672" w14:textId="4BA509F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SSO is disabled</w:t>
      </w:r>
    </w:p>
    <w:p w:rsidR="2CF1AFA8" w:rsidP="5A79CE1C" w:rsidRDefault="2CF1AFA8" w14:paraId="6C637AD3" w14:textId="1D34EEC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Connection state is ESTAB, I/O status: 1, unread input bytes: 0</w:t>
      </w:r>
    </w:p>
    <w:p w:rsidR="2CF1AFA8" w:rsidP="5A79CE1C" w:rsidRDefault="2CF1AFA8" w14:paraId="46EF5E80" w14:textId="72AD2C3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Connection is ECN Disabled, Mininum incoming TTL 0, Outgoing TTL 1</w:t>
      </w:r>
    </w:p>
    <w:p w:rsidR="2CF1AFA8" w:rsidP="5A79CE1C" w:rsidRDefault="2CF1AFA8" w14:paraId="762E61BF" w14:textId="0202B72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Local host: 2001:DB8:0:23::4, Local port: 59108</w:t>
      </w:r>
    </w:p>
    <w:p w:rsidR="2CF1AFA8" w:rsidP="5A79CE1C" w:rsidRDefault="2CF1AFA8" w14:paraId="5EDA88D1" w14:textId="25060DD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Foreign host: 2001:DB8:0:23::3, Foreign port: 179</w:t>
      </w:r>
    </w:p>
    <w:p w:rsidR="2CF1AFA8" w:rsidP="5A79CE1C" w:rsidRDefault="2CF1AFA8" w14:paraId="7EDF937A" w14:textId="1F9B805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Connection tableid (VRF): 0</w:t>
      </w:r>
    </w:p>
    <w:p w:rsidR="2CF1AFA8" w:rsidP="5A79CE1C" w:rsidRDefault="2CF1AFA8" w14:paraId="491796AF" w14:textId="29BFE43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Maximum output segment queue size: 50</w:t>
      </w:r>
    </w:p>
    <w:p w:rsidR="2CF1AFA8" w:rsidP="5A79CE1C" w:rsidRDefault="2CF1AFA8" w14:paraId="02B4476F" w14:textId="48AA601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3BBFB291" w14:textId="2EC3A48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Enqueued packets for retransmit: 0, input: 0  mis-ordered: 0 (0 bytes)</w:t>
      </w:r>
    </w:p>
    <w:p w:rsidR="2CF1AFA8" w:rsidP="5A79CE1C" w:rsidRDefault="2CF1AFA8" w14:paraId="28C1A553" w14:textId="365C273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319D8599" w14:textId="4539C0B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Event Timers (current time is 0x276878):</w:t>
      </w:r>
    </w:p>
    <w:p w:rsidR="2CF1AFA8" w:rsidP="5A79CE1C" w:rsidRDefault="2CF1AFA8" w14:paraId="37D10F2C" w14:textId="2F569A5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Timer          Starts    Wakeups            Next</w:t>
      </w:r>
    </w:p>
    <w:p w:rsidR="2CF1AFA8" w:rsidP="5A79CE1C" w:rsidRDefault="2CF1AFA8" w14:paraId="378E4303" w14:textId="26DF82A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Retrans            43          0             0x0</w:t>
      </w:r>
    </w:p>
    <w:p w:rsidR="2CF1AFA8" w:rsidP="5A79CE1C" w:rsidRDefault="2CF1AFA8" w14:paraId="14A913F2" w14:textId="221C00D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TimeWait            0          0             0x0</w:t>
      </w:r>
    </w:p>
    <w:p w:rsidR="2CF1AFA8" w:rsidP="5A79CE1C" w:rsidRDefault="2CF1AFA8" w14:paraId="23FF488F" w14:textId="0AF779B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AckHold            42         39             0x0</w:t>
      </w:r>
    </w:p>
    <w:p w:rsidR="2CF1AFA8" w:rsidP="5A79CE1C" w:rsidRDefault="2CF1AFA8" w14:paraId="72A29D10" w14:textId="14DAF2F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SendWnd             0          0             0x0</w:t>
      </w:r>
    </w:p>
    <w:p w:rsidR="2CF1AFA8" w:rsidP="5A79CE1C" w:rsidRDefault="2CF1AFA8" w14:paraId="65567762" w14:textId="2CCEE15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KeepAlive           0          0             0x0</w:t>
      </w:r>
    </w:p>
    <w:p w:rsidR="2CF1AFA8" w:rsidP="5A79CE1C" w:rsidRDefault="2CF1AFA8" w14:paraId="062AC50E" w14:textId="4FD56D5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GiveUp              0          0             0x0</w:t>
      </w:r>
    </w:p>
    <w:p w:rsidR="2CF1AFA8" w:rsidP="5A79CE1C" w:rsidRDefault="2CF1AFA8" w14:paraId="6D8AA112" w14:textId="2B43156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PmtuAger         1278       1277        0x276B16</w:t>
      </w:r>
    </w:p>
    <w:p w:rsidR="2CF1AFA8" w:rsidP="5A79CE1C" w:rsidRDefault="2CF1AFA8" w14:paraId="674CCEC2" w14:textId="225F9AC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DeadWait            0          0             0x0</w:t>
      </w:r>
    </w:p>
    <w:p w:rsidR="2CF1AFA8" w:rsidP="5A79CE1C" w:rsidRDefault="2CF1AFA8" w14:paraId="0721FFB0" w14:textId="4B26D81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Linger              0          0             0x0</w:t>
      </w:r>
    </w:p>
    <w:p w:rsidR="2CF1AFA8" w:rsidP="5A79CE1C" w:rsidRDefault="2CF1AFA8" w14:paraId="71D40A01" w14:textId="22AD893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ProcessQ            0          0             0x0</w:t>
      </w:r>
    </w:p>
    <w:p w:rsidR="2CF1AFA8" w:rsidP="5A79CE1C" w:rsidRDefault="2CF1AFA8" w14:paraId="46FBC68F" w14:textId="31CCDEE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7F0CD1C7" w14:textId="0D6450E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iss: 3186117548  snduna: 3186118395  sndnxt: 3186118395</w:t>
      </w:r>
    </w:p>
    <w:p w:rsidR="2CF1AFA8" w:rsidP="5A79CE1C" w:rsidRDefault="2CF1AFA8" w14:paraId="757EE82A" w14:textId="5220354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irs: 3412840678  rcvnxt: 3412841525</w:t>
      </w:r>
    </w:p>
    <w:p w:rsidR="2CF1AFA8" w:rsidP="5A79CE1C" w:rsidRDefault="2CF1AFA8" w14:paraId="6C2980A2" w14:textId="42F7C3E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29B391BD" w14:textId="1D252C4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sndwnd:  15538  scale:      0  maxrcvwnd:  16384</w:t>
      </w:r>
    </w:p>
    <w:p w:rsidR="2CF1AFA8" w:rsidP="5A79CE1C" w:rsidRDefault="2CF1AFA8" w14:paraId="0D813BD6" w14:textId="2817818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rcvwnd:  15538  scale:      0  delrcvwnd:    846</w:t>
      </w:r>
    </w:p>
    <w:p w:rsidR="2CF1AFA8" w:rsidP="5A79CE1C" w:rsidRDefault="2CF1AFA8" w14:paraId="2ED829E6" w14:textId="17F894B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52C7039D" w14:textId="298AEF2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SRTT: 997 ms, RTTO: 1025 ms, RTV: 28 ms, KRTT: 0 ms</w:t>
      </w:r>
    </w:p>
    <w:p w:rsidR="2CF1AFA8" w:rsidP="5A79CE1C" w:rsidRDefault="2CF1AFA8" w14:paraId="0E232310" w14:textId="41E6728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minRTT: 2 ms, maxRTT: 1000 ms, ACK hold: 200 ms</w:t>
      </w:r>
    </w:p>
    <w:p w:rsidR="2CF1AFA8" w:rsidP="5A79CE1C" w:rsidRDefault="2CF1AFA8" w14:paraId="74251968" w14:textId="368FFD5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uptime: 2137445 ms, Sent idletime: 14073 ms, Receive idletime: 14273 ms</w:t>
      </w:r>
    </w:p>
    <w:p w:rsidR="2CF1AFA8" w:rsidP="5A79CE1C" w:rsidRDefault="2CF1AFA8" w14:paraId="36E660B9" w14:textId="3AC1CDA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Status Flags: active open</w:t>
      </w:r>
    </w:p>
    <w:p w:rsidR="2CF1AFA8" w:rsidP="5A79CE1C" w:rsidRDefault="2CF1AFA8" w14:paraId="328F7F17" w14:textId="1E9DEAA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Option Flags: nagle, path mtu capable</w:t>
      </w:r>
    </w:p>
    <w:p w:rsidR="2CF1AFA8" w:rsidP="5A79CE1C" w:rsidRDefault="2CF1AFA8" w14:paraId="6B36AFD8" w14:textId="79D85BA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Precedence value : 6</w:t>
      </w:r>
    </w:p>
    <w:p w:rsidR="2CF1AFA8" w:rsidP="5A79CE1C" w:rsidRDefault="2CF1AFA8" w14:paraId="1CC51BB2" w14:textId="3456CD8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4BA67510" w14:textId="2AE32A4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Datagrams (max data segment is 1440 bytes):</w:t>
      </w:r>
    </w:p>
    <w:p w:rsidR="2CF1AFA8" w:rsidP="5A79CE1C" w:rsidRDefault="2CF1AFA8" w14:paraId="41EEB3FC" w14:textId="7D298E5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Rcvd: 85 (out of order: 0), with data: 42, total data bytes: 846</w:t>
      </w:r>
    </w:p>
    <w:p w:rsidR="2CF1AFA8" w:rsidP="5A79CE1C" w:rsidRDefault="2CF1AFA8" w14:paraId="716FB2EC" w14:textId="2C72585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Sent: 84 (retransmit: 0, fastretransmit: 0, partialack: 0, Second Congestion: 0), with data: 84, total data bytes: 4214</w:t>
      </w:r>
    </w:p>
    <w:p w:rsidR="2CF1AFA8" w:rsidP="5A79CE1C" w:rsidRDefault="2CF1AFA8" w14:paraId="76B80326" w14:textId="35189B8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5C8D7BB0" w14:textId="5F3A852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Packets received in fast path: 0, fast processed: 0, slow path: 0</w:t>
      </w:r>
    </w:p>
    <w:p w:rsidR="2CF1AFA8" w:rsidP="5A79CE1C" w:rsidRDefault="2CF1AFA8" w14:paraId="4A7A888E" w14:textId="35D39CE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fast lock acquisition failures: 0, slow path: 0</w:t>
      </w:r>
    </w:p>
    <w:p w:rsidR="2CF1AFA8" w:rsidP="5A79CE1C" w:rsidRDefault="2CF1AFA8" w14:paraId="5A46C155" w14:textId="34D24E9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TCP Semaphore      0x7F3CAA715C88  FREE</w:t>
      </w:r>
    </w:p>
    <w:p w:rsidR="5A79CE1C" w:rsidP="5A79CE1C" w:rsidRDefault="5A79CE1C" w14:paraId="7DBB52B5" w14:textId="55B0246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CF1AFA8" w:rsidP="5A79CE1C" w:rsidRDefault="2CF1AFA8" w14:paraId="6D1F5B37" w14:textId="7E27DD6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R4#show bgp ipv6 summary</w:t>
      </w:r>
    </w:p>
    <w:p w:rsidR="2CF1AFA8" w:rsidP="5A79CE1C" w:rsidRDefault="2CF1AFA8" w14:paraId="1AB49A27" w14:textId="634CDBF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BGP router identifier 4.4.4.4, local AS number 2</w:t>
      </w:r>
    </w:p>
    <w:p w:rsidR="2CF1AFA8" w:rsidP="5A79CE1C" w:rsidRDefault="2CF1AFA8" w14:paraId="69436E2E" w14:textId="466835B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BGP table version is 1, main routing table version 1</w:t>
      </w:r>
    </w:p>
    <w:p w:rsidR="2CF1AFA8" w:rsidP="5A79CE1C" w:rsidRDefault="2CF1AFA8" w14:paraId="636CE59C" w14:textId="024BF88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CF1AFA8" w:rsidP="5A79CE1C" w:rsidRDefault="2CF1AFA8" w14:paraId="31159563" w14:textId="45FCA6B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Neighbor        V           AS MsgRcvd MsgSent   TblVer  InQ OutQ Up/Down  State/PfxRcd</w:t>
      </w:r>
    </w:p>
    <w:p w:rsidR="2CF1AFA8" w:rsidP="5A79CE1C" w:rsidRDefault="2CF1AFA8" w14:paraId="0B88BC6F" w14:textId="4A1C0FE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2001:DB8:0:23::3</w:t>
      </w:r>
    </w:p>
    <w:p w:rsidR="2CF1AFA8" w:rsidP="5A79CE1C" w:rsidRDefault="2CF1AFA8" w14:paraId="4F367785" w14:textId="530E0D7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CF1AF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4            1      42      43        1    0    0 00:36:11        0</w:t>
      </w:r>
    </w:p>
    <w:p w:rsidR="09E7B12A" w:rsidP="008552CB" w:rsidRDefault="257AEFD4" w14:paraId="09A24B18" w14:textId="0C6612E5">
      <w:pPr>
        <w:spacing w:after="160"/>
        <w:rPr>
          <w:rFonts w:ascii="Courier New" w:hAnsi="Courier New" w:eastAsia="Courier New" w:cs="Courier New"/>
          <w:color w:val="000000" w:themeColor="text1"/>
          <w:sz w:val="18"/>
          <w:szCs w:val="18"/>
        </w:rPr>
      </w:pPr>
      <w:r w:rsidRPr="5A79CE1C" w:rsidR="0869CF91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18"/>
          <w:szCs w:val="18"/>
          <w:u w:val="single"/>
        </w:rPr>
        <w:t>Router 5:</w:t>
      </w:r>
    </w:p>
    <w:p w:rsidR="5A79CE1C" w:rsidP="5A79CE1C" w:rsidRDefault="5A79CE1C" w14:paraId="009925D1" w14:textId="4F9919FB">
      <w:pPr>
        <w:pStyle w:val="Normal"/>
        <w:spacing w:after="16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18"/>
          <w:szCs w:val="18"/>
          <w:u w:val="single"/>
        </w:rPr>
      </w:pPr>
    </w:p>
    <w:p w:rsidR="06962D57" w:rsidP="5A79CE1C" w:rsidRDefault="06962D57" w14:paraId="38228A54" w14:textId="2F0CF81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R5#Show run</w:t>
      </w:r>
    </w:p>
    <w:p w:rsidR="06962D57" w:rsidP="5A79CE1C" w:rsidRDefault="06962D57" w14:paraId="3E796EF7" w14:textId="4FADD02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Building configuration...</w:t>
      </w:r>
    </w:p>
    <w:p w:rsidR="06962D57" w:rsidP="5A79CE1C" w:rsidRDefault="06962D57" w14:paraId="3A8719DA" w14:textId="693A759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Current configuration : 3974 bytes</w:t>
      </w:r>
    </w:p>
    <w:p w:rsidR="06962D57" w:rsidP="5A79CE1C" w:rsidRDefault="06962D57" w14:paraId="56F10FA5" w14:textId="4F3D1C3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Last configuration change at 18:14:26 UTC Wed Jan 12 2022</w:t>
      </w:r>
    </w:p>
    <w:p w:rsidR="06962D57" w:rsidP="5A79CE1C" w:rsidRDefault="06962D57" w14:paraId="38856515" w14:textId="0BEEF61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version 16.9</w:t>
      </w:r>
    </w:p>
    <w:p w:rsidR="06962D57" w:rsidP="5A79CE1C" w:rsidRDefault="06962D57" w14:paraId="196E7C7C" w14:textId="54A3DB1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service timestamps debug datetime msec</w:t>
      </w:r>
    </w:p>
    <w:p w:rsidR="06962D57" w:rsidP="5A79CE1C" w:rsidRDefault="06962D57" w14:paraId="6A5E89CE" w14:textId="0083E7C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service timestamps log datetime msec</w:t>
      </w:r>
    </w:p>
    <w:p w:rsidR="06962D57" w:rsidP="5A79CE1C" w:rsidRDefault="06962D57" w14:paraId="7F5AB179" w14:textId="0063E26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platform qfp utilization monitor load 80</w:t>
      </w:r>
    </w:p>
    <w:p w:rsidR="06962D57" w:rsidP="5A79CE1C" w:rsidRDefault="06962D57" w14:paraId="2EB58B3E" w14:textId="0F9766E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platform punt-keepalive disable-kernel-core</w:t>
      </w:r>
    </w:p>
    <w:p w:rsidR="06962D57" w:rsidP="5A79CE1C" w:rsidRDefault="06962D57" w14:paraId="2C413105" w14:textId="45EC014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hostname R5</w:t>
      </w:r>
    </w:p>
    <w:p w:rsidR="06962D57" w:rsidP="5A79CE1C" w:rsidRDefault="06962D57" w14:paraId="35996B20" w14:textId="6C0AA97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boot-start-marker</w:t>
      </w:r>
    </w:p>
    <w:p w:rsidR="06962D57" w:rsidP="5A79CE1C" w:rsidRDefault="06962D57" w14:paraId="025684E6" w14:textId="614A91D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boot-end-marker</w:t>
      </w:r>
    </w:p>
    <w:p w:rsidR="06962D57" w:rsidP="5A79CE1C" w:rsidRDefault="06962D57" w14:paraId="4E80FEBF" w14:textId="77C9E12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vrf definition Mgmt-intf</w:t>
      </w:r>
    </w:p>
    <w:p w:rsidR="06962D57" w:rsidP="5A79CE1C" w:rsidRDefault="06962D57" w14:paraId="23D0C47B" w14:textId="49FE379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address-family ipv4</w:t>
      </w:r>
    </w:p>
    <w:p w:rsidR="06962D57" w:rsidP="5A79CE1C" w:rsidRDefault="06962D57" w14:paraId="0B1BE6A7" w14:textId="3F0713F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exit-address-family</w:t>
      </w:r>
    </w:p>
    <w:p w:rsidR="06962D57" w:rsidP="5A79CE1C" w:rsidRDefault="06962D57" w14:paraId="6C575E73" w14:textId="43FA17D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address-family ipv6</w:t>
      </w:r>
    </w:p>
    <w:p w:rsidR="06962D57" w:rsidP="5A79CE1C" w:rsidRDefault="06962D57" w14:paraId="3078AF52" w14:textId="7BE1694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exit-address-family</w:t>
      </w:r>
    </w:p>
    <w:p w:rsidR="06962D57" w:rsidP="5A79CE1C" w:rsidRDefault="06962D57" w14:paraId="177E6E42" w14:textId="0BAA219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aaa new-model</w:t>
      </w:r>
    </w:p>
    <w:p w:rsidR="06962D57" w:rsidP="5A79CE1C" w:rsidRDefault="06962D57" w14:paraId="319031D7" w14:textId="69F7E74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login on-success log</w:t>
      </w:r>
    </w:p>
    <w:p w:rsidR="06962D57" w:rsidP="5A79CE1C" w:rsidRDefault="06962D57" w14:paraId="6C84AD3B" w14:textId="444B14D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subscriber templating</w:t>
      </w:r>
    </w:p>
    <w:p w:rsidR="06962D57" w:rsidP="5A79CE1C" w:rsidRDefault="06962D57" w14:paraId="5BFDBBE4" w14:textId="39A5A31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unicast-routing</w:t>
      </w:r>
    </w:p>
    <w:p w:rsidR="06962D57" w:rsidP="5A79CE1C" w:rsidRDefault="06962D57" w14:paraId="605DD83C" w14:textId="40A19E7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multilink bundle-name authenticated</w:t>
      </w:r>
    </w:p>
    <w:p w:rsidR="06962D57" w:rsidP="5A79CE1C" w:rsidRDefault="06962D57" w14:paraId="7A2FF2C5" w14:textId="5C384BD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crypto pki trustpoint TP-self-signed-859896477</w:t>
      </w:r>
    </w:p>
    <w:p w:rsidR="06962D57" w:rsidP="5A79CE1C" w:rsidRDefault="06962D57" w14:paraId="3C45B179" w14:textId="0D36639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enrollment selfsigned</w:t>
      </w:r>
    </w:p>
    <w:p w:rsidR="06962D57" w:rsidP="5A79CE1C" w:rsidRDefault="06962D57" w14:paraId="515F594F" w14:textId="7B8D70C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subject-name cn=IOS-Self-Signed-Certificate-859896477</w:t>
      </w:r>
    </w:p>
    <w:p w:rsidR="06962D57" w:rsidP="5A79CE1C" w:rsidRDefault="06962D57" w14:paraId="09FF4EAA" w14:textId="35CB87E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revocation-check none</w:t>
      </w:r>
    </w:p>
    <w:p w:rsidR="06962D57" w:rsidP="5A79CE1C" w:rsidRDefault="06962D57" w14:paraId="1795558D" w14:textId="7ABB46D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rsakeypair TP-self-signed-859896477</w:t>
      </w:r>
    </w:p>
    <w:p w:rsidR="06962D57" w:rsidP="5A79CE1C" w:rsidRDefault="06962D57" w14:paraId="51C3FCC4" w14:textId="1A31642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crypto pki certificate chain TP-self-signed-859896477</w:t>
      </w:r>
    </w:p>
    <w:p w:rsidR="06962D57" w:rsidP="5A79CE1C" w:rsidRDefault="06962D57" w14:paraId="4385B8C5" w14:textId="7475B03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certificate self-signed 01</w:t>
      </w:r>
    </w:p>
    <w:p w:rsidR="06962D57" w:rsidP="5A79CE1C" w:rsidRDefault="06962D57" w14:paraId="605253D3" w14:textId="359BBCE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3082032E 30820216 A0030201 02020101 300D0609 2A864886 F70D0101 05050030</w:t>
      </w:r>
    </w:p>
    <w:p w:rsidR="06962D57" w:rsidP="5A79CE1C" w:rsidRDefault="06962D57" w14:paraId="6271FF9D" w14:textId="43F3FF0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30312E30 2C060355 04031325 494F532D 53656C66 2D536967 6E65642D 43657274</w:t>
      </w:r>
    </w:p>
    <w:p w:rsidR="06962D57" w:rsidP="5A79CE1C" w:rsidRDefault="06962D57" w14:paraId="190A8E8C" w14:textId="409D8FC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69666963 6174652D 38353938 39363437 37301E17 0D323230 31313231 37353331</w:t>
      </w:r>
    </w:p>
    <w:p w:rsidR="06962D57" w:rsidP="5A79CE1C" w:rsidRDefault="06962D57" w14:paraId="2FF6E9EA" w14:textId="669B067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345A170D 33303031 30313030 30303030 5A303031 2E302C06 03550403 1325494F</w:t>
      </w:r>
    </w:p>
    <w:p w:rsidR="06962D57" w:rsidP="5A79CE1C" w:rsidRDefault="06962D57" w14:paraId="771B6C37" w14:textId="3E22FF4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532D5365 6C662D53 69676E65 642D4365 72746966 69636174 652D3835 39383936</w:t>
      </w:r>
    </w:p>
    <w:p w:rsidR="06962D57" w:rsidP="5A79CE1C" w:rsidRDefault="06962D57" w14:paraId="64C238CC" w14:textId="4EADD57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34373730 82012230 0D06092A 864886F7 0D010101 05000382 010F0030 82010A02</w:t>
      </w:r>
    </w:p>
    <w:p w:rsidR="06962D57" w:rsidP="5A79CE1C" w:rsidRDefault="06962D57" w14:paraId="58CCFE70" w14:textId="72857A0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82010100 B4B59B9B 283DC014 36F56CDA 2CAF0825 4468B2D9 2BBD09BE 6103873D</w:t>
      </w:r>
    </w:p>
    <w:p w:rsidR="06962D57" w:rsidP="5A79CE1C" w:rsidRDefault="06962D57" w14:paraId="2663FB63" w14:textId="418087B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5D7AB063 E6C02DEC C05C79E2 363DC934 FB8BD71F BF3C81DF C227DE85 20388C8E</w:t>
      </w:r>
    </w:p>
    <w:p w:rsidR="06962D57" w:rsidP="5A79CE1C" w:rsidRDefault="06962D57" w14:paraId="11723AC2" w14:textId="1856501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B44941F7 25C7CCF4 B7081E1C 06D1DA17 FBA5FAA1 43326A16 B7101FD1 3D220170</w:t>
      </w:r>
    </w:p>
    <w:p w:rsidR="06962D57" w:rsidP="5A79CE1C" w:rsidRDefault="06962D57" w14:paraId="66BFEA40" w14:textId="302AE54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1F4BF5F6 041F445A D773005A A7A0063E 36E95004 D759ACA7 AD63FF88 27816238</w:t>
      </w:r>
    </w:p>
    <w:p w:rsidR="06962D57" w:rsidP="5A79CE1C" w:rsidRDefault="06962D57" w14:paraId="7168FFC4" w14:textId="39ACAAF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3B2D583F E462C3BB 375FF30E 6A412EBC E50DBA49 95FED621 9F60BCD6 5FBCAC37</w:t>
      </w:r>
    </w:p>
    <w:p w:rsidR="06962D57" w:rsidP="5A79CE1C" w:rsidRDefault="06962D57" w14:paraId="3EA1A0DD" w14:textId="3EA4C25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96BEFAF3 D6DF31CB 12601DEC BB0F45C9 29FBCFD3 90846589 509A3E51 343D5854</w:t>
      </w:r>
    </w:p>
    <w:p w:rsidR="06962D57" w:rsidP="5A79CE1C" w:rsidRDefault="06962D57" w14:paraId="42733B3C" w14:textId="05A66A6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EA19E8C1 09678133 1CCBB5EF 4D79CFA6 2B84C09B A05315B8 6C542F8C 35CCDA80</w:t>
      </w:r>
    </w:p>
    <w:p w:rsidR="06962D57" w:rsidP="5A79CE1C" w:rsidRDefault="06962D57" w14:paraId="611540CA" w14:textId="5F9FA71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3E7E1CC6 9269B28D 1B5780E6 66A45835 122F7D20 884E5D55 2C302C57 D760FB2E</w:t>
      </w:r>
    </w:p>
    <w:p w:rsidR="06962D57" w:rsidP="5A79CE1C" w:rsidRDefault="06962D57" w14:paraId="42C2F1A5" w14:textId="5420F2B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8B67AD7D 02030100 01A35330 51300F06 03551D13 0101FF04 05300301 01FF301F</w:t>
      </w:r>
    </w:p>
    <w:p w:rsidR="06962D57" w:rsidP="5A79CE1C" w:rsidRDefault="06962D57" w14:paraId="6C92D284" w14:textId="5BC804C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0603551D 23041830 16801486 70DA6437 F74F59EF 6C465F9C EAB0A452 C458F630</w:t>
      </w:r>
    </w:p>
    <w:p w:rsidR="06962D57" w:rsidP="5A79CE1C" w:rsidRDefault="06962D57" w14:paraId="5C18FD46" w14:textId="331A508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1D060355 1D0E0416 04148670 DA6437F7 4F59EF6C 465F9CEA B0A452C4 58F6300D</w:t>
      </w:r>
    </w:p>
    <w:p w:rsidR="06962D57" w:rsidP="5A79CE1C" w:rsidRDefault="06962D57" w14:paraId="350E2CA6" w14:textId="1650EDF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06092A86 4886F70D 01010505 00038201 01008141 6462E161 2E3D64AF ADD67CE2</w:t>
      </w:r>
    </w:p>
    <w:p w:rsidR="06962D57" w:rsidP="5A79CE1C" w:rsidRDefault="06962D57" w14:paraId="5E115BF1" w14:textId="1DA29FF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26A15811 AA905240 E73292A1 705FD67F 4EA7E098 4431E21A D5F76C58 77B6ADA2</w:t>
      </w:r>
    </w:p>
    <w:p w:rsidR="06962D57" w:rsidP="5A79CE1C" w:rsidRDefault="06962D57" w14:paraId="3A4A15B1" w14:textId="7F1AC55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115BA795 B0C18069 F1B7AAA3 7CCADA38 5BB08840 82A74A09 407F8E6E F6555710</w:t>
      </w:r>
    </w:p>
    <w:p w:rsidR="06962D57" w:rsidP="5A79CE1C" w:rsidRDefault="06962D57" w14:paraId="3D367ACF" w14:textId="068902C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4FE3B81E 2DC4C724 8A39CA81 BA6E9A03 D98D07E4 B0C0411C 7539CDF5 69216F25</w:t>
      </w:r>
    </w:p>
    <w:p w:rsidR="06962D57" w:rsidP="5A79CE1C" w:rsidRDefault="06962D57" w14:paraId="0E99D5DE" w14:textId="34B6EF9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EAED271D E94A4B9F 34BE5800 8F3CC2D4 0C25461E E017985A 4803F15C A693C041</w:t>
      </w:r>
    </w:p>
    <w:p w:rsidR="06962D57" w:rsidP="5A79CE1C" w:rsidRDefault="06962D57" w14:paraId="5A093D53" w14:textId="4F1B8AD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999605BA C9A658BD BEE48C12 8E78634F 50BC7D20 0E002F97 AA1987F3 D2196AD1</w:t>
      </w:r>
    </w:p>
    <w:p w:rsidR="06962D57" w:rsidP="5A79CE1C" w:rsidRDefault="06962D57" w14:paraId="797A2F40" w14:textId="2C287F4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3A0E1E32 431B1BFF D8A9406F B1EF2752 7B904ECB 1F3BD644 62168D15 505F9962</w:t>
      </w:r>
    </w:p>
    <w:p w:rsidR="06962D57" w:rsidP="5A79CE1C" w:rsidRDefault="06962D57" w14:paraId="0EF60021" w14:textId="4305B2F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E88508CB 6FB22059 A02F5D31 126D2502 33CEAE7E FF510101 617B753C DFF089FC</w:t>
      </w:r>
    </w:p>
    <w:p w:rsidR="06962D57" w:rsidP="5A79CE1C" w:rsidRDefault="06962D57" w14:paraId="21348253" w14:textId="45EDCAC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A22D06B9 BBDD128F BFE9495C 23149FE1 550B</w:t>
      </w:r>
    </w:p>
    <w:p w:rsidR="06962D57" w:rsidP="5A79CE1C" w:rsidRDefault="06962D57" w14:paraId="5894D21F" w14:textId="45CC02F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quit</w:t>
      </w:r>
    </w:p>
    <w:p w:rsidR="06962D57" w:rsidP="5A79CE1C" w:rsidRDefault="06962D57" w14:paraId="5AF7E53C" w14:textId="6940AD1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license udi pid ISR4321/K9 sn FLM240608PJ</w:t>
      </w:r>
    </w:p>
    <w:p w:rsidR="06962D57" w:rsidP="5A79CE1C" w:rsidRDefault="06962D57" w14:paraId="108FC788" w14:textId="7846054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license smart enable</w:t>
      </w:r>
    </w:p>
    <w:p w:rsidR="06962D57" w:rsidP="5A79CE1C" w:rsidRDefault="06962D57" w14:paraId="23543846" w14:textId="05B5173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diagnostic bootup level minimal</w:t>
      </w:r>
    </w:p>
    <w:p w:rsidR="06962D57" w:rsidP="5A79CE1C" w:rsidRDefault="06962D57" w14:paraId="4B0C5DCA" w14:textId="7E06CB9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spanning-tree extend system-id</w:t>
      </w:r>
    </w:p>
    <w:p w:rsidR="06962D57" w:rsidP="5A79CE1C" w:rsidRDefault="06962D57" w14:paraId="71653259" w14:textId="3D18C2E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redundancy</w:t>
      </w:r>
    </w:p>
    <w:p w:rsidR="06962D57" w:rsidP="5A79CE1C" w:rsidRDefault="06962D57" w14:paraId="4FE6BB20" w14:textId="16F233D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mode none</w:t>
      </w:r>
    </w:p>
    <w:p w:rsidR="06962D57" w:rsidP="5A79CE1C" w:rsidRDefault="06962D57" w14:paraId="18889EE9" w14:textId="22C8B82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Loopback0</w:t>
      </w:r>
    </w:p>
    <w:p w:rsidR="06962D57" w:rsidP="5A79CE1C" w:rsidRDefault="06962D57" w14:paraId="4AC15D69" w14:textId="2CD4994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address 5.5.5.5 255.255.255.0</w:t>
      </w:r>
    </w:p>
    <w:p w:rsidR="06962D57" w:rsidP="5A79CE1C" w:rsidRDefault="06962D57" w14:paraId="03A464CF" w14:textId="0FF2D7E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address 2001:DB8::5/128</w:t>
      </w:r>
    </w:p>
    <w:p w:rsidR="06962D57" w:rsidP="5A79CE1C" w:rsidRDefault="06962D57" w14:paraId="50DCB343" w14:textId="7249046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eigrp 1</w:t>
      </w:r>
    </w:p>
    <w:p w:rsidR="06962D57" w:rsidP="5A79CE1C" w:rsidRDefault="06962D57" w14:paraId="08B11091" w14:textId="57ADF88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GigabitEthernet0/0/0</w:t>
      </w:r>
    </w:p>
    <w:p w:rsidR="06962D57" w:rsidP="5A79CE1C" w:rsidRDefault="06962D57" w14:paraId="774CC362" w14:textId="32C693A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address 192.168.45.5 255.255.255.0</w:t>
      </w:r>
    </w:p>
    <w:p w:rsidR="06962D57" w:rsidP="5A79CE1C" w:rsidRDefault="06962D57" w14:paraId="319B7A4F" w14:textId="35301ED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negotiation auto</w:t>
      </w:r>
    </w:p>
    <w:p w:rsidR="06962D57" w:rsidP="5A79CE1C" w:rsidRDefault="06962D57" w14:paraId="4C2B4613" w14:textId="12362EB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address 2001:DB8:0:45::5/64</w:t>
      </w:r>
    </w:p>
    <w:p w:rsidR="06962D57" w:rsidP="5A79CE1C" w:rsidRDefault="06962D57" w14:paraId="638B4AA6" w14:textId="74008F0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enable</w:t>
      </w:r>
    </w:p>
    <w:p w:rsidR="06962D57" w:rsidP="5A79CE1C" w:rsidRDefault="06962D57" w14:paraId="2FA8F00D" w14:textId="7BE4E12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eigrp 1</w:t>
      </w:r>
    </w:p>
    <w:p w:rsidR="06962D57" w:rsidP="5A79CE1C" w:rsidRDefault="06962D57" w14:paraId="34B7A600" w14:textId="009F82F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GigabitEthernet0/0/1</w:t>
      </w:r>
    </w:p>
    <w:p w:rsidR="06962D57" w:rsidP="5A79CE1C" w:rsidRDefault="06962D57" w14:paraId="7992F76B" w14:textId="1ABCE39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address 192.168.34.5 255.255.255.0</w:t>
      </w:r>
    </w:p>
    <w:p w:rsidR="06962D57" w:rsidP="5A79CE1C" w:rsidRDefault="06962D57" w14:paraId="617C0CFE" w14:textId="60D7378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negotiation auto</w:t>
      </w:r>
    </w:p>
    <w:p w:rsidR="06962D57" w:rsidP="5A79CE1C" w:rsidRDefault="06962D57" w14:paraId="4B4E5279" w14:textId="3DA271D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address 2001:DB8:0:34::5/64</w:t>
      </w:r>
    </w:p>
    <w:p w:rsidR="06962D57" w:rsidP="5A79CE1C" w:rsidRDefault="06962D57" w14:paraId="65D23A06" w14:textId="6A1FFB7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enable</w:t>
      </w:r>
    </w:p>
    <w:p w:rsidR="06962D57" w:rsidP="5A79CE1C" w:rsidRDefault="06962D57" w14:paraId="4DF62F29" w14:textId="1FC13CB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eigrp 1</w:t>
      </w:r>
    </w:p>
    <w:p w:rsidR="06962D57" w:rsidP="5A79CE1C" w:rsidRDefault="06962D57" w14:paraId="78C481F5" w14:textId="35AAC0E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GigabitEthernet0/1/0</w:t>
      </w:r>
    </w:p>
    <w:p w:rsidR="06962D57" w:rsidP="5A79CE1C" w:rsidRDefault="06962D57" w14:paraId="6593765E" w14:textId="342AE0B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06962D57" w:rsidP="5A79CE1C" w:rsidRDefault="06962D57" w14:paraId="630EF772" w14:textId="1CAA19E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06962D57" w:rsidP="5A79CE1C" w:rsidRDefault="06962D57" w14:paraId="7F39AF73" w14:textId="19AF58F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negotiation auto</w:t>
      </w:r>
    </w:p>
    <w:p w:rsidR="06962D57" w:rsidP="5A79CE1C" w:rsidRDefault="06962D57" w14:paraId="7ABFC7E5" w14:textId="098DFC8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GigabitEthernet0/1/1</w:t>
      </w:r>
    </w:p>
    <w:p w:rsidR="06962D57" w:rsidP="5A79CE1C" w:rsidRDefault="06962D57" w14:paraId="353FC4B5" w14:textId="19D78F7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06962D57" w:rsidP="5A79CE1C" w:rsidRDefault="06962D57" w14:paraId="2B96438A" w14:textId="720C714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06962D57" w:rsidP="5A79CE1C" w:rsidRDefault="06962D57" w14:paraId="1EB8A67D" w14:textId="1676EE5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negotiation auto</w:t>
      </w:r>
    </w:p>
    <w:p w:rsidR="06962D57" w:rsidP="5A79CE1C" w:rsidRDefault="06962D57" w14:paraId="6D6DD4C9" w14:textId="026DE2B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GigabitEthernet0</w:t>
      </w:r>
    </w:p>
    <w:p w:rsidR="06962D57" w:rsidP="5A79CE1C" w:rsidRDefault="06962D57" w14:paraId="71289755" w14:textId="22AF380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vrf forwarding Mgmt-intf</w:t>
      </w:r>
    </w:p>
    <w:p w:rsidR="06962D57" w:rsidP="5A79CE1C" w:rsidRDefault="06962D57" w14:paraId="760DD964" w14:textId="0CB3C4F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06962D57" w:rsidP="5A79CE1C" w:rsidRDefault="06962D57" w14:paraId="01F74379" w14:textId="5AE1013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06962D57" w:rsidP="5A79CE1C" w:rsidRDefault="06962D57" w14:paraId="3A9A2D29" w14:textId="26E85CF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negotiation auto</w:t>
      </w:r>
    </w:p>
    <w:p w:rsidR="06962D57" w:rsidP="5A79CE1C" w:rsidRDefault="06962D57" w14:paraId="18EB228C" w14:textId="443BB03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router eigrp 1</w:t>
      </w:r>
    </w:p>
    <w:p w:rsidR="06962D57" w:rsidP="5A79CE1C" w:rsidRDefault="06962D57" w14:paraId="5D334C24" w14:textId="3C6ADB8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variance 128</w:t>
      </w:r>
    </w:p>
    <w:p w:rsidR="06962D57" w:rsidP="5A79CE1C" w:rsidRDefault="06962D57" w14:paraId="1B716696" w14:textId="7E1F2C8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network 192.168.34.0</w:t>
      </w:r>
    </w:p>
    <w:p w:rsidR="06962D57" w:rsidP="5A79CE1C" w:rsidRDefault="06962D57" w14:paraId="0042CABF" w14:textId="4DE0AAA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network 192.168.45.0</w:t>
      </w:r>
    </w:p>
    <w:p w:rsidR="06962D57" w:rsidP="5A79CE1C" w:rsidRDefault="06962D57" w14:paraId="2B0F03ED" w14:textId="078F285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forward-protocol nd</w:t>
      </w:r>
    </w:p>
    <w:p w:rsidR="06962D57" w:rsidP="5A79CE1C" w:rsidRDefault="06962D57" w14:paraId="54F3526B" w14:textId="7D6C71F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http server</w:t>
      </w:r>
    </w:p>
    <w:p w:rsidR="06962D57" w:rsidP="5A79CE1C" w:rsidRDefault="06962D57" w14:paraId="02722E2B" w14:textId="2990B36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http authentication local</w:t>
      </w:r>
    </w:p>
    <w:p w:rsidR="06962D57" w:rsidP="5A79CE1C" w:rsidRDefault="06962D57" w14:paraId="2044230A" w14:textId="41DBD39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http secure-server</w:t>
      </w:r>
    </w:p>
    <w:p w:rsidR="06962D57" w:rsidP="5A79CE1C" w:rsidRDefault="06962D57" w14:paraId="3DFEA74B" w14:textId="4EA7B00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tftp source-interface GigabitEthernet0</w:t>
      </w:r>
    </w:p>
    <w:p w:rsidR="06962D57" w:rsidP="5A79CE1C" w:rsidRDefault="06962D57" w14:paraId="0E87BFCB" w14:textId="3DD103D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router eigrp 1</w:t>
      </w:r>
    </w:p>
    <w:p w:rsidR="06962D57" w:rsidP="5A79CE1C" w:rsidRDefault="06962D57" w14:paraId="0305684B" w14:textId="0C9B38A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eigrp router-id 5.5.5.5</w:t>
      </w:r>
    </w:p>
    <w:p w:rsidR="06962D57" w:rsidP="5A79CE1C" w:rsidRDefault="06962D57" w14:paraId="5A15C072" w14:textId="3EF877C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control-plane</w:t>
      </w:r>
    </w:p>
    <w:p w:rsidR="06962D57" w:rsidP="5A79CE1C" w:rsidRDefault="06962D57" w14:paraId="2828675E" w14:textId="2E753BE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line con 0</w:t>
      </w:r>
    </w:p>
    <w:p w:rsidR="06962D57" w:rsidP="5A79CE1C" w:rsidRDefault="06962D57" w14:paraId="0E265412" w14:textId="4C08BCD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transport input none</w:t>
      </w:r>
    </w:p>
    <w:p w:rsidR="06962D57" w:rsidP="5A79CE1C" w:rsidRDefault="06962D57" w14:paraId="723EFEDE" w14:textId="2E9A7C7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stopbits 1</w:t>
      </w:r>
    </w:p>
    <w:p w:rsidR="06962D57" w:rsidP="5A79CE1C" w:rsidRDefault="06962D57" w14:paraId="06EF3292" w14:textId="53F7820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line aux 0</w:t>
      </w:r>
    </w:p>
    <w:p w:rsidR="06962D57" w:rsidP="5A79CE1C" w:rsidRDefault="06962D57" w14:paraId="077F437E" w14:textId="4019764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stopbits 1</w:t>
      </w:r>
    </w:p>
    <w:p w:rsidR="06962D57" w:rsidP="5A79CE1C" w:rsidRDefault="06962D57" w14:paraId="1A031D24" w14:textId="5B4A03E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line vty 0 4</w:t>
      </w:r>
    </w:p>
    <w:p w:rsidR="06962D57" w:rsidP="5A79CE1C" w:rsidRDefault="06962D57" w14:paraId="41B11896" w14:textId="3ADE2D0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login</w:t>
      </w:r>
    </w:p>
    <w:p w:rsidR="06962D57" w:rsidP="5A79CE1C" w:rsidRDefault="06962D57" w14:paraId="4E38C229" w14:textId="538A26B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End</w:t>
      </w:r>
    </w:p>
    <w:p w:rsidR="5A79CE1C" w:rsidP="5A79CE1C" w:rsidRDefault="5A79CE1C" w14:paraId="272405FD" w14:textId="7D2E5A8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06962D57" w:rsidP="5A79CE1C" w:rsidRDefault="06962D57" w14:paraId="0CBFB6D9" w14:textId="7B48CE4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R5#Show ip route</w:t>
      </w:r>
    </w:p>
    <w:p w:rsidR="06962D57" w:rsidP="5A79CE1C" w:rsidRDefault="06962D57" w14:paraId="2A5F2E4E" w14:textId="563CD91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Codes: L - local, C - connected, S - static, R - RIP, M - mobile, B - BGP</w:t>
      </w:r>
    </w:p>
    <w:p w:rsidR="06962D57" w:rsidP="5A79CE1C" w:rsidRDefault="06962D57" w14:paraId="7C8A2DD6" w14:textId="321082F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D - EIGRP, EX - EIGRP external, O - OSPF, IA - OSPF inter area</w:t>
      </w:r>
    </w:p>
    <w:p w:rsidR="06962D57" w:rsidP="5A79CE1C" w:rsidRDefault="06962D57" w14:paraId="040F57D2" w14:textId="2D15B50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N1 - OSPF NSSA external type 1, N2 - OSPF NSSA external type 2</w:t>
      </w:r>
    </w:p>
    <w:p w:rsidR="06962D57" w:rsidP="5A79CE1C" w:rsidRDefault="06962D57" w14:paraId="190573F4" w14:textId="1F002D6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E1 - OSPF external type 1, E2 - OSPF external type 2</w:t>
      </w:r>
    </w:p>
    <w:p w:rsidR="06962D57" w:rsidP="5A79CE1C" w:rsidRDefault="06962D57" w14:paraId="29D8DBDE" w14:textId="27EE00F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i - IS-IS, su - IS-IS summary, L1 - IS-IS level-1, L2 - IS-IS level-2</w:t>
      </w:r>
    </w:p>
    <w:p w:rsidR="06962D57" w:rsidP="5A79CE1C" w:rsidRDefault="06962D57" w14:paraId="5E3CF6BE" w14:textId="19A1EA3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ia - IS-IS inter area, * - candidate default, U - per-user static route</w:t>
      </w:r>
    </w:p>
    <w:p w:rsidR="06962D57" w:rsidP="5A79CE1C" w:rsidRDefault="06962D57" w14:paraId="0208EF9A" w14:textId="1E12A4C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o - ODR, P - periodic downloaded static route, H - NHRP, l - LISP</w:t>
      </w:r>
    </w:p>
    <w:p w:rsidR="06962D57" w:rsidP="5A79CE1C" w:rsidRDefault="06962D57" w14:paraId="6CAE15BE" w14:textId="120A68E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a - application route</w:t>
      </w:r>
    </w:p>
    <w:p w:rsidR="06962D57" w:rsidP="5A79CE1C" w:rsidRDefault="06962D57" w14:paraId="34AC53C1" w14:textId="72DC52D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+ - replicated route, % - next hop override, p - overrides from PfR</w:t>
      </w:r>
    </w:p>
    <w:p w:rsidR="06962D57" w:rsidP="5A79CE1C" w:rsidRDefault="06962D57" w14:paraId="6405DD32" w14:textId="265C2EE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06962D57" w:rsidP="5A79CE1C" w:rsidRDefault="06962D57" w14:paraId="30440A69" w14:textId="62CBFA4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Gateway of last resort is not set</w:t>
      </w:r>
    </w:p>
    <w:p w:rsidR="06962D57" w:rsidP="5A79CE1C" w:rsidRDefault="06962D57" w14:paraId="72745F71" w14:textId="2A87B71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06962D57" w:rsidP="5A79CE1C" w:rsidRDefault="06962D57" w14:paraId="60949431" w14:textId="0311A5A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5.0.0.0/8 is variably subnetted, 2 subnets, 2 masks</w:t>
      </w:r>
    </w:p>
    <w:p w:rsidR="06962D57" w:rsidP="5A79CE1C" w:rsidRDefault="06962D57" w14:paraId="3FF0F9EC" w14:textId="2BC0CAD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     5.5.5.0/24 is directly connected, Loopback0</w:t>
      </w:r>
    </w:p>
    <w:p w:rsidR="06962D57" w:rsidP="5A79CE1C" w:rsidRDefault="06962D57" w14:paraId="4F2458F7" w14:textId="73EC502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     5.5.5.5/32 is directly connected, Loopback0</w:t>
      </w:r>
    </w:p>
    <w:p w:rsidR="06962D57" w:rsidP="5A79CE1C" w:rsidRDefault="06962D57" w14:paraId="22A4B9B3" w14:textId="0D74601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192.168.34.0/24 is variably subnetted, 2 subnets, 2 masks</w:t>
      </w:r>
    </w:p>
    <w:p w:rsidR="06962D57" w:rsidP="5A79CE1C" w:rsidRDefault="06962D57" w14:paraId="0AD0FF0F" w14:textId="48CBC02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     192.168.34.0/24 is directly connected, GigabitEthernet0/0/1</w:t>
      </w:r>
    </w:p>
    <w:p w:rsidR="06962D57" w:rsidP="5A79CE1C" w:rsidRDefault="06962D57" w14:paraId="3CD375C7" w14:textId="1E972EC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     192.168.34.5/32 is directly connected, GigabitEthernet0/0/1</w:t>
      </w:r>
    </w:p>
    <w:p w:rsidR="06962D57" w:rsidP="5A79CE1C" w:rsidRDefault="06962D57" w14:paraId="6309F480" w14:textId="0794548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192.168.45.0/24 is variably subnetted, 2 subnets, 2 masks</w:t>
      </w:r>
    </w:p>
    <w:p w:rsidR="06962D57" w:rsidP="5A79CE1C" w:rsidRDefault="06962D57" w14:paraId="17437D44" w14:textId="13F2BE7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     192.168.45.0/24 is directly connected, GigabitEthernet0/0/0</w:t>
      </w:r>
    </w:p>
    <w:p w:rsidR="06962D57" w:rsidP="5A79CE1C" w:rsidRDefault="06962D57" w14:paraId="19F94A2D" w14:textId="21F37FD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     192.168.45.5/32 is directly connected, GigabitEthernet0/0/0</w:t>
      </w:r>
    </w:p>
    <w:p w:rsidR="5A79CE1C" w:rsidP="5A79CE1C" w:rsidRDefault="5A79CE1C" w14:paraId="47AC0924" w14:textId="3FED251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06962D57" w:rsidP="5A79CE1C" w:rsidRDefault="06962D57" w14:paraId="677FAE01" w14:textId="1EED3F6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R5#Show ip eigrp interface</w:t>
      </w:r>
    </w:p>
    <w:p w:rsidR="06962D57" w:rsidP="5A79CE1C" w:rsidRDefault="06962D57" w14:paraId="3DB2C9B4" w14:textId="536FE5E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EIGRP-IPv4 Interfaces for AS(1)</w:t>
      </w:r>
    </w:p>
    <w:p w:rsidR="06962D57" w:rsidP="5A79CE1C" w:rsidRDefault="06962D57" w14:paraId="4DEBA135" w14:textId="58EAE28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Xmit Queue   PeerQ        Mean   Pacing Time   Multicast    Pending</w:t>
      </w:r>
    </w:p>
    <w:p w:rsidR="06962D57" w:rsidP="5A79CE1C" w:rsidRDefault="06962D57" w14:paraId="6DA0B0BE" w14:textId="4C82B27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             Peers  Un/Reliable  Un/Reliable  SRTT   Un/Reliable   Flow Timer   Routes</w:t>
      </w:r>
    </w:p>
    <w:p w:rsidR="06962D57" w:rsidP="5A79CE1C" w:rsidRDefault="06962D57" w14:paraId="587AD244" w14:textId="4AFFD69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Gi0/0/1                  1        0/0       0/0           1       0/0           50           0</w:t>
      </w:r>
    </w:p>
    <w:p w:rsidR="06962D57" w:rsidP="5A79CE1C" w:rsidRDefault="06962D57" w14:paraId="5A18D229" w14:textId="04DFADC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Gi0/0/0                  1        0/0       0/0           1       0/0           50           0</w:t>
      </w:r>
    </w:p>
    <w:p w:rsidR="5A79CE1C" w:rsidP="5A79CE1C" w:rsidRDefault="5A79CE1C" w14:paraId="1D1FB89E" w14:textId="065E4CE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06962D57" w:rsidP="5A79CE1C" w:rsidRDefault="06962D57" w14:paraId="13C5139B" w14:textId="13F3580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R5#show ip eigrp neighbor</w:t>
      </w:r>
    </w:p>
    <w:p w:rsidR="06962D57" w:rsidP="5A79CE1C" w:rsidRDefault="06962D57" w14:paraId="36C7B243" w14:textId="0F454D4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EIGRP-IPv4 Neighbors for AS(1)</w:t>
      </w:r>
    </w:p>
    <w:p w:rsidR="06962D57" w:rsidP="5A79CE1C" w:rsidRDefault="06962D57" w14:paraId="1C2ED7BA" w14:textId="4D16F0B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   Address                 Interface              Hold Uptime   SRTT   RTO  Q  Seq</w:t>
      </w:r>
    </w:p>
    <w:p w:rsidR="06962D57" w:rsidP="5A79CE1C" w:rsidRDefault="06962D57" w14:paraId="169C7F48" w14:textId="26F4BF1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                (sec)         (ms)       Cnt Num</w:t>
      </w:r>
    </w:p>
    <w:p w:rsidR="06962D57" w:rsidP="5A79CE1C" w:rsidRDefault="06962D57" w14:paraId="66877C83" w14:textId="0BD46B1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   192.168.45.6            Gi0/0/0                  12 00:35:27    1   100  0  3</w:t>
      </w:r>
    </w:p>
    <w:p w:rsidR="06962D57" w:rsidP="5A79CE1C" w:rsidRDefault="06962D57" w14:paraId="16B70884" w14:textId="349E378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0   192.168.34.4            Gi0/0/1                  13 00:35:59    1   100  0  3</w:t>
      </w:r>
    </w:p>
    <w:p w:rsidR="5A79CE1C" w:rsidP="5A79CE1C" w:rsidRDefault="5A79CE1C" w14:paraId="7D8BA6C9" w14:textId="324A74B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06962D57" w:rsidP="5A79CE1C" w:rsidRDefault="06962D57" w14:paraId="1B584155" w14:textId="208C7F7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R5#show ip eigrp topology</w:t>
      </w:r>
    </w:p>
    <w:p w:rsidR="06962D57" w:rsidP="5A79CE1C" w:rsidRDefault="06962D57" w14:paraId="7798DE2F" w14:textId="0BB8A37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EIGRP-IPv4 Topology Table for AS(1)/ID(5.5.5.5)</w:t>
      </w:r>
    </w:p>
    <w:p w:rsidR="06962D57" w:rsidP="5A79CE1C" w:rsidRDefault="06962D57" w14:paraId="3397FED7" w14:textId="222DD75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Codes: P - Passive, A - Active, U - Update, Q - Query, R - Reply,</w:t>
      </w:r>
    </w:p>
    <w:p w:rsidR="06962D57" w:rsidP="5A79CE1C" w:rsidRDefault="06962D57" w14:paraId="16F6200B" w14:textId="16459AD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r - reply Status, s - sia Status</w:t>
      </w:r>
    </w:p>
    <w:p w:rsidR="06962D57" w:rsidP="5A79CE1C" w:rsidRDefault="06962D57" w14:paraId="5C579366" w14:textId="785DF9F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06962D57" w:rsidP="5A79CE1C" w:rsidRDefault="06962D57" w14:paraId="61D4FE11" w14:textId="6D8F30D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 192.168.34.0/24, 1 successors, FD is 2816</w:t>
      </w:r>
    </w:p>
    <w:p w:rsidR="06962D57" w:rsidP="5A79CE1C" w:rsidRDefault="06962D57" w14:paraId="5C577B7D" w14:textId="5954672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via Connected, GigabitEthernet0/0/1</w:t>
      </w:r>
    </w:p>
    <w:p w:rsidR="06962D57" w:rsidP="5A79CE1C" w:rsidRDefault="06962D57" w14:paraId="023C470F" w14:textId="6D803E5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 192.168.45.0/24, 1 successors, FD is 2816</w:t>
      </w:r>
    </w:p>
    <w:p w:rsidR="06962D57" w:rsidP="5A79CE1C" w:rsidRDefault="06962D57" w14:paraId="5A7711CA" w14:textId="6DCB19B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via Connected, GigabitEthernet0/0/0</w:t>
      </w:r>
    </w:p>
    <w:p w:rsidR="5A79CE1C" w:rsidP="5A79CE1C" w:rsidRDefault="5A79CE1C" w14:paraId="17D331E8" w14:textId="2DE5A64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06962D57" w:rsidP="5A79CE1C" w:rsidRDefault="06962D57" w14:paraId="40AC5E46" w14:textId="092AFEC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R5#Show ipv6 eigrp interface</w:t>
      </w:r>
    </w:p>
    <w:p w:rsidR="06962D57" w:rsidP="5A79CE1C" w:rsidRDefault="06962D57" w14:paraId="33C5F6BF" w14:textId="0282551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EIGRP-IPv6 Interfaces for AS(1)</w:t>
      </w:r>
    </w:p>
    <w:p w:rsidR="06962D57" w:rsidP="5A79CE1C" w:rsidRDefault="06962D57" w14:paraId="317327BA" w14:textId="4034C85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Xmit Queue   PeerQ        Mean   Pacing Time   Multicast    Pending</w:t>
      </w:r>
    </w:p>
    <w:p w:rsidR="06962D57" w:rsidP="5A79CE1C" w:rsidRDefault="06962D57" w14:paraId="1C3C99D4" w14:textId="2110D7F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             Peers  Un/Reliable  Un/Reliable  SRTT   Un/Reliable   Flow Timer   Routes</w:t>
      </w:r>
    </w:p>
    <w:p w:rsidR="06962D57" w:rsidP="5A79CE1C" w:rsidRDefault="06962D57" w14:paraId="1BC7750B" w14:textId="19DB649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Gi0/0/1                  1        0/0       0/0        1021       0/0         5108           0</w:t>
      </w:r>
    </w:p>
    <w:p w:rsidR="06962D57" w:rsidP="5A79CE1C" w:rsidRDefault="06962D57" w14:paraId="47F71D5C" w14:textId="3C7984C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Gi0/0/0                  1        0/0       0/0           1       0/0           50           0</w:t>
      </w:r>
    </w:p>
    <w:p w:rsidR="06962D57" w:rsidP="5A79CE1C" w:rsidRDefault="06962D57" w14:paraId="27D4A0F6" w14:textId="5178EE1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Lo0                      0        0/0       0/0           0       0/0            0           0</w:t>
      </w:r>
    </w:p>
    <w:p w:rsidR="5A79CE1C" w:rsidP="5A79CE1C" w:rsidRDefault="5A79CE1C" w14:paraId="1B6220E2" w14:textId="4F12F91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06962D57" w:rsidP="5A79CE1C" w:rsidRDefault="06962D57" w14:paraId="4200B90F" w14:textId="1DFB488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R5#Show ipv6 eigrp neighbor</w:t>
      </w:r>
    </w:p>
    <w:p w:rsidR="06962D57" w:rsidP="5A79CE1C" w:rsidRDefault="06962D57" w14:paraId="4E5F6C47" w14:textId="58559A2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EIGRP-IPv6 Neighbors for AS(1)</w:t>
      </w:r>
    </w:p>
    <w:p w:rsidR="06962D57" w:rsidP="5A79CE1C" w:rsidRDefault="06962D57" w14:paraId="618E9FBB" w14:textId="79BC9E8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   Address                 Interface              Hold Uptime   SRTT   RTO  Q  Seq</w:t>
      </w:r>
    </w:p>
    <w:p w:rsidR="06962D57" w:rsidP="5A79CE1C" w:rsidRDefault="06962D57" w14:paraId="6B1DDEA6" w14:textId="471703C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                (sec)         (ms)       Cnt Num</w:t>
      </w:r>
    </w:p>
    <w:p w:rsidR="06962D57" w:rsidP="5A79CE1C" w:rsidRDefault="06962D57" w14:paraId="7BCE4898" w14:textId="75A12B1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   Link-local address:     Gi0/0/0                  12 00:35:56    1   100  0  3</w:t>
      </w:r>
    </w:p>
    <w:p w:rsidR="06962D57" w:rsidP="5A79CE1C" w:rsidRDefault="06962D57" w14:paraId="349D43D4" w14:textId="6A3962A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FE80::CE7F:76FF:FEC8:A1F0</w:t>
      </w:r>
    </w:p>
    <w:p w:rsidR="06962D57" w:rsidP="5A79CE1C" w:rsidRDefault="06962D57" w14:paraId="1F607754" w14:textId="61E9009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0   Link-local address:     Gi0/0/1                  14 00:36:28 1021  5000  0  6</w:t>
      </w:r>
    </w:p>
    <w:p w:rsidR="06962D57" w:rsidP="5A79CE1C" w:rsidRDefault="06962D57" w14:paraId="539E8459" w14:textId="2F6C338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FE80::B6A8:B9FF:FE01:B991</w:t>
      </w:r>
    </w:p>
    <w:p w:rsidR="5A79CE1C" w:rsidP="5A79CE1C" w:rsidRDefault="5A79CE1C" w14:paraId="3B8498D2" w14:textId="3C45A21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06962D57" w:rsidP="5A79CE1C" w:rsidRDefault="06962D57" w14:paraId="62279F2B" w14:textId="0304775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R5#show ipv6 eigrp topology</w:t>
      </w:r>
    </w:p>
    <w:p w:rsidR="06962D57" w:rsidP="5A79CE1C" w:rsidRDefault="06962D57" w14:paraId="539CD3EC" w14:textId="3410E23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EIGRP-IPv6 Topology Table for AS(1)/ID(5.5.5.5)</w:t>
      </w:r>
    </w:p>
    <w:p w:rsidR="06962D57" w:rsidP="5A79CE1C" w:rsidRDefault="06962D57" w14:paraId="600FFB8A" w14:textId="3FE30F5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Codes: P - Passive, A - Active, U - Update, Q - Query, R - Reply,</w:t>
      </w:r>
    </w:p>
    <w:p w:rsidR="06962D57" w:rsidP="5A79CE1C" w:rsidRDefault="06962D57" w14:paraId="24D5216D" w14:textId="48AF005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r - reply Status, s - sia Status</w:t>
      </w:r>
    </w:p>
    <w:p w:rsidR="06962D57" w:rsidP="5A79CE1C" w:rsidRDefault="06962D57" w14:paraId="5CE0F90B" w14:textId="103D1D5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06962D57" w:rsidP="5A79CE1C" w:rsidRDefault="06962D57" w14:paraId="7DA11EA3" w14:textId="1EBCE75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 2001:DB8::5/128, 1 successors, FD is 128256</w:t>
      </w:r>
    </w:p>
    <w:p w:rsidR="06962D57" w:rsidP="5A79CE1C" w:rsidRDefault="06962D57" w14:paraId="050C3835" w14:textId="73BA05C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via Connected, Loopback0</w:t>
      </w:r>
    </w:p>
    <w:p w:rsidR="06962D57" w:rsidP="5A79CE1C" w:rsidRDefault="06962D57" w14:paraId="1B76DB3B" w14:textId="1091FF8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 2001:DB8:0:45::/64, 1 successors, FD is 2816</w:t>
      </w:r>
    </w:p>
    <w:p w:rsidR="06962D57" w:rsidP="5A79CE1C" w:rsidRDefault="06962D57" w14:paraId="4B6623C0" w14:textId="0DCD1A3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via Connected, GigabitEthernet0/0/0</w:t>
      </w:r>
    </w:p>
    <w:p w:rsidR="06962D57" w:rsidP="5A79CE1C" w:rsidRDefault="06962D57" w14:paraId="281E32CE" w14:textId="553BCE9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 2001:DB8::4/128, 1 successors, FD is 130816</w:t>
      </w:r>
    </w:p>
    <w:p w:rsidR="06962D57" w:rsidP="5A79CE1C" w:rsidRDefault="06962D57" w14:paraId="68BA2B2A" w14:textId="07CD427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via FE80::B6A8:B9FF:FE01:B991 (130816/128256), GigabitEthernet0/0/1</w:t>
      </w:r>
    </w:p>
    <w:p w:rsidR="06962D57" w:rsidP="5A79CE1C" w:rsidRDefault="06962D57" w14:paraId="2A52C521" w14:textId="407DAAB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 2001:DB8::6/128, 1 successors, FD is 130816</w:t>
      </w:r>
    </w:p>
    <w:p w:rsidR="06962D57" w:rsidP="5A79CE1C" w:rsidRDefault="06962D57" w14:paraId="322B5FD5" w14:textId="3D95FCA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via FE80::CE7F:76FF:FEC8:A1F0 (130816/128256), GigabitEthernet0/0/0</w:t>
      </w:r>
    </w:p>
    <w:p w:rsidR="06962D57" w:rsidP="5A79CE1C" w:rsidRDefault="06962D57" w14:paraId="18DE626A" w14:textId="482E1CE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 2001:DB8:0:34::/64, 1 successors, FD is 2816</w:t>
      </w:r>
    </w:p>
    <w:p w:rsidR="06962D57" w:rsidP="5A79CE1C" w:rsidRDefault="06962D57" w14:paraId="79FE6328" w14:textId="3672162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via Connected, GigabitEthernet0/0/1</w:t>
      </w:r>
    </w:p>
    <w:p w:rsidR="5A79CE1C" w:rsidP="5A79CE1C" w:rsidRDefault="5A79CE1C" w14:paraId="2C4E6BA0" w14:textId="7FBD5DE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06962D57" w:rsidP="5A79CE1C" w:rsidRDefault="06962D57" w14:paraId="6A36AA3A" w14:textId="0F82661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R5#Show ipv6 route</w:t>
      </w:r>
    </w:p>
    <w:p w:rsidR="06962D57" w:rsidP="5A79CE1C" w:rsidRDefault="06962D57" w14:paraId="743D853E" w14:textId="536962F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Table - default - 8 entries</w:t>
      </w:r>
    </w:p>
    <w:p w:rsidR="06962D57" w:rsidP="5A79CE1C" w:rsidRDefault="06962D57" w14:paraId="4D796CCB" w14:textId="2659AF2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Codes: C - Connected, L - Local, S - Static, U - Per-user Static route</w:t>
      </w:r>
    </w:p>
    <w:p w:rsidR="06962D57" w:rsidP="5A79CE1C" w:rsidRDefault="06962D57" w14:paraId="780A83A2" w14:textId="7A0C52D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B - BGP, R - RIP, I1 - ISIS L1, I2 - ISIS L2</w:t>
      </w:r>
    </w:p>
    <w:p w:rsidR="06962D57" w:rsidP="5A79CE1C" w:rsidRDefault="06962D57" w14:paraId="31ABB5EC" w14:textId="34A269B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IA - ISIS interarea, IS - ISIS summary, D - EIGRP, EX - EIGRP external</w:t>
      </w:r>
    </w:p>
    <w:p w:rsidR="06962D57" w:rsidP="5A79CE1C" w:rsidRDefault="06962D57" w14:paraId="06DA60C6" w14:textId="2AE72E3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ND - ND Default, NDp - ND Prefix, DCE - Destination, NDr - Redirect</w:t>
      </w:r>
    </w:p>
    <w:p w:rsidR="06962D57" w:rsidP="5A79CE1C" w:rsidRDefault="06962D57" w14:paraId="6BB3777B" w14:textId="48CFEDF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O - OSPF Intra, OI - OSPF Inter, OE1 - OSPF ext 1, OE2 - OSPF ext 2</w:t>
      </w:r>
    </w:p>
    <w:p w:rsidR="06962D57" w:rsidP="5A79CE1C" w:rsidRDefault="06962D57" w14:paraId="6ED53DB2" w14:textId="1FABA11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ON1 - OSPF NSSA ext 1, ON2 - OSPF NSSA ext 2, a - Application</w:t>
      </w:r>
    </w:p>
    <w:p w:rsidR="06962D57" w:rsidP="5A79CE1C" w:rsidRDefault="06962D57" w14:paraId="3C6F27AA" w14:textId="6C1C6BD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   2001:DB8::4/128 [90/130816]</w:t>
      </w:r>
    </w:p>
    <w:p w:rsidR="06962D57" w:rsidP="5A79CE1C" w:rsidRDefault="06962D57" w14:paraId="3668BBB8" w14:textId="210A023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FE80::B6A8:B9FF:FE01:B991, GigabitEthernet0/0/1</w:t>
      </w:r>
    </w:p>
    <w:p w:rsidR="06962D57" w:rsidP="5A79CE1C" w:rsidRDefault="06962D57" w14:paraId="260DB809" w14:textId="279A3CE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LC  2001:DB8::5/128 [0/0]</w:t>
      </w:r>
    </w:p>
    <w:p w:rsidR="06962D57" w:rsidP="5A79CE1C" w:rsidRDefault="06962D57" w14:paraId="0545D697" w14:textId="0346C16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Loopback0, receive</w:t>
      </w:r>
    </w:p>
    <w:p w:rsidR="06962D57" w:rsidP="5A79CE1C" w:rsidRDefault="06962D57" w14:paraId="0B62B724" w14:textId="27EAC21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   2001:DB8::6/128 [90/130816]</w:t>
      </w:r>
    </w:p>
    <w:p w:rsidR="06962D57" w:rsidP="5A79CE1C" w:rsidRDefault="06962D57" w14:paraId="0990C195" w14:textId="4C5958A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FE80::CE7F:76FF:FEC8:A1F0, GigabitEthernet0/0/0</w:t>
      </w:r>
    </w:p>
    <w:p w:rsidR="06962D57" w:rsidP="5A79CE1C" w:rsidRDefault="06962D57" w14:paraId="2D26F8A1" w14:textId="32ACEC5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2001:DB8:0:34::/64 [0/0]</w:t>
      </w:r>
    </w:p>
    <w:p w:rsidR="06962D57" w:rsidP="5A79CE1C" w:rsidRDefault="06962D57" w14:paraId="05CED194" w14:textId="05D2B1D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GigabitEthernet0/0/1, directly connected</w:t>
      </w:r>
    </w:p>
    <w:p w:rsidR="06962D57" w:rsidP="5A79CE1C" w:rsidRDefault="06962D57" w14:paraId="182C9505" w14:textId="61A8241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2001:DB8:0:34::5/128 [0/0]</w:t>
      </w:r>
    </w:p>
    <w:p w:rsidR="06962D57" w:rsidP="5A79CE1C" w:rsidRDefault="06962D57" w14:paraId="0C9D4616" w14:textId="4933814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GigabitEthernet0/0/1, receive</w:t>
      </w:r>
    </w:p>
    <w:p w:rsidR="06962D57" w:rsidP="5A79CE1C" w:rsidRDefault="06962D57" w14:paraId="7F6CB0DB" w14:textId="13975B0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2001:DB8:0:45::/64 [0/0]</w:t>
      </w:r>
    </w:p>
    <w:p w:rsidR="06962D57" w:rsidP="5A79CE1C" w:rsidRDefault="06962D57" w14:paraId="1A04783E" w14:textId="161C471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GigabitEthernet0/0/0, directly connected</w:t>
      </w:r>
    </w:p>
    <w:p w:rsidR="06962D57" w:rsidP="5A79CE1C" w:rsidRDefault="06962D57" w14:paraId="051EB7CF" w14:textId="1F8EE08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2001:DB8:0:45::5/128 [0/0]</w:t>
      </w:r>
    </w:p>
    <w:p w:rsidR="06962D57" w:rsidP="5A79CE1C" w:rsidRDefault="06962D57" w14:paraId="49F87738" w14:textId="775B522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GigabitEthernet0/0/0, receive</w:t>
      </w:r>
    </w:p>
    <w:p w:rsidR="06962D57" w:rsidP="5A79CE1C" w:rsidRDefault="06962D57" w14:paraId="4AE60051" w14:textId="7AAD4EB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FF00::/8 [0/0]</w:t>
      </w:r>
    </w:p>
    <w:p w:rsidR="06962D57" w:rsidP="5A79CE1C" w:rsidRDefault="06962D57" w14:paraId="4A839A21" w14:textId="116BE67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Null0, receive</w:t>
      </w:r>
    </w:p>
    <w:p w:rsidR="5A79CE1C" w:rsidP="5A79CE1C" w:rsidRDefault="5A79CE1C" w14:paraId="320C6E7F" w14:textId="06546D9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06962D57" w:rsidP="5A79CE1C" w:rsidRDefault="06962D57" w14:paraId="280B2E54" w14:textId="00CC77F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R5#show ip protocols</w:t>
      </w:r>
    </w:p>
    <w:p w:rsidR="06962D57" w:rsidP="5A79CE1C" w:rsidRDefault="06962D57" w14:paraId="57F837A8" w14:textId="6576D0C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*** IP Routing is NSF aware ***</w:t>
      </w:r>
    </w:p>
    <w:p w:rsidR="06962D57" w:rsidP="5A79CE1C" w:rsidRDefault="06962D57" w14:paraId="3DF6D272" w14:textId="2FC6D50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06962D57" w:rsidP="5A79CE1C" w:rsidRDefault="06962D57" w14:paraId="37588505" w14:textId="1A10213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Routing Protocol is "application"</w:t>
      </w:r>
    </w:p>
    <w:p w:rsidR="06962D57" w:rsidP="5A79CE1C" w:rsidRDefault="06962D57" w14:paraId="4E7AE3DB" w14:textId="6EB736F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Sending updates every 0 seconds</w:t>
      </w:r>
    </w:p>
    <w:p w:rsidR="06962D57" w:rsidP="5A79CE1C" w:rsidRDefault="06962D57" w14:paraId="2E33C887" w14:textId="61411AC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Invalid after 0 seconds, hold down 0, flushed after 0</w:t>
      </w:r>
    </w:p>
    <w:p w:rsidR="06962D57" w:rsidP="5A79CE1C" w:rsidRDefault="06962D57" w14:paraId="27B369AA" w14:textId="7C5D006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Outgoing update filter list for all interfaces is not set</w:t>
      </w:r>
    </w:p>
    <w:p w:rsidR="06962D57" w:rsidP="5A79CE1C" w:rsidRDefault="06962D57" w14:paraId="2D5FE255" w14:textId="3B42A32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Incoming update filter list for all interfaces is not set</w:t>
      </w:r>
    </w:p>
    <w:p w:rsidR="06962D57" w:rsidP="5A79CE1C" w:rsidRDefault="06962D57" w14:paraId="07646814" w14:textId="6E66CD3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Maximum path: 32</w:t>
      </w:r>
    </w:p>
    <w:p w:rsidR="06962D57" w:rsidP="5A79CE1C" w:rsidRDefault="06962D57" w14:paraId="6461F6AD" w14:textId="6B5EFC3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for Networks:</w:t>
      </w:r>
    </w:p>
    <w:p w:rsidR="06962D57" w:rsidP="5A79CE1C" w:rsidRDefault="06962D57" w14:paraId="28F32BE9" w14:textId="56644DD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Information Sources:</w:t>
      </w:r>
    </w:p>
    <w:p w:rsidR="06962D57" w:rsidP="5A79CE1C" w:rsidRDefault="06962D57" w14:paraId="45E9D27E" w14:textId="147C06B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Gateway         Distance      Last Update</w:t>
      </w:r>
    </w:p>
    <w:p w:rsidR="06962D57" w:rsidP="5A79CE1C" w:rsidRDefault="06962D57" w14:paraId="1BFDF919" w14:textId="03B2865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Distance: (default is 4)</w:t>
      </w:r>
    </w:p>
    <w:p w:rsidR="06962D57" w:rsidP="5A79CE1C" w:rsidRDefault="06962D57" w14:paraId="0038DC39" w14:textId="68CCA06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06962D57" w:rsidP="5A79CE1C" w:rsidRDefault="06962D57" w14:paraId="31DAE328" w14:textId="76A0EE7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Routing Protocol is "eigrp 1"</w:t>
      </w:r>
    </w:p>
    <w:p w:rsidR="06962D57" w:rsidP="5A79CE1C" w:rsidRDefault="06962D57" w14:paraId="5456E027" w14:textId="2BEF00E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Outgoing update filter list for all interfaces is not set</w:t>
      </w:r>
    </w:p>
    <w:p w:rsidR="06962D57" w:rsidP="5A79CE1C" w:rsidRDefault="06962D57" w14:paraId="3E59B5E1" w14:textId="5CFE6BC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Incoming update filter list for all interfaces is not set</w:t>
      </w:r>
    </w:p>
    <w:p w:rsidR="06962D57" w:rsidP="5A79CE1C" w:rsidRDefault="06962D57" w14:paraId="2E4B8D8E" w14:textId="751FA40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Default networks flagged in outgoing updates</w:t>
      </w:r>
    </w:p>
    <w:p w:rsidR="06962D57" w:rsidP="5A79CE1C" w:rsidRDefault="06962D57" w14:paraId="13AC3271" w14:textId="26243D4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Default networks accepted from incoming updates</w:t>
      </w:r>
    </w:p>
    <w:p w:rsidR="06962D57" w:rsidP="5A79CE1C" w:rsidRDefault="06962D57" w14:paraId="5AD9DF21" w14:textId="278F3AF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EIGRP-IPv4 Protocol for AS(1)</w:t>
      </w:r>
    </w:p>
    <w:p w:rsidR="06962D57" w:rsidP="5A79CE1C" w:rsidRDefault="06962D57" w14:paraId="37BD6568" w14:textId="0C04D78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Metric weight K1=1, K2=0, K3=1, K4=0, K5=0</w:t>
      </w:r>
    </w:p>
    <w:p w:rsidR="06962D57" w:rsidP="5A79CE1C" w:rsidRDefault="06962D57" w14:paraId="1DB0F098" w14:textId="5BB2BB3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Soft SIA disabled</w:t>
      </w:r>
    </w:p>
    <w:p w:rsidR="06962D57" w:rsidP="5A79CE1C" w:rsidRDefault="06962D57" w14:paraId="5AC06F79" w14:textId="26436E6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NSF-aware route hold timer is 240</w:t>
      </w:r>
    </w:p>
    <w:p w:rsidR="06962D57" w:rsidP="5A79CE1C" w:rsidRDefault="06962D57" w14:paraId="2F10D668" w14:textId="0E63752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EIGRP NSF disabled</w:t>
      </w:r>
    </w:p>
    <w:p w:rsidR="06962D57" w:rsidP="5A79CE1C" w:rsidRDefault="06962D57" w14:paraId="69ACCAF4" w14:textId="779F09B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NSF signal timer is 20s</w:t>
      </w:r>
    </w:p>
    <w:p w:rsidR="5A79CE1C" w:rsidP="5A79CE1C" w:rsidRDefault="5A79CE1C" w14:paraId="4BEB4F9F" w14:textId="3EA8F35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06962D57" w:rsidP="5A79CE1C" w:rsidRDefault="06962D57" w14:paraId="3ABEA218" w14:textId="6C85E8D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R5#show ipv6 protocols</w:t>
      </w:r>
    </w:p>
    <w:p w:rsidR="06962D57" w:rsidP="5A79CE1C" w:rsidRDefault="06962D57" w14:paraId="15906C2E" w14:textId="176E8A3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"connected"</w:t>
      </w:r>
    </w:p>
    <w:p w:rsidR="06962D57" w:rsidP="5A79CE1C" w:rsidRDefault="06962D57" w14:paraId="0FD82112" w14:textId="2F1AEFF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"application"</w:t>
      </w:r>
    </w:p>
    <w:p w:rsidR="06962D57" w:rsidP="5A79CE1C" w:rsidRDefault="06962D57" w14:paraId="2ECB7C83" w14:textId="00B14ED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"ND"</w:t>
      </w:r>
    </w:p>
    <w:p w:rsidR="06962D57" w:rsidP="5A79CE1C" w:rsidRDefault="06962D57" w14:paraId="7579B7FD" w14:textId="76CB809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"eigrp 1"</w:t>
      </w:r>
    </w:p>
    <w:p w:rsidR="06962D57" w:rsidP="5A79CE1C" w:rsidRDefault="06962D57" w14:paraId="1BD3B699" w14:textId="39E4D58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EIGRP-IPv6 Protocol for AS(1)</w:t>
      </w:r>
    </w:p>
    <w:p w:rsidR="06962D57" w:rsidP="5A79CE1C" w:rsidRDefault="06962D57" w14:paraId="0BEC93F5" w14:textId="765A6E8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Metric weight K1=1, K2=0, K3=1, K4=0, K5=0</w:t>
      </w:r>
    </w:p>
    <w:p w:rsidR="06962D57" w:rsidP="5A79CE1C" w:rsidRDefault="06962D57" w14:paraId="7AE97B4B" w14:textId="6508BF9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Soft SIA disabled</w:t>
      </w:r>
    </w:p>
    <w:p w:rsidR="06962D57" w:rsidP="5A79CE1C" w:rsidRDefault="06962D57" w14:paraId="08D5675D" w14:textId="36818B6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NSF-aware route hold timer is 240</w:t>
      </w:r>
    </w:p>
    <w:p w:rsidR="06962D57" w:rsidP="5A79CE1C" w:rsidRDefault="06962D57" w14:paraId="3D972F46" w14:textId="3C6C122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EIGRP NSF disabled</w:t>
      </w:r>
    </w:p>
    <w:p w:rsidR="06962D57" w:rsidP="5A79CE1C" w:rsidRDefault="06962D57" w14:paraId="7FC772BE" w14:textId="03516DD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NSF signal timer is 20s</w:t>
      </w:r>
    </w:p>
    <w:p w:rsidR="06962D57" w:rsidP="5A79CE1C" w:rsidRDefault="06962D57" w14:paraId="44FBFE40" w14:textId="3E8E7D4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NSF converge timer is 120s</w:t>
      </w:r>
    </w:p>
    <w:p w:rsidR="06962D57" w:rsidP="5A79CE1C" w:rsidRDefault="06962D57" w14:paraId="0BB0F486" w14:textId="79835FB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Router-ID: 5.5.5.5</w:t>
      </w:r>
    </w:p>
    <w:p w:rsidR="06962D57" w:rsidP="5A79CE1C" w:rsidRDefault="06962D57" w14:paraId="1AC87AC8" w14:textId="7182905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Topology : 0 (base)</w:t>
      </w:r>
    </w:p>
    <w:p w:rsidR="06962D57" w:rsidP="5A79CE1C" w:rsidRDefault="06962D57" w14:paraId="3CA5C515" w14:textId="3829969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Active Timer: 3 min</w:t>
      </w:r>
    </w:p>
    <w:p w:rsidR="06962D57" w:rsidP="5A79CE1C" w:rsidRDefault="06962D57" w14:paraId="123A3CEE" w14:textId="30FCF9C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Distance: internal 90 external 170</w:t>
      </w:r>
    </w:p>
    <w:p w:rsidR="06962D57" w:rsidP="5A79CE1C" w:rsidRDefault="06962D57" w14:paraId="1BCAD6F8" w14:textId="6EDC7FE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Maximum path: 16</w:t>
      </w:r>
    </w:p>
    <w:p w:rsidR="06962D57" w:rsidP="5A79CE1C" w:rsidRDefault="06962D57" w14:paraId="2CE1BED4" w14:textId="70EA8FE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Maximum hopcount 100</w:t>
      </w:r>
    </w:p>
    <w:p w:rsidR="06962D57" w:rsidP="5A79CE1C" w:rsidRDefault="06962D57" w14:paraId="15F4B1E5" w14:textId="48E889D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Maximum metric variance 1</w:t>
      </w:r>
    </w:p>
    <w:p w:rsidR="06962D57" w:rsidP="5A79CE1C" w:rsidRDefault="06962D57" w14:paraId="33FFFA69" w14:textId="6F1507F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06962D57" w:rsidP="5A79CE1C" w:rsidRDefault="06962D57" w14:paraId="2FEA88D4" w14:textId="170C916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Interfaces:</w:t>
      </w:r>
    </w:p>
    <w:p w:rsidR="06962D57" w:rsidP="5A79CE1C" w:rsidRDefault="06962D57" w14:paraId="44DBA669" w14:textId="1F182C9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GigabitEthernet0/0/1</w:t>
      </w:r>
    </w:p>
    <w:p w:rsidR="06962D57" w:rsidP="5A79CE1C" w:rsidRDefault="06962D57" w14:paraId="4B6969B6" w14:textId="30BB058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GigabitEthernet0/0/0</w:t>
      </w:r>
    </w:p>
    <w:p w:rsidR="06962D57" w:rsidP="5A79CE1C" w:rsidRDefault="06962D57" w14:paraId="2A606DCC" w14:textId="397383A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Loopback0</w:t>
      </w:r>
    </w:p>
    <w:p w:rsidR="06962D57" w:rsidP="5A79CE1C" w:rsidRDefault="06962D57" w14:paraId="4A440B40" w14:textId="0A50355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Redistribution:</w:t>
      </w:r>
    </w:p>
    <w:p w:rsidR="06962D57" w:rsidP="5A79CE1C" w:rsidRDefault="06962D57" w14:paraId="4F80A0E2" w14:textId="60FCD42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06962D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None</w:t>
      </w:r>
    </w:p>
    <w:p w:rsidR="059164AB" w:rsidP="2D1E6BCE" w:rsidRDefault="059164AB" w14:paraId="1B26DF1C" w14:textId="58108AB9">
      <w:pPr>
        <w:pStyle w:val="Normal"/>
        <w:spacing w:after="160"/>
        <w:rPr>
          <w:rFonts w:ascii="Courier New" w:hAnsi="Courier New" w:eastAsia="Courier New" w:cs="Courier New"/>
          <w:color w:val="000000" w:themeColor="text1" w:themeTint="FF" w:themeShade="FF"/>
          <w:sz w:val="18"/>
          <w:szCs w:val="18"/>
        </w:rPr>
      </w:pPr>
      <w:r w:rsidRPr="2D1E6BCE" w:rsidR="059164AB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18"/>
          <w:szCs w:val="18"/>
          <w:u w:val="single"/>
        </w:rPr>
        <w:t>Router</w:t>
      </w:r>
      <w:r w:rsidRPr="2D1E6BCE" w:rsidR="059164AB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18"/>
          <w:szCs w:val="18"/>
          <w:u w:val="single"/>
        </w:rPr>
        <w:t xml:space="preserve"> </w:t>
      </w:r>
      <w:r w:rsidRPr="2D1E6BCE" w:rsidR="5366A431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18"/>
          <w:szCs w:val="18"/>
          <w:u w:val="single"/>
        </w:rPr>
        <w:t>6</w:t>
      </w:r>
      <w:r w:rsidRPr="2D1E6BCE" w:rsidR="059164AB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18"/>
          <w:szCs w:val="18"/>
          <w:u w:val="single"/>
        </w:rPr>
        <w:t>:</w:t>
      </w:r>
    </w:p>
    <w:p w:rsidRPr="001F2E60" w:rsidR="09E7B12A" w:rsidP="5A79CE1C" w:rsidRDefault="09E7B12A" w14:paraId="5703C522" w14:textId="008FE0A4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/>
          <w:sz w:val="16"/>
          <w:szCs w:val="16"/>
          <w:lang w:val="en-US"/>
        </w:rPr>
      </w:pPr>
    </w:p>
    <w:p w:rsidR="2E9DB812" w:rsidP="5A79CE1C" w:rsidRDefault="2E9DB812" w14:paraId="0217C650" w14:textId="1F54F5F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R6#Show run</w:t>
      </w:r>
    </w:p>
    <w:p w:rsidR="2E9DB812" w:rsidP="5A79CE1C" w:rsidRDefault="2E9DB812" w14:paraId="066E0506" w14:textId="13449B9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Building configuration...</w:t>
      </w:r>
    </w:p>
    <w:p w:rsidR="2E9DB812" w:rsidP="5A79CE1C" w:rsidRDefault="2E9DB812" w14:paraId="7D7BFB9D" w14:textId="57CFAC4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Current configuration : 3885 bytes</w:t>
      </w:r>
    </w:p>
    <w:p w:rsidR="2E9DB812" w:rsidP="5A79CE1C" w:rsidRDefault="2E9DB812" w14:paraId="35E2FD13" w14:textId="2675414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Last configuration change at 18:24:41 UTC Wed Jan 12 2022</w:t>
      </w:r>
    </w:p>
    <w:p w:rsidR="2E9DB812" w:rsidP="5A79CE1C" w:rsidRDefault="2E9DB812" w14:paraId="18C1CD55" w14:textId="6BF6AED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version 16.9</w:t>
      </w:r>
    </w:p>
    <w:p w:rsidR="2E9DB812" w:rsidP="5A79CE1C" w:rsidRDefault="2E9DB812" w14:paraId="39506094" w14:textId="775D3BF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service timestamps debug datetime msec</w:t>
      </w:r>
    </w:p>
    <w:p w:rsidR="2E9DB812" w:rsidP="5A79CE1C" w:rsidRDefault="2E9DB812" w14:paraId="24C7990D" w14:textId="272B6CF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service timestamps log datetime msec</w:t>
      </w:r>
    </w:p>
    <w:p w:rsidR="2E9DB812" w:rsidP="5A79CE1C" w:rsidRDefault="2E9DB812" w14:paraId="074B0CBF" w14:textId="5416F44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platform qfp utilization monitor load 80</w:t>
      </w:r>
    </w:p>
    <w:p w:rsidR="2E9DB812" w:rsidP="5A79CE1C" w:rsidRDefault="2E9DB812" w14:paraId="07D96BCC" w14:textId="342ED50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platform punt-keepalive disable-kernel-core</w:t>
      </w:r>
    </w:p>
    <w:p w:rsidR="2E9DB812" w:rsidP="5A79CE1C" w:rsidRDefault="2E9DB812" w14:paraId="11C3DCD1" w14:textId="7355151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hostname R6</w:t>
      </w:r>
    </w:p>
    <w:p w:rsidR="2E9DB812" w:rsidP="5A79CE1C" w:rsidRDefault="2E9DB812" w14:paraId="40278AA7" w14:textId="5C7F765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boot-start-marker</w:t>
      </w:r>
    </w:p>
    <w:p w:rsidR="2E9DB812" w:rsidP="5A79CE1C" w:rsidRDefault="2E9DB812" w14:paraId="077EB7D0" w14:textId="0C07CA7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boot-end-marker</w:t>
      </w:r>
    </w:p>
    <w:p w:rsidR="2E9DB812" w:rsidP="5A79CE1C" w:rsidRDefault="2E9DB812" w14:paraId="3D581B0E" w14:textId="68D0261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vrf definition Mgmt-intf</w:t>
      </w:r>
    </w:p>
    <w:p w:rsidR="2E9DB812" w:rsidP="5A79CE1C" w:rsidRDefault="2E9DB812" w14:paraId="37C74EDA" w14:textId="289A3E9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address-family ipv4</w:t>
      </w:r>
    </w:p>
    <w:p w:rsidR="2E9DB812" w:rsidP="5A79CE1C" w:rsidRDefault="2E9DB812" w14:paraId="7858F81D" w14:textId="4B0CAEA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exit-address-family</w:t>
      </w:r>
    </w:p>
    <w:p w:rsidR="2E9DB812" w:rsidP="5A79CE1C" w:rsidRDefault="2E9DB812" w14:paraId="60A7FD76" w14:textId="717D38A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address-family ipv6</w:t>
      </w:r>
    </w:p>
    <w:p w:rsidR="2E9DB812" w:rsidP="5A79CE1C" w:rsidRDefault="2E9DB812" w14:paraId="5FD9E454" w14:textId="74A2257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exit-address-family</w:t>
      </w:r>
    </w:p>
    <w:p w:rsidR="2E9DB812" w:rsidP="5A79CE1C" w:rsidRDefault="2E9DB812" w14:paraId="141B2324" w14:textId="7714CBC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aaa new-model</w:t>
      </w:r>
    </w:p>
    <w:p w:rsidR="2E9DB812" w:rsidP="5A79CE1C" w:rsidRDefault="2E9DB812" w14:paraId="62C5E873" w14:textId="654CE8A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login on-success log</w:t>
      </w:r>
    </w:p>
    <w:p w:rsidR="2E9DB812" w:rsidP="5A79CE1C" w:rsidRDefault="2E9DB812" w14:paraId="1FA6EEDC" w14:textId="4A8F0EA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subscriber templating</w:t>
      </w:r>
    </w:p>
    <w:p w:rsidR="2E9DB812" w:rsidP="5A79CE1C" w:rsidRDefault="2E9DB812" w14:paraId="6B3E21A5" w14:textId="1C29EA3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unicast-routing</w:t>
      </w:r>
    </w:p>
    <w:p w:rsidR="2E9DB812" w:rsidP="5A79CE1C" w:rsidRDefault="2E9DB812" w14:paraId="4BC13E1A" w14:textId="0529C36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multilink bundle-name authenticated</w:t>
      </w:r>
    </w:p>
    <w:p w:rsidR="2E9DB812" w:rsidP="5A79CE1C" w:rsidRDefault="2E9DB812" w14:paraId="6C27C4AA" w14:textId="174E20D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crypto pki trustpoint TP-self-signed-4288135047</w:t>
      </w:r>
    </w:p>
    <w:p w:rsidR="2E9DB812" w:rsidP="5A79CE1C" w:rsidRDefault="2E9DB812" w14:paraId="5E481C3E" w14:textId="0395B76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enrollment selfsigned</w:t>
      </w:r>
    </w:p>
    <w:p w:rsidR="2E9DB812" w:rsidP="5A79CE1C" w:rsidRDefault="2E9DB812" w14:paraId="48BDA42C" w14:textId="7EA6E0A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subject-name cn=IOS-Self-Signed-Certificate-4288135047</w:t>
      </w:r>
    </w:p>
    <w:p w:rsidR="2E9DB812" w:rsidP="5A79CE1C" w:rsidRDefault="2E9DB812" w14:paraId="13DA78CE" w14:textId="55738AB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revocation-check none</w:t>
      </w:r>
    </w:p>
    <w:p w:rsidR="2E9DB812" w:rsidP="5A79CE1C" w:rsidRDefault="2E9DB812" w14:paraId="6E7B41BF" w14:textId="619D50B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rsakeypair TP-self-signed-4288135047</w:t>
      </w:r>
    </w:p>
    <w:p w:rsidR="2E9DB812" w:rsidP="5A79CE1C" w:rsidRDefault="2E9DB812" w14:paraId="0DE7EAEC" w14:textId="0C91FC6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crypto pki certificate chain TP-self-signed-4288135047</w:t>
      </w:r>
    </w:p>
    <w:p w:rsidR="2E9DB812" w:rsidP="5A79CE1C" w:rsidRDefault="2E9DB812" w14:paraId="28558033" w14:textId="3622BA6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certificate self-signed 01</w:t>
      </w:r>
    </w:p>
    <w:p w:rsidR="2E9DB812" w:rsidP="5A79CE1C" w:rsidRDefault="2E9DB812" w14:paraId="7B23AF8E" w14:textId="473477E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30820330 30820218 A0030201 02020101 300D0609 2A864886 F70D0101 05050030</w:t>
      </w:r>
    </w:p>
    <w:p w:rsidR="2E9DB812" w:rsidP="5A79CE1C" w:rsidRDefault="2E9DB812" w14:paraId="1C46A241" w14:textId="5B032F8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31312F30 2D060355 04031326 494F532D 53656C66 2D536967 6E65642D 43657274</w:t>
      </w:r>
    </w:p>
    <w:p w:rsidR="2E9DB812" w:rsidP="5A79CE1C" w:rsidRDefault="2E9DB812" w14:paraId="4E70C13F" w14:textId="7F124ED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69666963 6174652D 34323838 31333530 3437301E 170D3232 30313132 31373533</w:t>
      </w:r>
    </w:p>
    <w:p w:rsidR="2E9DB812" w:rsidP="5A79CE1C" w:rsidRDefault="2E9DB812" w14:paraId="7F661B22" w14:textId="073CD7C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34395A17 0D333030 31303130 30303030 305A3031 312F302D 06035504 03132649</w:t>
      </w:r>
    </w:p>
    <w:p w:rsidR="2E9DB812" w:rsidP="5A79CE1C" w:rsidRDefault="2E9DB812" w14:paraId="2FB45325" w14:textId="5C8D362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4F532D53 656C662D 5369676E 65642D43 65727469 66696361 74652D34 32383831</w:t>
      </w:r>
    </w:p>
    <w:p w:rsidR="2E9DB812" w:rsidP="5A79CE1C" w:rsidRDefault="2E9DB812" w14:paraId="539923DD" w14:textId="5FBFF66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33353034 37308201 22300D06 092A8648 86F70D01 01010500 0382010F 00308201</w:t>
      </w:r>
    </w:p>
    <w:p w:rsidR="2E9DB812" w:rsidP="5A79CE1C" w:rsidRDefault="2E9DB812" w14:paraId="160023D7" w14:textId="04B68E3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0A028201 0100B991 7506EC55 E5FF2A89 3372D431 F07BDB39 0B119FD7 997341EF</w:t>
      </w:r>
    </w:p>
    <w:p w:rsidR="2E9DB812" w:rsidP="5A79CE1C" w:rsidRDefault="2E9DB812" w14:paraId="5302201E" w14:textId="4A5F19A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E9234B76 0CB901A4 1B657585 FA448E4A A0451B9E 76CE9843 FBFC82E4 C7CA0352</w:t>
      </w:r>
    </w:p>
    <w:p w:rsidR="2E9DB812" w:rsidP="5A79CE1C" w:rsidRDefault="2E9DB812" w14:paraId="545C9168" w14:textId="542B1D1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4039D2B7 242FE8DE D8D7C091 E444C9FA 5E58BF3C 39A9AB72 C5552E54 DB352E77</w:t>
      </w:r>
    </w:p>
    <w:p w:rsidR="2E9DB812" w:rsidP="5A79CE1C" w:rsidRDefault="2E9DB812" w14:paraId="5308C88B" w14:textId="5312BEC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0EC83308 652CBF7A C61BBD8D 0D4F23F5 C1A4D157 80F4DB6B 35A6DCB8 51795427</w:t>
      </w:r>
    </w:p>
    <w:p w:rsidR="2E9DB812" w:rsidP="5A79CE1C" w:rsidRDefault="2E9DB812" w14:paraId="69916AEB" w14:textId="3E598B3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0063E0BB 8CECCD62 24F3A809 C51389AC 4FFA5868 23262F6D 2C7E1251 956E5A4B</w:t>
      </w:r>
    </w:p>
    <w:p w:rsidR="2E9DB812" w:rsidP="5A79CE1C" w:rsidRDefault="2E9DB812" w14:paraId="62AA0ED3" w14:textId="5E003D0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57B4DDA9 7B7F7E72 8CE3D05F 56BBD46C 057E8696 0154EF31 72AC496F 34CCEB7B</w:t>
      </w:r>
    </w:p>
    <w:p w:rsidR="2E9DB812" w:rsidP="5A79CE1C" w:rsidRDefault="2E9DB812" w14:paraId="303F845A" w14:textId="2653420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695B78CF 01DCBE32 241D7DDD 45DBAD72 A48FADD2 0A216370 0C882BD6 E7D25E43</w:t>
      </w:r>
    </w:p>
    <w:p w:rsidR="2E9DB812" w:rsidP="5A79CE1C" w:rsidRDefault="2E9DB812" w14:paraId="55F71E39" w14:textId="21B9B17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BF70AECE 85D4C078 CC43ABAB 34AB56F9 47B62F53 B87BFA0F 177D8736 536294DB</w:t>
      </w:r>
    </w:p>
    <w:p w:rsidR="2E9DB812" w:rsidP="5A79CE1C" w:rsidRDefault="2E9DB812" w14:paraId="6DA2CDB0" w14:textId="2D90B9D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00791944 82D10203 010001A3 53305130 0F060355 1D130101 FF040530 030101FF</w:t>
      </w:r>
    </w:p>
    <w:p w:rsidR="2E9DB812" w:rsidP="5A79CE1C" w:rsidRDefault="2E9DB812" w14:paraId="6AA81E9B" w14:textId="1042BA1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301F0603 551D2304 18301680 1441EFDE ABB3EB1D 9C848E94 0C6D1725 36258BE6</w:t>
      </w:r>
    </w:p>
    <w:p w:rsidR="2E9DB812" w:rsidP="5A79CE1C" w:rsidRDefault="2E9DB812" w14:paraId="13D8E502" w14:textId="08ABBEC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86301D06 03551D0E 04160414 41EFDEAB B3EB1D9C 848E940C 6D172536 258BE686</w:t>
      </w:r>
    </w:p>
    <w:p w:rsidR="2E9DB812" w:rsidP="5A79CE1C" w:rsidRDefault="2E9DB812" w14:paraId="54A7F580" w14:textId="4E70C57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300D0609 2A864886 F70D0101 05050003 82010100 3242F843 16A97590 C8313B99</w:t>
      </w:r>
    </w:p>
    <w:p w:rsidR="2E9DB812" w:rsidP="5A79CE1C" w:rsidRDefault="2E9DB812" w14:paraId="025BDDEE" w14:textId="7244FB7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2ACCB02D CBBC8321 51CF67C0 E3A6E5EF 54EE28B4 3EAF3345 CF385E12 D2D0C7EF</w:t>
      </w:r>
    </w:p>
    <w:p w:rsidR="2E9DB812" w:rsidP="5A79CE1C" w:rsidRDefault="2E9DB812" w14:paraId="2B1C0AFF" w14:textId="44F97B2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EB86369D 5D6B8347 4FA56B4B F76F3C50 1C4C7767 4CE351AE C028DF6C 59968AF0</w:t>
      </w:r>
    </w:p>
    <w:p w:rsidR="2E9DB812" w:rsidP="5A79CE1C" w:rsidRDefault="2E9DB812" w14:paraId="69799E78" w14:textId="2ACBD1F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0EFEDAC2 E77F5570 1D5FC04F BCF62261 58234080 C1B3BB26 DBE651D3 EB59B516</w:t>
      </w:r>
    </w:p>
    <w:p w:rsidR="2E9DB812" w:rsidP="5A79CE1C" w:rsidRDefault="2E9DB812" w14:paraId="59FE19AD" w14:textId="4F2B260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FA706FE2 AC8BFDDF 6E18A760 70492C71 0EF35BDC 7E0B8294 187E8422 79082B8C</w:t>
      </w:r>
    </w:p>
    <w:p w:rsidR="2E9DB812" w:rsidP="5A79CE1C" w:rsidRDefault="2E9DB812" w14:paraId="13645F5F" w14:textId="768BBD8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F7F0BD79 135FE388 1F37A0B8 7E4A508F 6DFE7275 70011C48 C749951B A50581F4</w:t>
      </w:r>
    </w:p>
    <w:p w:rsidR="2E9DB812" w:rsidP="5A79CE1C" w:rsidRDefault="2E9DB812" w14:paraId="42605B57" w14:textId="4AD84B4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04EAEEC0 2BF80387 E176E9A9 4283655D D4755360 0B0110A6 3A51E9E7 64EE2EA3</w:t>
      </w:r>
    </w:p>
    <w:p w:rsidR="2E9DB812" w:rsidP="5A79CE1C" w:rsidRDefault="2E9DB812" w14:paraId="65C29D74" w14:textId="6C7963E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131B8FF9 A3E027DC 651C607E 76D5D691 86676421 98C083EF F24E1E31 7FB8D5BF</w:t>
      </w:r>
    </w:p>
    <w:p w:rsidR="2E9DB812" w:rsidP="5A79CE1C" w:rsidRDefault="2E9DB812" w14:paraId="7149F114" w14:textId="0AC5AE1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710B9914 979A2F9F 1448ED34 21379F4D EC54A1B0</w:t>
      </w:r>
    </w:p>
    <w:p w:rsidR="2E9DB812" w:rsidP="5A79CE1C" w:rsidRDefault="2E9DB812" w14:paraId="0A1E1B92" w14:textId="67C7694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quit</w:t>
      </w:r>
    </w:p>
    <w:p w:rsidR="2E9DB812" w:rsidP="5A79CE1C" w:rsidRDefault="2E9DB812" w14:paraId="6799E93F" w14:textId="3F8A54D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license udi pid ISR4321/K9 sn FLM2406090M</w:t>
      </w:r>
    </w:p>
    <w:p w:rsidR="2E9DB812" w:rsidP="5A79CE1C" w:rsidRDefault="2E9DB812" w14:paraId="0D7A5857" w14:textId="33F5893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license smart enable</w:t>
      </w:r>
    </w:p>
    <w:p w:rsidR="2E9DB812" w:rsidP="5A79CE1C" w:rsidRDefault="2E9DB812" w14:paraId="5E010161" w14:textId="55FD2E8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diagnostic bootup level minimal</w:t>
      </w:r>
    </w:p>
    <w:p w:rsidR="2E9DB812" w:rsidP="5A79CE1C" w:rsidRDefault="2E9DB812" w14:paraId="496FB17A" w14:textId="0C5933D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spanning-tree extend system-id</w:t>
      </w:r>
    </w:p>
    <w:p w:rsidR="2E9DB812" w:rsidP="5A79CE1C" w:rsidRDefault="2E9DB812" w14:paraId="3FD476B8" w14:textId="23D9AE4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redundancy</w:t>
      </w:r>
    </w:p>
    <w:p w:rsidR="2E9DB812" w:rsidP="5A79CE1C" w:rsidRDefault="2E9DB812" w14:paraId="578D633E" w14:textId="6CFD01A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mode none</w:t>
      </w:r>
    </w:p>
    <w:p w:rsidR="2E9DB812" w:rsidP="5A79CE1C" w:rsidRDefault="2E9DB812" w14:paraId="5F0E265F" w14:textId="6857CE8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Loopback0</w:t>
      </w:r>
    </w:p>
    <w:p w:rsidR="2E9DB812" w:rsidP="5A79CE1C" w:rsidRDefault="2E9DB812" w14:paraId="75492A14" w14:textId="66B7101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address 6.6.6.6 255.255.255.0</w:t>
      </w:r>
    </w:p>
    <w:p w:rsidR="2E9DB812" w:rsidP="5A79CE1C" w:rsidRDefault="2E9DB812" w14:paraId="3387F130" w14:textId="02AEFF0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address 2001:DB8::6/128</w:t>
      </w:r>
    </w:p>
    <w:p w:rsidR="2E9DB812" w:rsidP="5A79CE1C" w:rsidRDefault="2E9DB812" w14:paraId="4C020DE5" w14:textId="0A95963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eigrp 1</w:t>
      </w:r>
    </w:p>
    <w:p w:rsidR="2E9DB812" w:rsidP="5A79CE1C" w:rsidRDefault="2E9DB812" w14:paraId="3F1AAB08" w14:textId="2F600E8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GigabitEthernet0/0/0</w:t>
      </w:r>
    </w:p>
    <w:p w:rsidR="2E9DB812" w:rsidP="5A79CE1C" w:rsidRDefault="2E9DB812" w14:paraId="0BAF822A" w14:textId="7A9A35C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address 192.168.45.6 255.255.255.0</w:t>
      </w:r>
    </w:p>
    <w:p w:rsidR="2E9DB812" w:rsidP="5A79CE1C" w:rsidRDefault="2E9DB812" w14:paraId="0564706A" w14:textId="5A67DDB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negotiation auto</w:t>
      </w:r>
    </w:p>
    <w:p w:rsidR="2E9DB812" w:rsidP="5A79CE1C" w:rsidRDefault="2E9DB812" w14:paraId="73231893" w14:textId="621CE4F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address 2001:DB8:0:45::6/64</w:t>
      </w:r>
    </w:p>
    <w:p w:rsidR="2E9DB812" w:rsidP="5A79CE1C" w:rsidRDefault="2E9DB812" w14:paraId="36A558B8" w14:textId="3B4E0D0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enable</w:t>
      </w:r>
    </w:p>
    <w:p w:rsidR="2E9DB812" w:rsidP="5A79CE1C" w:rsidRDefault="2E9DB812" w14:paraId="3F1E810A" w14:textId="524E5C0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eigrp 1</w:t>
      </w:r>
    </w:p>
    <w:p w:rsidR="2E9DB812" w:rsidP="5A79CE1C" w:rsidRDefault="2E9DB812" w14:paraId="4B343138" w14:textId="55CB488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GigabitEthernet0/0/1</w:t>
      </w:r>
    </w:p>
    <w:p w:rsidR="2E9DB812" w:rsidP="5A79CE1C" w:rsidRDefault="2E9DB812" w14:paraId="462CAB90" w14:textId="6F2E77C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2E9DB812" w:rsidP="5A79CE1C" w:rsidRDefault="2E9DB812" w14:paraId="1D53A2F3" w14:textId="424006D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2E9DB812" w:rsidP="5A79CE1C" w:rsidRDefault="2E9DB812" w14:paraId="2F47C262" w14:textId="31A556C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negotiation auto</w:t>
      </w:r>
    </w:p>
    <w:p w:rsidR="2E9DB812" w:rsidP="5A79CE1C" w:rsidRDefault="2E9DB812" w14:paraId="4F9F7839" w14:textId="6EBD9F2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GigabitEthernet0/1/0</w:t>
      </w:r>
    </w:p>
    <w:p w:rsidR="2E9DB812" w:rsidP="5A79CE1C" w:rsidRDefault="2E9DB812" w14:paraId="2A4E0783" w14:textId="03F26A7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2E9DB812" w:rsidP="5A79CE1C" w:rsidRDefault="2E9DB812" w14:paraId="3B0F320D" w14:textId="4D084E5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2E9DB812" w:rsidP="5A79CE1C" w:rsidRDefault="2E9DB812" w14:paraId="13D69656" w14:textId="20AD0AD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negotiation auto</w:t>
      </w:r>
    </w:p>
    <w:p w:rsidR="2E9DB812" w:rsidP="5A79CE1C" w:rsidRDefault="2E9DB812" w14:paraId="6673D2C8" w14:textId="1242A8C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GigabitEthernet0/1/1</w:t>
      </w:r>
    </w:p>
    <w:p w:rsidR="2E9DB812" w:rsidP="5A79CE1C" w:rsidRDefault="2E9DB812" w14:paraId="2D2DB9AF" w14:textId="76F1F64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2E9DB812" w:rsidP="5A79CE1C" w:rsidRDefault="2E9DB812" w14:paraId="712822FE" w14:textId="36601D4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2E9DB812" w:rsidP="5A79CE1C" w:rsidRDefault="2E9DB812" w14:paraId="59B3A7C7" w14:textId="2326EF1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negotiation auto</w:t>
      </w:r>
    </w:p>
    <w:p w:rsidR="2E9DB812" w:rsidP="5A79CE1C" w:rsidRDefault="2E9DB812" w14:paraId="40156337" w14:textId="157C026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GigabitEthernet0</w:t>
      </w:r>
    </w:p>
    <w:p w:rsidR="2E9DB812" w:rsidP="5A79CE1C" w:rsidRDefault="2E9DB812" w14:paraId="5A134BDF" w14:textId="01416D9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vrf forwarding Mgmt-intf</w:t>
      </w:r>
    </w:p>
    <w:p w:rsidR="2E9DB812" w:rsidP="5A79CE1C" w:rsidRDefault="2E9DB812" w14:paraId="319B0399" w14:textId="5423746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no ip address</w:t>
      </w:r>
    </w:p>
    <w:p w:rsidR="2E9DB812" w:rsidP="5A79CE1C" w:rsidRDefault="2E9DB812" w14:paraId="265EAEDC" w14:textId="5877A8B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shutdown</w:t>
      </w:r>
    </w:p>
    <w:p w:rsidR="2E9DB812" w:rsidP="5A79CE1C" w:rsidRDefault="2E9DB812" w14:paraId="1B529C1A" w14:textId="46B78EB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negotiation auto</w:t>
      </w:r>
    </w:p>
    <w:p w:rsidR="2E9DB812" w:rsidP="5A79CE1C" w:rsidRDefault="2E9DB812" w14:paraId="2FAABF8F" w14:textId="403F6A2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router eigrp 1</w:t>
      </w:r>
    </w:p>
    <w:p w:rsidR="2E9DB812" w:rsidP="5A79CE1C" w:rsidRDefault="2E9DB812" w14:paraId="74F2504C" w14:textId="2022AD4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variance 128</w:t>
      </w:r>
    </w:p>
    <w:p w:rsidR="2E9DB812" w:rsidP="5A79CE1C" w:rsidRDefault="2E9DB812" w14:paraId="6B14A7BB" w14:textId="29081C5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network 192.168.45.0</w:t>
      </w:r>
    </w:p>
    <w:p w:rsidR="2E9DB812" w:rsidP="5A79CE1C" w:rsidRDefault="2E9DB812" w14:paraId="3C12C7E4" w14:textId="4247018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forward-protocol nd</w:t>
      </w:r>
    </w:p>
    <w:p w:rsidR="2E9DB812" w:rsidP="5A79CE1C" w:rsidRDefault="2E9DB812" w14:paraId="548D8B99" w14:textId="639A838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http server</w:t>
      </w:r>
    </w:p>
    <w:p w:rsidR="2E9DB812" w:rsidP="5A79CE1C" w:rsidRDefault="2E9DB812" w14:paraId="3D9E9021" w14:textId="4110AB8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http authentication local</w:t>
      </w:r>
    </w:p>
    <w:p w:rsidR="2E9DB812" w:rsidP="5A79CE1C" w:rsidRDefault="2E9DB812" w14:paraId="120CB787" w14:textId="0DF1D50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http secure-server</w:t>
      </w:r>
    </w:p>
    <w:p w:rsidR="2E9DB812" w:rsidP="5A79CE1C" w:rsidRDefault="2E9DB812" w14:paraId="2AFCAA07" w14:textId="3EE5C33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 tftp source-interface GigabitEthernet0</w:t>
      </w:r>
    </w:p>
    <w:p w:rsidR="2E9DB812" w:rsidP="5A79CE1C" w:rsidRDefault="2E9DB812" w14:paraId="3C576DEF" w14:textId="55F82E1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router eigrp 1</w:t>
      </w:r>
    </w:p>
    <w:p w:rsidR="2E9DB812" w:rsidP="5A79CE1C" w:rsidRDefault="2E9DB812" w14:paraId="7ED8715A" w14:textId="4EBDBD8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eigrp router-id 6.6.6.6</w:t>
      </w:r>
    </w:p>
    <w:p w:rsidR="2E9DB812" w:rsidP="5A79CE1C" w:rsidRDefault="2E9DB812" w14:paraId="6A339EC6" w14:textId="2CEEB97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control-plane</w:t>
      </w:r>
    </w:p>
    <w:p w:rsidR="2E9DB812" w:rsidP="5A79CE1C" w:rsidRDefault="2E9DB812" w14:paraId="21DB4C62" w14:textId="627F53C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line con 0</w:t>
      </w:r>
    </w:p>
    <w:p w:rsidR="2E9DB812" w:rsidP="5A79CE1C" w:rsidRDefault="2E9DB812" w14:paraId="4A475946" w14:textId="4663D40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transport input none</w:t>
      </w:r>
    </w:p>
    <w:p w:rsidR="2E9DB812" w:rsidP="5A79CE1C" w:rsidRDefault="2E9DB812" w14:paraId="3F051794" w14:textId="0C076CF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stopbits 1</w:t>
      </w:r>
    </w:p>
    <w:p w:rsidR="2E9DB812" w:rsidP="5A79CE1C" w:rsidRDefault="2E9DB812" w14:paraId="73E2C95C" w14:textId="15775C8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line aux 0</w:t>
      </w:r>
    </w:p>
    <w:p w:rsidR="2E9DB812" w:rsidP="5A79CE1C" w:rsidRDefault="2E9DB812" w14:paraId="727A5FDD" w14:textId="622CFE4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stopbits 1</w:t>
      </w:r>
    </w:p>
    <w:p w:rsidR="2E9DB812" w:rsidP="5A79CE1C" w:rsidRDefault="2E9DB812" w14:paraId="408F360D" w14:textId="079C109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line vty 0 4</w:t>
      </w:r>
    </w:p>
    <w:p w:rsidR="2E9DB812" w:rsidP="5A79CE1C" w:rsidRDefault="2E9DB812" w14:paraId="19476A0D" w14:textId="22B0B83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login</w:t>
      </w:r>
    </w:p>
    <w:p w:rsidR="2E9DB812" w:rsidP="5A79CE1C" w:rsidRDefault="2E9DB812" w14:paraId="68C4FDBA" w14:textId="18D4EE6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End</w:t>
      </w:r>
    </w:p>
    <w:p w:rsidR="5A79CE1C" w:rsidP="5A79CE1C" w:rsidRDefault="5A79CE1C" w14:paraId="29A3A5D2" w14:textId="7FC457E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E9DB812" w:rsidP="5A79CE1C" w:rsidRDefault="2E9DB812" w14:paraId="0EF9196B" w14:textId="6BCDF41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R6#Show ip route</w:t>
      </w:r>
    </w:p>
    <w:p w:rsidR="2E9DB812" w:rsidP="5A79CE1C" w:rsidRDefault="2E9DB812" w14:paraId="4997CDB4" w14:textId="1A08326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Codes: L - local, C - connected, S - static, R - RIP, M - mobile, B - BGP</w:t>
      </w:r>
    </w:p>
    <w:p w:rsidR="2E9DB812" w:rsidP="5A79CE1C" w:rsidRDefault="2E9DB812" w14:paraId="36A28B59" w14:textId="7D74347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D - EIGRP, EX - EIGRP external, O - OSPF, IA - OSPF inter area</w:t>
      </w:r>
    </w:p>
    <w:p w:rsidR="2E9DB812" w:rsidP="5A79CE1C" w:rsidRDefault="2E9DB812" w14:paraId="629148E5" w14:textId="3432CD9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N1 - OSPF NSSA external type 1, N2 - OSPF NSSA external type 2</w:t>
      </w:r>
    </w:p>
    <w:p w:rsidR="2E9DB812" w:rsidP="5A79CE1C" w:rsidRDefault="2E9DB812" w14:paraId="14BF468C" w14:textId="6FD4FBA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E1 - OSPF external type 1, E2 - OSPF external type 2</w:t>
      </w:r>
    </w:p>
    <w:p w:rsidR="2E9DB812" w:rsidP="5A79CE1C" w:rsidRDefault="2E9DB812" w14:paraId="5C69CF79" w14:textId="0DF6523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i - IS-IS, su - IS-IS summary, L1 - IS-IS level-1, L2 - IS-IS level-2</w:t>
      </w:r>
    </w:p>
    <w:p w:rsidR="2E9DB812" w:rsidP="5A79CE1C" w:rsidRDefault="2E9DB812" w14:paraId="03B65084" w14:textId="01963EE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ia - IS-IS inter area, * - candidate default, U - per-user static route</w:t>
      </w:r>
    </w:p>
    <w:p w:rsidR="2E9DB812" w:rsidP="5A79CE1C" w:rsidRDefault="2E9DB812" w14:paraId="35C4C48D" w14:textId="0DE7FC1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o - ODR, P - periodic downloaded static route, H - NHRP, l - LISP</w:t>
      </w:r>
    </w:p>
    <w:p w:rsidR="2E9DB812" w:rsidP="5A79CE1C" w:rsidRDefault="2E9DB812" w14:paraId="2D0A454C" w14:textId="160639C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a - application route</w:t>
      </w:r>
    </w:p>
    <w:p w:rsidR="2E9DB812" w:rsidP="5A79CE1C" w:rsidRDefault="2E9DB812" w14:paraId="10C4DEE6" w14:textId="0EE4D6D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+ - replicated route, % - next hop override, p - overrides from PfR</w:t>
      </w:r>
    </w:p>
    <w:p w:rsidR="2E9DB812" w:rsidP="5A79CE1C" w:rsidRDefault="2E9DB812" w14:paraId="640A6E01" w14:textId="304789D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E9DB812" w:rsidP="5A79CE1C" w:rsidRDefault="2E9DB812" w14:paraId="59B707CF" w14:textId="1980E08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Gateway of last resort is not set</w:t>
      </w:r>
    </w:p>
    <w:p w:rsidR="2E9DB812" w:rsidP="5A79CE1C" w:rsidRDefault="2E9DB812" w14:paraId="1483C406" w14:textId="3AB85AB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E9DB812" w:rsidP="5A79CE1C" w:rsidRDefault="2E9DB812" w14:paraId="4D622F77" w14:textId="0F2DE90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6.0.0.0/8 is variably subnetted, 2 subnets, 2 masks</w:t>
      </w:r>
    </w:p>
    <w:p w:rsidR="2E9DB812" w:rsidP="5A79CE1C" w:rsidRDefault="2E9DB812" w14:paraId="3EE68BEF" w14:textId="284C09E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     6.6.6.0/24 is directly connected, Loopback0</w:t>
      </w:r>
    </w:p>
    <w:p w:rsidR="2E9DB812" w:rsidP="5A79CE1C" w:rsidRDefault="2E9DB812" w14:paraId="1661B81E" w14:textId="4FED18B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     6.6.6.6/32 is directly connected, Loopback0</w:t>
      </w:r>
    </w:p>
    <w:p w:rsidR="2E9DB812" w:rsidP="5A79CE1C" w:rsidRDefault="2E9DB812" w14:paraId="5F31F131" w14:textId="62B0D03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     192.168.34.0/24</w:t>
      </w:r>
    </w:p>
    <w:p w:rsidR="2E9DB812" w:rsidP="5A79CE1C" w:rsidRDefault="2E9DB812" w14:paraId="51E99FAF" w14:textId="55F69AB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[90/3072] via 192.168.45.5, 00:38:08, GigabitEthernet0/0/0</w:t>
      </w:r>
    </w:p>
    <w:p w:rsidR="2E9DB812" w:rsidP="5A79CE1C" w:rsidRDefault="2E9DB812" w14:paraId="43CFACB6" w14:textId="602B1BE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192.168.45.0/24 is variably subnetted, 2 subnets, 2 masks</w:t>
      </w:r>
    </w:p>
    <w:p w:rsidR="2E9DB812" w:rsidP="5A79CE1C" w:rsidRDefault="2E9DB812" w14:paraId="258255E5" w14:textId="595929A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     192.168.45.0/24 is directly connected, GigabitEthernet0/0/0</w:t>
      </w:r>
    </w:p>
    <w:p w:rsidR="2E9DB812" w:rsidP="5A79CE1C" w:rsidRDefault="2E9DB812" w14:paraId="0D99EDD7" w14:textId="46204D6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     192.168.45.6/32 is directly connected, GigabitEthernet0/0/0</w:t>
      </w:r>
    </w:p>
    <w:p w:rsidR="5A79CE1C" w:rsidP="5A79CE1C" w:rsidRDefault="5A79CE1C" w14:paraId="486674DE" w14:textId="169564A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E9DB812" w:rsidP="5A79CE1C" w:rsidRDefault="2E9DB812" w14:paraId="14AC7AE9" w14:textId="5D01DB6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R6#Show ip eigrp interface</w:t>
      </w:r>
    </w:p>
    <w:p w:rsidR="2E9DB812" w:rsidP="5A79CE1C" w:rsidRDefault="2E9DB812" w14:paraId="72F95D56" w14:textId="30E8E7B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EIGRP-IPv4 Interfaces for AS(1)</w:t>
      </w:r>
    </w:p>
    <w:p w:rsidR="2E9DB812" w:rsidP="5A79CE1C" w:rsidRDefault="2E9DB812" w14:paraId="7BA95B00" w14:textId="19CE955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Xmit Queue   PeerQ        Mean   Pacing Time   Multicast    Pending</w:t>
      </w:r>
    </w:p>
    <w:p w:rsidR="2E9DB812" w:rsidP="5A79CE1C" w:rsidRDefault="2E9DB812" w14:paraId="61B09106" w14:textId="7572A17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Interface              Peers  Un/Reliable  Un/Reliable  SRTT   Un/Reliable   Flow Timer   Routes</w:t>
      </w:r>
    </w:p>
    <w:p w:rsidR="2E9DB812" w:rsidP="5A79CE1C" w:rsidRDefault="2E9DB812" w14:paraId="3D974EC1" w14:textId="6189465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Gi0/0/0                  1        0/0       0/0        1598       0/0         7992           0</w:t>
      </w:r>
    </w:p>
    <w:p w:rsidR="5A79CE1C" w:rsidP="5A79CE1C" w:rsidRDefault="5A79CE1C" w14:paraId="5472E23A" w14:textId="4BC0999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E9DB812" w:rsidP="5A79CE1C" w:rsidRDefault="2E9DB812" w14:paraId="18EA33DD" w14:textId="4735CA3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R6#show ip eigrp neighbor</w:t>
      </w:r>
    </w:p>
    <w:p w:rsidR="2E9DB812" w:rsidP="5A79CE1C" w:rsidRDefault="2E9DB812" w14:paraId="00DC3D88" w14:textId="1FDEA34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EIGRP-IPv4 Neighbors for AS(1)</w:t>
      </w:r>
    </w:p>
    <w:p w:rsidR="2E9DB812" w:rsidP="5A79CE1C" w:rsidRDefault="2E9DB812" w14:paraId="3E0DC709" w14:textId="1B5F802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   Address                 Interface              Hold Uptime   SRTT   RTO  Q  Seq</w:t>
      </w:r>
    </w:p>
    <w:p w:rsidR="2E9DB812" w:rsidP="5A79CE1C" w:rsidRDefault="2E9DB812" w14:paraId="4F419CE8" w14:textId="2B92BD2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                (sec)         (ms)       Cnt Num</w:t>
      </w:r>
    </w:p>
    <w:p w:rsidR="2E9DB812" w:rsidP="5A79CE1C" w:rsidRDefault="2E9DB812" w14:paraId="322D859B" w14:textId="1E97166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0   192.168.45.5            Gi0/0/0                  13 00:38:29 1598  5000  0  5</w:t>
      </w:r>
    </w:p>
    <w:p w:rsidR="5A79CE1C" w:rsidP="5A79CE1C" w:rsidRDefault="5A79CE1C" w14:paraId="42E42FAF" w14:textId="2BD835D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E9DB812" w:rsidP="5A79CE1C" w:rsidRDefault="2E9DB812" w14:paraId="0FC728B2" w14:textId="5DD6526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R6#show ip eigrp topology</w:t>
      </w:r>
    </w:p>
    <w:p w:rsidR="2E9DB812" w:rsidP="5A79CE1C" w:rsidRDefault="2E9DB812" w14:paraId="493486B0" w14:textId="7B10D89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EIGRP-IPv4 Topology Table for AS(1)/ID(6.6.6.6)</w:t>
      </w:r>
    </w:p>
    <w:p w:rsidR="2E9DB812" w:rsidP="5A79CE1C" w:rsidRDefault="2E9DB812" w14:paraId="0E02E35F" w14:textId="3388257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Codes: P - Passive, A - Active, U - Update, Q - Query, R - Reply,</w:t>
      </w:r>
    </w:p>
    <w:p w:rsidR="2E9DB812" w:rsidP="5A79CE1C" w:rsidRDefault="2E9DB812" w14:paraId="044CCEFF" w14:textId="07B1B64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r - reply Status, s - sia Status</w:t>
      </w:r>
    </w:p>
    <w:p w:rsidR="2E9DB812" w:rsidP="5A79CE1C" w:rsidRDefault="2E9DB812" w14:paraId="1532A3B9" w14:textId="0D94DF7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E9DB812" w:rsidP="5A79CE1C" w:rsidRDefault="2E9DB812" w14:paraId="01035A41" w14:textId="1F768F2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 192.168.34.0/24, 1 successors, FD is 3072</w:t>
      </w:r>
    </w:p>
    <w:p w:rsidR="2E9DB812" w:rsidP="5A79CE1C" w:rsidRDefault="2E9DB812" w14:paraId="7D5D5BC7" w14:textId="16F04F3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via 192.168.45.5 (3072/2816), GigabitEthernet0/0/0</w:t>
      </w:r>
    </w:p>
    <w:p w:rsidR="2E9DB812" w:rsidP="5A79CE1C" w:rsidRDefault="2E9DB812" w14:paraId="3D2254D8" w14:textId="7A5B478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 192.168.45.0/24, 1 successors, FD is 2816</w:t>
      </w:r>
    </w:p>
    <w:p w:rsidR="2E9DB812" w:rsidP="5A79CE1C" w:rsidRDefault="2E9DB812" w14:paraId="0CFD1CBF" w14:textId="7C1E3E3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via Connected, GigabitEthernet0/0/0</w:t>
      </w:r>
    </w:p>
    <w:p w:rsidR="5A79CE1C" w:rsidP="5A79CE1C" w:rsidRDefault="5A79CE1C" w14:paraId="47EB76C3" w14:textId="4003E6C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E9DB812" w:rsidP="5A79CE1C" w:rsidRDefault="2E9DB812" w14:paraId="0643E76B" w14:textId="3FE4B9E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R6#Show ipv6 eigrp neighbor</w:t>
      </w:r>
    </w:p>
    <w:p w:rsidR="2E9DB812" w:rsidP="5A79CE1C" w:rsidRDefault="2E9DB812" w14:paraId="54FDB2FC" w14:textId="50D28E7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EIGRP-IPv6 Neighbors for AS(1)</w:t>
      </w:r>
    </w:p>
    <w:p w:rsidR="2E9DB812" w:rsidP="5A79CE1C" w:rsidRDefault="2E9DB812" w14:paraId="3CFDEABD" w14:textId="4781EEC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   Address                 Interface              Hold Uptime   SRTT   RTO  Q  Seq</w:t>
      </w:r>
    </w:p>
    <w:p w:rsidR="2E9DB812" w:rsidP="5A79CE1C" w:rsidRDefault="2E9DB812" w14:paraId="24C4CF18" w14:textId="502DE76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                (sec)         (ms)       Cnt Num</w:t>
      </w:r>
    </w:p>
    <w:p w:rsidR="2E9DB812" w:rsidP="5A79CE1C" w:rsidRDefault="2E9DB812" w14:paraId="6BDCC00F" w14:textId="2EB74ED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0   Link-local address:     Gi0/0/0                  14 00:38:53 1599  5000  0  7</w:t>
      </w:r>
    </w:p>
    <w:p w:rsidR="2E9DB812" w:rsidP="5A79CE1C" w:rsidRDefault="2E9DB812" w14:paraId="5209B574" w14:textId="455C0BD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FE80::CE7F:76FF:FECE:9BF0</w:t>
      </w:r>
    </w:p>
    <w:p w:rsidR="5A79CE1C" w:rsidP="5A79CE1C" w:rsidRDefault="5A79CE1C" w14:paraId="53071B81" w14:textId="10137F5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E9DB812" w:rsidP="5A79CE1C" w:rsidRDefault="2E9DB812" w14:paraId="647ED8F6" w14:textId="7FA5F54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R6#show ipv6 eigrp topology</w:t>
      </w:r>
    </w:p>
    <w:p w:rsidR="2E9DB812" w:rsidP="5A79CE1C" w:rsidRDefault="2E9DB812" w14:paraId="15916A80" w14:textId="1A061C4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EIGRP-IPv6 Topology Table for AS(1)/ID(6.6.6.6)</w:t>
      </w:r>
    </w:p>
    <w:p w:rsidR="2E9DB812" w:rsidP="5A79CE1C" w:rsidRDefault="2E9DB812" w14:paraId="5CE88200" w14:textId="4819E5F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Codes: P - Passive, A - Active, U - Update, Q - Query, R - Reply,</w:t>
      </w:r>
    </w:p>
    <w:p w:rsidR="2E9DB812" w:rsidP="5A79CE1C" w:rsidRDefault="2E9DB812" w14:paraId="2DF898E9" w14:textId="6922D1F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r - reply Status, s - sia Status</w:t>
      </w:r>
    </w:p>
    <w:p w:rsidR="2E9DB812" w:rsidP="5A79CE1C" w:rsidRDefault="2E9DB812" w14:paraId="6860F62C" w14:textId="3942279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E9DB812" w:rsidP="5A79CE1C" w:rsidRDefault="2E9DB812" w14:paraId="0D2D4FD0" w14:textId="334E075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 2001:DB8::5/128, 1 successors, FD is 130816</w:t>
      </w:r>
    </w:p>
    <w:p w:rsidR="2E9DB812" w:rsidP="5A79CE1C" w:rsidRDefault="2E9DB812" w14:paraId="21DA7691" w14:textId="1A0855D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via FE80::CE7F:76FF:FECE:9BF0 (130816/128256), GigabitEthernet0/0/0</w:t>
      </w:r>
    </w:p>
    <w:p w:rsidR="2E9DB812" w:rsidP="5A79CE1C" w:rsidRDefault="2E9DB812" w14:paraId="6E94CCF3" w14:textId="5A0AA77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 2001:DB8:0:45::/64, 1 successors, FD is 2816</w:t>
      </w:r>
    </w:p>
    <w:p w:rsidR="2E9DB812" w:rsidP="5A79CE1C" w:rsidRDefault="2E9DB812" w14:paraId="2C69DDBA" w14:textId="26DFF6D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via Connected, GigabitEthernet0/0/0</w:t>
      </w:r>
    </w:p>
    <w:p w:rsidR="2E9DB812" w:rsidP="5A79CE1C" w:rsidRDefault="2E9DB812" w14:paraId="319D4177" w14:textId="5C868E2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 2001:DB8::4/128, 1 successors, FD is 131072</w:t>
      </w:r>
    </w:p>
    <w:p w:rsidR="2E9DB812" w:rsidP="5A79CE1C" w:rsidRDefault="2E9DB812" w14:paraId="24F7429E" w14:textId="5C005C8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via FE80::CE7F:76FF:FECE:9BF0 (131072/130816), GigabitEthernet0/0/0</w:t>
      </w:r>
    </w:p>
    <w:p w:rsidR="2E9DB812" w:rsidP="5A79CE1C" w:rsidRDefault="2E9DB812" w14:paraId="04BAAA1F" w14:textId="7C87E3F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 2001:DB8::6/128, 1 successors, FD is 128256</w:t>
      </w:r>
    </w:p>
    <w:p w:rsidR="2E9DB812" w:rsidP="5A79CE1C" w:rsidRDefault="2E9DB812" w14:paraId="510279F2" w14:textId="46B9807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via Connected, Loopback0</w:t>
      </w:r>
    </w:p>
    <w:p w:rsidR="2E9DB812" w:rsidP="5A79CE1C" w:rsidRDefault="2E9DB812" w14:paraId="3A44DEE7" w14:textId="1585679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 2001:DB8:0:34::/64, 1 successors, FD is 3072</w:t>
      </w:r>
    </w:p>
    <w:p w:rsidR="2E9DB812" w:rsidP="5A79CE1C" w:rsidRDefault="2E9DB812" w14:paraId="196E68CD" w14:textId="218497B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via FE80::CE7F:76FF:FECE:9BF0 (3072/2816), GigabitEthernet0/0/0</w:t>
      </w:r>
    </w:p>
    <w:p w:rsidR="5A79CE1C" w:rsidP="5A79CE1C" w:rsidRDefault="5A79CE1C" w14:paraId="10F24EFF" w14:textId="52EBA57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E9DB812" w:rsidP="5A79CE1C" w:rsidRDefault="2E9DB812" w14:paraId="2CDC2F9A" w14:textId="1AD4F36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R6#Show ipv6 route</w:t>
      </w:r>
    </w:p>
    <w:p w:rsidR="2E9DB812" w:rsidP="5A79CE1C" w:rsidRDefault="2E9DB812" w14:paraId="7883F4AA" w14:textId="031DA55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Table - default - 7 entries</w:t>
      </w:r>
    </w:p>
    <w:p w:rsidR="2E9DB812" w:rsidP="5A79CE1C" w:rsidRDefault="2E9DB812" w14:paraId="2A6FF90B" w14:textId="52D78B5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Codes: C - Connected, L - Local, S - Static, U - Per-user Static route</w:t>
      </w:r>
    </w:p>
    <w:p w:rsidR="2E9DB812" w:rsidP="5A79CE1C" w:rsidRDefault="2E9DB812" w14:paraId="18F089A5" w14:textId="087B983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B - BGP, R - RIP, I1 - ISIS L1, I2 - ISIS L2</w:t>
      </w:r>
    </w:p>
    <w:p w:rsidR="2E9DB812" w:rsidP="5A79CE1C" w:rsidRDefault="2E9DB812" w14:paraId="08663970" w14:textId="10070D4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IA - ISIS interarea, IS - ISIS summary, D - EIGRP, EX - EIGRP external</w:t>
      </w:r>
    </w:p>
    <w:p w:rsidR="2E9DB812" w:rsidP="5A79CE1C" w:rsidRDefault="2E9DB812" w14:paraId="7A4E0F03" w14:textId="7891E1F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ND - ND Default, NDp - ND Prefix, DCE - Destination, NDr - Redirect</w:t>
      </w:r>
    </w:p>
    <w:p w:rsidR="2E9DB812" w:rsidP="5A79CE1C" w:rsidRDefault="2E9DB812" w14:paraId="313661EC" w14:textId="7C66014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O - OSPF Intra, OI - OSPF Inter, OE1 - OSPF ext 1, OE2 - OSPF ext 2</w:t>
      </w:r>
    </w:p>
    <w:p w:rsidR="2E9DB812" w:rsidP="5A79CE1C" w:rsidRDefault="2E9DB812" w14:paraId="23AC3081" w14:textId="53BE175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ON1 - OSPF NSSA ext 1, ON2 - OSPF NSSA ext 2, a - Application</w:t>
      </w:r>
    </w:p>
    <w:p w:rsidR="2E9DB812" w:rsidP="5A79CE1C" w:rsidRDefault="2E9DB812" w14:paraId="58450B56" w14:textId="361F0AE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   2001:DB8::4/128 [90/131072]</w:t>
      </w:r>
    </w:p>
    <w:p w:rsidR="2E9DB812" w:rsidP="5A79CE1C" w:rsidRDefault="2E9DB812" w14:paraId="1C55F4AA" w14:textId="0FF5A1E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FE80::CE7F:76FF:FECE:9BF0, GigabitEthernet0/0/0</w:t>
      </w:r>
    </w:p>
    <w:p w:rsidR="2E9DB812" w:rsidP="5A79CE1C" w:rsidRDefault="2E9DB812" w14:paraId="6FF14A61" w14:textId="2AAFE47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   2001:DB8::5/128 [90/130816]</w:t>
      </w:r>
    </w:p>
    <w:p w:rsidR="2E9DB812" w:rsidP="5A79CE1C" w:rsidRDefault="2E9DB812" w14:paraId="508C0CE2" w14:textId="5A1DAAA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FE80::CE7F:76FF:FECE:9BF0, GigabitEthernet0/0/0</w:t>
      </w:r>
    </w:p>
    <w:p w:rsidR="2E9DB812" w:rsidP="5A79CE1C" w:rsidRDefault="2E9DB812" w14:paraId="1C584312" w14:textId="4A9A9CE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LC  2001:DB8::6/128 [0/0]</w:t>
      </w:r>
    </w:p>
    <w:p w:rsidR="2E9DB812" w:rsidP="5A79CE1C" w:rsidRDefault="2E9DB812" w14:paraId="7CCB63D9" w14:textId="101D393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Loopback0, receive</w:t>
      </w:r>
    </w:p>
    <w:p w:rsidR="2E9DB812" w:rsidP="5A79CE1C" w:rsidRDefault="2E9DB812" w14:paraId="15A6E31B" w14:textId="4BE0D51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   2001:DB8:0:34::/64 [90/3072]</w:t>
      </w:r>
    </w:p>
    <w:p w:rsidR="2E9DB812" w:rsidP="5A79CE1C" w:rsidRDefault="2E9DB812" w14:paraId="7FA91B9D" w14:textId="1FEBF3B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FE80::CE7F:76FF:FECE:9BF0, GigabitEthernet0/0/0</w:t>
      </w:r>
    </w:p>
    <w:p w:rsidR="2E9DB812" w:rsidP="5A79CE1C" w:rsidRDefault="2E9DB812" w14:paraId="3107A068" w14:textId="2C242B5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   2001:DB8:0:45::/64 [0/0]</w:t>
      </w:r>
    </w:p>
    <w:p w:rsidR="2E9DB812" w:rsidP="5A79CE1C" w:rsidRDefault="2E9DB812" w14:paraId="00DBC24F" w14:textId="09C628C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GigabitEthernet0/0/0, directly connected</w:t>
      </w:r>
    </w:p>
    <w:p w:rsidR="2E9DB812" w:rsidP="5A79CE1C" w:rsidRDefault="2E9DB812" w14:paraId="71379759" w14:textId="20CB02C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2001:DB8:0:45::6/128 [0/0]</w:t>
      </w:r>
    </w:p>
    <w:p w:rsidR="2E9DB812" w:rsidP="5A79CE1C" w:rsidRDefault="2E9DB812" w14:paraId="6B444198" w14:textId="48EA419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GigabitEthernet0/0/0, receive</w:t>
      </w:r>
    </w:p>
    <w:p w:rsidR="2E9DB812" w:rsidP="5A79CE1C" w:rsidRDefault="2E9DB812" w14:paraId="43F6F46A" w14:textId="005F5CB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   FF00::/8 [0/0]</w:t>
      </w:r>
    </w:p>
    <w:p w:rsidR="2E9DB812" w:rsidP="5A79CE1C" w:rsidRDefault="2E9DB812" w14:paraId="25B3EED9" w14:textId="327FB8C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via Null0, receive</w:t>
      </w:r>
    </w:p>
    <w:p w:rsidR="5A79CE1C" w:rsidP="5A79CE1C" w:rsidRDefault="5A79CE1C" w14:paraId="122FE7B8" w14:textId="785DEEE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E9DB812" w:rsidP="5A79CE1C" w:rsidRDefault="2E9DB812" w14:paraId="25A97963" w14:textId="4E958E1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R6#show ip protocols</w:t>
      </w:r>
    </w:p>
    <w:p w:rsidR="2E9DB812" w:rsidP="5A79CE1C" w:rsidRDefault="2E9DB812" w14:paraId="404177EA" w14:textId="58A8FF4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*** IP Routing is NSF aware ***</w:t>
      </w:r>
    </w:p>
    <w:p w:rsidR="2E9DB812" w:rsidP="5A79CE1C" w:rsidRDefault="2E9DB812" w14:paraId="384C8696" w14:textId="5ACA865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E9DB812" w:rsidP="5A79CE1C" w:rsidRDefault="2E9DB812" w14:paraId="20F6F89C" w14:textId="11C6FB9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Routing Protocol is "application"</w:t>
      </w:r>
    </w:p>
    <w:p w:rsidR="2E9DB812" w:rsidP="5A79CE1C" w:rsidRDefault="2E9DB812" w14:paraId="51AE2677" w14:textId="1DFEEE3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Sending updates every 0 seconds</w:t>
      </w:r>
    </w:p>
    <w:p w:rsidR="2E9DB812" w:rsidP="5A79CE1C" w:rsidRDefault="2E9DB812" w14:paraId="3C898AE3" w14:textId="041F902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Invalid after 0 seconds, hold down 0, flushed after 0</w:t>
      </w:r>
    </w:p>
    <w:p w:rsidR="2E9DB812" w:rsidP="5A79CE1C" w:rsidRDefault="2E9DB812" w14:paraId="48C2BC08" w14:textId="286F8F1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Outgoing update filter list for all interfaces is not set</w:t>
      </w:r>
    </w:p>
    <w:p w:rsidR="2E9DB812" w:rsidP="5A79CE1C" w:rsidRDefault="2E9DB812" w14:paraId="178898C7" w14:textId="3845AED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Incoming update filter list for all interfaces is not set</w:t>
      </w:r>
    </w:p>
    <w:p w:rsidR="2E9DB812" w:rsidP="5A79CE1C" w:rsidRDefault="2E9DB812" w14:paraId="20E43113" w14:textId="0294A16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Maximum path: 32</w:t>
      </w:r>
    </w:p>
    <w:p w:rsidR="2E9DB812" w:rsidP="5A79CE1C" w:rsidRDefault="2E9DB812" w14:paraId="10EA80BE" w14:textId="52D3A33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for Networks:</w:t>
      </w:r>
    </w:p>
    <w:p w:rsidR="2E9DB812" w:rsidP="5A79CE1C" w:rsidRDefault="2E9DB812" w14:paraId="18B11C2F" w14:textId="5F2A54B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Information Sources:</w:t>
      </w:r>
    </w:p>
    <w:p w:rsidR="2E9DB812" w:rsidP="5A79CE1C" w:rsidRDefault="2E9DB812" w14:paraId="70E4E641" w14:textId="47B4F70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Gateway         Distance      Last Update</w:t>
      </w:r>
    </w:p>
    <w:p w:rsidR="2E9DB812" w:rsidP="5A79CE1C" w:rsidRDefault="2E9DB812" w14:paraId="1922F35E" w14:textId="1D997C0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Distance: (default is 4)</w:t>
      </w:r>
    </w:p>
    <w:p w:rsidR="2E9DB812" w:rsidP="5A79CE1C" w:rsidRDefault="2E9DB812" w14:paraId="6AFEE502" w14:textId="3527167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E9DB812" w:rsidP="5A79CE1C" w:rsidRDefault="2E9DB812" w14:paraId="66407336" w14:textId="3902AF7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Routing Protocol is "eigrp 1"</w:t>
      </w:r>
    </w:p>
    <w:p w:rsidR="2E9DB812" w:rsidP="5A79CE1C" w:rsidRDefault="2E9DB812" w14:paraId="61E5DA28" w14:textId="11E6A27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Outgoing update filter list for all interfaces is not set</w:t>
      </w:r>
    </w:p>
    <w:p w:rsidR="2E9DB812" w:rsidP="5A79CE1C" w:rsidRDefault="2E9DB812" w14:paraId="4E221289" w14:textId="2E862E6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Incoming update filter list for all interfaces is not set</w:t>
      </w:r>
    </w:p>
    <w:p w:rsidR="2E9DB812" w:rsidP="5A79CE1C" w:rsidRDefault="2E9DB812" w14:paraId="552AB156" w14:textId="334A9BA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Default networks flagged in outgoing updates</w:t>
      </w:r>
    </w:p>
    <w:p w:rsidR="2E9DB812" w:rsidP="5A79CE1C" w:rsidRDefault="2E9DB812" w14:paraId="71511CD4" w14:textId="15079AE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Default networks accepted from incoming updates</w:t>
      </w:r>
    </w:p>
    <w:p w:rsidR="2E9DB812" w:rsidP="5A79CE1C" w:rsidRDefault="2E9DB812" w14:paraId="0C893A89" w14:textId="4A5D74D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EIGRP-IPv4 Protocol for AS(1)</w:t>
      </w:r>
    </w:p>
    <w:p w:rsidR="2E9DB812" w:rsidP="5A79CE1C" w:rsidRDefault="2E9DB812" w14:paraId="7A65A45B" w14:textId="2975A7C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Metric weight K1=1, K2=0, K3=1, K4=0, K5=0</w:t>
      </w:r>
    </w:p>
    <w:p w:rsidR="2E9DB812" w:rsidP="5A79CE1C" w:rsidRDefault="2E9DB812" w14:paraId="08A5398E" w14:textId="00EB809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Soft SIA disabled</w:t>
      </w:r>
    </w:p>
    <w:p w:rsidR="2E9DB812" w:rsidP="5A79CE1C" w:rsidRDefault="2E9DB812" w14:paraId="53356A12" w14:textId="32E752F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NSF-aware route hold timer is 240</w:t>
      </w:r>
    </w:p>
    <w:p w:rsidR="2E9DB812" w:rsidP="5A79CE1C" w:rsidRDefault="2E9DB812" w14:paraId="3A75BBEB" w14:textId="00BE1D1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EIGRP NSF disabled</w:t>
      </w:r>
    </w:p>
    <w:p w:rsidR="2E9DB812" w:rsidP="5A79CE1C" w:rsidRDefault="2E9DB812" w14:paraId="19032664" w14:textId="39877E6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NSF signal timer is 20s</w:t>
      </w:r>
    </w:p>
    <w:p w:rsidR="2E9DB812" w:rsidP="5A79CE1C" w:rsidRDefault="2E9DB812" w14:paraId="6A7AD696" w14:textId="42F9AAF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NSF converge timer is 120s</w:t>
      </w:r>
    </w:p>
    <w:p w:rsidR="2E9DB812" w:rsidP="5A79CE1C" w:rsidRDefault="2E9DB812" w14:paraId="5995173D" w14:textId="18E6643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Router-ID: 6.6.6.6</w:t>
      </w:r>
    </w:p>
    <w:p w:rsidR="2E9DB812" w:rsidP="5A79CE1C" w:rsidRDefault="2E9DB812" w14:paraId="127EE682" w14:textId="327104D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Topology : 0 (base)</w:t>
      </w:r>
    </w:p>
    <w:p w:rsidR="2E9DB812" w:rsidP="5A79CE1C" w:rsidRDefault="2E9DB812" w14:paraId="5536E331" w14:textId="3AFBEF4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Active Timer: 3 min</w:t>
      </w:r>
    </w:p>
    <w:p w:rsidR="2E9DB812" w:rsidP="5A79CE1C" w:rsidRDefault="2E9DB812" w14:paraId="256F354C" w14:textId="47D8DED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Distance: internal 90 external 170</w:t>
      </w:r>
    </w:p>
    <w:p w:rsidR="2E9DB812" w:rsidP="5A79CE1C" w:rsidRDefault="2E9DB812" w14:paraId="37AEC340" w14:textId="146F57F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Maximum path: 4</w:t>
      </w:r>
    </w:p>
    <w:p w:rsidR="2E9DB812" w:rsidP="5A79CE1C" w:rsidRDefault="2E9DB812" w14:paraId="06864736" w14:textId="36384F68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Maximum hopcount 100</w:t>
      </w:r>
    </w:p>
    <w:p w:rsidR="2E9DB812" w:rsidP="5A79CE1C" w:rsidRDefault="2E9DB812" w14:paraId="36CB7D36" w14:textId="5B3074B7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Maximum metric variance 128</w:t>
      </w:r>
    </w:p>
    <w:p w:rsidR="2E9DB812" w:rsidP="5A79CE1C" w:rsidRDefault="2E9DB812" w14:paraId="5449AA76" w14:textId="1A11AB2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E9DB812" w:rsidP="5A79CE1C" w:rsidRDefault="2E9DB812" w14:paraId="6DB65D24" w14:textId="4A935B6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Automatic Summarization: disabled</w:t>
      </w:r>
    </w:p>
    <w:p w:rsidR="2E9DB812" w:rsidP="5A79CE1C" w:rsidRDefault="2E9DB812" w14:paraId="0B29541A" w14:textId="359F74A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Maximum path: 4</w:t>
      </w:r>
    </w:p>
    <w:p w:rsidR="2E9DB812" w:rsidP="5A79CE1C" w:rsidRDefault="2E9DB812" w14:paraId="6B9D72F3" w14:textId="7553490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for Networks:</w:t>
      </w:r>
    </w:p>
    <w:p w:rsidR="2E9DB812" w:rsidP="5A79CE1C" w:rsidRDefault="2E9DB812" w14:paraId="53C7E5F7" w14:textId="345C540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192.168.45.0</w:t>
      </w:r>
    </w:p>
    <w:p w:rsidR="2E9DB812" w:rsidP="5A79CE1C" w:rsidRDefault="2E9DB812" w14:paraId="2C9CB34B" w14:textId="49F4EC2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Routing Information Sources:</w:t>
      </w:r>
    </w:p>
    <w:p w:rsidR="2E9DB812" w:rsidP="5A79CE1C" w:rsidRDefault="2E9DB812" w14:paraId="377CFADE" w14:textId="7869BF6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Gateway         Distance      Last Update</w:t>
      </w:r>
    </w:p>
    <w:p w:rsidR="2E9DB812" w:rsidP="5A79CE1C" w:rsidRDefault="2E9DB812" w14:paraId="7CD800BD" w14:textId="7FC9954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192.168.45.5          90      00:39:23</w:t>
      </w:r>
    </w:p>
    <w:p w:rsidR="2E9DB812" w:rsidP="5A79CE1C" w:rsidRDefault="2E9DB812" w14:paraId="2FC95105" w14:textId="6E3F571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Distance: internal 90 external 170</w:t>
      </w:r>
    </w:p>
    <w:p w:rsidR="5A79CE1C" w:rsidP="5A79CE1C" w:rsidRDefault="5A79CE1C" w14:paraId="5F3895E6" w14:textId="2C12E79C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2E9DB812" w:rsidP="5A79CE1C" w:rsidRDefault="2E9DB812" w14:paraId="331E8C9E" w14:textId="5ECBE13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R6#show ipv6 protocols</w:t>
      </w:r>
    </w:p>
    <w:p w:rsidR="2E9DB812" w:rsidP="5A79CE1C" w:rsidRDefault="2E9DB812" w14:paraId="14EEAAD3" w14:textId="26B7C6F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"connected"</w:t>
      </w:r>
    </w:p>
    <w:p w:rsidR="2E9DB812" w:rsidP="5A79CE1C" w:rsidRDefault="2E9DB812" w14:paraId="5AA258B6" w14:textId="5D0F957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"application"</w:t>
      </w:r>
    </w:p>
    <w:p w:rsidR="2E9DB812" w:rsidP="5A79CE1C" w:rsidRDefault="2E9DB812" w14:paraId="56F98963" w14:textId="2F02F15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"ND"</w:t>
      </w:r>
    </w:p>
    <w:p w:rsidR="2E9DB812" w:rsidP="5A79CE1C" w:rsidRDefault="2E9DB812" w14:paraId="32FBD49D" w14:textId="08358A1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IPv6 Routing Protocol is "eigrp 1"</w:t>
      </w:r>
    </w:p>
    <w:p w:rsidR="2E9DB812" w:rsidP="5A79CE1C" w:rsidRDefault="2E9DB812" w14:paraId="60B6A94C" w14:textId="0930B50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EIGRP-IPv6 Protocol for AS(1)</w:t>
      </w:r>
    </w:p>
    <w:p w:rsidR="2E9DB812" w:rsidP="5A79CE1C" w:rsidRDefault="2E9DB812" w14:paraId="2F5FD6D9" w14:textId="517DD779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Metric weight K1=1, K2=0, K3=1, K4=0, K5=0</w:t>
      </w:r>
    </w:p>
    <w:p w:rsidR="2E9DB812" w:rsidP="5A79CE1C" w:rsidRDefault="2E9DB812" w14:paraId="3E1C6F01" w14:textId="3F01370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Soft SIA disabled</w:t>
      </w:r>
    </w:p>
    <w:p w:rsidR="2E9DB812" w:rsidP="5A79CE1C" w:rsidRDefault="2E9DB812" w14:paraId="413DE582" w14:textId="57DF054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NSF-aware route hold timer is 240</w:t>
      </w:r>
    </w:p>
    <w:p w:rsidR="2E9DB812" w:rsidP="5A79CE1C" w:rsidRDefault="2E9DB812" w14:paraId="060D2FF1" w14:textId="0DDB012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EIGRP NSF disabled</w:t>
      </w:r>
    </w:p>
    <w:p w:rsidR="2E9DB812" w:rsidP="5A79CE1C" w:rsidRDefault="2E9DB812" w14:paraId="3327CB95" w14:textId="3F0D9BF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NSF signal timer is 20s</w:t>
      </w:r>
    </w:p>
    <w:p w:rsidR="2E9DB812" w:rsidP="5A79CE1C" w:rsidRDefault="2E9DB812" w14:paraId="2B013382" w14:textId="4C9CB46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NSF converge timer is 120s</w:t>
      </w:r>
    </w:p>
    <w:p w:rsidR="2E9DB812" w:rsidP="5A79CE1C" w:rsidRDefault="2E9DB812" w14:paraId="32BEBC85" w14:textId="01CDA2D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Router-ID: 6.6.6.6</w:t>
      </w:r>
    </w:p>
    <w:p w:rsidR="2E9DB812" w:rsidP="5A79CE1C" w:rsidRDefault="2E9DB812" w14:paraId="5701965A" w14:textId="04695BF6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Topology : 0 (base)</w:t>
      </w:r>
    </w:p>
    <w:p w:rsidR="2E9DB812" w:rsidP="5A79CE1C" w:rsidRDefault="2E9DB812" w14:paraId="528646B8" w14:textId="2917D17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Active Timer: 3 min</w:t>
      </w:r>
    </w:p>
    <w:p w:rsidR="2E9DB812" w:rsidP="5A79CE1C" w:rsidRDefault="2E9DB812" w14:paraId="7D7805D1" w14:textId="1D28703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Distance: internal 90 external 170</w:t>
      </w:r>
    </w:p>
    <w:p w:rsidR="2E9DB812" w:rsidP="5A79CE1C" w:rsidRDefault="2E9DB812" w14:paraId="24169910" w14:textId="79B480C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Maximum path: 16</w:t>
      </w:r>
    </w:p>
    <w:p w:rsidR="2E9DB812" w:rsidP="5A79CE1C" w:rsidRDefault="2E9DB812" w14:paraId="3E3ACF19" w14:textId="53B6BB4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Maximum hopcount 100</w:t>
      </w:r>
    </w:p>
    <w:p w:rsidR="2E9DB812" w:rsidP="5A79CE1C" w:rsidRDefault="2E9DB812" w14:paraId="4B21C74A" w14:textId="1235269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Maximum metric variance 1</w:t>
      </w:r>
    </w:p>
    <w:p w:rsidR="2E9DB812" w:rsidP="5A79CE1C" w:rsidRDefault="2E9DB812" w14:paraId="5CDA7D74" w14:textId="5F6D1B0E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2E9DB812" w:rsidP="5A79CE1C" w:rsidRDefault="2E9DB812" w14:paraId="550661AD" w14:textId="17762F2F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Interfaces:</w:t>
      </w:r>
    </w:p>
    <w:p w:rsidR="2E9DB812" w:rsidP="5A79CE1C" w:rsidRDefault="2E9DB812" w14:paraId="4503DAA1" w14:textId="5347FFB2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GigabitEthernet0/0/0</w:t>
      </w:r>
    </w:p>
    <w:p w:rsidR="2E9DB812" w:rsidP="5A79CE1C" w:rsidRDefault="2E9DB812" w14:paraId="7C94FA42" w14:textId="61D64E8B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Loopback0</w:t>
      </w:r>
    </w:p>
    <w:p w:rsidR="2E9DB812" w:rsidP="5A79CE1C" w:rsidRDefault="2E9DB812" w14:paraId="4D0F24AE" w14:textId="1DAD699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Redistribution:</w:t>
      </w:r>
    </w:p>
    <w:p w:rsidR="2E9DB812" w:rsidP="5A79CE1C" w:rsidRDefault="2E9DB812" w14:paraId="08C6BCD5" w14:textId="0F4EADA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A79CE1C" w:rsidR="2E9DB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None</w:t>
      </w:r>
    </w:p>
    <w:p w:rsidR="5A79CE1C" w:rsidP="5A79CE1C" w:rsidRDefault="5A79CE1C" w14:paraId="7201B4AD" w14:textId="61FE07E5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63B3AFC1" w:rsidP="008552CB" w:rsidRDefault="63B3AFC1" w14:paraId="3276C860" w14:textId="1FE71C8D">
      <w:pPr>
        <w:spacing w:after="160"/>
        <w:jc w:val="center"/>
        <w:rPr>
          <w:rFonts w:ascii="Georgia" w:hAnsi="Georgia" w:eastAsia="Georgia" w:cs="Georgia"/>
          <w:color w:val="000000" w:themeColor="text1"/>
          <w:sz w:val="36"/>
          <w:szCs w:val="36"/>
        </w:rPr>
      </w:pPr>
      <w:r w:rsidRPr="5A79CE1C" w:rsidR="3690CBCB">
        <w:rPr>
          <w:rFonts w:ascii="Georgia" w:hAnsi="Georgia" w:eastAsia="Georgia" w:cs="Georgia"/>
          <w:color w:val="000000" w:themeColor="text1" w:themeTint="FF" w:themeShade="FF"/>
          <w:sz w:val="36"/>
          <w:szCs w:val="36"/>
        </w:rPr>
        <w:t>Problems</w:t>
      </w:r>
    </w:p>
    <w:p w:rsidR="13DB9AF8" w:rsidP="5A79CE1C" w:rsidRDefault="13DB9AF8" w14:paraId="2001A4FD" w14:textId="4FB1BE62">
      <w:pPr>
        <w:spacing w:after="160"/>
        <w:ind w:firstLine="72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79CE1C" w:rsidR="13DB9AF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One of the biggest problems that I faced in the lab was that I wasn’t familiar with how to configure </w:t>
      </w:r>
      <w:r w:rsidRPr="5A79CE1C" w:rsidR="1F2361B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5A79CE1C" w:rsidR="13DB9AF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Border Gateway </w:t>
      </w:r>
      <w:r w:rsidRPr="5A79CE1C" w:rsidR="2589F81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protocol (</w:t>
      </w:r>
      <w:r w:rsidRPr="5A79CE1C" w:rsidR="7860CBCE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BGP) system</w:t>
      </w:r>
      <w:r w:rsidRPr="5A79CE1C" w:rsidR="13DB9AF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so I looked at the cisco book along with the cisco website on </w:t>
      </w:r>
      <w:r w:rsidRPr="5A79CE1C" w:rsidR="235CA8C5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BGP</w:t>
      </w:r>
      <w:r w:rsidRPr="5A79CE1C" w:rsidR="13DB9AF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configuration to understand how to properly configure an E</w:t>
      </w:r>
      <w:r w:rsidRPr="5A79CE1C" w:rsidR="68C226E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BGP</w:t>
      </w:r>
      <w:r w:rsidRPr="5A79CE1C" w:rsidR="13DB9AF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 During the process of creating </w:t>
      </w:r>
      <w:r w:rsidRPr="5A79CE1C" w:rsidR="01A202F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5A79CE1C" w:rsidR="13DB9AF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A79CE1C" w:rsidR="36E4BD11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BGP</w:t>
      </w:r>
      <w:r w:rsidRPr="5A79CE1C" w:rsidR="13DB9AF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I </w:t>
      </w:r>
      <w:r w:rsidRPr="5A79CE1C" w:rsidR="2954AA6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 encounter</w:t>
      </w:r>
      <w:r w:rsidRPr="5A79CE1C" w:rsidR="13DB9AF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some minor problems in </w:t>
      </w:r>
      <w:r w:rsidRPr="5A79CE1C" w:rsidR="4F46186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 properly using the BGP</w:t>
      </w:r>
      <w:r w:rsidRPr="5A79CE1C" w:rsidR="13DB9AF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commands, one example </w:t>
      </w:r>
      <w:r w:rsidRPr="5A79CE1C" w:rsidR="790238B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was setting up the wrong networks and setting the wrong AS number for the neighbor as commands</w:t>
      </w:r>
      <w:r w:rsidRPr="5A79CE1C" w:rsidR="13DB9AF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Another minor</w:t>
      </w:r>
      <w:r w:rsidRPr="5A79CE1C" w:rsidR="28DA9D2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command</w:t>
      </w:r>
      <w:r w:rsidRPr="5A79CE1C" w:rsidR="13DB9AF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problem would be </w:t>
      </w:r>
      <w:r w:rsidRPr="5A79CE1C" w:rsidR="53CE7E3E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 </w:t>
      </w:r>
      <w:r w:rsidRPr="5A79CE1C" w:rsidR="3592607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enabling prefixes with the neighbor activate command. These problems </w:t>
      </w:r>
      <w:r w:rsidRPr="5A79CE1C" w:rsidR="25A0356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were</w:t>
      </w:r>
      <w:r w:rsidRPr="5A79CE1C" w:rsidR="3592607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easily fixed by re</w:t>
      </w:r>
      <w:r w:rsidRPr="5A79CE1C" w:rsidR="5D77DFD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sea</w:t>
      </w:r>
      <w:r w:rsidRPr="5A79CE1C" w:rsidR="3592607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rching</w:t>
      </w:r>
      <w:r w:rsidRPr="5A79CE1C" w:rsidR="3592607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A79CE1C" w:rsidR="4CC6946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BGP commands.</w:t>
      </w:r>
    </w:p>
    <w:p w:rsidR="63B3AFC1" w:rsidP="008552CB" w:rsidRDefault="63B3AFC1" w14:paraId="4E5E5EB3" w14:textId="7C4010AA">
      <w:pPr>
        <w:spacing w:after="160"/>
        <w:jc w:val="center"/>
        <w:rPr>
          <w:rFonts w:ascii="Georgia" w:hAnsi="Georgia" w:eastAsia="Georgia" w:cs="Georgia"/>
          <w:color w:val="000000" w:themeColor="text1"/>
          <w:sz w:val="36"/>
          <w:szCs w:val="36"/>
        </w:rPr>
      </w:pPr>
      <w:r w:rsidRPr="5A79CE1C" w:rsidR="3690CBCB">
        <w:rPr>
          <w:rFonts w:ascii="Georgia" w:hAnsi="Georgia" w:eastAsia="Georgia" w:cs="Georgia"/>
          <w:color w:val="000000" w:themeColor="text1" w:themeTint="FF" w:themeShade="FF"/>
          <w:sz w:val="36"/>
          <w:szCs w:val="36"/>
        </w:rPr>
        <w:t>Conclusion</w:t>
      </w:r>
    </w:p>
    <w:p w:rsidRPr="00F70405" w:rsidR="09E7B12A" w:rsidP="5A79CE1C" w:rsidRDefault="09E7B12A" w14:paraId="47B60AF2" w14:textId="7032EFA3">
      <w:pPr>
        <w:pStyle w:val="Normal"/>
        <w:spacing w:after="160"/>
        <w:ind w:firstLine="72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79CE1C" w:rsidR="03D727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objective of the lab was to use 6 routers to configure a BGP (Border Gateway Protocol) system with three routers configured with OSPF and another Three routers configured with EIGRP connected on router 3 and router 4 through EBGP. In the lab I was able to learn how to correctly configure </w:t>
      </w:r>
      <w:r w:rsidRPr="5A79CE1C" w:rsidR="3B7BF51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BGP </w:t>
      </w:r>
      <w:r w:rsidRPr="5A79CE1C" w:rsidR="12AE932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systems</w:t>
      </w:r>
      <w:r w:rsidRPr="5A79CE1C" w:rsidR="03D727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could be applied to real networks. I was also able to learn about </w:t>
      </w:r>
      <w:r w:rsidRPr="5A79CE1C" w:rsidR="09F0714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 </w:t>
      </w:r>
      <w:r w:rsidRPr="5A79CE1C" w:rsidR="0E856D0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BGP routing worked in</w:t>
      </w:r>
      <w:r w:rsidRPr="5A79CE1C" w:rsidR="2134FE1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5A79CE1C" w:rsidR="2134FE1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</w:t>
      </w:r>
      <w:proofErr w:type="gramEnd"/>
      <w:r w:rsidRPr="5A79CE1C" w:rsidR="0E856D0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network.</w:t>
      </w:r>
      <w:r w:rsidRPr="5A79CE1C" w:rsidR="03D727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One skill that I continued to use in this lab was looking up configurations that are helpful to me then tweaking it to fit my needs. Personally, I thought this lab </w:t>
      </w:r>
      <w:r w:rsidRPr="5A79CE1C" w:rsidR="03D727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was helpful in understanding</w:t>
      </w:r>
      <w:r w:rsidRPr="5A79CE1C" w:rsidR="03D727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something new like </w:t>
      </w:r>
      <w:r w:rsidRPr="5A79CE1C" w:rsidR="59734CDD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BGP</w:t>
      </w:r>
      <w:r w:rsidRPr="5A79CE1C" w:rsidR="03D7275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improving my general knowledge of cisco networking.</w:t>
      </w:r>
    </w:p>
    <w:p w:rsidRPr="00F70405" w:rsidR="09E7B12A" w:rsidP="5A79CE1C" w:rsidRDefault="09E7B12A" w14:paraId="065006E1" w14:textId="1ECE8EB3">
      <w:pPr>
        <w:spacing w:after="160"/>
        <w:ind w:firstLine="72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Pr="00F70405" w:rsidR="09E7B12A" w:rsidP="48F4ACB2" w:rsidRDefault="09E7B12A" w14:paraId="3AA52121" w14:textId="1FD0D9EA">
      <w:pPr>
        <w:pStyle w:val="GraphicAnchor"/>
        <w:jc w:val="center"/>
        <w:rPr>
          <w:rFonts w:ascii="Georgia" w:hAnsi="Georgia" w:eastAsia="Georgia" w:cs="Georgia"/>
          <w:color w:val="000000" w:themeColor="text1"/>
          <w:sz w:val="10"/>
          <w:szCs w:val="10"/>
        </w:rPr>
      </w:pPr>
    </w:p>
    <w:sectPr w:rsidRPr="00F70405" w:rsidR="09E7B12A" w:rsidSect="00E74B29">
      <w:footerReference w:type="even" r:id="rId11"/>
      <w:footerReference w:type="default" r:id="rId12"/>
      <w:pgSz w:w="12240" w:h="15840" w:orient="portrait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7016F" w:rsidP="00E74B29" w:rsidRDefault="0077016F" w14:paraId="1A3554EC" w14:textId="77777777">
      <w:r>
        <w:separator/>
      </w:r>
    </w:p>
  </w:endnote>
  <w:endnote w:type="continuationSeparator" w:id="0">
    <w:p w:rsidR="0077016F" w:rsidP="00E74B29" w:rsidRDefault="0077016F" w14:paraId="3F91CC2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59366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74B29" w:rsidP="006709F1" w:rsidRDefault="00E74B29" w14:paraId="14AED5E8" w14:textId="77777777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74B29" w:rsidP="006709F1" w:rsidRDefault="00E74B29" w14:paraId="1250D93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4B29" w:rsidP="006709F1" w:rsidRDefault="00E74B29" w14:paraId="7FBA7289" w14:textId="77777777">
    <w:pPr>
      <w:pStyle w:val="Footer"/>
      <w:rPr>
        <w:rStyle w:val="PageNumber"/>
      </w:rPr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070"/>
      <w:gridCol w:w="4404"/>
      <w:gridCol w:w="3237"/>
      <w:gridCol w:w="1079"/>
    </w:tblGrid>
    <w:tr w:rsidR="00E74B29" w:rsidTr="00176379" w14:paraId="09724115" w14:textId="77777777">
      <w:tc>
        <w:tcPr>
          <w:tcW w:w="2070" w:type="dxa"/>
        </w:tcPr>
        <w:p w:rsidRPr="00E74B29" w:rsidR="00E74B29" w:rsidP="006709F1" w:rsidRDefault="00E74B29" w14:paraId="2EC8E89B" w14:textId="77777777">
          <w:pPr>
            <w:pStyle w:val="Footer"/>
          </w:pPr>
        </w:p>
      </w:tc>
      <w:tc>
        <w:tcPr>
          <w:tcW w:w="4404" w:type="dxa"/>
        </w:tcPr>
        <w:p w:rsidRPr="00874FE7" w:rsidR="00E74B29" w:rsidP="006709F1" w:rsidRDefault="00E74B29" w14:paraId="6C905F71" w14:textId="12CAFEFE">
          <w:pPr>
            <w:pStyle w:val="Footer"/>
          </w:pPr>
        </w:p>
      </w:tc>
      <w:tc>
        <w:tcPr>
          <w:tcW w:w="3237" w:type="dxa"/>
        </w:tcPr>
        <w:p w:rsidRPr="00E74B29" w:rsidR="00E74B29" w:rsidP="006709F1" w:rsidRDefault="00E74B29" w14:paraId="79AA69C8" w14:textId="0E66A4BF">
          <w:pPr>
            <w:pStyle w:val="Footer"/>
            <w:jc w:val="right"/>
          </w:pPr>
        </w:p>
      </w:tc>
      <w:tc>
        <w:tcPr>
          <w:tcW w:w="1079" w:type="dxa"/>
        </w:tcPr>
        <w:p w:rsidRPr="00E74B29" w:rsidR="00E74B29" w:rsidP="006709F1" w:rsidRDefault="00E74B29" w14:paraId="19A9280D" w14:textId="77777777">
          <w:pPr>
            <w:pStyle w:val="Footer"/>
          </w:pPr>
        </w:p>
      </w:tc>
    </w:tr>
  </w:tbl>
  <w:p w:rsidR="00E74B29" w:rsidP="006709F1" w:rsidRDefault="00E74B29" w14:paraId="7F378B9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7016F" w:rsidP="00E74B29" w:rsidRDefault="0077016F" w14:paraId="32116D71" w14:textId="77777777">
      <w:r>
        <w:separator/>
      </w:r>
    </w:p>
  </w:footnote>
  <w:footnote w:type="continuationSeparator" w:id="0">
    <w:p w:rsidR="0077016F" w:rsidP="00E74B29" w:rsidRDefault="0077016F" w14:paraId="5F291866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Tqiwxe5G7+6IdY" int2:id="XzVOqTrx">
      <int2:state int2:type="LegacyProofing" int2:value="Rejected"/>
    </int2:textHash>
    <int2:textHash int2:hashCode="ftuqhm2IGQUtHB" int2:id="zGN85cna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hint="default" w:ascii="Georgia" w:hAnsi="Georgia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removePersonalInformation/>
  <w:removeDateAndTime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379"/>
    <w:rsid w:val="00013551"/>
    <w:rsid w:val="00052694"/>
    <w:rsid w:val="000543D0"/>
    <w:rsid w:val="00055379"/>
    <w:rsid w:val="00086FA5"/>
    <w:rsid w:val="000D3A7A"/>
    <w:rsid w:val="000D79DA"/>
    <w:rsid w:val="000E4641"/>
    <w:rsid w:val="00106971"/>
    <w:rsid w:val="0011181E"/>
    <w:rsid w:val="00127A3B"/>
    <w:rsid w:val="00151F66"/>
    <w:rsid w:val="00153D7A"/>
    <w:rsid w:val="00176379"/>
    <w:rsid w:val="00177C90"/>
    <w:rsid w:val="00177F8D"/>
    <w:rsid w:val="001854F2"/>
    <w:rsid w:val="00185F4A"/>
    <w:rsid w:val="001E06B2"/>
    <w:rsid w:val="001E7423"/>
    <w:rsid w:val="001F2E60"/>
    <w:rsid w:val="00226FE1"/>
    <w:rsid w:val="00240C21"/>
    <w:rsid w:val="002462A0"/>
    <w:rsid w:val="002759FE"/>
    <w:rsid w:val="00281CF3"/>
    <w:rsid w:val="002B3480"/>
    <w:rsid w:val="002D2200"/>
    <w:rsid w:val="002D4D44"/>
    <w:rsid w:val="002E77CB"/>
    <w:rsid w:val="002F06DB"/>
    <w:rsid w:val="00347DFB"/>
    <w:rsid w:val="00356780"/>
    <w:rsid w:val="00381A85"/>
    <w:rsid w:val="0038C02D"/>
    <w:rsid w:val="003C0A13"/>
    <w:rsid w:val="0040564B"/>
    <w:rsid w:val="00440B7A"/>
    <w:rsid w:val="00447CC5"/>
    <w:rsid w:val="00475FB7"/>
    <w:rsid w:val="0048120C"/>
    <w:rsid w:val="00483BB7"/>
    <w:rsid w:val="0049016E"/>
    <w:rsid w:val="004909D9"/>
    <w:rsid w:val="004A2736"/>
    <w:rsid w:val="004E41AC"/>
    <w:rsid w:val="004F681F"/>
    <w:rsid w:val="00521481"/>
    <w:rsid w:val="00522E14"/>
    <w:rsid w:val="0052704D"/>
    <w:rsid w:val="00541976"/>
    <w:rsid w:val="005642CC"/>
    <w:rsid w:val="00566F24"/>
    <w:rsid w:val="005B5ABF"/>
    <w:rsid w:val="005B671B"/>
    <w:rsid w:val="005C50EF"/>
    <w:rsid w:val="005E4B13"/>
    <w:rsid w:val="005E55C3"/>
    <w:rsid w:val="005F3BB3"/>
    <w:rsid w:val="005F518B"/>
    <w:rsid w:val="0060205A"/>
    <w:rsid w:val="0061164D"/>
    <w:rsid w:val="0061565F"/>
    <w:rsid w:val="00626DAF"/>
    <w:rsid w:val="00653815"/>
    <w:rsid w:val="006557AB"/>
    <w:rsid w:val="00656497"/>
    <w:rsid w:val="00665110"/>
    <w:rsid w:val="006709F1"/>
    <w:rsid w:val="00683019"/>
    <w:rsid w:val="006906B1"/>
    <w:rsid w:val="006C60E6"/>
    <w:rsid w:val="006E1025"/>
    <w:rsid w:val="006E243C"/>
    <w:rsid w:val="006F56BF"/>
    <w:rsid w:val="006F701A"/>
    <w:rsid w:val="00711ACC"/>
    <w:rsid w:val="007156EA"/>
    <w:rsid w:val="00727F16"/>
    <w:rsid w:val="00732A11"/>
    <w:rsid w:val="00756CB9"/>
    <w:rsid w:val="00767207"/>
    <w:rsid w:val="0077016F"/>
    <w:rsid w:val="00781C31"/>
    <w:rsid w:val="007A27CD"/>
    <w:rsid w:val="007A5512"/>
    <w:rsid w:val="007B483E"/>
    <w:rsid w:val="007D33CB"/>
    <w:rsid w:val="00837914"/>
    <w:rsid w:val="00854277"/>
    <w:rsid w:val="008552CB"/>
    <w:rsid w:val="00857510"/>
    <w:rsid w:val="00861C22"/>
    <w:rsid w:val="00874FE7"/>
    <w:rsid w:val="008867C3"/>
    <w:rsid w:val="008E0D34"/>
    <w:rsid w:val="008F2C79"/>
    <w:rsid w:val="008F33BD"/>
    <w:rsid w:val="00906E6F"/>
    <w:rsid w:val="0091073E"/>
    <w:rsid w:val="009205F7"/>
    <w:rsid w:val="00933EE6"/>
    <w:rsid w:val="009413D4"/>
    <w:rsid w:val="009421D2"/>
    <w:rsid w:val="009500BA"/>
    <w:rsid w:val="00952F7D"/>
    <w:rsid w:val="0095366E"/>
    <w:rsid w:val="0095496A"/>
    <w:rsid w:val="0097321F"/>
    <w:rsid w:val="009A12E9"/>
    <w:rsid w:val="009A38BA"/>
    <w:rsid w:val="009A5534"/>
    <w:rsid w:val="009B031B"/>
    <w:rsid w:val="009D0558"/>
    <w:rsid w:val="009D2A2A"/>
    <w:rsid w:val="009E2659"/>
    <w:rsid w:val="00A01748"/>
    <w:rsid w:val="00A43236"/>
    <w:rsid w:val="00A529B6"/>
    <w:rsid w:val="00A97CF5"/>
    <w:rsid w:val="00AA52AF"/>
    <w:rsid w:val="00AB7AC0"/>
    <w:rsid w:val="00AC7975"/>
    <w:rsid w:val="00B24510"/>
    <w:rsid w:val="00B356D2"/>
    <w:rsid w:val="00B435EF"/>
    <w:rsid w:val="00B43E11"/>
    <w:rsid w:val="00B635AC"/>
    <w:rsid w:val="00B66244"/>
    <w:rsid w:val="00B703E8"/>
    <w:rsid w:val="00B87FE7"/>
    <w:rsid w:val="00BB117E"/>
    <w:rsid w:val="00BC2A58"/>
    <w:rsid w:val="00BD2A5A"/>
    <w:rsid w:val="00BE0D37"/>
    <w:rsid w:val="00C30A40"/>
    <w:rsid w:val="00C45C05"/>
    <w:rsid w:val="00C64C8C"/>
    <w:rsid w:val="00C72442"/>
    <w:rsid w:val="00C755AB"/>
    <w:rsid w:val="00C839AD"/>
    <w:rsid w:val="00CB15B5"/>
    <w:rsid w:val="00CC22E0"/>
    <w:rsid w:val="00CDB3C5"/>
    <w:rsid w:val="00CE1976"/>
    <w:rsid w:val="00CE4F22"/>
    <w:rsid w:val="00CF5C88"/>
    <w:rsid w:val="00D156FE"/>
    <w:rsid w:val="00D251FD"/>
    <w:rsid w:val="00D43125"/>
    <w:rsid w:val="00D46E7A"/>
    <w:rsid w:val="00D57FF6"/>
    <w:rsid w:val="00D63211"/>
    <w:rsid w:val="00D66A3A"/>
    <w:rsid w:val="00D84429"/>
    <w:rsid w:val="00D96AB9"/>
    <w:rsid w:val="00DF198B"/>
    <w:rsid w:val="00E124B2"/>
    <w:rsid w:val="00E14BAD"/>
    <w:rsid w:val="00E14E98"/>
    <w:rsid w:val="00E17898"/>
    <w:rsid w:val="00E45545"/>
    <w:rsid w:val="00E6599B"/>
    <w:rsid w:val="00E67BF0"/>
    <w:rsid w:val="00E720A5"/>
    <w:rsid w:val="00E74B29"/>
    <w:rsid w:val="00E9516C"/>
    <w:rsid w:val="00EA5884"/>
    <w:rsid w:val="00EB08AD"/>
    <w:rsid w:val="00EF684E"/>
    <w:rsid w:val="00F4519C"/>
    <w:rsid w:val="00F50791"/>
    <w:rsid w:val="00F50C1F"/>
    <w:rsid w:val="00F70405"/>
    <w:rsid w:val="00F84E31"/>
    <w:rsid w:val="00F857E2"/>
    <w:rsid w:val="00F969DE"/>
    <w:rsid w:val="00FB2F1A"/>
    <w:rsid w:val="00FC09C0"/>
    <w:rsid w:val="00FE1C47"/>
    <w:rsid w:val="01049B4D"/>
    <w:rsid w:val="0112C7CF"/>
    <w:rsid w:val="016FBCA5"/>
    <w:rsid w:val="01A202F6"/>
    <w:rsid w:val="020FBB1D"/>
    <w:rsid w:val="022A4AD4"/>
    <w:rsid w:val="0261E82D"/>
    <w:rsid w:val="0264B89D"/>
    <w:rsid w:val="0283DAA8"/>
    <w:rsid w:val="02B735ED"/>
    <w:rsid w:val="02BCE195"/>
    <w:rsid w:val="02BD01A8"/>
    <w:rsid w:val="02C6E65D"/>
    <w:rsid w:val="02FEA39F"/>
    <w:rsid w:val="031860B6"/>
    <w:rsid w:val="0378629A"/>
    <w:rsid w:val="0397FCC9"/>
    <w:rsid w:val="03AAC260"/>
    <w:rsid w:val="03B38114"/>
    <w:rsid w:val="03D72750"/>
    <w:rsid w:val="042018B0"/>
    <w:rsid w:val="042CC91C"/>
    <w:rsid w:val="04498E61"/>
    <w:rsid w:val="04573054"/>
    <w:rsid w:val="04608EB7"/>
    <w:rsid w:val="048E1BAA"/>
    <w:rsid w:val="04B38EFD"/>
    <w:rsid w:val="04C0C578"/>
    <w:rsid w:val="04D02AB3"/>
    <w:rsid w:val="04D687BF"/>
    <w:rsid w:val="04ED7706"/>
    <w:rsid w:val="04F2E56B"/>
    <w:rsid w:val="050EACF1"/>
    <w:rsid w:val="05151822"/>
    <w:rsid w:val="052D8CF3"/>
    <w:rsid w:val="0544895B"/>
    <w:rsid w:val="059164AB"/>
    <w:rsid w:val="0598AE2D"/>
    <w:rsid w:val="05B0094D"/>
    <w:rsid w:val="05BBE911"/>
    <w:rsid w:val="05C8997D"/>
    <w:rsid w:val="05D962F2"/>
    <w:rsid w:val="05F37A72"/>
    <w:rsid w:val="0605FA68"/>
    <w:rsid w:val="065BDF61"/>
    <w:rsid w:val="06910A34"/>
    <w:rsid w:val="06962D57"/>
    <w:rsid w:val="06A4913F"/>
    <w:rsid w:val="0720487C"/>
    <w:rsid w:val="076E3EE7"/>
    <w:rsid w:val="078CA87E"/>
    <w:rsid w:val="07992AF6"/>
    <w:rsid w:val="079A5780"/>
    <w:rsid w:val="07EC2A36"/>
    <w:rsid w:val="07F93DB3"/>
    <w:rsid w:val="07FBAD2A"/>
    <w:rsid w:val="083C8904"/>
    <w:rsid w:val="08406DBF"/>
    <w:rsid w:val="084604E3"/>
    <w:rsid w:val="085A2DC9"/>
    <w:rsid w:val="0869CF91"/>
    <w:rsid w:val="086DC9DA"/>
    <w:rsid w:val="087DEF6F"/>
    <w:rsid w:val="08AFD760"/>
    <w:rsid w:val="08EF5424"/>
    <w:rsid w:val="099EED47"/>
    <w:rsid w:val="09DD483F"/>
    <w:rsid w:val="09DEEB58"/>
    <w:rsid w:val="09E7B12A"/>
    <w:rsid w:val="09F07144"/>
    <w:rsid w:val="09FA3C46"/>
    <w:rsid w:val="0A1454C7"/>
    <w:rsid w:val="0A19BFD0"/>
    <w:rsid w:val="0A273FF4"/>
    <w:rsid w:val="0A30698A"/>
    <w:rsid w:val="0A3D2707"/>
    <w:rsid w:val="0A40BAA7"/>
    <w:rsid w:val="0A4DC1A8"/>
    <w:rsid w:val="0AA93ED0"/>
    <w:rsid w:val="0AADABDD"/>
    <w:rsid w:val="0ABBFD64"/>
    <w:rsid w:val="0AC00CD9"/>
    <w:rsid w:val="0ACB34AD"/>
    <w:rsid w:val="0B1C3EF7"/>
    <w:rsid w:val="0B254638"/>
    <w:rsid w:val="0B331E2D"/>
    <w:rsid w:val="0B33A572"/>
    <w:rsid w:val="0B57C7CD"/>
    <w:rsid w:val="0B942FC5"/>
    <w:rsid w:val="0BBDCDAF"/>
    <w:rsid w:val="0C065648"/>
    <w:rsid w:val="0C14F519"/>
    <w:rsid w:val="0C46F144"/>
    <w:rsid w:val="0C54A046"/>
    <w:rsid w:val="0C609789"/>
    <w:rsid w:val="0CCE794B"/>
    <w:rsid w:val="0D14DB01"/>
    <w:rsid w:val="0D4D895B"/>
    <w:rsid w:val="0D7F6B5F"/>
    <w:rsid w:val="0DAE772E"/>
    <w:rsid w:val="0DDFFB1A"/>
    <w:rsid w:val="0E0FECF9"/>
    <w:rsid w:val="0E1CAAD0"/>
    <w:rsid w:val="0E4906AD"/>
    <w:rsid w:val="0E533C93"/>
    <w:rsid w:val="0E53DFB9"/>
    <w:rsid w:val="0E856D06"/>
    <w:rsid w:val="0E99A806"/>
    <w:rsid w:val="0EA5C4A5"/>
    <w:rsid w:val="0EBA818B"/>
    <w:rsid w:val="0EDE3B5F"/>
    <w:rsid w:val="0EE188BA"/>
    <w:rsid w:val="0EF3572F"/>
    <w:rsid w:val="0EF56E71"/>
    <w:rsid w:val="0F126051"/>
    <w:rsid w:val="0F431D43"/>
    <w:rsid w:val="0F62CB57"/>
    <w:rsid w:val="0F74CB62"/>
    <w:rsid w:val="0F8C2204"/>
    <w:rsid w:val="0F8C4108"/>
    <w:rsid w:val="0F92F25E"/>
    <w:rsid w:val="0FA014B8"/>
    <w:rsid w:val="0FAE386D"/>
    <w:rsid w:val="0FC5C58C"/>
    <w:rsid w:val="101047D2"/>
    <w:rsid w:val="102B38F0"/>
    <w:rsid w:val="104EA0C4"/>
    <w:rsid w:val="1067A0E8"/>
    <w:rsid w:val="106FD8F7"/>
    <w:rsid w:val="1078DBBF"/>
    <w:rsid w:val="1088E85E"/>
    <w:rsid w:val="10A84FED"/>
    <w:rsid w:val="10D32DA8"/>
    <w:rsid w:val="10F15FB4"/>
    <w:rsid w:val="112722C4"/>
    <w:rsid w:val="11281169"/>
    <w:rsid w:val="1128207B"/>
    <w:rsid w:val="11343AA4"/>
    <w:rsid w:val="1144A796"/>
    <w:rsid w:val="116195ED"/>
    <w:rsid w:val="1176F9CA"/>
    <w:rsid w:val="117B5F5F"/>
    <w:rsid w:val="11CE27A8"/>
    <w:rsid w:val="12021785"/>
    <w:rsid w:val="1218D4CB"/>
    <w:rsid w:val="12274DB7"/>
    <w:rsid w:val="126E0CB4"/>
    <w:rsid w:val="127BF502"/>
    <w:rsid w:val="12AE9326"/>
    <w:rsid w:val="12DED0E9"/>
    <w:rsid w:val="131B5F2E"/>
    <w:rsid w:val="13864186"/>
    <w:rsid w:val="13912A0E"/>
    <w:rsid w:val="13DB9AF8"/>
    <w:rsid w:val="141AEF1C"/>
    <w:rsid w:val="1430171B"/>
    <w:rsid w:val="14A8B897"/>
    <w:rsid w:val="14CE9A98"/>
    <w:rsid w:val="14D060E5"/>
    <w:rsid w:val="1506C489"/>
    <w:rsid w:val="1508E98A"/>
    <w:rsid w:val="1508F4DA"/>
    <w:rsid w:val="15450370"/>
    <w:rsid w:val="157F7995"/>
    <w:rsid w:val="1598F2D3"/>
    <w:rsid w:val="15B5C35E"/>
    <w:rsid w:val="15B6BF7D"/>
    <w:rsid w:val="1606A05C"/>
    <w:rsid w:val="1610EC34"/>
    <w:rsid w:val="16A4B9EB"/>
    <w:rsid w:val="16C8CAD0"/>
    <w:rsid w:val="16CE7164"/>
    <w:rsid w:val="16FE6914"/>
    <w:rsid w:val="1721ECEF"/>
    <w:rsid w:val="1754E6ED"/>
    <w:rsid w:val="175EAAC9"/>
    <w:rsid w:val="17925943"/>
    <w:rsid w:val="179F4073"/>
    <w:rsid w:val="17A304A5"/>
    <w:rsid w:val="17B6CD64"/>
    <w:rsid w:val="17ED12FD"/>
    <w:rsid w:val="1873880A"/>
    <w:rsid w:val="18948EDC"/>
    <w:rsid w:val="18ADD361"/>
    <w:rsid w:val="18BB9323"/>
    <w:rsid w:val="18FDB256"/>
    <w:rsid w:val="190CDF61"/>
    <w:rsid w:val="191740EC"/>
    <w:rsid w:val="19542249"/>
    <w:rsid w:val="1992A80D"/>
    <w:rsid w:val="19C1AAA8"/>
    <w:rsid w:val="19DB54CE"/>
    <w:rsid w:val="1A102CE4"/>
    <w:rsid w:val="1A2115DC"/>
    <w:rsid w:val="1A27AB8B"/>
    <w:rsid w:val="1A466293"/>
    <w:rsid w:val="1A8F4EAC"/>
    <w:rsid w:val="1AA1E1C2"/>
    <w:rsid w:val="1ADD3B38"/>
    <w:rsid w:val="1AFB85B9"/>
    <w:rsid w:val="1B24B3BF"/>
    <w:rsid w:val="1B285564"/>
    <w:rsid w:val="1B5B9623"/>
    <w:rsid w:val="1B6867EA"/>
    <w:rsid w:val="1B824978"/>
    <w:rsid w:val="1B8788A2"/>
    <w:rsid w:val="1BD05895"/>
    <w:rsid w:val="1C22C1C1"/>
    <w:rsid w:val="1C26A90C"/>
    <w:rsid w:val="1C4DCFE7"/>
    <w:rsid w:val="1C6CF334"/>
    <w:rsid w:val="1CBDAFA4"/>
    <w:rsid w:val="1CF988D3"/>
    <w:rsid w:val="1D3DA275"/>
    <w:rsid w:val="1D41C1BE"/>
    <w:rsid w:val="1D4E1176"/>
    <w:rsid w:val="1D590E38"/>
    <w:rsid w:val="1DA8A905"/>
    <w:rsid w:val="1DB9601D"/>
    <w:rsid w:val="1E06F549"/>
    <w:rsid w:val="1E07BE62"/>
    <w:rsid w:val="1E0E81F7"/>
    <w:rsid w:val="1E35ED78"/>
    <w:rsid w:val="1E548409"/>
    <w:rsid w:val="1E5B474F"/>
    <w:rsid w:val="1E8887D3"/>
    <w:rsid w:val="1E9037A3"/>
    <w:rsid w:val="1ECC09A4"/>
    <w:rsid w:val="1F196C98"/>
    <w:rsid w:val="1F2361B8"/>
    <w:rsid w:val="1F46D0F5"/>
    <w:rsid w:val="1FC7579D"/>
    <w:rsid w:val="1FCBBED8"/>
    <w:rsid w:val="1FD5A445"/>
    <w:rsid w:val="1FD87DCF"/>
    <w:rsid w:val="1FF0D568"/>
    <w:rsid w:val="20114CE0"/>
    <w:rsid w:val="202A4A3B"/>
    <w:rsid w:val="208C4310"/>
    <w:rsid w:val="20AD7CAB"/>
    <w:rsid w:val="20C7E537"/>
    <w:rsid w:val="2134FE10"/>
    <w:rsid w:val="217E604A"/>
    <w:rsid w:val="21995218"/>
    <w:rsid w:val="21E51AA1"/>
    <w:rsid w:val="22244924"/>
    <w:rsid w:val="225FB5D3"/>
    <w:rsid w:val="22B1EB17"/>
    <w:rsid w:val="22D05CAE"/>
    <w:rsid w:val="23161A58"/>
    <w:rsid w:val="233C09AF"/>
    <w:rsid w:val="23477806"/>
    <w:rsid w:val="235CA8C5"/>
    <w:rsid w:val="23728071"/>
    <w:rsid w:val="23737023"/>
    <w:rsid w:val="238BAF0C"/>
    <w:rsid w:val="23AC58A8"/>
    <w:rsid w:val="23B074A9"/>
    <w:rsid w:val="23C01985"/>
    <w:rsid w:val="23E69FD7"/>
    <w:rsid w:val="2400663C"/>
    <w:rsid w:val="242213B5"/>
    <w:rsid w:val="243EAF6B"/>
    <w:rsid w:val="244E068B"/>
    <w:rsid w:val="245547BD"/>
    <w:rsid w:val="24B16076"/>
    <w:rsid w:val="24C80A30"/>
    <w:rsid w:val="24D11171"/>
    <w:rsid w:val="24EB725B"/>
    <w:rsid w:val="24F3D225"/>
    <w:rsid w:val="25000178"/>
    <w:rsid w:val="2522DDA3"/>
    <w:rsid w:val="2533AB46"/>
    <w:rsid w:val="256A9BE8"/>
    <w:rsid w:val="256EDB8E"/>
    <w:rsid w:val="257AEFD4"/>
    <w:rsid w:val="257DB81A"/>
    <w:rsid w:val="2589F81C"/>
    <w:rsid w:val="259D1CED"/>
    <w:rsid w:val="25A03564"/>
    <w:rsid w:val="25A0A886"/>
    <w:rsid w:val="25A7B4EB"/>
    <w:rsid w:val="25AE566C"/>
    <w:rsid w:val="25F903BD"/>
    <w:rsid w:val="26500989"/>
    <w:rsid w:val="265FBEAD"/>
    <w:rsid w:val="268024B7"/>
    <w:rsid w:val="2695BB83"/>
    <w:rsid w:val="26E6F01A"/>
    <w:rsid w:val="26F4606B"/>
    <w:rsid w:val="26F4F3BC"/>
    <w:rsid w:val="271212EF"/>
    <w:rsid w:val="27273036"/>
    <w:rsid w:val="278AE880"/>
    <w:rsid w:val="27CA5A11"/>
    <w:rsid w:val="28170C05"/>
    <w:rsid w:val="281AE929"/>
    <w:rsid w:val="284B6494"/>
    <w:rsid w:val="2855BDEE"/>
    <w:rsid w:val="2862C93E"/>
    <w:rsid w:val="2890C41D"/>
    <w:rsid w:val="28AD84B5"/>
    <w:rsid w:val="28CB2B28"/>
    <w:rsid w:val="28DA9D23"/>
    <w:rsid w:val="292651C1"/>
    <w:rsid w:val="294023A6"/>
    <w:rsid w:val="2954AA66"/>
    <w:rsid w:val="29841A29"/>
    <w:rsid w:val="298E9548"/>
    <w:rsid w:val="29A48294"/>
    <w:rsid w:val="29B2DC66"/>
    <w:rsid w:val="29B6B98A"/>
    <w:rsid w:val="29DF1E9F"/>
    <w:rsid w:val="29E40C56"/>
    <w:rsid w:val="29E6CB0C"/>
    <w:rsid w:val="29E89825"/>
    <w:rsid w:val="2A178B6F"/>
    <w:rsid w:val="2A375D80"/>
    <w:rsid w:val="2A3D0A0B"/>
    <w:rsid w:val="2A92CA1B"/>
    <w:rsid w:val="2AADA507"/>
    <w:rsid w:val="2AB91BD6"/>
    <w:rsid w:val="2ADCF216"/>
    <w:rsid w:val="2AE12F26"/>
    <w:rsid w:val="2B5289EB"/>
    <w:rsid w:val="2B531A3F"/>
    <w:rsid w:val="2B829B6D"/>
    <w:rsid w:val="2BA1FA92"/>
    <w:rsid w:val="2BA70CDA"/>
    <w:rsid w:val="2BB6C06F"/>
    <w:rsid w:val="2BC79F95"/>
    <w:rsid w:val="2C02CBEA"/>
    <w:rsid w:val="2C15721F"/>
    <w:rsid w:val="2C3DC229"/>
    <w:rsid w:val="2C3FFAF6"/>
    <w:rsid w:val="2C5B1A89"/>
    <w:rsid w:val="2C63DBAC"/>
    <w:rsid w:val="2CB1D955"/>
    <w:rsid w:val="2CF1AFA8"/>
    <w:rsid w:val="2D1E6BCE"/>
    <w:rsid w:val="2D1E7415"/>
    <w:rsid w:val="2D50F0AD"/>
    <w:rsid w:val="2D7666E7"/>
    <w:rsid w:val="2D87BC99"/>
    <w:rsid w:val="2DA74DA0"/>
    <w:rsid w:val="2DC35A05"/>
    <w:rsid w:val="2DD84F39"/>
    <w:rsid w:val="2DD9EEFD"/>
    <w:rsid w:val="2E139A08"/>
    <w:rsid w:val="2E5ECB5A"/>
    <w:rsid w:val="2E81ECD3"/>
    <w:rsid w:val="2E9A3F67"/>
    <w:rsid w:val="2E9DB812"/>
    <w:rsid w:val="2EA17DBB"/>
    <w:rsid w:val="2EB4E751"/>
    <w:rsid w:val="2F24193B"/>
    <w:rsid w:val="2F4D12E1"/>
    <w:rsid w:val="2F5D4D59"/>
    <w:rsid w:val="2F6786BC"/>
    <w:rsid w:val="2F8205E0"/>
    <w:rsid w:val="2FA9FBE0"/>
    <w:rsid w:val="30252689"/>
    <w:rsid w:val="304D6404"/>
    <w:rsid w:val="3067F951"/>
    <w:rsid w:val="3071ED01"/>
    <w:rsid w:val="307DFBCA"/>
    <w:rsid w:val="30BD14B0"/>
    <w:rsid w:val="30D90A8F"/>
    <w:rsid w:val="3187AB6F"/>
    <w:rsid w:val="31948818"/>
    <w:rsid w:val="319609BA"/>
    <w:rsid w:val="31BCF72B"/>
    <w:rsid w:val="31DE39E5"/>
    <w:rsid w:val="32181C20"/>
    <w:rsid w:val="3220266B"/>
    <w:rsid w:val="323E23C5"/>
    <w:rsid w:val="324624C1"/>
    <w:rsid w:val="329C8307"/>
    <w:rsid w:val="32AAD9C3"/>
    <w:rsid w:val="32C66232"/>
    <w:rsid w:val="32D44FDD"/>
    <w:rsid w:val="32DFB0EC"/>
    <w:rsid w:val="32EA027F"/>
    <w:rsid w:val="32EC1C5D"/>
    <w:rsid w:val="32F7EAED"/>
    <w:rsid w:val="3300D857"/>
    <w:rsid w:val="331A69B1"/>
    <w:rsid w:val="331AE8DA"/>
    <w:rsid w:val="3376D15F"/>
    <w:rsid w:val="337AE784"/>
    <w:rsid w:val="33A252C9"/>
    <w:rsid w:val="33A3B678"/>
    <w:rsid w:val="33C8CCC5"/>
    <w:rsid w:val="33F99C0E"/>
    <w:rsid w:val="34053934"/>
    <w:rsid w:val="3423B237"/>
    <w:rsid w:val="3432E04B"/>
    <w:rsid w:val="3465FCED"/>
    <w:rsid w:val="34A78552"/>
    <w:rsid w:val="34C2B6C4"/>
    <w:rsid w:val="34CD7170"/>
    <w:rsid w:val="34DB6F90"/>
    <w:rsid w:val="34F6C478"/>
    <w:rsid w:val="35003E1F"/>
    <w:rsid w:val="3507F544"/>
    <w:rsid w:val="350A2239"/>
    <w:rsid w:val="351256C9"/>
    <w:rsid w:val="353F86D9"/>
    <w:rsid w:val="354FBCE2"/>
    <w:rsid w:val="3551BC96"/>
    <w:rsid w:val="35626F8C"/>
    <w:rsid w:val="3573C481"/>
    <w:rsid w:val="357C23CE"/>
    <w:rsid w:val="35926073"/>
    <w:rsid w:val="35D4E7F8"/>
    <w:rsid w:val="36126A80"/>
    <w:rsid w:val="3651AA86"/>
    <w:rsid w:val="367C5B40"/>
    <w:rsid w:val="367F2232"/>
    <w:rsid w:val="3690CBCB"/>
    <w:rsid w:val="369294D9"/>
    <w:rsid w:val="36A01894"/>
    <w:rsid w:val="36E4BD11"/>
    <w:rsid w:val="36F8BF05"/>
    <w:rsid w:val="370F94E2"/>
    <w:rsid w:val="3745F59D"/>
    <w:rsid w:val="375E600A"/>
    <w:rsid w:val="376688DC"/>
    <w:rsid w:val="3775C0C9"/>
    <w:rsid w:val="379B8837"/>
    <w:rsid w:val="37D108FB"/>
    <w:rsid w:val="37D96264"/>
    <w:rsid w:val="380D7C8F"/>
    <w:rsid w:val="38164181"/>
    <w:rsid w:val="381E9513"/>
    <w:rsid w:val="3829A84F"/>
    <w:rsid w:val="382A2D7F"/>
    <w:rsid w:val="3840E704"/>
    <w:rsid w:val="389A7D61"/>
    <w:rsid w:val="38A6229D"/>
    <w:rsid w:val="38A8C674"/>
    <w:rsid w:val="38AB6543"/>
    <w:rsid w:val="38BD7783"/>
    <w:rsid w:val="38EE283E"/>
    <w:rsid w:val="3951169C"/>
    <w:rsid w:val="3971A46E"/>
    <w:rsid w:val="39E2726B"/>
    <w:rsid w:val="39F5D690"/>
    <w:rsid w:val="3A00E077"/>
    <w:rsid w:val="3A1293A5"/>
    <w:rsid w:val="3A28CAA1"/>
    <w:rsid w:val="3A3BEF3F"/>
    <w:rsid w:val="3A4A985A"/>
    <w:rsid w:val="3A6BCF98"/>
    <w:rsid w:val="3A8CE42F"/>
    <w:rsid w:val="3A8DB910"/>
    <w:rsid w:val="3A912CE2"/>
    <w:rsid w:val="3AA1EF6E"/>
    <w:rsid w:val="3AAFD5B2"/>
    <w:rsid w:val="3AC8CA3B"/>
    <w:rsid w:val="3AD328F9"/>
    <w:rsid w:val="3ADEB00E"/>
    <w:rsid w:val="3AEFAFC2"/>
    <w:rsid w:val="3B042A81"/>
    <w:rsid w:val="3B059A9A"/>
    <w:rsid w:val="3B451D51"/>
    <w:rsid w:val="3B4BF9B3"/>
    <w:rsid w:val="3B575D52"/>
    <w:rsid w:val="3B6CF1EF"/>
    <w:rsid w:val="3B7A41FC"/>
    <w:rsid w:val="3B7BF513"/>
    <w:rsid w:val="3B9B2551"/>
    <w:rsid w:val="3BE60923"/>
    <w:rsid w:val="3BE74EE7"/>
    <w:rsid w:val="3BF4ED41"/>
    <w:rsid w:val="3C2CFD43"/>
    <w:rsid w:val="3C2D4542"/>
    <w:rsid w:val="3C70C417"/>
    <w:rsid w:val="3CACD387"/>
    <w:rsid w:val="3CB64D2E"/>
    <w:rsid w:val="3CB9233F"/>
    <w:rsid w:val="3CBE712A"/>
    <w:rsid w:val="3D31F732"/>
    <w:rsid w:val="3D5DB588"/>
    <w:rsid w:val="3D7656FE"/>
    <w:rsid w:val="3DBFB4DD"/>
    <w:rsid w:val="3DC2B9A3"/>
    <w:rsid w:val="3DF32809"/>
    <w:rsid w:val="3E0DF745"/>
    <w:rsid w:val="3E3BCB43"/>
    <w:rsid w:val="3E569DE4"/>
    <w:rsid w:val="3E6820AB"/>
    <w:rsid w:val="3E78303F"/>
    <w:rsid w:val="3E828AC9"/>
    <w:rsid w:val="3E9B0E84"/>
    <w:rsid w:val="3EAEE5ED"/>
    <w:rsid w:val="3F021170"/>
    <w:rsid w:val="3F09DDB7"/>
    <w:rsid w:val="3F0CA03E"/>
    <w:rsid w:val="3F0F2C66"/>
    <w:rsid w:val="3F37BA15"/>
    <w:rsid w:val="3F49011C"/>
    <w:rsid w:val="3F56CA0C"/>
    <w:rsid w:val="3FAB6478"/>
    <w:rsid w:val="3FBC767F"/>
    <w:rsid w:val="3FDF2839"/>
    <w:rsid w:val="40188E74"/>
    <w:rsid w:val="4034A4A3"/>
    <w:rsid w:val="40980C25"/>
    <w:rsid w:val="40B71FE1"/>
    <w:rsid w:val="40D1A9EE"/>
    <w:rsid w:val="40EC5D4F"/>
    <w:rsid w:val="40FA0EF7"/>
    <w:rsid w:val="40FB7B37"/>
    <w:rsid w:val="4140298E"/>
    <w:rsid w:val="4154E3DB"/>
    <w:rsid w:val="41892438"/>
    <w:rsid w:val="41A2886A"/>
    <w:rsid w:val="41A388D0"/>
    <w:rsid w:val="41AD3653"/>
    <w:rsid w:val="41B41B0A"/>
    <w:rsid w:val="41C00E2D"/>
    <w:rsid w:val="41EFF554"/>
    <w:rsid w:val="4204E184"/>
    <w:rsid w:val="421981D8"/>
    <w:rsid w:val="42244B71"/>
    <w:rsid w:val="423B4648"/>
    <w:rsid w:val="4243918B"/>
    <w:rsid w:val="4243EAC0"/>
    <w:rsid w:val="424D04E3"/>
    <w:rsid w:val="42524789"/>
    <w:rsid w:val="425D1CC5"/>
    <w:rsid w:val="4283E5B2"/>
    <w:rsid w:val="42AE5721"/>
    <w:rsid w:val="42E5AB44"/>
    <w:rsid w:val="432FF951"/>
    <w:rsid w:val="4356D992"/>
    <w:rsid w:val="43BA2DD2"/>
    <w:rsid w:val="43BDAB63"/>
    <w:rsid w:val="43BDAB63"/>
    <w:rsid w:val="44393C73"/>
    <w:rsid w:val="448ACAB8"/>
    <w:rsid w:val="44A698BD"/>
    <w:rsid w:val="44CBA656"/>
    <w:rsid w:val="44E9212D"/>
    <w:rsid w:val="452ED08F"/>
    <w:rsid w:val="454CB917"/>
    <w:rsid w:val="4557A1E4"/>
    <w:rsid w:val="45975D09"/>
    <w:rsid w:val="45A84A5C"/>
    <w:rsid w:val="460E2EF0"/>
    <w:rsid w:val="46128B25"/>
    <w:rsid w:val="46600585"/>
    <w:rsid w:val="469735E9"/>
    <w:rsid w:val="47041113"/>
    <w:rsid w:val="4756187A"/>
    <w:rsid w:val="4761C838"/>
    <w:rsid w:val="47656B18"/>
    <w:rsid w:val="476980AB"/>
    <w:rsid w:val="4773619A"/>
    <w:rsid w:val="47763616"/>
    <w:rsid w:val="4785D6B9"/>
    <w:rsid w:val="478DA084"/>
    <w:rsid w:val="47EA9B0F"/>
    <w:rsid w:val="47FBD5E6"/>
    <w:rsid w:val="4869CBF5"/>
    <w:rsid w:val="48C34A9E"/>
    <w:rsid w:val="48C877E1"/>
    <w:rsid w:val="48D6361B"/>
    <w:rsid w:val="48F4ACB2"/>
    <w:rsid w:val="494A551B"/>
    <w:rsid w:val="496C0A4C"/>
    <w:rsid w:val="49898EAB"/>
    <w:rsid w:val="499C6195"/>
    <w:rsid w:val="499E81CA"/>
    <w:rsid w:val="49BB7678"/>
    <w:rsid w:val="49C65A55"/>
    <w:rsid w:val="49D20D52"/>
    <w:rsid w:val="4A1718B9"/>
    <w:rsid w:val="4A1CADEE"/>
    <w:rsid w:val="4A2B419F"/>
    <w:rsid w:val="4A87C8E0"/>
    <w:rsid w:val="4AB96431"/>
    <w:rsid w:val="4AF7C07C"/>
    <w:rsid w:val="4B200192"/>
    <w:rsid w:val="4B2311E8"/>
    <w:rsid w:val="4B3376A8"/>
    <w:rsid w:val="4B41D4F3"/>
    <w:rsid w:val="4B597BAE"/>
    <w:rsid w:val="4B8AAE9E"/>
    <w:rsid w:val="4B8EA5AF"/>
    <w:rsid w:val="4BE32016"/>
    <w:rsid w:val="4BEA79DC"/>
    <w:rsid w:val="4C00A7A6"/>
    <w:rsid w:val="4C2E0CC2"/>
    <w:rsid w:val="4C4CA8C7"/>
    <w:rsid w:val="4C4F547B"/>
    <w:rsid w:val="4C75402F"/>
    <w:rsid w:val="4C87C3D4"/>
    <w:rsid w:val="4CA91CB9"/>
    <w:rsid w:val="4CC69460"/>
    <w:rsid w:val="4CCBD6DF"/>
    <w:rsid w:val="4CCF4709"/>
    <w:rsid w:val="4CE4937B"/>
    <w:rsid w:val="4CF52B88"/>
    <w:rsid w:val="4D0D5935"/>
    <w:rsid w:val="4D1FCC2B"/>
    <w:rsid w:val="4D1FE7AD"/>
    <w:rsid w:val="4D614898"/>
    <w:rsid w:val="4D73312A"/>
    <w:rsid w:val="4D80B65C"/>
    <w:rsid w:val="4DD444D3"/>
    <w:rsid w:val="4DE6DEF4"/>
    <w:rsid w:val="4DECD027"/>
    <w:rsid w:val="4E43D771"/>
    <w:rsid w:val="4E59DC93"/>
    <w:rsid w:val="4E63C666"/>
    <w:rsid w:val="4E7A91E7"/>
    <w:rsid w:val="4E7F2316"/>
    <w:rsid w:val="4F014E96"/>
    <w:rsid w:val="4F46186A"/>
    <w:rsid w:val="4F538C64"/>
    <w:rsid w:val="4F896A97"/>
    <w:rsid w:val="4FAB32B0"/>
    <w:rsid w:val="4FB401EA"/>
    <w:rsid w:val="4FBE0A8A"/>
    <w:rsid w:val="4FCC0513"/>
    <w:rsid w:val="4FE95D3C"/>
    <w:rsid w:val="4FEF44A0"/>
    <w:rsid w:val="50069D8A"/>
    <w:rsid w:val="500BFF40"/>
    <w:rsid w:val="5013C474"/>
    <w:rsid w:val="50340392"/>
    <w:rsid w:val="50696CE0"/>
    <w:rsid w:val="5077BCD6"/>
    <w:rsid w:val="50AA0B26"/>
    <w:rsid w:val="5109533B"/>
    <w:rsid w:val="51448E98"/>
    <w:rsid w:val="51917D55"/>
    <w:rsid w:val="51C2E0FC"/>
    <w:rsid w:val="51DAB2B5"/>
    <w:rsid w:val="51DCF1D3"/>
    <w:rsid w:val="52001894"/>
    <w:rsid w:val="52004FBC"/>
    <w:rsid w:val="52063985"/>
    <w:rsid w:val="524838F2"/>
    <w:rsid w:val="528A2B67"/>
    <w:rsid w:val="528D7C85"/>
    <w:rsid w:val="52AEB0B7"/>
    <w:rsid w:val="532D7078"/>
    <w:rsid w:val="5340F0C2"/>
    <w:rsid w:val="534305E9"/>
    <w:rsid w:val="535D5930"/>
    <w:rsid w:val="5366A431"/>
    <w:rsid w:val="53A13255"/>
    <w:rsid w:val="53CE7E3E"/>
    <w:rsid w:val="53D3C39A"/>
    <w:rsid w:val="53E1ABE8"/>
    <w:rsid w:val="542A5DFA"/>
    <w:rsid w:val="54318636"/>
    <w:rsid w:val="5448A6B3"/>
    <w:rsid w:val="5474580B"/>
    <w:rsid w:val="5484075B"/>
    <w:rsid w:val="5491AF41"/>
    <w:rsid w:val="551FA33B"/>
    <w:rsid w:val="5536B5C6"/>
    <w:rsid w:val="55712B85"/>
    <w:rsid w:val="557C454C"/>
    <w:rsid w:val="564488F6"/>
    <w:rsid w:val="56A19E2E"/>
    <w:rsid w:val="56D8D317"/>
    <w:rsid w:val="56DCBF8A"/>
    <w:rsid w:val="56F40DA1"/>
    <w:rsid w:val="576A06A9"/>
    <w:rsid w:val="57DEF540"/>
    <w:rsid w:val="5800BED9"/>
    <w:rsid w:val="5816770C"/>
    <w:rsid w:val="58502A12"/>
    <w:rsid w:val="585B7B1B"/>
    <w:rsid w:val="5897FD7E"/>
    <w:rsid w:val="58E1B150"/>
    <w:rsid w:val="58FE1DD5"/>
    <w:rsid w:val="590DDBBC"/>
    <w:rsid w:val="590DF4B2"/>
    <w:rsid w:val="591E6559"/>
    <w:rsid w:val="593B085F"/>
    <w:rsid w:val="596FB06D"/>
    <w:rsid w:val="59734CDD"/>
    <w:rsid w:val="59AEA404"/>
    <w:rsid w:val="59C1D1C4"/>
    <w:rsid w:val="59C25850"/>
    <w:rsid w:val="5A06C308"/>
    <w:rsid w:val="5A5EC7C9"/>
    <w:rsid w:val="5A79CE1C"/>
    <w:rsid w:val="5A7CBC10"/>
    <w:rsid w:val="5A9A8198"/>
    <w:rsid w:val="5B32DA4A"/>
    <w:rsid w:val="5BA82BE1"/>
    <w:rsid w:val="5BC9FDD9"/>
    <w:rsid w:val="5BD25E73"/>
    <w:rsid w:val="5BEC8481"/>
    <w:rsid w:val="5BF3C8CD"/>
    <w:rsid w:val="5BF96DEA"/>
    <w:rsid w:val="5C97C804"/>
    <w:rsid w:val="5C9F7940"/>
    <w:rsid w:val="5CD4ED2C"/>
    <w:rsid w:val="5D01305A"/>
    <w:rsid w:val="5D2D7FFE"/>
    <w:rsid w:val="5D77DFDA"/>
    <w:rsid w:val="5DCF929C"/>
    <w:rsid w:val="5DF64845"/>
    <w:rsid w:val="5DFA2569"/>
    <w:rsid w:val="5E288502"/>
    <w:rsid w:val="5E8075EA"/>
    <w:rsid w:val="5E80BB8A"/>
    <w:rsid w:val="5EB93B92"/>
    <w:rsid w:val="5EFD30A1"/>
    <w:rsid w:val="5F11C6B8"/>
    <w:rsid w:val="5F301830"/>
    <w:rsid w:val="5F578557"/>
    <w:rsid w:val="5F6388C8"/>
    <w:rsid w:val="5F6689DB"/>
    <w:rsid w:val="5F6E10CB"/>
    <w:rsid w:val="5F8630EE"/>
    <w:rsid w:val="5F95F5CA"/>
    <w:rsid w:val="5FA4BC92"/>
    <w:rsid w:val="5FA62CF9"/>
    <w:rsid w:val="5FA92CDD"/>
    <w:rsid w:val="5FDE8AD8"/>
    <w:rsid w:val="5FF74D6D"/>
    <w:rsid w:val="6081CB37"/>
    <w:rsid w:val="6086D2AA"/>
    <w:rsid w:val="608724B8"/>
    <w:rsid w:val="60933960"/>
    <w:rsid w:val="60D9E949"/>
    <w:rsid w:val="611B4AF3"/>
    <w:rsid w:val="611DAB31"/>
    <w:rsid w:val="61320D36"/>
    <w:rsid w:val="6191AE0B"/>
    <w:rsid w:val="61DF1966"/>
    <w:rsid w:val="61E6A12C"/>
    <w:rsid w:val="61E7B351"/>
    <w:rsid w:val="6241DCB7"/>
    <w:rsid w:val="625F290A"/>
    <w:rsid w:val="62976796"/>
    <w:rsid w:val="62AC9EE9"/>
    <w:rsid w:val="62BDD1B0"/>
    <w:rsid w:val="62DC32C6"/>
    <w:rsid w:val="62EBF3D4"/>
    <w:rsid w:val="63344388"/>
    <w:rsid w:val="634CB88D"/>
    <w:rsid w:val="6385BB74"/>
    <w:rsid w:val="63AB0E77"/>
    <w:rsid w:val="63B3AFC1"/>
    <w:rsid w:val="641E0C16"/>
    <w:rsid w:val="64229D4B"/>
    <w:rsid w:val="645BF4C1"/>
    <w:rsid w:val="649A0510"/>
    <w:rsid w:val="649DE8EE"/>
    <w:rsid w:val="64AAF45F"/>
    <w:rsid w:val="64EDA02C"/>
    <w:rsid w:val="6516BA28"/>
    <w:rsid w:val="654AD453"/>
    <w:rsid w:val="6567FAD1"/>
    <w:rsid w:val="65BCFFB2"/>
    <w:rsid w:val="65C04720"/>
    <w:rsid w:val="65E43FAB"/>
    <w:rsid w:val="65EB67FB"/>
    <w:rsid w:val="66057E59"/>
    <w:rsid w:val="6624D720"/>
    <w:rsid w:val="6664846D"/>
    <w:rsid w:val="666D97B2"/>
    <w:rsid w:val="666E3AA9"/>
    <w:rsid w:val="667EAFA8"/>
    <w:rsid w:val="6699622C"/>
    <w:rsid w:val="66D079BF"/>
    <w:rsid w:val="671A4C92"/>
    <w:rsid w:val="6733177F"/>
    <w:rsid w:val="6758D013"/>
    <w:rsid w:val="6766E7AF"/>
    <w:rsid w:val="677545FA"/>
    <w:rsid w:val="67AB84EB"/>
    <w:rsid w:val="67BAD97B"/>
    <w:rsid w:val="67DF9895"/>
    <w:rsid w:val="67F75860"/>
    <w:rsid w:val="68469A9C"/>
    <w:rsid w:val="684D9384"/>
    <w:rsid w:val="685F9EDD"/>
    <w:rsid w:val="686BE579"/>
    <w:rsid w:val="68789ADB"/>
    <w:rsid w:val="68A8731B"/>
    <w:rsid w:val="68C226EF"/>
    <w:rsid w:val="692FE820"/>
    <w:rsid w:val="693A3057"/>
    <w:rsid w:val="6975D482"/>
    <w:rsid w:val="697BEC53"/>
    <w:rsid w:val="6997F31D"/>
    <w:rsid w:val="69A1782D"/>
    <w:rsid w:val="6A1C4261"/>
    <w:rsid w:val="6A80FDE2"/>
    <w:rsid w:val="6AABB0F9"/>
    <w:rsid w:val="6AB6EB84"/>
    <w:rsid w:val="6AE70820"/>
    <w:rsid w:val="6AEC8352"/>
    <w:rsid w:val="6B033287"/>
    <w:rsid w:val="6B570E05"/>
    <w:rsid w:val="6B662CBC"/>
    <w:rsid w:val="6B749E7F"/>
    <w:rsid w:val="6B8A5DDE"/>
    <w:rsid w:val="6C7BDDED"/>
    <w:rsid w:val="6CAD4DC2"/>
    <w:rsid w:val="6CBAC689"/>
    <w:rsid w:val="6CE98E7C"/>
    <w:rsid w:val="6CF305DA"/>
    <w:rsid w:val="6CF507D7"/>
    <w:rsid w:val="6CF8D224"/>
    <w:rsid w:val="6D95F773"/>
    <w:rsid w:val="6DDAA68F"/>
    <w:rsid w:val="6DE64EC8"/>
    <w:rsid w:val="6DECB8CF"/>
    <w:rsid w:val="6DEE8C46"/>
    <w:rsid w:val="6E1336C5"/>
    <w:rsid w:val="6E25F579"/>
    <w:rsid w:val="6E93203D"/>
    <w:rsid w:val="6EAB33E0"/>
    <w:rsid w:val="6EAEA2C5"/>
    <w:rsid w:val="6EBD9C6E"/>
    <w:rsid w:val="6EEF3A30"/>
    <w:rsid w:val="6F0892A4"/>
    <w:rsid w:val="6F76BF62"/>
    <w:rsid w:val="6F888930"/>
    <w:rsid w:val="6F8A5CA7"/>
    <w:rsid w:val="6FB029F6"/>
    <w:rsid w:val="6FFC3FEC"/>
    <w:rsid w:val="70158A02"/>
    <w:rsid w:val="70453ED4"/>
    <w:rsid w:val="70470441"/>
    <w:rsid w:val="70A0EA6C"/>
    <w:rsid w:val="70DFF699"/>
    <w:rsid w:val="70EC1A9D"/>
    <w:rsid w:val="712DED13"/>
    <w:rsid w:val="713E06B9"/>
    <w:rsid w:val="718FEC3A"/>
    <w:rsid w:val="7191018E"/>
    <w:rsid w:val="71BF4EE2"/>
    <w:rsid w:val="71DC14D3"/>
    <w:rsid w:val="71DE1307"/>
    <w:rsid w:val="7212C13D"/>
    <w:rsid w:val="72291390"/>
    <w:rsid w:val="7229894A"/>
    <w:rsid w:val="7235729C"/>
    <w:rsid w:val="723C50A6"/>
    <w:rsid w:val="72974025"/>
    <w:rsid w:val="72A62317"/>
    <w:rsid w:val="72F11EDF"/>
    <w:rsid w:val="73054831"/>
    <w:rsid w:val="73332EA9"/>
    <w:rsid w:val="733C8765"/>
    <w:rsid w:val="734D2AC4"/>
    <w:rsid w:val="7377E534"/>
    <w:rsid w:val="7394AAF1"/>
    <w:rsid w:val="73C559AB"/>
    <w:rsid w:val="73D77D49"/>
    <w:rsid w:val="73F6F883"/>
    <w:rsid w:val="73F77794"/>
    <w:rsid w:val="743121E8"/>
    <w:rsid w:val="74342FE0"/>
    <w:rsid w:val="745DCDCA"/>
    <w:rsid w:val="7491F1C0"/>
    <w:rsid w:val="74ACF31F"/>
    <w:rsid w:val="74E6F15F"/>
    <w:rsid w:val="74F257CE"/>
    <w:rsid w:val="752DD45E"/>
    <w:rsid w:val="752EA60F"/>
    <w:rsid w:val="753E451F"/>
    <w:rsid w:val="753F9192"/>
    <w:rsid w:val="756E7966"/>
    <w:rsid w:val="75B7001D"/>
    <w:rsid w:val="75D64D0A"/>
    <w:rsid w:val="7642E616"/>
    <w:rsid w:val="765350A5"/>
    <w:rsid w:val="765675FE"/>
    <w:rsid w:val="76704A61"/>
    <w:rsid w:val="76B9EC9B"/>
    <w:rsid w:val="76C6E66F"/>
    <w:rsid w:val="76D4FE0B"/>
    <w:rsid w:val="76EC0BA6"/>
    <w:rsid w:val="7719FA0D"/>
    <w:rsid w:val="772BA200"/>
    <w:rsid w:val="776B3537"/>
    <w:rsid w:val="776E972D"/>
    <w:rsid w:val="778A4CF1"/>
    <w:rsid w:val="778F4A9C"/>
    <w:rsid w:val="779312C0"/>
    <w:rsid w:val="77A19B08"/>
    <w:rsid w:val="77BC7146"/>
    <w:rsid w:val="77D0CDC8"/>
    <w:rsid w:val="7851BA7B"/>
    <w:rsid w:val="7860CBCE"/>
    <w:rsid w:val="786DFC7F"/>
    <w:rsid w:val="78A0D6D2"/>
    <w:rsid w:val="78A694E1"/>
    <w:rsid w:val="78A846B3"/>
    <w:rsid w:val="78BB56FA"/>
    <w:rsid w:val="78D44DB5"/>
    <w:rsid w:val="78E75C78"/>
    <w:rsid w:val="790238B8"/>
    <w:rsid w:val="7910B4C9"/>
    <w:rsid w:val="7912B1C4"/>
    <w:rsid w:val="791D5936"/>
    <w:rsid w:val="7945D919"/>
    <w:rsid w:val="79505655"/>
    <w:rsid w:val="79583F41"/>
    <w:rsid w:val="7969859A"/>
    <w:rsid w:val="798EC0FE"/>
    <w:rsid w:val="798F3EB7"/>
    <w:rsid w:val="7A0D67D8"/>
    <w:rsid w:val="7A1AFD18"/>
    <w:rsid w:val="7A313A21"/>
    <w:rsid w:val="7ABAD86C"/>
    <w:rsid w:val="7AC4B4B0"/>
    <w:rsid w:val="7B0555FB"/>
    <w:rsid w:val="7B27395E"/>
    <w:rsid w:val="7BCD4D11"/>
    <w:rsid w:val="7C1F6C3C"/>
    <w:rsid w:val="7C2FC9B3"/>
    <w:rsid w:val="7CD67635"/>
    <w:rsid w:val="7CD95B8E"/>
    <w:rsid w:val="7CFAB89C"/>
    <w:rsid w:val="7D1536A0"/>
    <w:rsid w:val="7D1FFF4A"/>
    <w:rsid w:val="7D200E6D"/>
    <w:rsid w:val="7D5EF722"/>
    <w:rsid w:val="7D8247EF"/>
    <w:rsid w:val="7D85317D"/>
    <w:rsid w:val="7DBD534A"/>
    <w:rsid w:val="7DC797F4"/>
    <w:rsid w:val="7DDD1C9C"/>
    <w:rsid w:val="7DF0CA59"/>
    <w:rsid w:val="7E0A450C"/>
    <w:rsid w:val="7E13BCA2"/>
    <w:rsid w:val="7E2646EB"/>
    <w:rsid w:val="7E398590"/>
    <w:rsid w:val="7EB5ACBC"/>
    <w:rsid w:val="7EED17E1"/>
    <w:rsid w:val="7EEE6E3B"/>
    <w:rsid w:val="7F3AA383"/>
    <w:rsid w:val="7F44BA06"/>
    <w:rsid w:val="7F5472CF"/>
    <w:rsid w:val="7F597375"/>
    <w:rsid w:val="7F604A98"/>
    <w:rsid w:val="7F8540D2"/>
    <w:rsid w:val="7F9684CD"/>
    <w:rsid w:val="7F9D6832"/>
    <w:rsid w:val="7FA6FB21"/>
    <w:rsid w:val="7FB14992"/>
    <w:rsid w:val="7FCB8459"/>
    <w:rsid w:val="7FCCC777"/>
    <w:rsid w:val="7FD506E6"/>
    <w:rsid w:val="7FF5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874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eastAsia="SimSun" w:ascii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7"/>
    <w:qFormat/>
    <w:rsid w:val="006709F1"/>
  </w:style>
  <w:style w:type="paragraph" w:styleId="Heading1">
    <w:name w:val="heading 1"/>
    <w:basedOn w:val="Normal"/>
    <w:next w:val="Normal"/>
    <w:link w:val="Heading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74FE7"/>
    <w:pPr>
      <w:jc w:val="center"/>
      <w:outlineLvl w:val="1"/>
    </w:pPr>
    <w:rPr>
      <w:b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874FE7"/>
    <w:pPr>
      <w:jc w:val="center"/>
      <w:outlineLvl w:val="3"/>
    </w:pPr>
    <w:rPr>
      <w:rFonts w:asciiTheme="majorHAnsi" w:hAnsiTheme="majorHAnsi"/>
      <w:b/>
      <w:color w:val="476166" w:themeColor="accen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GraphicAnchor" w:customStyle="1">
    <w:name w:val="Graphic Anchor"/>
    <w:basedOn w:val="Normal"/>
    <w:uiPriority w:val="8"/>
    <w:qFormat/>
    <w:rsid w:val="00DF198B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F198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1"/>
    <w:rsid w:val="00874FE7"/>
    <w:rPr>
      <w:b/>
      <w:sz w:val="48"/>
      <w:szCs w:val="48"/>
    </w:rPr>
  </w:style>
  <w:style w:type="character" w:styleId="Heading3Char" w:customStyle="1">
    <w:name w:val="Heading 3 Char"/>
    <w:basedOn w:val="DefaultParagraphFont"/>
    <w:link w:val="Heading3"/>
    <w:uiPriority w:val="2"/>
    <w:rsid w:val="00874FE7"/>
    <w:rPr>
      <w:sz w:val="36"/>
      <w:szCs w:val="36"/>
    </w:rPr>
  </w:style>
  <w:style w:type="character" w:styleId="Heading4Char" w:customStyle="1">
    <w:name w:val="Heading 4 Char"/>
    <w:basedOn w:val="DefaultParagraphFont"/>
    <w:link w:val="Heading4"/>
    <w:uiPriority w:val="3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Text" w:customStyle="1">
    <w:name w:val="Text"/>
    <w:basedOn w:val="Normal"/>
    <w:uiPriority w:val="5"/>
    <w:qFormat/>
    <w:rsid w:val="00874FE7"/>
    <w:rPr>
      <w:sz w:val="28"/>
      <w:szCs w:val="28"/>
    </w:rPr>
  </w:style>
  <w:style w:type="paragraph" w:styleId="Header">
    <w:name w:val="header"/>
    <w:basedOn w:val="Footer"/>
    <w:link w:val="HeaderChar"/>
    <w:uiPriority w:val="99"/>
    <w:semiHidden/>
    <w:rsid w:val="00E74B29"/>
    <w:rPr>
      <w:rFonts w:ascii="Georgia" w:hAnsi="Georgia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874FE7"/>
    <w:rPr>
      <w:rFonts w:ascii="Georgia" w:hAnsi="Georgia"/>
    </w:rPr>
  </w:style>
  <w:style w:type="paragraph" w:styleId="Footer">
    <w:name w:val="footer"/>
    <w:basedOn w:val="Normal"/>
    <w:link w:val="Footer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styleId="FooterChar" w:customStyle="1">
    <w:name w:val="Footer Char"/>
    <w:basedOn w:val="DefaultParagraphFont"/>
    <w:link w:val="Footer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PageNumber">
    <w:name w:val="page number"/>
    <w:basedOn w:val="DefaultParagraphFont"/>
    <w:uiPriority w:val="99"/>
    <w:semiHidden/>
    <w:rsid w:val="00E74B29"/>
  </w:style>
  <w:style w:type="character" w:styleId="Heading5Char" w:customStyle="1">
    <w:name w:val="Heading 5 Char"/>
    <w:basedOn w:val="DefaultParagraphFont"/>
    <w:link w:val="Heading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6"/>
    <w:qFormat/>
    <w:rsid w:val="00874FE7"/>
    <w:rPr>
      <w:color w:val="476166" w:themeColor="accent1"/>
      <w:sz w:val="96"/>
      <w:szCs w:val="96"/>
    </w:rPr>
  </w:style>
  <w:style w:type="character" w:styleId="QuoteChar" w:customStyle="1">
    <w:name w:val="Quote Char"/>
    <w:basedOn w:val="DefaultParagraphFont"/>
    <w:link w:val="Quote"/>
    <w:uiPriority w:val="6"/>
    <w:rsid w:val="00874FE7"/>
    <w:rPr>
      <w:color w:val="476166" w:themeColor="accent1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874FE7"/>
    <w:rPr>
      <w:color w:val="80808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Id14" /><Relationship Type="http://schemas.microsoft.com/office/2020/10/relationships/intelligence" Target="intelligence2.xml" Id="R6133aad0a2704e72" /><Relationship Type="http://schemas.openxmlformats.org/officeDocument/2006/relationships/image" Target="/media/image.png" Id="Rfc43466799f94996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chenwe\AppData\Roaming\Microsoft\Templates\Modern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B2A53A10FA4D26B289322B4DCD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3E47D-6F35-40CC-B24A-6BA1601B39D2}"/>
      </w:docPartPr>
      <w:docPartBody>
        <w:p w:rsidR="002F77BE" w:rsidRDefault="00B87FE7">
          <w:pPr>
            <w:pStyle w:val="C2B2A53A10FA4D26B289322B4DCDE4D3"/>
          </w:pPr>
          <w:r w:rsidRPr="00DF198B">
            <w:t>—</w:t>
          </w:r>
        </w:p>
      </w:docPartBody>
    </w:docPart>
    <w:docPart>
      <w:docPartPr>
        <w:name w:val="FF4667DB43124D75B3B538115B329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5F407-5BEA-44DE-92EC-6DB23FD73E2B}"/>
      </w:docPartPr>
      <w:docPartBody>
        <w:p w:rsidR="002F77BE" w:rsidRDefault="00B87FE7">
          <w:pPr>
            <w:pStyle w:val="FF4667DB43124D75B3B538115B329D3F"/>
          </w:pPr>
          <w:r w:rsidRPr="00DF198B"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BE"/>
    <w:rsid w:val="002F77BE"/>
    <w:rsid w:val="00517DDB"/>
    <w:rsid w:val="00B8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B5DEF07444FFE88AD74CD7DA0AAFD">
    <w:name w:val="EA8B5DEF07444FFE88AD74CD7DA0AAFD"/>
  </w:style>
  <w:style w:type="paragraph" w:customStyle="1" w:styleId="39DAB7B9BFB244EE90C5ACD6DE06BE84">
    <w:name w:val="39DAB7B9BFB244EE90C5ACD6DE06BE84"/>
  </w:style>
  <w:style w:type="paragraph" w:customStyle="1" w:styleId="EB4E0A3863E94CB2BDAE575A1A040179">
    <w:name w:val="EB4E0A3863E94CB2BDAE575A1A040179"/>
  </w:style>
  <w:style w:type="paragraph" w:customStyle="1" w:styleId="C2B2A53A10FA4D26B289322B4DCDE4D3">
    <w:name w:val="C2B2A53A10FA4D26B289322B4DCDE4D3"/>
  </w:style>
  <w:style w:type="paragraph" w:customStyle="1" w:styleId="73CBCE7061C64F8583FB7653D38BCF79">
    <w:name w:val="73CBCE7061C64F8583FB7653D38BCF79"/>
  </w:style>
  <w:style w:type="paragraph" w:customStyle="1" w:styleId="FF4667DB43124D75B3B538115B329D3F">
    <w:name w:val="FF4667DB43124D75B3B538115B329D3F"/>
  </w:style>
  <w:style w:type="paragraph" w:customStyle="1" w:styleId="5F0B0FA257D54B8EBF2CCB36B7B4C568">
    <w:name w:val="5F0B0FA257D54B8EBF2CCB36B7B4C568"/>
  </w:style>
  <w:style w:type="paragraph" w:customStyle="1" w:styleId="5E102D6E877245FBBFC508A88C1491D9">
    <w:name w:val="5E102D6E877245FBBFC508A88C1491D9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sz w:val="28"/>
      <w:szCs w:val="28"/>
      <w:lang w:eastAsia="en-US"/>
    </w:rPr>
  </w:style>
  <w:style w:type="paragraph" w:customStyle="1" w:styleId="F2A125F505D243AAA67FC9BF19F5C484">
    <w:name w:val="F2A125F505D243AAA67FC9BF19F5C484"/>
  </w:style>
  <w:style w:type="paragraph" w:customStyle="1" w:styleId="AD3B722202DC43A6A7DC5EB2747DB0D8">
    <w:name w:val="AD3B722202DC43A6A7DC5EB2747DB0D8"/>
  </w:style>
  <w:style w:type="paragraph" w:customStyle="1" w:styleId="8BC9E098710D4548B0853D5C08F614E0">
    <w:name w:val="8BC9E098710D4548B0853D5C08F614E0"/>
  </w:style>
  <w:style w:type="paragraph" w:customStyle="1" w:styleId="5DDA079127134DBE924A6441F52FC807">
    <w:name w:val="5DDA079127134DBE924A6441F52FC807"/>
  </w:style>
  <w:style w:type="paragraph" w:customStyle="1" w:styleId="66C678BF666A46189EB4AD3AD82AAD21">
    <w:name w:val="66C678BF666A46189EB4AD3AD82AAD21"/>
  </w:style>
  <w:style w:type="paragraph" w:customStyle="1" w:styleId="4B08461BD09B4B08B8AE210E6F2B0439">
    <w:name w:val="4B08461BD09B4B08B8AE210E6F2B0439"/>
  </w:style>
  <w:style w:type="paragraph" w:customStyle="1" w:styleId="6D3A6F9F6CBE4551BF04891994725FD1">
    <w:name w:val="6D3A6F9F6CBE4551BF04891994725FD1"/>
  </w:style>
  <w:style w:type="paragraph" w:customStyle="1" w:styleId="A29E7C01D4B149E4B0AEFE7B1A52BF61">
    <w:name w:val="A29E7C01D4B149E4B0AEFE7B1A52BF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54319084-637E-F54A-9FE0-A3AC8BF3D5C6}" vid="{83C68410-8BE2-F14B-9BB7-E4AFB045C0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4476E5DDCDD49995E6257FBA9B225" ma:contentTypeVersion="5" ma:contentTypeDescription="Create a new document." ma:contentTypeScope="" ma:versionID="fb61ae04f016e339f7a17c08b423518f">
  <xsd:schema xmlns:xsd="http://www.w3.org/2001/XMLSchema" xmlns:xs="http://www.w3.org/2001/XMLSchema" xmlns:p="http://schemas.microsoft.com/office/2006/metadata/properties" xmlns:ns2="44b533de-aa93-4d39-abe1-4554685421f7" targetNamespace="http://schemas.microsoft.com/office/2006/metadata/properties" ma:root="true" ma:fieldsID="9568b9fbf7ab532ca1bc8c81dab537c5" ns2:_="">
    <xsd:import namespace="44b533de-aa93-4d39-abe1-4554685421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33de-aa93-4d39-abe1-4554685421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4b533de-aa93-4d39-abe1-4554685421f7" xsi:nil="true"/>
    <ReferenceId xmlns="44b533de-aa93-4d39-abe1-4554685421f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11AEC3-1AD6-4A0C-B184-8BA151E44F3C}"/>
</file>

<file path=customXml/itemProps2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Modern student report.dotx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Chen, Weizhen (Student)</lastModifiedBy>
  <revision>8</revision>
  <dcterms:created xsi:type="dcterms:W3CDTF">2021-09-13T17:03:00.0000000Z</dcterms:created>
  <dcterms:modified xsi:type="dcterms:W3CDTF">2022-01-30T06:32:20.6884221Z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0x0101008894476E5DDCDD49995E6257FBA9B225</vt:lpwstr>
  </property>
  <property fmtid="{D5CDD505-2E9C-101B-9397-08002B2CF9AE}" pid="3" name="Order">
    <vt:r8>90100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