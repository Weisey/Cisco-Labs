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EB39" w14:textId="69F9A357" w:rsidR="00952F7D" w:rsidRPr="00176379" w:rsidRDefault="00BD2A5A" w:rsidP="008552CB">
      <w:pPr>
        <w:pStyle w:val="GraphicAnchor"/>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rsidRPr="00176379" w14:paraId="7B2771C1" w14:textId="77777777" w:rsidTr="44132E37">
        <w:trPr>
          <w:trHeight w:val="1083"/>
        </w:trPr>
        <w:tc>
          <w:tcPr>
            <w:tcW w:w="10790" w:type="dxa"/>
            <w:gridSpan w:val="9"/>
          </w:tcPr>
          <w:p w14:paraId="619DBB4D" w14:textId="77777777" w:rsidR="00DF198B" w:rsidRPr="00176379" w:rsidRDefault="00DF198B" w:rsidP="008552CB"/>
        </w:tc>
      </w:tr>
      <w:tr w:rsidR="00DF198B" w:rsidRPr="00176379" w14:paraId="5F8277CB" w14:textId="77777777" w:rsidTr="44132E37">
        <w:trPr>
          <w:trHeight w:val="1068"/>
        </w:trPr>
        <w:tc>
          <w:tcPr>
            <w:tcW w:w="1198" w:type="dxa"/>
            <w:gridSpan w:val="2"/>
            <w:tcBorders>
              <w:right w:val="single" w:sz="18" w:space="0" w:color="476166" w:themeColor="accent1"/>
            </w:tcBorders>
          </w:tcPr>
          <w:p w14:paraId="3343F1D3" w14:textId="77777777" w:rsidR="00DF198B" w:rsidRPr="00176379" w:rsidRDefault="00DF198B" w:rsidP="008552CB"/>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50A0F71B" w14:textId="60F3C224" w:rsidR="00DF198B" w:rsidRPr="00176379" w:rsidRDefault="6D08663B" w:rsidP="44132E37">
            <w:pPr>
              <w:pStyle w:val="Heading1"/>
              <w:spacing w:line="259" w:lineRule="auto"/>
              <w:rPr>
                <w:rFonts w:asciiTheme="minorHAnsi" w:hAnsiTheme="minorHAnsi"/>
                <w:sz w:val="72"/>
                <w:szCs w:val="72"/>
              </w:rPr>
            </w:pPr>
            <w:r w:rsidRPr="44132E37">
              <w:rPr>
                <w:rFonts w:asciiTheme="minorHAnsi" w:hAnsiTheme="minorHAnsi"/>
                <w:color w:val="476065"/>
                <w:sz w:val="72"/>
                <w:szCs w:val="72"/>
              </w:rPr>
              <w:t>IBGP</w:t>
            </w:r>
          </w:p>
        </w:tc>
        <w:tc>
          <w:tcPr>
            <w:tcW w:w="1199" w:type="dxa"/>
            <w:gridSpan w:val="2"/>
            <w:tcBorders>
              <w:left w:val="single" w:sz="18" w:space="0" w:color="476166" w:themeColor="accent1"/>
            </w:tcBorders>
          </w:tcPr>
          <w:p w14:paraId="4A349D47" w14:textId="77777777" w:rsidR="00DF198B" w:rsidRPr="00176379" w:rsidRDefault="00DF198B" w:rsidP="008552CB"/>
        </w:tc>
      </w:tr>
      <w:tr w:rsidR="00DF198B" w:rsidRPr="00176379" w14:paraId="52E8D3E5" w14:textId="77777777" w:rsidTr="44132E37">
        <w:trPr>
          <w:trHeight w:val="1837"/>
        </w:trPr>
        <w:tc>
          <w:tcPr>
            <w:tcW w:w="1170" w:type="dxa"/>
          </w:tcPr>
          <w:p w14:paraId="2B3AA022" w14:textId="3A62B426" w:rsidR="00DF198B" w:rsidRPr="00176379" w:rsidRDefault="00DF198B" w:rsidP="008552CB"/>
        </w:tc>
        <w:tc>
          <w:tcPr>
            <w:tcW w:w="8460" w:type="dxa"/>
            <w:gridSpan w:val="7"/>
          </w:tcPr>
          <w:p w14:paraId="031DF5B9" w14:textId="0E807912" w:rsidR="00DF198B" w:rsidRPr="00176379" w:rsidRDefault="00DF198B" w:rsidP="008552CB"/>
        </w:tc>
        <w:tc>
          <w:tcPr>
            <w:tcW w:w="1160" w:type="dxa"/>
          </w:tcPr>
          <w:p w14:paraId="2F68649E" w14:textId="77777777" w:rsidR="00DF198B" w:rsidRPr="00176379" w:rsidRDefault="00DF198B" w:rsidP="008552CB"/>
        </w:tc>
      </w:tr>
      <w:tr w:rsidR="00DF198B" w:rsidRPr="00176379" w14:paraId="29B69297" w14:textId="77777777" w:rsidTr="44132E37">
        <w:trPr>
          <w:trHeight w:val="929"/>
        </w:trPr>
        <w:tc>
          <w:tcPr>
            <w:tcW w:w="2397" w:type="dxa"/>
            <w:gridSpan w:val="4"/>
          </w:tcPr>
          <w:p w14:paraId="4915E882" w14:textId="77777777" w:rsidR="00DF198B" w:rsidRPr="00176379" w:rsidRDefault="00DF198B" w:rsidP="008552CB"/>
        </w:tc>
        <w:tc>
          <w:tcPr>
            <w:tcW w:w="5995" w:type="dxa"/>
            <w:shd w:val="clear" w:color="auto" w:fill="FFFFFF" w:themeFill="background1"/>
          </w:tcPr>
          <w:p w14:paraId="6885A7C7" w14:textId="7DED13A4" w:rsidR="00DF198B" w:rsidRPr="00176379" w:rsidRDefault="00DF198B" w:rsidP="008552CB">
            <w:pPr>
              <w:jc w:val="center"/>
              <w:rPr>
                <w:sz w:val="48"/>
                <w:szCs w:val="48"/>
              </w:rPr>
            </w:pPr>
          </w:p>
        </w:tc>
        <w:tc>
          <w:tcPr>
            <w:tcW w:w="2398" w:type="dxa"/>
            <w:gridSpan w:val="4"/>
          </w:tcPr>
          <w:p w14:paraId="6A82745A" w14:textId="77777777" w:rsidR="00DF198B" w:rsidRPr="00176379" w:rsidRDefault="00DF198B" w:rsidP="008552CB"/>
        </w:tc>
      </w:tr>
      <w:tr w:rsidR="00DF198B" w:rsidRPr="00176379" w14:paraId="56E984FE" w14:textId="77777777" w:rsidTr="44132E37">
        <w:trPr>
          <w:trHeight w:val="1460"/>
        </w:trPr>
        <w:tc>
          <w:tcPr>
            <w:tcW w:w="2397" w:type="dxa"/>
            <w:gridSpan w:val="4"/>
          </w:tcPr>
          <w:p w14:paraId="5C2261ED" w14:textId="77777777" w:rsidR="00DF198B" w:rsidRPr="00176379" w:rsidRDefault="00DF198B" w:rsidP="008552CB"/>
        </w:tc>
        <w:tc>
          <w:tcPr>
            <w:tcW w:w="5995" w:type="dxa"/>
            <w:shd w:val="clear" w:color="auto" w:fill="FFFFFF" w:themeFill="background1"/>
          </w:tcPr>
          <w:p w14:paraId="2E13AE58" w14:textId="75A2938A" w:rsidR="00DF198B" w:rsidRPr="00176379" w:rsidRDefault="00176379" w:rsidP="008552CB">
            <w:pPr>
              <w:pStyle w:val="Heading2"/>
            </w:pPr>
            <w:r w:rsidRPr="00176379">
              <w:t>Weizhen Chen</w:t>
            </w:r>
          </w:p>
        </w:tc>
        <w:tc>
          <w:tcPr>
            <w:tcW w:w="2398" w:type="dxa"/>
            <w:gridSpan w:val="4"/>
          </w:tcPr>
          <w:p w14:paraId="4414395D" w14:textId="77777777" w:rsidR="00DF198B" w:rsidRPr="00176379" w:rsidRDefault="00DF198B" w:rsidP="008552CB"/>
        </w:tc>
      </w:tr>
      <w:tr w:rsidR="00DF198B" w:rsidRPr="00176379" w14:paraId="322B0D36" w14:textId="77777777" w:rsidTr="44132E37">
        <w:trPr>
          <w:trHeight w:val="7176"/>
        </w:trPr>
        <w:tc>
          <w:tcPr>
            <w:tcW w:w="2397" w:type="dxa"/>
            <w:gridSpan w:val="4"/>
            <w:vAlign w:val="bottom"/>
          </w:tcPr>
          <w:p w14:paraId="579FE6CE" w14:textId="77777777" w:rsidR="00DF198B" w:rsidRPr="00176379" w:rsidRDefault="00DF198B" w:rsidP="008552CB">
            <w:pPr>
              <w:jc w:val="center"/>
            </w:pPr>
          </w:p>
        </w:tc>
        <w:tc>
          <w:tcPr>
            <w:tcW w:w="5995" w:type="dxa"/>
            <w:tcBorders>
              <w:bottom w:val="single" w:sz="18" w:space="0" w:color="476166" w:themeColor="accent1"/>
            </w:tcBorders>
            <w:shd w:val="clear" w:color="auto" w:fill="FFFFFF" w:themeFill="background1"/>
            <w:vAlign w:val="bottom"/>
          </w:tcPr>
          <w:p w14:paraId="69E055F5" w14:textId="77777777" w:rsidR="00874FE7" w:rsidRPr="00176379" w:rsidRDefault="00DF7FCC" w:rsidP="008552CB">
            <w:pPr>
              <w:pStyle w:val="Heading3"/>
            </w:pPr>
            <w:sdt>
              <w:sdtPr>
                <w:id w:val="-1516760087"/>
                <w:placeholder>
                  <w:docPart w:val="C2B2A53A10FA4D26B289322B4DCDE4D3"/>
                </w:placeholder>
                <w:temporary/>
                <w:showingPlcHdr/>
                <w15:appearance w15:val="hidden"/>
              </w:sdtPr>
              <w:sdtEndPr/>
              <w:sdtContent>
                <w:r w:rsidR="00874FE7" w:rsidRPr="00176379">
                  <w:t>—</w:t>
                </w:r>
              </w:sdtContent>
            </w:sdt>
          </w:p>
          <w:p w14:paraId="5E4E91B0" w14:textId="43A85B60" w:rsidR="00DF198B" w:rsidRPr="00176379" w:rsidRDefault="00176379" w:rsidP="008552CB">
            <w:pPr>
              <w:pStyle w:val="Heading3"/>
            </w:pPr>
            <w:r w:rsidRPr="00176379">
              <w:t>CCNP</w:t>
            </w:r>
          </w:p>
          <w:p w14:paraId="0737E62E" w14:textId="77777777" w:rsidR="00DF198B" w:rsidRPr="00176379" w:rsidRDefault="00DF7FCC" w:rsidP="008552CB">
            <w:pPr>
              <w:pStyle w:val="Heading3"/>
            </w:pPr>
            <w:sdt>
              <w:sdtPr>
                <w:id w:val="1492440299"/>
                <w:placeholder>
                  <w:docPart w:val="FF4667DB43124D75B3B538115B329D3F"/>
                </w:placeholder>
                <w:temporary/>
                <w:showingPlcHdr/>
                <w15:appearance w15:val="hidden"/>
              </w:sdtPr>
              <w:sdtEndPr/>
              <w:sdtContent>
                <w:r w:rsidR="00874FE7" w:rsidRPr="00176379">
                  <w:t>—</w:t>
                </w:r>
              </w:sdtContent>
            </w:sdt>
          </w:p>
          <w:p w14:paraId="665DA5A2" w14:textId="77777777" w:rsidR="00176379" w:rsidRPr="00176379" w:rsidRDefault="00176379" w:rsidP="008552CB">
            <w:pPr>
              <w:pStyle w:val="Heading3"/>
            </w:pPr>
            <w:r w:rsidRPr="00176379">
              <w:t xml:space="preserve">Jeffery Mason &amp; </w:t>
            </w:r>
          </w:p>
          <w:p w14:paraId="06863301" w14:textId="07767470" w:rsidR="00DF198B" w:rsidRPr="00176379" w:rsidRDefault="00176379" w:rsidP="008552CB">
            <w:pPr>
              <w:pStyle w:val="Heading3"/>
            </w:pPr>
            <w:r w:rsidRPr="00176379">
              <w:t xml:space="preserve">Michael Hansen </w:t>
            </w:r>
          </w:p>
          <w:p w14:paraId="655F5AFE" w14:textId="77777777" w:rsidR="00DF198B" w:rsidRPr="00176379" w:rsidRDefault="00DF198B" w:rsidP="008552CB"/>
        </w:tc>
        <w:tc>
          <w:tcPr>
            <w:tcW w:w="2398" w:type="dxa"/>
            <w:gridSpan w:val="4"/>
            <w:vAlign w:val="bottom"/>
          </w:tcPr>
          <w:p w14:paraId="1632B3DE" w14:textId="716E73F7" w:rsidR="00DF198B" w:rsidRPr="00176379" w:rsidRDefault="00DF198B" w:rsidP="008552CB">
            <w:pPr>
              <w:jc w:val="center"/>
            </w:pPr>
          </w:p>
        </w:tc>
      </w:tr>
      <w:tr w:rsidR="00DF198B" w:rsidRPr="00176379" w14:paraId="3432A132" w14:textId="77777777" w:rsidTr="44132E37">
        <w:tc>
          <w:tcPr>
            <w:tcW w:w="2340" w:type="dxa"/>
            <w:gridSpan w:val="3"/>
          </w:tcPr>
          <w:p w14:paraId="38A6A7FC" w14:textId="77777777" w:rsidR="00DF198B" w:rsidRPr="00176379" w:rsidRDefault="00DF198B" w:rsidP="008552CB"/>
        </w:tc>
        <w:tc>
          <w:tcPr>
            <w:tcW w:w="6120" w:type="dxa"/>
            <w:gridSpan w:val="3"/>
          </w:tcPr>
          <w:p w14:paraId="6C874071" w14:textId="77777777" w:rsidR="00DF198B" w:rsidRPr="00176379" w:rsidRDefault="00DF198B" w:rsidP="008552CB"/>
        </w:tc>
        <w:tc>
          <w:tcPr>
            <w:tcW w:w="2330" w:type="dxa"/>
            <w:gridSpan w:val="3"/>
          </w:tcPr>
          <w:p w14:paraId="1BC01D59" w14:textId="77777777" w:rsidR="00DF198B" w:rsidRPr="00176379" w:rsidRDefault="00DF198B" w:rsidP="008552CB"/>
        </w:tc>
      </w:tr>
    </w:tbl>
    <w:p w14:paraId="155EC80B" w14:textId="77777777" w:rsidR="00DF198B" w:rsidRPr="00176379" w:rsidRDefault="00DF198B" w:rsidP="008552CB"/>
    <w:p w14:paraId="702D0F68" w14:textId="77777777" w:rsidR="00DF198B" w:rsidRPr="00176379" w:rsidRDefault="00DF198B" w:rsidP="008552CB">
      <w:pPr>
        <w:pStyle w:val="GraphicAnchor"/>
      </w:pPr>
    </w:p>
    <w:p w14:paraId="0F10C9F4" w14:textId="63CA663E" w:rsidR="09E7B12A" w:rsidRDefault="09E7B12A" w:rsidP="008552CB">
      <w:pPr>
        <w:pStyle w:val="GraphicAnchor"/>
        <w:rPr>
          <w:sz w:val="20"/>
          <w:szCs w:val="20"/>
        </w:rPr>
      </w:pPr>
    </w:p>
    <w:p w14:paraId="6BC8950E" w14:textId="652BDF56" w:rsidR="00BB117E" w:rsidRPr="009500BA" w:rsidRDefault="63B3AFC1" w:rsidP="009500BA">
      <w:pPr>
        <w:spacing w:after="160"/>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Purpose</w:t>
      </w:r>
    </w:p>
    <w:p w14:paraId="3A3E75A1" w14:textId="6F8CCE0B" w:rsidR="01BA5C41" w:rsidRDefault="01BA5C41" w:rsidP="44132E37">
      <w:pPr>
        <w:spacing w:after="160"/>
        <w:ind w:firstLine="720"/>
        <w:rPr>
          <w:rFonts w:ascii="Georgia" w:eastAsia="Georgia" w:hAnsi="Georgia" w:cs="Georgia"/>
          <w:color w:val="000000" w:themeColor="text1"/>
        </w:rPr>
      </w:pPr>
      <w:r w:rsidRPr="44132E37">
        <w:rPr>
          <w:rFonts w:ascii="Georgia" w:eastAsia="Georgia" w:hAnsi="Georgia" w:cs="Georgia"/>
          <w:color w:val="000000" w:themeColor="text1"/>
        </w:rPr>
        <w:t>The objective of the lab was to use 7 routers to configure a BGP (Border Gateway Protocol) system</w:t>
      </w:r>
      <w:r w:rsidR="46E73D3C" w:rsidRPr="44132E37">
        <w:rPr>
          <w:rFonts w:ascii="Georgia" w:eastAsia="Georgia" w:hAnsi="Georgia" w:cs="Georgia"/>
          <w:color w:val="000000" w:themeColor="text1"/>
        </w:rPr>
        <w:t xml:space="preserve"> where two </w:t>
      </w:r>
      <w:r w:rsidR="2A6F684C" w:rsidRPr="44132E37">
        <w:rPr>
          <w:rFonts w:ascii="Georgia" w:eastAsia="Georgia" w:hAnsi="Georgia" w:cs="Georgia"/>
          <w:color w:val="000000" w:themeColor="text1"/>
        </w:rPr>
        <w:t>autonomous system</w:t>
      </w:r>
      <w:r w:rsidR="2FCC74DE" w:rsidRPr="44132E37">
        <w:rPr>
          <w:rFonts w:ascii="Georgia" w:eastAsia="Georgia" w:hAnsi="Georgia" w:cs="Georgia"/>
          <w:color w:val="000000" w:themeColor="text1"/>
        </w:rPr>
        <w:t>s both</w:t>
      </w:r>
      <w:r w:rsidR="4DF9DB2F" w:rsidRPr="44132E37">
        <w:rPr>
          <w:rFonts w:ascii="Georgia" w:eastAsia="Georgia" w:hAnsi="Georgia" w:cs="Georgia"/>
          <w:color w:val="000000" w:themeColor="text1"/>
        </w:rPr>
        <w:t xml:space="preserve"> with two routers connected to an</w:t>
      </w:r>
      <w:r w:rsidR="08526680" w:rsidRPr="44132E37">
        <w:rPr>
          <w:rFonts w:ascii="Georgia" w:eastAsia="Georgia" w:hAnsi="Georgia" w:cs="Georgia"/>
          <w:color w:val="000000" w:themeColor="text1"/>
        </w:rPr>
        <w:t>other</w:t>
      </w:r>
      <w:r w:rsidR="4DF9DB2F" w:rsidRPr="44132E37">
        <w:rPr>
          <w:rFonts w:ascii="Georgia" w:eastAsia="Georgia" w:hAnsi="Georgia" w:cs="Georgia"/>
          <w:color w:val="000000" w:themeColor="text1"/>
        </w:rPr>
        <w:t xml:space="preserve"> autonomous system with th</w:t>
      </w:r>
      <w:r w:rsidR="0F1EE777" w:rsidRPr="44132E37">
        <w:rPr>
          <w:rFonts w:ascii="Georgia" w:eastAsia="Georgia" w:hAnsi="Georgia" w:cs="Georgia"/>
          <w:color w:val="000000" w:themeColor="text1"/>
        </w:rPr>
        <w:t>ree</w:t>
      </w:r>
      <w:r w:rsidR="4DF9DB2F" w:rsidRPr="44132E37">
        <w:rPr>
          <w:rFonts w:ascii="Georgia" w:eastAsia="Georgia" w:hAnsi="Georgia" w:cs="Georgia"/>
          <w:color w:val="000000" w:themeColor="text1"/>
        </w:rPr>
        <w:t xml:space="preserve"> router</w:t>
      </w:r>
      <w:r w:rsidR="4AD54777" w:rsidRPr="44132E37">
        <w:rPr>
          <w:rFonts w:ascii="Georgia" w:eastAsia="Georgia" w:hAnsi="Georgia" w:cs="Georgia"/>
          <w:color w:val="000000" w:themeColor="text1"/>
        </w:rPr>
        <w:t>s</w:t>
      </w:r>
      <w:r w:rsidR="4DF9DB2F" w:rsidRPr="44132E37">
        <w:rPr>
          <w:rFonts w:ascii="Georgia" w:eastAsia="Georgia" w:hAnsi="Georgia" w:cs="Georgia"/>
          <w:color w:val="000000" w:themeColor="text1"/>
        </w:rPr>
        <w:t xml:space="preserve"> with EBGP</w:t>
      </w:r>
      <w:r w:rsidR="2FC9D363" w:rsidRPr="44132E37">
        <w:rPr>
          <w:rFonts w:ascii="Georgia" w:eastAsia="Georgia" w:hAnsi="Georgia" w:cs="Georgia"/>
          <w:color w:val="000000" w:themeColor="text1"/>
        </w:rPr>
        <w:t xml:space="preserve">. </w:t>
      </w:r>
      <w:r w:rsidR="22447189" w:rsidRPr="44132E37">
        <w:rPr>
          <w:rFonts w:ascii="Georgia" w:eastAsia="Georgia" w:hAnsi="Georgia" w:cs="Georgia"/>
          <w:color w:val="000000" w:themeColor="text1"/>
        </w:rPr>
        <w:t>T</w:t>
      </w:r>
      <w:r w:rsidR="2FC9D363" w:rsidRPr="44132E37">
        <w:rPr>
          <w:rFonts w:ascii="Georgia" w:eastAsia="Georgia" w:hAnsi="Georgia" w:cs="Georgia"/>
          <w:color w:val="000000" w:themeColor="text1"/>
        </w:rPr>
        <w:t xml:space="preserve">he autonomous system with three </w:t>
      </w:r>
      <w:r w:rsidR="0196E422" w:rsidRPr="44132E37">
        <w:rPr>
          <w:rFonts w:ascii="Georgia" w:eastAsia="Georgia" w:hAnsi="Georgia" w:cs="Georgia"/>
          <w:color w:val="000000" w:themeColor="text1"/>
        </w:rPr>
        <w:t>routers</w:t>
      </w:r>
      <w:r w:rsidR="5A0CC74E" w:rsidRPr="44132E37">
        <w:rPr>
          <w:rFonts w:ascii="Georgia" w:eastAsia="Georgia" w:hAnsi="Georgia" w:cs="Georgia"/>
          <w:color w:val="000000" w:themeColor="text1"/>
        </w:rPr>
        <w:t xml:space="preserve"> </w:t>
      </w:r>
      <w:r w:rsidR="0F94E07F" w:rsidRPr="44132E37">
        <w:rPr>
          <w:rFonts w:ascii="Georgia" w:eastAsia="Georgia" w:hAnsi="Georgia" w:cs="Georgia"/>
          <w:color w:val="000000" w:themeColor="text1"/>
        </w:rPr>
        <w:t xml:space="preserve">also requires an IBGP connection between two end routers. </w:t>
      </w:r>
      <w:r w:rsidR="5A0CC74E" w:rsidRPr="44132E37">
        <w:rPr>
          <w:rFonts w:ascii="Georgia" w:eastAsia="Georgia" w:hAnsi="Georgia" w:cs="Georgia"/>
          <w:color w:val="000000" w:themeColor="text1"/>
        </w:rPr>
        <w:t xml:space="preserve">s. </w:t>
      </w:r>
      <w:r w:rsidR="0A177EA1" w:rsidRPr="44132E37">
        <w:rPr>
          <w:rFonts w:ascii="Georgia" w:eastAsia="Georgia" w:hAnsi="Georgia" w:cs="Georgia"/>
          <w:color w:val="000000" w:themeColor="text1"/>
        </w:rPr>
        <w:t>All</w:t>
      </w:r>
      <w:r w:rsidR="30426DE6" w:rsidRPr="44132E37">
        <w:rPr>
          <w:rFonts w:ascii="Georgia" w:eastAsia="Georgia" w:hAnsi="Georgia" w:cs="Georgia"/>
          <w:color w:val="000000" w:themeColor="text1"/>
        </w:rPr>
        <w:t xml:space="preserve"> the autonomous systems need </w:t>
      </w:r>
      <w:r w:rsidR="098609EE" w:rsidRPr="44132E37">
        <w:rPr>
          <w:rFonts w:ascii="Georgia" w:eastAsia="Georgia" w:hAnsi="Georgia" w:cs="Georgia"/>
          <w:color w:val="000000" w:themeColor="text1"/>
        </w:rPr>
        <w:t xml:space="preserve">to </w:t>
      </w:r>
      <w:r w:rsidR="30426DE6" w:rsidRPr="44132E37">
        <w:rPr>
          <w:rFonts w:ascii="Georgia" w:eastAsia="Georgia" w:hAnsi="Georgia" w:cs="Georgia"/>
          <w:color w:val="000000" w:themeColor="text1"/>
        </w:rPr>
        <w:t xml:space="preserve">be configured in OSPF or EIGRP however, they can’t all have the same </w:t>
      </w:r>
      <w:r w:rsidR="2C1BB6D8" w:rsidRPr="44132E37">
        <w:rPr>
          <w:rFonts w:ascii="Georgia" w:eastAsia="Georgia" w:hAnsi="Georgia" w:cs="Georgia"/>
          <w:color w:val="000000" w:themeColor="text1"/>
        </w:rPr>
        <w:t>protocol</w:t>
      </w:r>
      <w:r w:rsidRPr="44132E37">
        <w:rPr>
          <w:rFonts w:ascii="Georgia" w:eastAsia="Georgia" w:hAnsi="Georgia" w:cs="Georgia"/>
          <w:color w:val="000000" w:themeColor="text1"/>
        </w:rPr>
        <w:t xml:space="preserve">. </w:t>
      </w:r>
      <w:r w:rsidR="4BA505E7" w:rsidRPr="44132E37">
        <w:rPr>
          <w:rFonts w:ascii="Georgia" w:eastAsia="Georgia" w:hAnsi="Georgia" w:cs="Georgia"/>
          <w:color w:val="000000" w:themeColor="text1"/>
        </w:rPr>
        <w:t>Also, it</w:t>
      </w:r>
      <w:r w:rsidRPr="44132E37">
        <w:rPr>
          <w:rFonts w:ascii="Georgia" w:eastAsia="Georgia" w:hAnsi="Georgia" w:cs="Georgia"/>
          <w:color w:val="000000" w:themeColor="text1"/>
        </w:rPr>
        <w:t xml:space="preserve"> require</w:t>
      </w:r>
      <w:r w:rsidR="04760EF6" w:rsidRPr="44132E37">
        <w:rPr>
          <w:rFonts w:ascii="Georgia" w:eastAsia="Georgia" w:hAnsi="Georgia" w:cs="Georgia"/>
          <w:color w:val="000000" w:themeColor="text1"/>
        </w:rPr>
        <w:t>s</w:t>
      </w:r>
      <w:r w:rsidRPr="44132E37">
        <w:rPr>
          <w:rFonts w:ascii="Georgia" w:eastAsia="Georgia" w:hAnsi="Georgia" w:cs="Georgia"/>
          <w:color w:val="000000" w:themeColor="text1"/>
        </w:rPr>
        <w:t xml:space="preserve"> ipv4 and ipv6 with full dual stack and loopbacks.</w:t>
      </w:r>
    </w:p>
    <w:p w14:paraId="2047909C" w14:textId="043904AD" w:rsidR="09E7B12A" w:rsidRPr="009500BA" w:rsidRDefault="63B3AFC1" w:rsidP="009500BA">
      <w:pPr>
        <w:spacing w:after="160"/>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Background information</w:t>
      </w:r>
    </w:p>
    <w:p w14:paraId="126CD84B" w14:textId="170B8BA9" w:rsidR="4C9A5F98" w:rsidRDefault="4C9A5F98" w:rsidP="44132E37">
      <w:pPr>
        <w:spacing w:after="160"/>
        <w:ind w:firstLine="720"/>
        <w:rPr>
          <w:rFonts w:ascii="Georgia" w:eastAsia="Georgia" w:hAnsi="Georgia" w:cs="Georgia"/>
          <w:color w:val="000000" w:themeColor="text1"/>
        </w:rPr>
      </w:pPr>
      <w:r w:rsidRPr="44132E37">
        <w:rPr>
          <w:rFonts w:ascii="Georgia" w:eastAsia="Georgia" w:hAnsi="Georgia" w:cs="Georgia"/>
          <w:color w:val="000000" w:themeColor="text1"/>
        </w:rPr>
        <w:t xml:space="preserve">BGP is a standardized exterior gateway protocol that is designed to exchange routing and path vector information between autonomous systems on the network and is used on the Internet. It is used to determine the best route to an address in the network. Each BGP peer manages a table with all the routes it knows for each network to exchange routing information with its neighboring peers in the form of network prefix announcements. Then the peer analyzes the data and sets one of its peers as the next stop to forward packets. Through this, an </w:t>
      </w:r>
      <w:r w:rsidR="5165F455" w:rsidRPr="44132E37">
        <w:rPr>
          <w:rFonts w:ascii="Georgia" w:eastAsia="Georgia" w:hAnsi="Georgia" w:cs="Georgia"/>
          <w:color w:val="000000" w:themeColor="text1"/>
        </w:rPr>
        <w:t>autonomous system</w:t>
      </w:r>
      <w:r w:rsidRPr="44132E37">
        <w:rPr>
          <w:rFonts w:ascii="Georgia" w:eastAsia="Georgia" w:hAnsi="Georgia" w:cs="Georgia"/>
          <w:color w:val="000000" w:themeColor="text1"/>
        </w:rPr>
        <w:t xml:space="preserve"> collects all the routing information from its neighboring autonomous systems and advertises that information further to determine the best route. IBGP is two rout</w:t>
      </w:r>
      <w:r w:rsidR="2570A02E" w:rsidRPr="44132E37">
        <w:rPr>
          <w:rFonts w:ascii="Georgia" w:eastAsia="Georgia" w:hAnsi="Georgia" w:cs="Georgia"/>
          <w:color w:val="000000" w:themeColor="text1"/>
        </w:rPr>
        <w:t xml:space="preserve">ers </w:t>
      </w:r>
      <w:r w:rsidR="43310A75" w:rsidRPr="44132E37">
        <w:rPr>
          <w:rFonts w:ascii="Georgia" w:eastAsia="Georgia" w:hAnsi="Georgia" w:cs="Georgia"/>
          <w:color w:val="000000" w:themeColor="text1"/>
        </w:rPr>
        <w:t xml:space="preserve">that </w:t>
      </w:r>
      <w:r w:rsidR="2570A02E" w:rsidRPr="44132E37">
        <w:rPr>
          <w:rFonts w:ascii="Georgia" w:eastAsia="Georgia" w:hAnsi="Georgia" w:cs="Georgia"/>
          <w:color w:val="000000" w:themeColor="text1"/>
        </w:rPr>
        <w:t>exchange routing and path vector information in the same</w:t>
      </w:r>
      <w:r w:rsidR="0596C1A6" w:rsidRPr="44132E37">
        <w:rPr>
          <w:rFonts w:ascii="Georgia" w:eastAsia="Georgia" w:hAnsi="Georgia" w:cs="Georgia"/>
          <w:color w:val="000000" w:themeColor="text1"/>
        </w:rPr>
        <w:t xml:space="preserve"> BGP</w:t>
      </w:r>
      <w:r w:rsidR="2570A02E" w:rsidRPr="44132E37">
        <w:rPr>
          <w:rFonts w:ascii="Georgia" w:eastAsia="Georgia" w:hAnsi="Georgia" w:cs="Georgia"/>
          <w:color w:val="000000" w:themeColor="text1"/>
        </w:rPr>
        <w:t xml:space="preserve"> autonomous system</w:t>
      </w:r>
      <w:r w:rsidR="60E16F83" w:rsidRPr="44132E37">
        <w:rPr>
          <w:rFonts w:ascii="Georgia" w:eastAsia="Georgia" w:hAnsi="Georgia" w:cs="Georgia"/>
          <w:color w:val="000000" w:themeColor="text1"/>
        </w:rPr>
        <w:t>.</w:t>
      </w:r>
    </w:p>
    <w:p w14:paraId="695950C8" w14:textId="6103B435" w:rsidR="00626DAF" w:rsidRPr="009500BA" w:rsidRDefault="63B3AFC1" w:rsidP="557C454C">
      <w:pPr>
        <w:spacing w:after="160" w:line="259" w:lineRule="auto"/>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Lab summary</w:t>
      </w:r>
    </w:p>
    <w:p w14:paraId="1F3BD077" w14:textId="0BB5510E" w:rsidR="5931A418" w:rsidRDefault="5931A418" w:rsidP="44132E37">
      <w:pPr>
        <w:spacing w:after="160"/>
        <w:ind w:firstLine="720"/>
        <w:rPr>
          <w:rFonts w:ascii="Georgia" w:eastAsia="Georgia" w:hAnsi="Georgia" w:cs="Georgia"/>
          <w:color w:val="000000" w:themeColor="text1"/>
        </w:rPr>
      </w:pPr>
      <w:r w:rsidRPr="44132E37">
        <w:rPr>
          <w:rFonts w:ascii="Georgia" w:eastAsia="Georgia" w:hAnsi="Georgia" w:cs="Georgia"/>
          <w:color w:val="000000" w:themeColor="text1"/>
        </w:rPr>
        <w:t xml:space="preserve">Before I started to configure the lab equipment, I first opened a notepad to create a topology with the configurations for the routers. I created six subnet masks with the correct IP address for the router interfaces and networks. Next, we connected the 7 routers with a copper cross-over cable through the gigabit ethernet and connected the routers to the computer with the console cable. In the configuration we would first enter user exec mode through the enable command and then enter global configuration mode through the config terminal command. In the global configuration mode, I would give the correct Ipv4 and Ipv6 address according to the topology for the gigabit ethernet interfaces that I created. After that I then applied a separate set of Ip addresses for the loopback on each of the7 routers. Then I would configure OSPF on routers 1-2 and </w:t>
      </w:r>
      <w:r w:rsidR="3B2C1334" w:rsidRPr="44132E37">
        <w:rPr>
          <w:rFonts w:ascii="Georgia" w:eastAsia="Georgia" w:hAnsi="Georgia" w:cs="Georgia"/>
          <w:color w:val="000000" w:themeColor="text1"/>
        </w:rPr>
        <w:t>3</w:t>
      </w:r>
      <w:r w:rsidRPr="44132E37">
        <w:rPr>
          <w:rFonts w:ascii="Georgia" w:eastAsia="Georgia" w:hAnsi="Georgia" w:cs="Georgia"/>
          <w:color w:val="000000" w:themeColor="text1"/>
        </w:rPr>
        <w:t>-</w:t>
      </w:r>
      <w:r w:rsidR="16F61B7F" w:rsidRPr="44132E37">
        <w:rPr>
          <w:rFonts w:ascii="Georgia" w:eastAsia="Georgia" w:hAnsi="Georgia" w:cs="Georgia"/>
          <w:color w:val="000000" w:themeColor="text1"/>
        </w:rPr>
        <w:t>5</w:t>
      </w:r>
      <w:r w:rsidRPr="44132E37">
        <w:rPr>
          <w:rFonts w:ascii="Georgia" w:eastAsia="Georgia" w:hAnsi="Georgia" w:cs="Georgia"/>
          <w:color w:val="000000" w:themeColor="text1"/>
        </w:rPr>
        <w:t xml:space="preserve">, </w:t>
      </w:r>
      <w:r w:rsidR="02EDC467" w:rsidRPr="44132E37">
        <w:rPr>
          <w:rFonts w:ascii="Georgia" w:eastAsia="Georgia" w:hAnsi="Georgia" w:cs="Georgia"/>
          <w:color w:val="000000" w:themeColor="text1"/>
        </w:rPr>
        <w:t>next I</w:t>
      </w:r>
      <w:r w:rsidRPr="44132E37">
        <w:rPr>
          <w:rFonts w:ascii="Georgia" w:eastAsia="Georgia" w:hAnsi="Georgia" w:cs="Georgia"/>
          <w:color w:val="000000" w:themeColor="text1"/>
        </w:rPr>
        <w:t xml:space="preserve"> configure EIGRP on routers </w:t>
      </w:r>
      <w:r w:rsidR="72BDC05F" w:rsidRPr="44132E37">
        <w:rPr>
          <w:rFonts w:ascii="Georgia" w:eastAsia="Georgia" w:hAnsi="Georgia" w:cs="Georgia"/>
          <w:color w:val="000000" w:themeColor="text1"/>
        </w:rPr>
        <w:t>5</w:t>
      </w:r>
      <w:r w:rsidRPr="44132E37">
        <w:rPr>
          <w:rFonts w:ascii="Georgia" w:eastAsia="Georgia" w:hAnsi="Georgia" w:cs="Georgia"/>
          <w:color w:val="000000" w:themeColor="text1"/>
        </w:rPr>
        <w:t>-</w:t>
      </w:r>
      <w:r w:rsidR="31EBB361" w:rsidRPr="44132E37">
        <w:rPr>
          <w:rFonts w:ascii="Georgia" w:eastAsia="Georgia" w:hAnsi="Georgia" w:cs="Georgia"/>
          <w:color w:val="000000" w:themeColor="text1"/>
        </w:rPr>
        <w:t>7</w:t>
      </w:r>
      <w:r w:rsidRPr="44132E37">
        <w:rPr>
          <w:rFonts w:ascii="Georgia" w:eastAsia="Georgia" w:hAnsi="Georgia" w:cs="Georgia"/>
          <w:color w:val="000000" w:themeColor="text1"/>
        </w:rPr>
        <w:t xml:space="preserve">. On routers </w:t>
      </w:r>
      <w:r w:rsidR="6362B851" w:rsidRPr="44132E37">
        <w:rPr>
          <w:rFonts w:ascii="Georgia" w:eastAsia="Georgia" w:hAnsi="Georgia" w:cs="Georgia"/>
          <w:color w:val="000000" w:themeColor="text1"/>
        </w:rPr>
        <w:t>2</w:t>
      </w:r>
      <w:r w:rsidR="5C5DD2BD" w:rsidRPr="44132E37">
        <w:rPr>
          <w:rFonts w:ascii="Georgia" w:eastAsia="Georgia" w:hAnsi="Georgia" w:cs="Georgia"/>
          <w:color w:val="000000" w:themeColor="text1"/>
        </w:rPr>
        <w:t xml:space="preserve"> to </w:t>
      </w:r>
      <w:r w:rsidR="75A3DFF8" w:rsidRPr="44132E37">
        <w:rPr>
          <w:rFonts w:ascii="Georgia" w:eastAsia="Georgia" w:hAnsi="Georgia" w:cs="Georgia"/>
          <w:color w:val="000000" w:themeColor="text1"/>
        </w:rPr>
        <w:t>3</w:t>
      </w:r>
      <w:r w:rsidRPr="44132E37">
        <w:rPr>
          <w:rFonts w:ascii="Georgia" w:eastAsia="Georgia" w:hAnsi="Georgia" w:cs="Georgia"/>
          <w:color w:val="000000" w:themeColor="text1"/>
        </w:rPr>
        <w:t xml:space="preserve"> </w:t>
      </w:r>
      <w:r w:rsidR="54D55CC9" w:rsidRPr="44132E37">
        <w:rPr>
          <w:rFonts w:ascii="Georgia" w:eastAsia="Georgia" w:hAnsi="Georgia" w:cs="Georgia"/>
          <w:color w:val="000000" w:themeColor="text1"/>
        </w:rPr>
        <w:t xml:space="preserve">and 5 to 6 </w:t>
      </w:r>
      <w:r w:rsidR="59236AFE" w:rsidRPr="44132E37">
        <w:rPr>
          <w:rFonts w:ascii="Georgia" w:eastAsia="Georgia" w:hAnsi="Georgia" w:cs="Georgia"/>
          <w:color w:val="000000" w:themeColor="text1"/>
        </w:rPr>
        <w:t>I</w:t>
      </w:r>
      <w:r w:rsidRPr="44132E37">
        <w:rPr>
          <w:rFonts w:ascii="Georgia" w:eastAsia="Georgia" w:hAnsi="Georgia" w:cs="Georgia"/>
          <w:color w:val="000000" w:themeColor="text1"/>
        </w:rPr>
        <w:t xml:space="preserve"> would </w:t>
      </w:r>
      <w:r w:rsidR="0AEF6A5E" w:rsidRPr="44132E37">
        <w:rPr>
          <w:rFonts w:ascii="Georgia" w:eastAsia="Georgia" w:hAnsi="Georgia" w:cs="Georgia"/>
          <w:color w:val="000000" w:themeColor="text1"/>
        </w:rPr>
        <w:t>config E</w:t>
      </w:r>
      <w:r w:rsidRPr="44132E37">
        <w:rPr>
          <w:rFonts w:ascii="Georgia" w:eastAsia="Georgia" w:hAnsi="Georgia" w:cs="Georgia"/>
          <w:color w:val="000000" w:themeColor="text1"/>
        </w:rPr>
        <w:t xml:space="preserve">BGP </w:t>
      </w:r>
      <w:r w:rsidR="3BB04556" w:rsidRPr="44132E37">
        <w:rPr>
          <w:rFonts w:ascii="Georgia" w:eastAsia="Georgia" w:hAnsi="Georgia" w:cs="Georgia"/>
          <w:color w:val="000000" w:themeColor="text1"/>
        </w:rPr>
        <w:t>to connect the autonomous system</w:t>
      </w:r>
      <w:r w:rsidR="2C2CE2F1" w:rsidRPr="44132E37">
        <w:rPr>
          <w:rFonts w:ascii="Georgia" w:eastAsia="Georgia" w:hAnsi="Georgia" w:cs="Georgia"/>
          <w:color w:val="000000" w:themeColor="text1"/>
        </w:rPr>
        <w:t xml:space="preserve"> together</w:t>
      </w:r>
      <w:r w:rsidRPr="44132E37">
        <w:rPr>
          <w:rFonts w:ascii="Georgia" w:eastAsia="Georgia" w:hAnsi="Georgia" w:cs="Georgia"/>
          <w:color w:val="000000" w:themeColor="text1"/>
        </w:rPr>
        <w:t xml:space="preserve">. </w:t>
      </w:r>
      <w:r w:rsidR="4B6C07A6" w:rsidRPr="44132E37">
        <w:rPr>
          <w:rFonts w:ascii="Georgia" w:eastAsia="Georgia" w:hAnsi="Georgia" w:cs="Georgia"/>
          <w:color w:val="000000" w:themeColor="text1"/>
        </w:rPr>
        <w:t xml:space="preserve">On routers 3 and 5 we would set up we would then enter BGP router config mode and set the same AS number with the router </w:t>
      </w:r>
      <w:proofErr w:type="spellStart"/>
      <w:r w:rsidR="4B6C07A6" w:rsidRPr="44132E37">
        <w:rPr>
          <w:rFonts w:ascii="Georgia" w:eastAsia="Georgia" w:hAnsi="Georgia" w:cs="Georgia"/>
          <w:color w:val="000000" w:themeColor="text1"/>
        </w:rPr>
        <w:t>bgp</w:t>
      </w:r>
      <w:proofErr w:type="spellEnd"/>
      <w:r w:rsidR="4B6C07A6" w:rsidRPr="44132E37">
        <w:rPr>
          <w:rFonts w:ascii="Georgia" w:eastAsia="Georgia" w:hAnsi="Georgia" w:cs="Georgia"/>
          <w:color w:val="000000" w:themeColor="text1"/>
        </w:rPr>
        <w:t xml:space="preserve"> command. Then associate network with BGP through network command, next I would add the </w:t>
      </w:r>
      <w:proofErr w:type="spellStart"/>
      <w:r w:rsidR="4B6C07A6" w:rsidRPr="44132E37">
        <w:rPr>
          <w:rFonts w:ascii="Georgia" w:eastAsia="Georgia" w:hAnsi="Georgia" w:cs="Georgia"/>
          <w:color w:val="000000" w:themeColor="text1"/>
        </w:rPr>
        <w:t>ip</w:t>
      </w:r>
      <w:proofErr w:type="spellEnd"/>
      <w:r w:rsidR="4B6C07A6" w:rsidRPr="44132E37">
        <w:rPr>
          <w:rFonts w:ascii="Georgia" w:eastAsia="Georgia" w:hAnsi="Georgia" w:cs="Georgia"/>
          <w:color w:val="000000" w:themeColor="text1"/>
        </w:rPr>
        <w:t xml:space="preserve"> address of the neighbor to the BGP with the neighbor remote-as command. Finally, I would need to configure a router id with </w:t>
      </w:r>
      <w:proofErr w:type="spellStart"/>
      <w:r w:rsidR="4B6C07A6" w:rsidRPr="44132E37">
        <w:rPr>
          <w:rFonts w:ascii="Georgia" w:eastAsia="Georgia" w:hAnsi="Georgia" w:cs="Georgia"/>
          <w:color w:val="000000" w:themeColor="text1"/>
        </w:rPr>
        <w:t>bgp</w:t>
      </w:r>
      <w:proofErr w:type="spellEnd"/>
      <w:r w:rsidR="4B6C07A6" w:rsidRPr="44132E37">
        <w:rPr>
          <w:rFonts w:ascii="Georgia" w:eastAsia="Georgia" w:hAnsi="Georgia" w:cs="Georgia"/>
          <w:color w:val="000000" w:themeColor="text1"/>
        </w:rPr>
        <w:t xml:space="preserve"> router-id and enable neighbor to exchange prefixes with the neighbor activate command. </w:t>
      </w:r>
      <w:r w:rsidR="4B6C07A6" w:rsidRPr="44132E37">
        <w:rPr>
          <w:rFonts w:ascii="Georgia" w:eastAsia="Georgia" w:hAnsi="Georgia" w:cs="Georgia"/>
        </w:rPr>
        <w:t xml:space="preserve"> </w:t>
      </w:r>
    </w:p>
    <w:p w14:paraId="162A4F81" w14:textId="0048F7BF" w:rsidR="44132E37" w:rsidRDefault="44132E37" w:rsidP="44132E37">
      <w:pPr>
        <w:spacing w:after="160"/>
        <w:rPr>
          <w:rFonts w:ascii="Georgia" w:eastAsia="Georgia" w:hAnsi="Georgia" w:cs="Georgia"/>
          <w:color w:val="000000" w:themeColor="text1"/>
        </w:rPr>
      </w:pPr>
    </w:p>
    <w:p w14:paraId="7C209B7E" w14:textId="1F0635AF" w:rsidR="5931A418" w:rsidRDefault="5931A418" w:rsidP="44132E37">
      <w:pPr>
        <w:spacing w:after="160"/>
        <w:ind w:firstLine="720"/>
        <w:rPr>
          <w:rFonts w:ascii="Georgia" w:eastAsia="Georgia" w:hAnsi="Georgia" w:cs="Georgia"/>
          <w:color w:val="000000" w:themeColor="text1"/>
        </w:rPr>
      </w:pPr>
      <w:r w:rsidRPr="44132E37">
        <w:rPr>
          <w:rFonts w:ascii="Georgia" w:eastAsia="Georgia" w:hAnsi="Georgia" w:cs="Georgia"/>
          <w:color w:val="000000" w:themeColor="text1"/>
        </w:rPr>
        <w:t xml:space="preserve">To show that </w:t>
      </w:r>
      <w:r w:rsidR="0363BD6F" w:rsidRPr="44132E37">
        <w:rPr>
          <w:rFonts w:ascii="Georgia" w:eastAsia="Georgia" w:hAnsi="Georgia" w:cs="Georgia"/>
          <w:color w:val="000000" w:themeColor="text1"/>
        </w:rPr>
        <w:t>I</w:t>
      </w:r>
      <w:r w:rsidRPr="44132E37">
        <w:rPr>
          <w:rFonts w:ascii="Georgia" w:eastAsia="Georgia" w:hAnsi="Georgia" w:cs="Georgia"/>
          <w:color w:val="000000" w:themeColor="text1"/>
        </w:rPr>
        <w:t xml:space="preserve">BGP was working we used the show run command to show the configuration, used the show </w:t>
      </w:r>
      <w:proofErr w:type="spellStart"/>
      <w:r w:rsidRPr="44132E37">
        <w:rPr>
          <w:rFonts w:ascii="Georgia" w:eastAsia="Georgia" w:hAnsi="Georgia" w:cs="Georgia"/>
          <w:color w:val="000000" w:themeColor="text1"/>
        </w:rPr>
        <w:t>ip</w:t>
      </w:r>
      <w:proofErr w:type="spellEnd"/>
      <w:r w:rsidRPr="44132E37">
        <w:rPr>
          <w:rFonts w:ascii="Georgia" w:eastAsia="Georgia" w:hAnsi="Georgia" w:cs="Georgia"/>
          <w:color w:val="000000" w:themeColor="text1"/>
        </w:rPr>
        <w:t xml:space="preserve"> </w:t>
      </w:r>
      <w:proofErr w:type="spellStart"/>
      <w:r w:rsidRPr="44132E37">
        <w:rPr>
          <w:rFonts w:ascii="Georgia" w:eastAsia="Georgia" w:hAnsi="Georgia" w:cs="Georgia"/>
          <w:color w:val="000000" w:themeColor="text1"/>
        </w:rPr>
        <w:t>bgp</w:t>
      </w:r>
      <w:proofErr w:type="spellEnd"/>
      <w:r w:rsidRPr="44132E37">
        <w:rPr>
          <w:rFonts w:ascii="Georgia" w:eastAsia="Georgia" w:hAnsi="Georgia" w:cs="Georgia"/>
          <w:color w:val="000000" w:themeColor="text1"/>
        </w:rPr>
        <w:t xml:space="preserve"> command to display entries in the BGP routing table, show </w:t>
      </w:r>
      <w:proofErr w:type="spellStart"/>
      <w:r w:rsidRPr="44132E37">
        <w:rPr>
          <w:rFonts w:ascii="Georgia" w:eastAsia="Georgia" w:hAnsi="Georgia" w:cs="Georgia"/>
          <w:color w:val="000000" w:themeColor="text1"/>
        </w:rPr>
        <w:t>ip</w:t>
      </w:r>
      <w:proofErr w:type="spellEnd"/>
      <w:r w:rsidRPr="44132E37">
        <w:rPr>
          <w:rFonts w:ascii="Georgia" w:eastAsia="Georgia" w:hAnsi="Georgia" w:cs="Georgia"/>
          <w:color w:val="000000" w:themeColor="text1"/>
        </w:rPr>
        <w:t xml:space="preserve"> neighbors command to display information about BGP and TCP connections to neighbors, show </w:t>
      </w:r>
      <w:proofErr w:type="spellStart"/>
      <w:r w:rsidRPr="44132E37">
        <w:rPr>
          <w:rFonts w:ascii="Georgia" w:eastAsia="Georgia" w:hAnsi="Georgia" w:cs="Georgia"/>
          <w:color w:val="000000" w:themeColor="text1"/>
        </w:rPr>
        <w:t>ip</w:t>
      </w:r>
      <w:proofErr w:type="spellEnd"/>
      <w:r w:rsidRPr="44132E37">
        <w:rPr>
          <w:rFonts w:ascii="Georgia" w:eastAsia="Georgia" w:hAnsi="Georgia" w:cs="Georgia"/>
          <w:color w:val="000000" w:themeColor="text1"/>
        </w:rPr>
        <w:t xml:space="preserve"> </w:t>
      </w:r>
      <w:proofErr w:type="spellStart"/>
      <w:r w:rsidRPr="44132E37">
        <w:rPr>
          <w:rFonts w:ascii="Georgia" w:eastAsia="Georgia" w:hAnsi="Georgia" w:cs="Georgia"/>
          <w:color w:val="000000" w:themeColor="text1"/>
        </w:rPr>
        <w:t>bgp</w:t>
      </w:r>
      <w:proofErr w:type="spellEnd"/>
      <w:r w:rsidRPr="44132E37">
        <w:rPr>
          <w:rFonts w:ascii="Georgia" w:eastAsia="Georgia" w:hAnsi="Georgia" w:cs="Georgia"/>
          <w:color w:val="000000" w:themeColor="text1"/>
        </w:rPr>
        <w:t xml:space="preserve"> summary command to display the status of all BGP, show </w:t>
      </w:r>
      <w:proofErr w:type="spellStart"/>
      <w:r w:rsidRPr="44132E37">
        <w:rPr>
          <w:rFonts w:ascii="Georgia" w:eastAsia="Georgia" w:hAnsi="Georgia" w:cs="Georgia"/>
          <w:color w:val="000000" w:themeColor="text1"/>
        </w:rPr>
        <w:t>bgp</w:t>
      </w:r>
      <w:proofErr w:type="spellEnd"/>
      <w:r w:rsidRPr="44132E37">
        <w:rPr>
          <w:rFonts w:ascii="Georgia" w:eastAsia="Georgia" w:hAnsi="Georgia" w:cs="Georgia"/>
          <w:color w:val="000000" w:themeColor="text1"/>
        </w:rPr>
        <w:t xml:space="preserve"> ipv6 neighbor command to display information about ipv6 BGP and TCP connections to neighbors, show </w:t>
      </w:r>
      <w:proofErr w:type="spellStart"/>
      <w:r w:rsidRPr="44132E37">
        <w:rPr>
          <w:rFonts w:ascii="Georgia" w:eastAsia="Georgia" w:hAnsi="Georgia" w:cs="Georgia"/>
          <w:color w:val="000000" w:themeColor="text1"/>
        </w:rPr>
        <w:t>bgp</w:t>
      </w:r>
      <w:proofErr w:type="spellEnd"/>
      <w:r w:rsidRPr="44132E37">
        <w:rPr>
          <w:rFonts w:ascii="Georgia" w:eastAsia="Georgia" w:hAnsi="Georgia" w:cs="Georgia"/>
          <w:color w:val="000000" w:themeColor="text1"/>
        </w:rPr>
        <w:t xml:space="preserve"> ipv6 summary command to display the status of all ipv6 BGP connection and finally show </w:t>
      </w:r>
      <w:proofErr w:type="spellStart"/>
      <w:r w:rsidRPr="44132E37">
        <w:rPr>
          <w:rFonts w:ascii="Georgia" w:eastAsia="Georgia" w:hAnsi="Georgia" w:cs="Georgia"/>
          <w:color w:val="000000" w:themeColor="text1"/>
        </w:rPr>
        <w:t>ip</w:t>
      </w:r>
      <w:proofErr w:type="spellEnd"/>
      <w:r w:rsidRPr="44132E37">
        <w:rPr>
          <w:rFonts w:ascii="Georgia" w:eastAsia="Georgia" w:hAnsi="Georgia" w:cs="Georgia"/>
          <w:color w:val="000000" w:themeColor="text1"/>
        </w:rPr>
        <w:t xml:space="preserve"> route command to show the routing table.</w:t>
      </w:r>
    </w:p>
    <w:p w14:paraId="5E5BB4C3" w14:textId="748F84D7" w:rsidR="007D33CB" w:rsidRPr="00BB117E" w:rsidRDefault="63B3AFC1" w:rsidP="00127A3B">
      <w:pPr>
        <w:spacing w:after="160"/>
        <w:jc w:val="center"/>
        <w:rPr>
          <w:rFonts w:ascii="Georgia" w:eastAsia="Georgia" w:hAnsi="Georgia" w:cs="Georgia"/>
          <w:color w:val="000000" w:themeColor="text1"/>
          <w:sz w:val="2"/>
          <w:szCs w:val="2"/>
        </w:rPr>
      </w:pPr>
      <w:r w:rsidRPr="44132E37">
        <w:rPr>
          <w:rFonts w:ascii="Georgia" w:eastAsia="Georgia" w:hAnsi="Georgia" w:cs="Georgia"/>
          <w:color w:val="000000" w:themeColor="text1"/>
          <w:sz w:val="36"/>
          <w:szCs w:val="36"/>
        </w:rPr>
        <w:lastRenderedPageBreak/>
        <w:t>Lab commands</w:t>
      </w:r>
    </w:p>
    <w:p w14:paraId="24CFC738" w14:textId="6751DEED" w:rsidR="30B866EE" w:rsidRDefault="30B866EE" w:rsidP="44132E37">
      <w:pPr>
        <w:spacing w:after="160"/>
        <w:rPr>
          <w:rFonts w:ascii="Georgia" w:eastAsia="Georgia" w:hAnsi="Georgia" w:cs="Georgia"/>
          <w:color w:val="000000" w:themeColor="text1"/>
          <w:sz w:val="21"/>
          <w:szCs w:val="21"/>
        </w:rPr>
      </w:pPr>
      <w:r w:rsidRPr="44132E37">
        <w:rPr>
          <w:rFonts w:ascii="Georgia" w:eastAsia="Georgia" w:hAnsi="Georgia" w:cs="Georgia"/>
          <w:b/>
          <w:bCs/>
          <w:color w:val="000000" w:themeColor="text1"/>
        </w:rPr>
        <w:t xml:space="preserve">router </w:t>
      </w: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b/>
          <w:bCs/>
          <w:color w:val="000000" w:themeColor="text1"/>
        </w:rPr>
        <w:t xml:space="preserve"> [</w:t>
      </w:r>
      <w:r w:rsidRPr="44132E37">
        <w:rPr>
          <w:rFonts w:ascii="Georgia" w:eastAsia="Georgia" w:hAnsi="Georgia" w:cs="Georgia"/>
          <w:b/>
          <w:bCs/>
          <w:i/>
          <w:iCs/>
          <w:color w:val="000000" w:themeColor="text1"/>
        </w:rPr>
        <w:t>autonomous-system-number</w:t>
      </w:r>
      <w:r w:rsidRPr="44132E37">
        <w:rPr>
          <w:rFonts w:ascii="Georgia" w:eastAsia="Georgia" w:hAnsi="Georgia" w:cs="Georgia"/>
          <w:b/>
          <w:bCs/>
          <w:color w:val="000000" w:themeColor="text1"/>
        </w:rPr>
        <w:t>]</w:t>
      </w:r>
      <w:r w:rsidRPr="44132E37">
        <w:rPr>
          <w:rFonts w:ascii="Georgia" w:eastAsia="Georgia" w:hAnsi="Georgia" w:cs="Georgia"/>
          <w:color w:val="000000" w:themeColor="text1"/>
        </w:rPr>
        <w:t xml:space="preserve">: </w:t>
      </w:r>
      <w:r w:rsidRPr="44132E37">
        <w:rPr>
          <w:rFonts w:ascii="Georgia" w:eastAsia="Georgia" w:hAnsi="Georgia" w:cs="Georgia"/>
          <w:color w:val="000000" w:themeColor="text1"/>
          <w:sz w:val="21"/>
          <w:szCs w:val="21"/>
        </w:rPr>
        <w:t>Enters router configuration mode for the specified routing process.</w:t>
      </w:r>
    </w:p>
    <w:p w14:paraId="091370EB" w14:textId="59F35E1D"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000000" w:themeColor="text1"/>
        </w:rPr>
        <w:t>network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w:t>
      </w:r>
      <w:r w:rsidRPr="44132E37">
        <w:rPr>
          <w:rFonts w:ascii="Georgia" w:eastAsia="Georgia" w:hAnsi="Georgia" w:cs="Georgia"/>
          <w:b/>
          <w:bCs/>
          <w:i/>
          <w:iCs/>
          <w:color w:val="000000" w:themeColor="text1"/>
        </w:rPr>
        <w:t>wildcard mask</w:t>
      </w:r>
      <w:r w:rsidRPr="44132E37">
        <w:rPr>
          <w:rFonts w:ascii="Georgia" w:eastAsia="Georgia" w:hAnsi="Georgia" w:cs="Georgia"/>
          <w:b/>
          <w:bCs/>
          <w:color w:val="000000" w:themeColor="text1"/>
        </w:rPr>
        <w:t>]</w:t>
      </w:r>
      <w:r w:rsidRPr="44132E37">
        <w:rPr>
          <w:rFonts w:ascii="Georgia" w:eastAsia="Georgia" w:hAnsi="Georgia" w:cs="Georgia"/>
          <w:color w:val="000000" w:themeColor="text1"/>
        </w:rPr>
        <w:t>: Associates a network with an BGP routing process.</w:t>
      </w:r>
    </w:p>
    <w:p w14:paraId="61FC35FE" w14:textId="780B5303"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000000" w:themeColor="text1"/>
        </w:rPr>
        <w:t>neighbor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remote-as [</w:t>
      </w:r>
      <w:r w:rsidRPr="44132E37">
        <w:rPr>
          <w:rFonts w:ascii="Georgia" w:eastAsia="Georgia" w:hAnsi="Georgia" w:cs="Georgia"/>
          <w:b/>
          <w:bCs/>
          <w:i/>
          <w:iCs/>
          <w:color w:val="000000" w:themeColor="text1"/>
        </w:rPr>
        <w:t>autonomous-system-number</w:t>
      </w:r>
      <w:r w:rsidRPr="44132E37">
        <w:rPr>
          <w:rFonts w:ascii="Georgia" w:eastAsia="Georgia" w:hAnsi="Georgia" w:cs="Georgia"/>
          <w:b/>
          <w:bCs/>
          <w:color w:val="000000" w:themeColor="text1"/>
        </w:rPr>
        <w:t>]</w:t>
      </w:r>
      <w:r w:rsidRPr="44132E37">
        <w:rPr>
          <w:rFonts w:ascii="Georgia" w:eastAsia="Georgia" w:hAnsi="Georgia" w:cs="Georgia"/>
          <w:color w:val="000000" w:themeColor="text1"/>
        </w:rPr>
        <w:t>: Adds the IP address or peer group name of the neighbor in the specified autonomous system to the IPv4 or IPv6 multiprotocol BGP neighbor table of the local router.</w:t>
      </w:r>
    </w:p>
    <w:p w14:paraId="0898D255" w14:textId="65FBFE68" w:rsidR="30B866EE" w:rsidRDefault="30B866EE" w:rsidP="44132E37">
      <w:pPr>
        <w:spacing w:after="160"/>
        <w:rPr>
          <w:rFonts w:ascii="Georgia" w:eastAsia="Georgia" w:hAnsi="Georgia" w:cs="Georgia"/>
          <w:color w:val="000000" w:themeColor="text1"/>
        </w:rPr>
      </w:pP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color w:val="000000" w:themeColor="text1"/>
        </w:rPr>
        <w:t xml:space="preserve"> </w:t>
      </w:r>
      <w:r w:rsidRPr="44132E37">
        <w:rPr>
          <w:rFonts w:ascii="Georgia" w:eastAsia="Georgia" w:hAnsi="Georgia" w:cs="Georgia"/>
          <w:b/>
          <w:bCs/>
          <w:color w:val="000000" w:themeColor="text1"/>
        </w:rPr>
        <w:t>router-id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w:t>
      </w:r>
      <w:r w:rsidRPr="44132E37">
        <w:rPr>
          <w:rFonts w:ascii="Georgia" w:eastAsia="Georgia" w:hAnsi="Georgia" w:cs="Georgia"/>
          <w:color w:val="000000" w:themeColor="text1"/>
        </w:rPr>
        <w:t>: Configures a fixed router ID for the local BGP routing process.</w:t>
      </w:r>
    </w:p>
    <w:p w14:paraId="4172F53B" w14:textId="2A5CFC70"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000000" w:themeColor="text1"/>
        </w:rPr>
        <w:t>neighbor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activate</w:t>
      </w:r>
      <w:r w:rsidRPr="44132E37">
        <w:rPr>
          <w:rFonts w:ascii="Georgia" w:eastAsia="Georgia" w:hAnsi="Georgia" w:cs="Georgia"/>
          <w:color w:val="000000" w:themeColor="text1"/>
        </w:rPr>
        <w:t>: Enables the neighbor to exchange prefixes for the IPv4 unicast address family with the local router.</w:t>
      </w:r>
    </w:p>
    <w:p w14:paraId="0C0BC907" w14:textId="754607EA"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58585B"/>
        </w:rPr>
        <w:t>s</w:t>
      </w:r>
      <w:r w:rsidRPr="44132E37">
        <w:rPr>
          <w:rFonts w:ascii="Georgia" w:eastAsia="Georgia" w:hAnsi="Georgia" w:cs="Georgia"/>
          <w:b/>
          <w:bCs/>
          <w:color w:val="000000" w:themeColor="text1"/>
        </w:rPr>
        <w:t xml:space="preserve">how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w:t>
      </w: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b/>
          <w:bCs/>
          <w:color w:val="000000" w:themeColor="text1"/>
        </w:rPr>
        <w:t xml:space="preserve">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w:t>
      </w:r>
      <w:r w:rsidRPr="44132E37">
        <w:rPr>
          <w:rFonts w:ascii="Georgia" w:eastAsia="Georgia" w:hAnsi="Georgia" w:cs="Georgia"/>
          <w:color w:val="000000" w:themeColor="text1"/>
        </w:rPr>
        <w:t>:</w:t>
      </w:r>
      <w:r w:rsidRPr="44132E37">
        <w:rPr>
          <w:rFonts w:ascii="Georgia" w:eastAsia="Georgia" w:hAnsi="Georgia" w:cs="Georgia"/>
          <w:color w:val="58585B"/>
          <w:sz w:val="21"/>
          <w:szCs w:val="21"/>
        </w:rPr>
        <w:t xml:space="preserve"> </w:t>
      </w:r>
      <w:r w:rsidRPr="44132E37">
        <w:rPr>
          <w:rFonts w:ascii="Georgia" w:eastAsia="Georgia" w:hAnsi="Georgia" w:cs="Georgia"/>
          <w:color w:val="000000" w:themeColor="text1"/>
        </w:rPr>
        <w:t>To display entries in the Border Gateway Protocol (BGP) routing table.</w:t>
      </w:r>
    </w:p>
    <w:p w14:paraId="47033FBB" w14:textId="5C1E0B52"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58585B"/>
        </w:rPr>
        <w:t>s</w:t>
      </w:r>
      <w:r w:rsidRPr="44132E37">
        <w:rPr>
          <w:rFonts w:ascii="Georgia" w:eastAsia="Georgia" w:hAnsi="Georgia" w:cs="Georgia"/>
          <w:b/>
          <w:bCs/>
          <w:color w:val="000000" w:themeColor="text1"/>
        </w:rPr>
        <w:t xml:space="preserve">how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w:t>
      </w: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b/>
          <w:bCs/>
          <w:color w:val="000000" w:themeColor="text1"/>
        </w:rPr>
        <w:t xml:space="preserve">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neighbors</w:t>
      </w:r>
      <w:r w:rsidRPr="44132E37">
        <w:rPr>
          <w:rFonts w:ascii="Georgia" w:eastAsia="Georgia" w:hAnsi="Georgia" w:cs="Georgia"/>
          <w:color w:val="000000" w:themeColor="text1"/>
        </w:rPr>
        <w:t>: To display information about Border Gateway Protocol (BGP) and TCP connections to neighbors.</w:t>
      </w:r>
    </w:p>
    <w:p w14:paraId="57306317" w14:textId="61DA12B4"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58585B"/>
        </w:rPr>
        <w:t>s</w:t>
      </w:r>
      <w:r w:rsidRPr="44132E37">
        <w:rPr>
          <w:rFonts w:ascii="Georgia" w:eastAsia="Georgia" w:hAnsi="Georgia" w:cs="Georgia"/>
          <w:b/>
          <w:bCs/>
          <w:color w:val="000000" w:themeColor="text1"/>
        </w:rPr>
        <w:t xml:space="preserve">how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w:t>
      </w: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b/>
          <w:bCs/>
          <w:color w:val="000000" w:themeColor="text1"/>
        </w:rPr>
        <w:t xml:space="preserve">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summary</w:t>
      </w:r>
      <w:r w:rsidRPr="44132E37">
        <w:rPr>
          <w:rFonts w:ascii="Georgia" w:eastAsia="Georgia" w:hAnsi="Georgia" w:cs="Georgia"/>
          <w:color w:val="000000" w:themeColor="text1"/>
        </w:rPr>
        <w:t>: To display the status of all Border Gateway Protocol (BGP) connections.</w:t>
      </w:r>
    </w:p>
    <w:p w14:paraId="4940AA00" w14:textId="1DE13C84"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58585B"/>
        </w:rPr>
        <w:t>s</w:t>
      </w:r>
      <w:r w:rsidRPr="44132E37">
        <w:rPr>
          <w:rFonts w:ascii="Georgia" w:eastAsia="Georgia" w:hAnsi="Georgia" w:cs="Georgia"/>
          <w:b/>
          <w:bCs/>
          <w:color w:val="000000" w:themeColor="text1"/>
        </w:rPr>
        <w:t xml:space="preserve">how </w:t>
      </w: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b/>
          <w:bCs/>
          <w:color w:val="000000" w:themeColor="text1"/>
        </w:rPr>
        <w:t xml:space="preserve"> ipv6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neighbors</w:t>
      </w:r>
      <w:r w:rsidRPr="44132E37">
        <w:rPr>
          <w:rFonts w:ascii="Georgia" w:eastAsia="Georgia" w:hAnsi="Georgia" w:cs="Georgia"/>
          <w:color w:val="000000" w:themeColor="text1"/>
        </w:rPr>
        <w:t>: To display information about IPv6 Border Gateway Protocol (BGP) and TCP connections to neighbors.</w:t>
      </w:r>
    </w:p>
    <w:p w14:paraId="3950AA16" w14:textId="5ADC835C" w:rsidR="30B866EE" w:rsidRDefault="30B866EE" w:rsidP="44132E37">
      <w:pPr>
        <w:spacing w:after="160"/>
        <w:rPr>
          <w:rFonts w:ascii="Georgia" w:eastAsia="Georgia" w:hAnsi="Georgia" w:cs="Georgia"/>
          <w:color w:val="000000" w:themeColor="text1"/>
        </w:rPr>
      </w:pPr>
      <w:r w:rsidRPr="44132E37">
        <w:rPr>
          <w:rFonts w:ascii="Georgia" w:eastAsia="Georgia" w:hAnsi="Georgia" w:cs="Georgia"/>
          <w:b/>
          <w:bCs/>
          <w:color w:val="58585B"/>
        </w:rPr>
        <w:t>s</w:t>
      </w:r>
      <w:r w:rsidRPr="44132E37">
        <w:rPr>
          <w:rFonts w:ascii="Georgia" w:eastAsia="Georgia" w:hAnsi="Georgia" w:cs="Georgia"/>
          <w:b/>
          <w:bCs/>
          <w:color w:val="000000" w:themeColor="text1"/>
        </w:rPr>
        <w:t xml:space="preserve">how </w:t>
      </w:r>
      <w:proofErr w:type="spellStart"/>
      <w:r w:rsidRPr="44132E37">
        <w:rPr>
          <w:rFonts w:ascii="Georgia" w:eastAsia="Georgia" w:hAnsi="Georgia" w:cs="Georgia"/>
          <w:b/>
          <w:bCs/>
          <w:color w:val="000000" w:themeColor="text1"/>
        </w:rPr>
        <w:t>bgp</w:t>
      </w:r>
      <w:proofErr w:type="spellEnd"/>
      <w:r w:rsidRPr="44132E37">
        <w:rPr>
          <w:rFonts w:ascii="Georgia" w:eastAsia="Georgia" w:hAnsi="Georgia" w:cs="Georgia"/>
          <w:b/>
          <w:bCs/>
          <w:color w:val="000000" w:themeColor="text1"/>
        </w:rPr>
        <w:t xml:space="preserve"> ipv6 [</w:t>
      </w:r>
      <w:proofErr w:type="spellStart"/>
      <w:r w:rsidRPr="44132E37">
        <w:rPr>
          <w:rFonts w:ascii="Georgia" w:eastAsia="Georgia" w:hAnsi="Georgia" w:cs="Georgia"/>
          <w:b/>
          <w:bCs/>
          <w:color w:val="000000" w:themeColor="text1"/>
        </w:rPr>
        <w:t>ip</w:t>
      </w:r>
      <w:proofErr w:type="spellEnd"/>
      <w:r w:rsidRPr="44132E37">
        <w:rPr>
          <w:rFonts w:ascii="Georgia" w:eastAsia="Georgia" w:hAnsi="Georgia" w:cs="Georgia"/>
          <w:b/>
          <w:bCs/>
          <w:color w:val="000000" w:themeColor="text1"/>
        </w:rPr>
        <w:t xml:space="preserve"> address] summary</w:t>
      </w:r>
      <w:r w:rsidRPr="44132E37">
        <w:rPr>
          <w:rFonts w:ascii="Georgia" w:eastAsia="Georgia" w:hAnsi="Georgia" w:cs="Georgia"/>
          <w:color w:val="000000" w:themeColor="text1"/>
        </w:rPr>
        <w:t>: To display the status of all IPv6 Border Gateway Protocol (BGP) connections.</w:t>
      </w:r>
    </w:p>
    <w:p w14:paraId="29AEFDB6" w14:textId="345CC653" w:rsidR="0F92F25E" w:rsidRDefault="63B3AFC1" w:rsidP="44132E37">
      <w:pPr>
        <w:spacing w:after="160"/>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Network diagram</w:t>
      </w:r>
    </w:p>
    <w:p w14:paraId="27222DB1" w14:textId="2DC5ABD9" w:rsidR="0F92F25E" w:rsidRDefault="60603AB6" w:rsidP="44132E37">
      <w:pPr>
        <w:spacing w:after="160"/>
        <w:jc w:val="center"/>
      </w:pPr>
      <w:r>
        <w:rPr>
          <w:noProof/>
        </w:rPr>
        <w:lastRenderedPageBreak/>
        <w:drawing>
          <wp:inline distT="0" distB="0" distL="0" distR="0" wp14:anchorId="20FC0B92" wp14:editId="51A90759">
            <wp:extent cx="6124575" cy="3904416"/>
            <wp:effectExtent l="0" t="0" r="0" b="0"/>
            <wp:docPr id="679637140" name="Picture 67963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4575" cy="3904416"/>
                    </a:xfrm>
                    <a:prstGeom prst="rect">
                      <a:avLst/>
                    </a:prstGeom>
                  </pic:spPr>
                </pic:pic>
              </a:graphicData>
            </a:graphic>
          </wp:inline>
        </w:drawing>
      </w:r>
      <w:r w:rsidR="0F92F25E">
        <w:br/>
      </w:r>
    </w:p>
    <w:tbl>
      <w:tblPr>
        <w:tblStyle w:val="TableGrid"/>
        <w:tblW w:w="0" w:type="auto"/>
        <w:tblLayout w:type="fixed"/>
        <w:tblLook w:val="06A0" w:firstRow="1" w:lastRow="0" w:firstColumn="1" w:lastColumn="0" w:noHBand="1" w:noVBand="1"/>
      </w:tblPr>
      <w:tblGrid>
        <w:gridCol w:w="945"/>
        <w:gridCol w:w="885"/>
        <w:gridCol w:w="1245"/>
        <w:gridCol w:w="1770"/>
        <w:gridCol w:w="1605"/>
        <w:gridCol w:w="960"/>
        <w:gridCol w:w="1455"/>
        <w:gridCol w:w="960"/>
        <w:gridCol w:w="1074"/>
      </w:tblGrid>
      <w:tr w:rsidR="44132E37" w14:paraId="4E07408A" w14:textId="77777777" w:rsidTr="44132E37">
        <w:tc>
          <w:tcPr>
            <w:tcW w:w="945" w:type="dxa"/>
          </w:tcPr>
          <w:p w14:paraId="3948F54A" w14:textId="68E37DA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Router</w:t>
            </w:r>
          </w:p>
        </w:tc>
        <w:tc>
          <w:tcPr>
            <w:tcW w:w="885" w:type="dxa"/>
          </w:tcPr>
          <w:p w14:paraId="0864D3FE" w14:textId="74A133F9"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Interface</w:t>
            </w:r>
          </w:p>
        </w:tc>
        <w:tc>
          <w:tcPr>
            <w:tcW w:w="1245" w:type="dxa"/>
          </w:tcPr>
          <w:p w14:paraId="2BFD3930" w14:textId="1D6BE5DE"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Ipv4</w:t>
            </w:r>
          </w:p>
        </w:tc>
        <w:tc>
          <w:tcPr>
            <w:tcW w:w="1770" w:type="dxa"/>
          </w:tcPr>
          <w:p w14:paraId="269260B5" w14:textId="409BCC23"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Ipv6</w:t>
            </w:r>
          </w:p>
        </w:tc>
        <w:tc>
          <w:tcPr>
            <w:tcW w:w="1605" w:type="dxa"/>
          </w:tcPr>
          <w:p w14:paraId="04755660" w14:textId="12C72BC0"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Subnet Mask</w:t>
            </w:r>
          </w:p>
        </w:tc>
        <w:tc>
          <w:tcPr>
            <w:tcW w:w="960" w:type="dxa"/>
          </w:tcPr>
          <w:p w14:paraId="0549396C" w14:textId="21F36C73"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Subnet</w:t>
            </w:r>
            <w:r w:rsidRPr="44132E37">
              <w:rPr>
                <w:rFonts w:ascii="Calibri" w:eastAsia="Calibri" w:hAnsi="Calibri" w:cs="Calibri"/>
                <w:b/>
                <w:bCs/>
                <w:color w:val="000000" w:themeColor="text1"/>
                <w:sz w:val="16"/>
                <w:szCs w:val="16"/>
              </w:rPr>
              <w:t xml:space="preserve"> </w:t>
            </w:r>
          </w:p>
        </w:tc>
        <w:tc>
          <w:tcPr>
            <w:tcW w:w="1455" w:type="dxa"/>
          </w:tcPr>
          <w:p w14:paraId="78B2EDE9" w14:textId="73F2FAEC"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Linked- Device</w:t>
            </w:r>
            <w:r w:rsidRPr="44132E37">
              <w:rPr>
                <w:rFonts w:ascii="Calibri" w:eastAsia="Calibri" w:hAnsi="Calibri" w:cs="Calibri"/>
                <w:b/>
                <w:bCs/>
                <w:color w:val="000000" w:themeColor="text1"/>
                <w:sz w:val="16"/>
                <w:szCs w:val="16"/>
              </w:rPr>
              <w:t xml:space="preserve"> </w:t>
            </w:r>
          </w:p>
        </w:tc>
        <w:tc>
          <w:tcPr>
            <w:tcW w:w="960" w:type="dxa"/>
          </w:tcPr>
          <w:p w14:paraId="4F70EDB9" w14:textId="245615A1"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Protocol</w:t>
            </w:r>
          </w:p>
        </w:tc>
        <w:tc>
          <w:tcPr>
            <w:tcW w:w="1074" w:type="dxa"/>
          </w:tcPr>
          <w:p w14:paraId="24BFA2E6" w14:textId="2435BD29"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b/>
                <w:bCs/>
                <w:color w:val="000000" w:themeColor="text1"/>
                <w:sz w:val="16"/>
                <w:szCs w:val="16"/>
                <w:u w:val="single"/>
              </w:rPr>
              <w:t>Loopback</w:t>
            </w:r>
          </w:p>
        </w:tc>
      </w:tr>
      <w:tr w:rsidR="44132E37" w14:paraId="48D26756" w14:textId="77777777" w:rsidTr="44132E37">
        <w:tc>
          <w:tcPr>
            <w:tcW w:w="945" w:type="dxa"/>
          </w:tcPr>
          <w:p w14:paraId="3A3CC8BB" w14:textId="71195A2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1</w:t>
            </w:r>
          </w:p>
        </w:tc>
        <w:tc>
          <w:tcPr>
            <w:tcW w:w="885" w:type="dxa"/>
          </w:tcPr>
          <w:p w14:paraId="789551BA" w14:textId="4C9E4E3B"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0/0/0</w:t>
            </w:r>
          </w:p>
        </w:tc>
        <w:tc>
          <w:tcPr>
            <w:tcW w:w="1245" w:type="dxa"/>
          </w:tcPr>
          <w:p w14:paraId="3682FC34" w14:textId="013C75E3"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192.168.1.1</w:t>
            </w:r>
          </w:p>
        </w:tc>
        <w:tc>
          <w:tcPr>
            <w:tcW w:w="1770" w:type="dxa"/>
          </w:tcPr>
          <w:p w14:paraId="6EF1FA47" w14:textId="713B9CBF"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2001:DB8:0:1::1/64</w:t>
            </w:r>
          </w:p>
        </w:tc>
        <w:tc>
          <w:tcPr>
            <w:tcW w:w="1605" w:type="dxa"/>
          </w:tcPr>
          <w:p w14:paraId="149B7930" w14:textId="0F03B1B0"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10F4E8FB" w14:textId="7B8D12EE"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2D10C789" w14:textId="76966A4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tc>
        <w:tc>
          <w:tcPr>
            <w:tcW w:w="1455" w:type="dxa"/>
          </w:tcPr>
          <w:p w14:paraId="776EE3CC" w14:textId="562B039A"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R2 G0/0/0</w:t>
            </w:r>
          </w:p>
        </w:tc>
        <w:tc>
          <w:tcPr>
            <w:tcW w:w="960" w:type="dxa"/>
          </w:tcPr>
          <w:p w14:paraId="25557FB8" w14:textId="3AA44E33"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OSPF 1</w:t>
            </w:r>
          </w:p>
        </w:tc>
        <w:tc>
          <w:tcPr>
            <w:tcW w:w="1074" w:type="dxa"/>
          </w:tcPr>
          <w:p w14:paraId="3C7614BD" w14:textId="3FD84531"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1.1.1.1</w:t>
            </w:r>
          </w:p>
          <w:p w14:paraId="187AC023" w14:textId="20C6746A" w:rsidR="44132E37" w:rsidRDefault="44132E37" w:rsidP="44132E37">
            <w:pPr>
              <w:spacing w:line="259" w:lineRule="auto"/>
              <w:rPr>
                <w:rFonts w:ascii="Calibri" w:eastAsia="Calibri" w:hAnsi="Calibri" w:cs="Calibri"/>
                <w:color w:val="000000" w:themeColor="text1"/>
                <w:sz w:val="16"/>
                <w:szCs w:val="16"/>
              </w:rPr>
            </w:pPr>
          </w:p>
        </w:tc>
      </w:tr>
      <w:tr w:rsidR="44132E37" w14:paraId="7E84BFF0" w14:textId="77777777" w:rsidTr="44132E37">
        <w:tc>
          <w:tcPr>
            <w:tcW w:w="945" w:type="dxa"/>
          </w:tcPr>
          <w:p w14:paraId="77A7402E" w14:textId="1FB3D258"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2</w:t>
            </w:r>
          </w:p>
        </w:tc>
        <w:tc>
          <w:tcPr>
            <w:tcW w:w="885" w:type="dxa"/>
          </w:tcPr>
          <w:p w14:paraId="2583D1D6" w14:textId="548B45EB"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0/0/0</w:t>
            </w:r>
          </w:p>
        </w:tc>
        <w:tc>
          <w:tcPr>
            <w:tcW w:w="1245" w:type="dxa"/>
          </w:tcPr>
          <w:p w14:paraId="5855980B" w14:textId="6DAF656B"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192.168.1.2</w:t>
            </w:r>
          </w:p>
        </w:tc>
        <w:tc>
          <w:tcPr>
            <w:tcW w:w="1770" w:type="dxa"/>
          </w:tcPr>
          <w:p w14:paraId="4AADB434" w14:textId="44CD1E09"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2001:DB8:0:1::2/64</w:t>
            </w:r>
          </w:p>
        </w:tc>
        <w:tc>
          <w:tcPr>
            <w:tcW w:w="1605" w:type="dxa"/>
          </w:tcPr>
          <w:p w14:paraId="6BE17874" w14:textId="1147DD1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25BE84DA" w14:textId="3409FE14"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14D59018" w14:textId="7811E699"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tc>
        <w:tc>
          <w:tcPr>
            <w:tcW w:w="1455" w:type="dxa"/>
          </w:tcPr>
          <w:p w14:paraId="2B1A9175" w14:textId="7E280C78"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R1 G0/0/0</w:t>
            </w:r>
          </w:p>
        </w:tc>
        <w:tc>
          <w:tcPr>
            <w:tcW w:w="960" w:type="dxa"/>
          </w:tcPr>
          <w:p w14:paraId="4897FD17" w14:textId="53B87F3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OSPF 1</w:t>
            </w:r>
          </w:p>
          <w:p w14:paraId="13E78400" w14:textId="7242F08D"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5E2CB4D0" w14:textId="32B81DD5"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2.2.2.2</w:t>
            </w:r>
          </w:p>
        </w:tc>
      </w:tr>
      <w:tr w:rsidR="44132E37" w14:paraId="19F15660" w14:textId="77777777" w:rsidTr="44132E37">
        <w:tc>
          <w:tcPr>
            <w:tcW w:w="945" w:type="dxa"/>
          </w:tcPr>
          <w:p w14:paraId="3ECFC218" w14:textId="0A76B9F0"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2</w:t>
            </w:r>
          </w:p>
        </w:tc>
        <w:tc>
          <w:tcPr>
            <w:tcW w:w="885" w:type="dxa"/>
          </w:tcPr>
          <w:p w14:paraId="72DE07EB" w14:textId="35E0285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0/0/1</w:t>
            </w:r>
          </w:p>
        </w:tc>
        <w:tc>
          <w:tcPr>
            <w:tcW w:w="1245" w:type="dxa"/>
          </w:tcPr>
          <w:p w14:paraId="2AA5D256" w14:textId="32477604"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192.168.12.2</w:t>
            </w:r>
          </w:p>
        </w:tc>
        <w:tc>
          <w:tcPr>
            <w:tcW w:w="1770" w:type="dxa"/>
          </w:tcPr>
          <w:p w14:paraId="7EE6B8D5" w14:textId="35B330F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2001:DB8:0:12::2/64</w:t>
            </w:r>
          </w:p>
          <w:p w14:paraId="0133903E" w14:textId="6F564114" w:rsidR="44132E37" w:rsidRDefault="44132E37" w:rsidP="44132E37">
            <w:pPr>
              <w:spacing w:line="259" w:lineRule="auto"/>
              <w:jc w:val="center"/>
              <w:rPr>
                <w:rFonts w:ascii="Calibri" w:eastAsia="Calibri" w:hAnsi="Calibri" w:cs="Calibri"/>
                <w:color w:val="000000" w:themeColor="text1"/>
                <w:sz w:val="16"/>
                <w:szCs w:val="16"/>
              </w:rPr>
            </w:pPr>
          </w:p>
        </w:tc>
        <w:tc>
          <w:tcPr>
            <w:tcW w:w="1605" w:type="dxa"/>
          </w:tcPr>
          <w:p w14:paraId="620FF519" w14:textId="3BCD94A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tc>
        <w:tc>
          <w:tcPr>
            <w:tcW w:w="960" w:type="dxa"/>
          </w:tcPr>
          <w:p w14:paraId="4673517E" w14:textId="0A318B17"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tc>
        <w:tc>
          <w:tcPr>
            <w:tcW w:w="1455" w:type="dxa"/>
          </w:tcPr>
          <w:p w14:paraId="621ACC3D" w14:textId="0E4C37C1"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R3 G0/0/1</w:t>
            </w:r>
          </w:p>
        </w:tc>
        <w:tc>
          <w:tcPr>
            <w:tcW w:w="960" w:type="dxa"/>
          </w:tcPr>
          <w:p w14:paraId="4FB8503B" w14:textId="10C9EB7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BGP 11</w:t>
            </w:r>
          </w:p>
        </w:tc>
        <w:tc>
          <w:tcPr>
            <w:tcW w:w="1074" w:type="dxa"/>
          </w:tcPr>
          <w:p w14:paraId="7D415F7B" w14:textId="2217309E"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2.2.2.2</w:t>
            </w:r>
          </w:p>
        </w:tc>
      </w:tr>
      <w:tr w:rsidR="44132E37" w14:paraId="29E3FA9D" w14:textId="77777777" w:rsidTr="44132E37">
        <w:tc>
          <w:tcPr>
            <w:tcW w:w="945" w:type="dxa"/>
          </w:tcPr>
          <w:p w14:paraId="348BA71D" w14:textId="3818863C"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3</w:t>
            </w:r>
          </w:p>
        </w:tc>
        <w:tc>
          <w:tcPr>
            <w:tcW w:w="885" w:type="dxa"/>
          </w:tcPr>
          <w:p w14:paraId="68D357C4" w14:textId="6FA696BC"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0/0/1</w:t>
            </w:r>
          </w:p>
        </w:tc>
        <w:tc>
          <w:tcPr>
            <w:tcW w:w="1245" w:type="dxa"/>
          </w:tcPr>
          <w:p w14:paraId="4F7E40A6" w14:textId="6AD15ADA"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192.168.12.3</w:t>
            </w:r>
          </w:p>
        </w:tc>
        <w:tc>
          <w:tcPr>
            <w:tcW w:w="1770" w:type="dxa"/>
          </w:tcPr>
          <w:p w14:paraId="0EFA3900" w14:textId="6EE1AFA6"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2001:DB8:0:12::3/64</w:t>
            </w:r>
          </w:p>
        </w:tc>
        <w:tc>
          <w:tcPr>
            <w:tcW w:w="1605" w:type="dxa"/>
          </w:tcPr>
          <w:p w14:paraId="6B9C129D" w14:textId="57DA7C49"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7A11A61D" w14:textId="0E48DA54"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4ABC7E2A" w14:textId="6768E28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5FB73BCA" w14:textId="4D367061"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22A08743" w14:textId="4D8CCA58"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R2 G0/0/1</w:t>
            </w:r>
          </w:p>
        </w:tc>
        <w:tc>
          <w:tcPr>
            <w:tcW w:w="960" w:type="dxa"/>
          </w:tcPr>
          <w:p w14:paraId="43EBAACF" w14:textId="0C306375"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BGP 12</w:t>
            </w:r>
          </w:p>
          <w:p w14:paraId="1663B8CC" w14:textId="2B601380"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5EC221B2" w14:textId="464ABD91"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3.3.3.3</w:t>
            </w:r>
          </w:p>
        </w:tc>
      </w:tr>
      <w:tr w:rsidR="44132E37" w14:paraId="70F04E81" w14:textId="77777777" w:rsidTr="44132E37">
        <w:tc>
          <w:tcPr>
            <w:tcW w:w="945" w:type="dxa"/>
          </w:tcPr>
          <w:p w14:paraId="62F92B1A" w14:textId="6B2722B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3</w:t>
            </w:r>
          </w:p>
        </w:tc>
        <w:tc>
          <w:tcPr>
            <w:tcW w:w="885" w:type="dxa"/>
          </w:tcPr>
          <w:p w14:paraId="6A4F6A54" w14:textId="7607D44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0/0/0</w:t>
            </w:r>
          </w:p>
        </w:tc>
        <w:tc>
          <w:tcPr>
            <w:tcW w:w="1245" w:type="dxa"/>
          </w:tcPr>
          <w:p w14:paraId="13B05172" w14:textId="6B989744"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192.168.23.3</w:t>
            </w:r>
          </w:p>
        </w:tc>
        <w:tc>
          <w:tcPr>
            <w:tcW w:w="1770" w:type="dxa"/>
          </w:tcPr>
          <w:p w14:paraId="2C2A7F88" w14:textId="606919DC"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2001:DB8:0:23::3/64</w:t>
            </w:r>
          </w:p>
        </w:tc>
        <w:tc>
          <w:tcPr>
            <w:tcW w:w="1605" w:type="dxa"/>
          </w:tcPr>
          <w:p w14:paraId="6F204BDE" w14:textId="039F7090"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64D9F7FB" w14:textId="1A1EFB14"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2B1FFEBF" w14:textId="0D57ABE3"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46CC961F" w14:textId="44A8100F"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7F87A97B" w14:textId="7D80FD6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R4 G0/0/0</w:t>
            </w:r>
          </w:p>
        </w:tc>
        <w:tc>
          <w:tcPr>
            <w:tcW w:w="960" w:type="dxa"/>
          </w:tcPr>
          <w:p w14:paraId="01356980" w14:textId="50A13057"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OSPF 1</w:t>
            </w:r>
          </w:p>
          <w:p w14:paraId="2FBD19B3" w14:textId="250FF6DA"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4E91F2B9" w14:textId="554C68FF"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3.3.3.3</w:t>
            </w:r>
          </w:p>
        </w:tc>
      </w:tr>
      <w:tr w:rsidR="44132E37" w14:paraId="31D5E9D2" w14:textId="77777777" w:rsidTr="44132E37">
        <w:tc>
          <w:tcPr>
            <w:tcW w:w="945" w:type="dxa"/>
          </w:tcPr>
          <w:p w14:paraId="5FFC3E5C" w14:textId="73E73978"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4</w:t>
            </w:r>
          </w:p>
        </w:tc>
        <w:tc>
          <w:tcPr>
            <w:tcW w:w="885" w:type="dxa"/>
          </w:tcPr>
          <w:p w14:paraId="00A375DB" w14:textId="5E29484A"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0/0/0</w:t>
            </w:r>
          </w:p>
        </w:tc>
        <w:tc>
          <w:tcPr>
            <w:tcW w:w="1245" w:type="dxa"/>
          </w:tcPr>
          <w:p w14:paraId="334C3820" w14:textId="576D39DC"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192.168.23.4</w:t>
            </w:r>
          </w:p>
        </w:tc>
        <w:tc>
          <w:tcPr>
            <w:tcW w:w="1770" w:type="dxa"/>
          </w:tcPr>
          <w:p w14:paraId="16D151B3" w14:textId="02B1D0C4"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2001:DB8:0:23::4/64</w:t>
            </w:r>
          </w:p>
        </w:tc>
        <w:tc>
          <w:tcPr>
            <w:tcW w:w="1605" w:type="dxa"/>
          </w:tcPr>
          <w:p w14:paraId="25D0D815" w14:textId="61E9CC7B"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670C4048" w14:textId="49F6B43D"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2427BA69" w14:textId="1E502D10"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7D3ED147" w14:textId="2E538E9C"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6DDF088A" w14:textId="6852724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R3 G0/0/0</w:t>
            </w:r>
          </w:p>
        </w:tc>
        <w:tc>
          <w:tcPr>
            <w:tcW w:w="960" w:type="dxa"/>
          </w:tcPr>
          <w:p w14:paraId="49CE2327" w14:textId="0B0FEC9A"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OSPF 1</w:t>
            </w:r>
          </w:p>
          <w:p w14:paraId="2B2A8CE4" w14:textId="138319FA"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46442F8F" w14:textId="5AC9AF28"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 xml:space="preserve">4.4.4.4 </w:t>
            </w:r>
          </w:p>
        </w:tc>
      </w:tr>
      <w:tr w:rsidR="44132E37" w14:paraId="68BB6253" w14:textId="77777777" w:rsidTr="44132E37">
        <w:tc>
          <w:tcPr>
            <w:tcW w:w="945" w:type="dxa"/>
          </w:tcPr>
          <w:p w14:paraId="640AE819" w14:textId="5349D9E6"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4</w:t>
            </w:r>
          </w:p>
        </w:tc>
        <w:tc>
          <w:tcPr>
            <w:tcW w:w="885" w:type="dxa"/>
          </w:tcPr>
          <w:p w14:paraId="1C253D35" w14:textId="36E56B6B"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0/0/1</w:t>
            </w:r>
          </w:p>
        </w:tc>
        <w:tc>
          <w:tcPr>
            <w:tcW w:w="1245" w:type="dxa"/>
          </w:tcPr>
          <w:p w14:paraId="3E3B0CF0" w14:textId="1A0B84DC"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192.168.34.4</w:t>
            </w:r>
          </w:p>
        </w:tc>
        <w:tc>
          <w:tcPr>
            <w:tcW w:w="1770" w:type="dxa"/>
          </w:tcPr>
          <w:p w14:paraId="1F484B49" w14:textId="563F4F9F"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2001:DB8:0:34::4/64</w:t>
            </w:r>
          </w:p>
        </w:tc>
        <w:tc>
          <w:tcPr>
            <w:tcW w:w="1605" w:type="dxa"/>
          </w:tcPr>
          <w:p w14:paraId="5B99F03E" w14:textId="66A64DA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2D5BE5F7" w14:textId="75F57B31"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1E19EE1E" w14:textId="677142B1"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24D56F3C" w14:textId="08251B1B"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03B0DE2D" w14:textId="5CAEE3F8"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R5 G0/0/1</w:t>
            </w:r>
          </w:p>
        </w:tc>
        <w:tc>
          <w:tcPr>
            <w:tcW w:w="960" w:type="dxa"/>
          </w:tcPr>
          <w:p w14:paraId="67AA6F12" w14:textId="03BE4239"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OSPF 1</w:t>
            </w:r>
          </w:p>
        </w:tc>
        <w:tc>
          <w:tcPr>
            <w:tcW w:w="1074" w:type="dxa"/>
          </w:tcPr>
          <w:p w14:paraId="54BFC51C" w14:textId="4BE9C62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4.4.4.4</w:t>
            </w:r>
          </w:p>
        </w:tc>
      </w:tr>
      <w:tr w:rsidR="44132E37" w14:paraId="709C3454" w14:textId="77777777" w:rsidTr="44132E37">
        <w:tc>
          <w:tcPr>
            <w:tcW w:w="945" w:type="dxa"/>
          </w:tcPr>
          <w:p w14:paraId="76FE3A14" w14:textId="15A0CA8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5</w:t>
            </w:r>
          </w:p>
        </w:tc>
        <w:tc>
          <w:tcPr>
            <w:tcW w:w="885" w:type="dxa"/>
          </w:tcPr>
          <w:p w14:paraId="4F972D42" w14:textId="14A8576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0/0/1</w:t>
            </w:r>
          </w:p>
        </w:tc>
        <w:tc>
          <w:tcPr>
            <w:tcW w:w="1245" w:type="dxa"/>
          </w:tcPr>
          <w:p w14:paraId="66E14557" w14:textId="11C6386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192.168.34.5</w:t>
            </w:r>
          </w:p>
        </w:tc>
        <w:tc>
          <w:tcPr>
            <w:tcW w:w="1770" w:type="dxa"/>
          </w:tcPr>
          <w:p w14:paraId="1CF13CF0" w14:textId="1E4EF4B0"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2001:DB8:0:34::5/64</w:t>
            </w:r>
          </w:p>
        </w:tc>
        <w:tc>
          <w:tcPr>
            <w:tcW w:w="1605" w:type="dxa"/>
          </w:tcPr>
          <w:p w14:paraId="4EF53A6B" w14:textId="3C22D17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tc>
        <w:tc>
          <w:tcPr>
            <w:tcW w:w="960" w:type="dxa"/>
          </w:tcPr>
          <w:p w14:paraId="6A294525" w14:textId="52C6CFE3"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61978BA1" w14:textId="70E56ABF"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555E03B9" w14:textId="2362F87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R4 G0/0/1</w:t>
            </w:r>
          </w:p>
        </w:tc>
        <w:tc>
          <w:tcPr>
            <w:tcW w:w="960" w:type="dxa"/>
          </w:tcPr>
          <w:p w14:paraId="1F110A4B" w14:textId="5B67D5D7"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OSPF 1</w:t>
            </w:r>
          </w:p>
          <w:p w14:paraId="2E045E82" w14:textId="6422DE09"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1795CA78" w14:textId="584F4265"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5.5.5.5</w:t>
            </w:r>
          </w:p>
        </w:tc>
      </w:tr>
      <w:tr w:rsidR="44132E37" w14:paraId="401909B0" w14:textId="77777777" w:rsidTr="44132E37">
        <w:tc>
          <w:tcPr>
            <w:tcW w:w="945" w:type="dxa"/>
          </w:tcPr>
          <w:p w14:paraId="36282CAE" w14:textId="7D93DF59"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5</w:t>
            </w:r>
          </w:p>
        </w:tc>
        <w:tc>
          <w:tcPr>
            <w:tcW w:w="885" w:type="dxa"/>
          </w:tcPr>
          <w:p w14:paraId="77320425" w14:textId="4ACFC37A"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0/0/0</w:t>
            </w:r>
          </w:p>
        </w:tc>
        <w:tc>
          <w:tcPr>
            <w:tcW w:w="1245" w:type="dxa"/>
          </w:tcPr>
          <w:p w14:paraId="2BF399A1" w14:textId="28F10A29"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 xml:space="preserve">192.168.45.5 </w:t>
            </w:r>
          </w:p>
        </w:tc>
        <w:tc>
          <w:tcPr>
            <w:tcW w:w="1770" w:type="dxa"/>
          </w:tcPr>
          <w:p w14:paraId="63E0F243" w14:textId="513F8044"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2001:DB8:0:45::5/64</w:t>
            </w:r>
          </w:p>
        </w:tc>
        <w:tc>
          <w:tcPr>
            <w:tcW w:w="1605" w:type="dxa"/>
          </w:tcPr>
          <w:p w14:paraId="0D1B2706" w14:textId="29EFD46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17CC943A" w14:textId="16B4A653"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4262BD9A" w14:textId="2D704239"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tc>
        <w:tc>
          <w:tcPr>
            <w:tcW w:w="1455" w:type="dxa"/>
          </w:tcPr>
          <w:p w14:paraId="2A3922D6" w14:textId="0F22B7B4"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R6 G0/0/0</w:t>
            </w:r>
          </w:p>
        </w:tc>
        <w:tc>
          <w:tcPr>
            <w:tcW w:w="960" w:type="dxa"/>
          </w:tcPr>
          <w:p w14:paraId="02DE7566" w14:textId="7D5C9737"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BGP 12</w:t>
            </w:r>
          </w:p>
        </w:tc>
        <w:tc>
          <w:tcPr>
            <w:tcW w:w="1074" w:type="dxa"/>
          </w:tcPr>
          <w:p w14:paraId="668F433B" w14:textId="78BB8BE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5.5.5.5</w:t>
            </w:r>
          </w:p>
        </w:tc>
      </w:tr>
      <w:tr w:rsidR="44132E37" w14:paraId="33248807" w14:textId="77777777" w:rsidTr="44132E37">
        <w:tc>
          <w:tcPr>
            <w:tcW w:w="945" w:type="dxa"/>
          </w:tcPr>
          <w:p w14:paraId="78BE99AC" w14:textId="4E075173"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6</w:t>
            </w:r>
          </w:p>
        </w:tc>
        <w:tc>
          <w:tcPr>
            <w:tcW w:w="885" w:type="dxa"/>
          </w:tcPr>
          <w:p w14:paraId="4510C420" w14:textId="07CA7E0C"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0/0/0</w:t>
            </w:r>
          </w:p>
        </w:tc>
        <w:tc>
          <w:tcPr>
            <w:tcW w:w="1245" w:type="dxa"/>
          </w:tcPr>
          <w:p w14:paraId="5DC95C92" w14:textId="0B492FFD"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192.168.45.6</w:t>
            </w:r>
          </w:p>
        </w:tc>
        <w:tc>
          <w:tcPr>
            <w:tcW w:w="1770" w:type="dxa"/>
          </w:tcPr>
          <w:p w14:paraId="7AA4BBAA" w14:textId="715A0890"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2001:DB8:0:45::6/64</w:t>
            </w:r>
          </w:p>
        </w:tc>
        <w:tc>
          <w:tcPr>
            <w:tcW w:w="1605" w:type="dxa"/>
          </w:tcPr>
          <w:p w14:paraId="0DC07754" w14:textId="1201A3E1"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tc>
        <w:tc>
          <w:tcPr>
            <w:tcW w:w="960" w:type="dxa"/>
          </w:tcPr>
          <w:p w14:paraId="05340907" w14:textId="651D21A0"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5CC58156" w14:textId="67487B30"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7B309BB8" w14:textId="387B36A9"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R5 G0/0/0</w:t>
            </w:r>
          </w:p>
        </w:tc>
        <w:tc>
          <w:tcPr>
            <w:tcW w:w="960" w:type="dxa"/>
          </w:tcPr>
          <w:p w14:paraId="31F951B2" w14:textId="057F691D"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BGP 13</w:t>
            </w:r>
          </w:p>
          <w:p w14:paraId="113423D9" w14:textId="499713C7"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7C39831A" w14:textId="14E2036C"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6.6.6.6</w:t>
            </w:r>
            <w:r>
              <w:br/>
            </w:r>
          </w:p>
        </w:tc>
      </w:tr>
      <w:tr w:rsidR="44132E37" w14:paraId="40357E66" w14:textId="77777777" w:rsidTr="44132E37">
        <w:tc>
          <w:tcPr>
            <w:tcW w:w="945" w:type="dxa"/>
          </w:tcPr>
          <w:p w14:paraId="5682F93A" w14:textId="58A3C2E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6</w:t>
            </w:r>
          </w:p>
        </w:tc>
        <w:tc>
          <w:tcPr>
            <w:tcW w:w="885" w:type="dxa"/>
          </w:tcPr>
          <w:p w14:paraId="05FE3797" w14:textId="19CFF11F"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0/0/1</w:t>
            </w:r>
          </w:p>
          <w:p w14:paraId="36036AB1" w14:textId="59C84952" w:rsidR="44132E37" w:rsidRDefault="44132E37" w:rsidP="44132E37">
            <w:pPr>
              <w:spacing w:line="259" w:lineRule="auto"/>
              <w:jc w:val="center"/>
              <w:rPr>
                <w:rFonts w:ascii="Calibri" w:eastAsia="Calibri" w:hAnsi="Calibri" w:cs="Calibri"/>
                <w:color w:val="000000" w:themeColor="text1"/>
                <w:sz w:val="16"/>
                <w:szCs w:val="16"/>
              </w:rPr>
            </w:pPr>
          </w:p>
        </w:tc>
        <w:tc>
          <w:tcPr>
            <w:tcW w:w="1245" w:type="dxa"/>
          </w:tcPr>
          <w:p w14:paraId="0235A7B5" w14:textId="0BC53D73"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192.168.56.6</w:t>
            </w:r>
          </w:p>
        </w:tc>
        <w:tc>
          <w:tcPr>
            <w:tcW w:w="1770" w:type="dxa"/>
          </w:tcPr>
          <w:p w14:paraId="5B97ECB7" w14:textId="0C483BFA"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2001:DB8:0:56::6/64</w:t>
            </w:r>
          </w:p>
        </w:tc>
        <w:tc>
          <w:tcPr>
            <w:tcW w:w="1605" w:type="dxa"/>
          </w:tcPr>
          <w:p w14:paraId="4F3C13EE" w14:textId="71284C89"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p w14:paraId="5716D61E" w14:textId="32D75F7A"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4445A7EF" w14:textId="4C825B42"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0156EE61" w14:textId="08F8A658"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355CD331" w14:textId="3E42118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R7 G0/0/1</w:t>
            </w:r>
          </w:p>
        </w:tc>
        <w:tc>
          <w:tcPr>
            <w:tcW w:w="960" w:type="dxa"/>
          </w:tcPr>
          <w:p w14:paraId="2842C73C" w14:textId="12841435"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EIGRP 1</w:t>
            </w:r>
          </w:p>
          <w:p w14:paraId="59CBE9B3" w14:textId="5A731750"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160FCCF8" w14:textId="1A6D8EFB"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6.6.6.6</w:t>
            </w:r>
            <w:r>
              <w:br/>
            </w:r>
          </w:p>
        </w:tc>
      </w:tr>
      <w:tr w:rsidR="44132E37" w14:paraId="2418F5AE" w14:textId="77777777" w:rsidTr="44132E37">
        <w:tc>
          <w:tcPr>
            <w:tcW w:w="945" w:type="dxa"/>
          </w:tcPr>
          <w:p w14:paraId="14510417" w14:textId="381C9F92"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Router 7</w:t>
            </w:r>
          </w:p>
        </w:tc>
        <w:tc>
          <w:tcPr>
            <w:tcW w:w="885" w:type="dxa"/>
          </w:tcPr>
          <w:p w14:paraId="377DF746" w14:textId="09F489C1"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G 0/0/1</w:t>
            </w:r>
          </w:p>
          <w:p w14:paraId="3B74B880" w14:textId="30756D7B" w:rsidR="44132E37" w:rsidRDefault="44132E37" w:rsidP="44132E37">
            <w:pPr>
              <w:spacing w:line="259" w:lineRule="auto"/>
              <w:jc w:val="center"/>
              <w:rPr>
                <w:rFonts w:ascii="Calibri" w:eastAsia="Calibri" w:hAnsi="Calibri" w:cs="Calibri"/>
                <w:color w:val="000000" w:themeColor="text1"/>
                <w:sz w:val="16"/>
                <w:szCs w:val="16"/>
              </w:rPr>
            </w:pPr>
          </w:p>
        </w:tc>
        <w:tc>
          <w:tcPr>
            <w:tcW w:w="1245" w:type="dxa"/>
          </w:tcPr>
          <w:p w14:paraId="2443246C" w14:textId="222D28B4"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192.168.56.7</w:t>
            </w:r>
          </w:p>
        </w:tc>
        <w:tc>
          <w:tcPr>
            <w:tcW w:w="1770" w:type="dxa"/>
          </w:tcPr>
          <w:p w14:paraId="25A7ED8F" w14:textId="2D89DF8F"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2001:DB8:0:56::7/64</w:t>
            </w:r>
          </w:p>
        </w:tc>
        <w:tc>
          <w:tcPr>
            <w:tcW w:w="1605" w:type="dxa"/>
          </w:tcPr>
          <w:p w14:paraId="7FD674AB" w14:textId="2FCE831E"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255.255.255.0</w:t>
            </w:r>
          </w:p>
        </w:tc>
        <w:tc>
          <w:tcPr>
            <w:tcW w:w="960" w:type="dxa"/>
          </w:tcPr>
          <w:p w14:paraId="540786E2" w14:textId="4E656A07"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/64</w:t>
            </w:r>
          </w:p>
          <w:p w14:paraId="347E4026" w14:textId="385524D3" w:rsidR="44132E37" w:rsidRDefault="44132E37" w:rsidP="44132E37">
            <w:pPr>
              <w:spacing w:line="259" w:lineRule="auto"/>
              <w:rPr>
                <w:rFonts w:ascii="Calibri" w:eastAsia="Calibri" w:hAnsi="Calibri" w:cs="Calibri"/>
                <w:color w:val="000000" w:themeColor="text1"/>
                <w:sz w:val="16"/>
                <w:szCs w:val="16"/>
              </w:rPr>
            </w:pPr>
          </w:p>
        </w:tc>
        <w:tc>
          <w:tcPr>
            <w:tcW w:w="1455" w:type="dxa"/>
          </w:tcPr>
          <w:p w14:paraId="644566D7" w14:textId="1B805625" w:rsidR="44132E37" w:rsidRDefault="44132E37" w:rsidP="44132E37">
            <w:pPr>
              <w:spacing w:line="259" w:lineRule="auto"/>
              <w:jc w:val="center"/>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R7 G0/0/0</w:t>
            </w:r>
          </w:p>
          <w:p w14:paraId="598E08C3" w14:textId="3A6F0FF8" w:rsidR="44132E37" w:rsidRDefault="44132E37" w:rsidP="44132E37">
            <w:pPr>
              <w:spacing w:line="259" w:lineRule="auto"/>
              <w:jc w:val="center"/>
              <w:rPr>
                <w:rFonts w:ascii="Calibri" w:eastAsia="Calibri" w:hAnsi="Calibri" w:cs="Calibri"/>
                <w:color w:val="000000" w:themeColor="text1"/>
                <w:sz w:val="16"/>
                <w:szCs w:val="16"/>
              </w:rPr>
            </w:pPr>
          </w:p>
        </w:tc>
        <w:tc>
          <w:tcPr>
            <w:tcW w:w="960" w:type="dxa"/>
          </w:tcPr>
          <w:p w14:paraId="69C13E96" w14:textId="79F5AAC8"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EIGRP 1</w:t>
            </w:r>
          </w:p>
          <w:p w14:paraId="455B2925" w14:textId="5B9CA649" w:rsidR="44132E37" w:rsidRDefault="44132E37" w:rsidP="44132E37">
            <w:pPr>
              <w:spacing w:line="259" w:lineRule="auto"/>
              <w:rPr>
                <w:rFonts w:ascii="Calibri" w:eastAsia="Calibri" w:hAnsi="Calibri" w:cs="Calibri"/>
                <w:color w:val="000000" w:themeColor="text1"/>
                <w:sz w:val="16"/>
                <w:szCs w:val="16"/>
              </w:rPr>
            </w:pPr>
          </w:p>
        </w:tc>
        <w:tc>
          <w:tcPr>
            <w:tcW w:w="1074" w:type="dxa"/>
          </w:tcPr>
          <w:p w14:paraId="705B989E" w14:textId="437E6B64" w:rsidR="44132E37" w:rsidRDefault="44132E37" w:rsidP="44132E37">
            <w:pPr>
              <w:spacing w:line="259" w:lineRule="auto"/>
              <w:rPr>
                <w:rFonts w:ascii="Calibri" w:eastAsia="Calibri" w:hAnsi="Calibri" w:cs="Calibri"/>
                <w:color w:val="000000" w:themeColor="text1"/>
                <w:sz w:val="16"/>
                <w:szCs w:val="16"/>
              </w:rPr>
            </w:pPr>
            <w:r w:rsidRPr="44132E37">
              <w:rPr>
                <w:rFonts w:ascii="Calibri" w:eastAsia="Calibri" w:hAnsi="Calibri" w:cs="Calibri"/>
                <w:color w:val="000000" w:themeColor="text1"/>
                <w:sz w:val="16"/>
                <w:szCs w:val="16"/>
              </w:rPr>
              <w:t>7.7.7.7</w:t>
            </w:r>
          </w:p>
          <w:p w14:paraId="55E80A41" w14:textId="444FFB2F" w:rsidR="44132E37" w:rsidRDefault="44132E37" w:rsidP="44132E37">
            <w:pPr>
              <w:spacing w:line="259" w:lineRule="auto"/>
              <w:rPr>
                <w:rFonts w:ascii="Calibri" w:eastAsia="Calibri" w:hAnsi="Calibri" w:cs="Calibri"/>
                <w:color w:val="000000" w:themeColor="text1"/>
                <w:sz w:val="16"/>
                <w:szCs w:val="16"/>
              </w:rPr>
            </w:pPr>
          </w:p>
        </w:tc>
      </w:tr>
    </w:tbl>
    <w:p w14:paraId="63531FA2" w14:textId="664A9834" w:rsidR="0F92F25E" w:rsidRDefault="0F92F25E" w:rsidP="44132E37">
      <w:pPr>
        <w:spacing w:after="160"/>
        <w:jc w:val="center"/>
      </w:pPr>
    </w:p>
    <w:p w14:paraId="1848D0EA" w14:textId="1540ECB1" w:rsidR="0F92F25E" w:rsidRDefault="0F92F25E" w:rsidP="44132E37">
      <w:pPr>
        <w:spacing w:after="160"/>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Configurations</w:t>
      </w:r>
    </w:p>
    <w:p w14:paraId="70F9E286" w14:textId="77777777" w:rsidR="001A4D4F" w:rsidRDefault="001A4D4F" w:rsidP="008552CB">
      <w:pPr>
        <w:spacing w:after="160"/>
        <w:rPr>
          <w:rFonts w:ascii="Courier New" w:eastAsia="Courier New" w:hAnsi="Courier New" w:cs="Courier New"/>
          <w:b/>
          <w:bCs/>
          <w:color w:val="000000" w:themeColor="text1"/>
          <w:sz w:val="16"/>
          <w:szCs w:val="16"/>
          <w:u w:val="single"/>
        </w:rPr>
      </w:pPr>
    </w:p>
    <w:p w14:paraId="4E09A62C" w14:textId="0C81F753" w:rsidR="007373D9" w:rsidRDefault="007373D9" w:rsidP="008552CB">
      <w:pPr>
        <w:spacing w:after="160"/>
        <w:rPr>
          <w:rFonts w:ascii="Courier New" w:eastAsia="Courier New" w:hAnsi="Courier New" w:cs="Courier New"/>
          <w:b/>
          <w:bCs/>
          <w:color w:val="000000" w:themeColor="text1"/>
          <w:sz w:val="16"/>
          <w:szCs w:val="16"/>
          <w:u w:val="single"/>
        </w:rPr>
        <w:sectPr w:rsidR="007373D9" w:rsidSect="00E74B29">
          <w:footerReference w:type="even" r:id="rId11"/>
          <w:footerReference w:type="default" r:id="rId12"/>
          <w:pgSz w:w="12240" w:h="15840" w:code="1"/>
          <w:pgMar w:top="720" w:right="720" w:bottom="720" w:left="720" w:header="709" w:footer="709" w:gutter="0"/>
          <w:cols w:space="708"/>
          <w:titlePg/>
          <w:docGrid w:linePitch="360"/>
        </w:sectPr>
      </w:pPr>
    </w:p>
    <w:p w14:paraId="6C6847F0" w14:textId="6D0AAFDD" w:rsidR="09E7B12A" w:rsidRPr="001A4D4F" w:rsidRDefault="257AEFD4" w:rsidP="008552CB">
      <w:pPr>
        <w:spacing w:after="160"/>
        <w:rPr>
          <w:rFonts w:ascii="Courier New" w:eastAsia="Courier New" w:hAnsi="Courier New" w:cs="Courier New"/>
          <w:color w:val="000000" w:themeColor="text1"/>
          <w:sz w:val="16"/>
          <w:szCs w:val="16"/>
        </w:rPr>
      </w:pPr>
      <w:r w:rsidRPr="001A4D4F">
        <w:rPr>
          <w:rFonts w:ascii="Courier New" w:eastAsia="Courier New" w:hAnsi="Courier New" w:cs="Courier New"/>
          <w:b/>
          <w:bCs/>
          <w:color w:val="000000" w:themeColor="text1"/>
          <w:sz w:val="16"/>
          <w:szCs w:val="16"/>
          <w:u w:val="single"/>
        </w:rPr>
        <w:t>Router 1:</w:t>
      </w:r>
    </w:p>
    <w:p w14:paraId="60A80BE1" w14:textId="7409AD5F" w:rsidR="44132E37" w:rsidRPr="001A4D4F" w:rsidRDefault="44132E37" w:rsidP="44132E37">
      <w:pPr>
        <w:spacing w:after="160"/>
        <w:rPr>
          <w:rFonts w:ascii="Courier New" w:eastAsia="Courier New" w:hAnsi="Courier New" w:cs="Courier New"/>
          <w:b/>
          <w:bCs/>
          <w:color w:val="000000" w:themeColor="text1"/>
          <w:sz w:val="16"/>
          <w:szCs w:val="16"/>
          <w:u w:val="single"/>
        </w:rPr>
      </w:pPr>
    </w:p>
    <w:p w14:paraId="34450088" w14:textId="1AD6033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R1#Show run</w:t>
      </w:r>
    </w:p>
    <w:p w14:paraId="767BD8C6" w14:textId="2951F9E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Building configuration...</w:t>
      </w:r>
    </w:p>
    <w:p w14:paraId="1CE4946B" w14:textId="17C5DCA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1594 bytes</w:t>
      </w:r>
    </w:p>
    <w:p w14:paraId="50E8AB1C" w14:textId="033A4FC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Last configuration change at 18:37:16 UTC Fri Jan 14 2022</w:t>
      </w:r>
    </w:p>
    <w:p w14:paraId="66D4AC86" w14:textId="258B564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15.5</w:t>
      </w:r>
    </w:p>
    <w:p w14:paraId="06E8C5D7" w14:textId="7D8B1B1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1670D0FC" w14:textId="4C679C0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6D614CAF" w14:textId="4475FA0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platform punt-keepalive disable-kernel-core</w:t>
      </w:r>
    </w:p>
    <w:p w14:paraId="27A2BDB7" w14:textId="00F25B4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hostname R1</w:t>
      </w:r>
    </w:p>
    <w:p w14:paraId="7DA6BC1C" w14:textId="4A52277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boot-start-marker</w:t>
      </w:r>
    </w:p>
    <w:p w14:paraId="59FF3769" w14:textId="442AE14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3AACA0B8" w14:textId="21BFAFAF"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2B8E6491" w14:textId="6DAADE1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35C185BE" w14:textId="5C328FB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2DB760F" w14:textId="34FE3F3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69006D41" w14:textId="1B9A855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121FEBF" w14:textId="12EDF89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45320BCD" w14:textId="7E7B3BB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4A652EFE" w14:textId="7FBBE15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0AF88593" w14:textId="3ACB883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6CF3C370" w14:textId="6B21DFC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FDO21482HZX</w:t>
      </w:r>
    </w:p>
    <w:p w14:paraId="0942A731" w14:textId="2CB744B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6FA6AB69" w14:textId="7BED690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72274F47" w14:textId="071F8B2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21E17C1C" w14:textId="4B87544E"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vlan</w:t>
      </w:r>
      <w:proofErr w:type="spellEnd"/>
      <w:r w:rsidRPr="00D836BE">
        <w:rPr>
          <w:rFonts w:ascii="Courier New" w:eastAsia="Courier New" w:hAnsi="Courier New" w:cs="Courier New"/>
          <w:color w:val="000000" w:themeColor="text1"/>
          <w:sz w:val="12"/>
          <w:szCs w:val="12"/>
        </w:rPr>
        <w:t xml:space="preserve"> internal allocation policy ascending</w:t>
      </w:r>
    </w:p>
    <w:p w14:paraId="4F415D72" w14:textId="15E4EDA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Loopback0</w:t>
      </w:r>
    </w:p>
    <w:p w14:paraId="560CDE4B" w14:textId="0F7290D2"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1.1.1.1 255.255.255.0</w:t>
      </w:r>
    </w:p>
    <w:p w14:paraId="643740E8" w14:textId="3FD40F3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2001:DB8::1/128</w:t>
      </w:r>
    </w:p>
    <w:p w14:paraId="6C56B77E" w14:textId="0476287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0</w:t>
      </w:r>
    </w:p>
    <w:p w14:paraId="0BFC4C8D" w14:textId="686DDF8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06AD4944" w14:textId="7A53260F"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192.168.1.1 255.255.255.0</w:t>
      </w:r>
    </w:p>
    <w:p w14:paraId="5B97F4C3" w14:textId="0125B8B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0C0E4D39" w14:textId="64CD404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2001:DB8:0:1::1/64</w:t>
      </w:r>
    </w:p>
    <w:p w14:paraId="4EC62C9F" w14:textId="188A451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1E03BF21" w14:textId="377C1E4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0</w:t>
      </w:r>
    </w:p>
    <w:p w14:paraId="4E3C21A6" w14:textId="37ED797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5DCED472" w14:textId="79A9B87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7202A7F9" w14:textId="1CAD57D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05A8E425" w14:textId="40AAFE9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21F22FDE" w14:textId="5F59113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Serial0/1/0</w:t>
      </w:r>
    </w:p>
    <w:p w14:paraId="637F29C1" w14:textId="2F5C1DF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39D388D" w14:textId="1A0A9D6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4653D36D" w14:textId="2860B4B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Serial0/1/1</w:t>
      </w:r>
    </w:p>
    <w:p w14:paraId="6E4A7C6D" w14:textId="7A753EB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58A6F8AB" w14:textId="20B1337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A143523" w14:textId="7CE348C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3ACDCAB8" w14:textId="129D7CC4"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0BC306DF" w14:textId="0A9A23F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F38A161" w14:textId="7712D6F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6E43246" w14:textId="02220C7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12EB8FD2" w14:textId="4365C16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Vlan1</w:t>
      </w:r>
    </w:p>
    <w:p w14:paraId="5CA60796" w14:textId="3D79DC3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2DCAD7C" w14:textId="59B4F5A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48E4DAA1" w14:textId="126D4BC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0107DCC4" w14:textId="65B6C37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1.1.1.1 0.0.0.0 area 0</w:t>
      </w:r>
    </w:p>
    <w:p w14:paraId="50352D08" w14:textId="2EFA035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192.168.1.0 0.0.0.255 area 0</w:t>
      </w:r>
    </w:p>
    <w:p w14:paraId="6E69C6B2" w14:textId="200FA87F"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7A8351CD" w14:textId="5D88D11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69D6736F" w14:textId="06EED28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1EDCEA60" w14:textId="2BCDD6C9"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434DC684" w14:textId="269FA31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33948162" w14:textId="400598D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router-id 1.1.1.1</w:t>
      </w:r>
    </w:p>
    <w:p w14:paraId="2D05C7DE" w14:textId="0BF8C07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control-plane</w:t>
      </w:r>
    </w:p>
    <w:p w14:paraId="68015C90" w14:textId="76511F2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50347F46" w14:textId="5280DB40"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771E06A5" w14:textId="439B06F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3DC55EC7" w14:textId="7C0EBC94" w:rsidR="56D34087" w:rsidRPr="00D836BE" w:rsidRDefault="56D3408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578A79AB" w14:textId="44D6186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7EBEB504" w14:textId="44A3323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0CD5DF3B" w14:textId="448697A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2DFE7198" w14:textId="39D94BA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AAF7A6F" w14:textId="7654095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319F0467" w14:textId="2DB850C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723A64A7" w14:textId="2DEE0C0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4E73BA62" w14:textId="1567C28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5DF82A73" w14:textId="443DAC6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130E0BF3" w14:textId="1F789E0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6A627074" w14:textId="3C20E69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20750523" w14:textId="07B9344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3C0F08A3" w14:textId="54D8A89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6BB090C3" w14:textId="70B75C0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17730416" w14:textId="29BB4DC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F0D1A67" w14:textId="6FA8F1C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4A066726" w14:textId="7A9AAB4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B7F8FC6" w14:textId="19331D7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922ADF9" w14:textId="507F494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1.1.1.0/24 is directly connected, Loopback0</w:t>
      </w:r>
    </w:p>
    <w:p w14:paraId="45E54DD4" w14:textId="4C84D4F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L        1.1.1.1/32 is directly connected, Loopback0</w:t>
      </w:r>
    </w:p>
    <w:p w14:paraId="0F6B8ED0" w14:textId="253EF00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2.0.0.0/32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02136C15" w14:textId="459DBE4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2.2.2.2 [110/2] via 192.168.1.2, 00:08:30, GigabitEthernet0/0/0</w:t>
      </w:r>
    </w:p>
    <w:p w14:paraId="12FB5932" w14:textId="66FCF0A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5E1BB3A2" w14:textId="3D6DA32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192.168.1.0/24 is directly connected, GigabitEthernet0/0/0</w:t>
      </w:r>
    </w:p>
    <w:p w14:paraId="21B9D5C8" w14:textId="4A058E7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192.168.1.1/32 is directly connected, GigabitEthernet0/0/0</w:t>
      </w:r>
    </w:p>
    <w:p w14:paraId="3DD8AEA8" w14:textId="11F67C5D"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B950E1E" w14:textId="7339EB3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p>
    <w:p w14:paraId="2F2C4F17" w14:textId="23512EB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with ID 1.1.1.1</w:t>
      </w:r>
    </w:p>
    <w:p w14:paraId="4C83C217" w14:textId="58BEBF5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Start time: 00:12:44.195, Time elapsed: 00:11:35.053</w:t>
      </w:r>
    </w:p>
    <w:p w14:paraId="7B2E6149" w14:textId="4F3DC3C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only single TOS(TOS0) routes</w:t>
      </w:r>
    </w:p>
    <w:p w14:paraId="3BC4CFD2" w14:textId="17202D9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opaque LSA</w:t>
      </w:r>
    </w:p>
    <w:p w14:paraId="6AB625D9" w14:textId="3A4E6E8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Link-local Signaling (LLS)</w:t>
      </w:r>
    </w:p>
    <w:p w14:paraId="4695AAC9" w14:textId="6C7177D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area transit capability</w:t>
      </w:r>
    </w:p>
    <w:p w14:paraId="4340AE07" w14:textId="0736449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75469103" w14:textId="632B91F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6744605A" w14:textId="0A56017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661491C5" w14:textId="43D3366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1DE1F749" w14:textId="643848C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3FE53ADD" w14:textId="3F8B820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6421B29F" w14:textId="7D8BD8E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1E980FEC" w14:textId="5C4B18E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Incremental-SPF disabled</w:t>
      </w:r>
    </w:p>
    <w:p w14:paraId="27E18C71" w14:textId="1EF9A6E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30ACE696" w14:textId="5AE98B9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75751363" w14:textId="6F8F859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5E90B683" w14:textId="7CB5144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5AD6C81A" w14:textId="3CD3531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1FE9D2C9" w14:textId="77C6D23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2168ED4F" w14:textId="6BD6E78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3F94031D" w14:textId="2298E89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opaque AS LSA 0. Checksum Sum 0x000000</w:t>
      </w:r>
    </w:p>
    <w:p w14:paraId="6463C76D" w14:textId="6449C97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external and opaque AS LSA 0</w:t>
      </w:r>
    </w:p>
    <w:p w14:paraId="6FBA0BC5" w14:textId="0002539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external and opaque AS LSA 0</w:t>
      </w:r>
    </w:p>
    <w:p w14:paraId="34A43EE7" w14:textId="5990167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40E231C2" w14:textId="0382039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areas transit capable is 0</w:t>
      </w:r>
    </w:p>
    <w:p w14:paraId="700D054A" w14:textId="72731AE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External flood list length 0</w:t>
      </w:r>
    </w:p>
    <w:p w14:paraId="4137DEBD" w14:textId="6D183A1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IETF NSF helper support enabled</w:t>
      </w:r>
    </w:p>
    <w:p w14:paraId="5FE794C5" w14:textId="2FF6DC2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Cisco NSF helper support enabled</w:t>
      </w:r>
    </w:p>
    <w:p w14:paraId="34ED7A11" w14:textId="3567928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497133E4" w14:textId="5FF9D47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BACKBONE(0)</w:t>
      </w:r>
    </w:p>
    <w:p w14:paraId="6607260D" w14:textId="17D6910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 (1 loopback)</w:t>
      </w:r>
    </w:p>
    <w:p w14:paraId="78F831DF" w14:textId="70034D6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has no authentication</w:t>
      </w:r>
    </w:p>
    <w:p w14:paraId="3CE579FA" w14:textId="5463C3C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last executed 00:08:49.871 ago</w:t>
      </w:r>
    </w:p>
    <w:p w14:paraId="7C0A8031" w14:textId="41857D1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5 times</w:t>
      </w:r>
    </w:p>
    <w:p w14:paraId="51D3695F" w14:textId="35DBA30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ranges are</w:t>
      </w:r>
    </w:p>
    <w:p w14:paraId="66396AC0" w14:textId="0FE916C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3. Checksum Sum 0x00978B</w:t>
      </w:r>
    </w:p>
    <w:p w14:paraId="3DF9B5F7" w14:textId="5694D1C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opaque link LSA 0. Checksum Sum 0x000000</w:t>
      </w:r>
    </w:p>
    <w:p w14:paraId="0AB6244B" w14:textId="6A91991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7403B1F5" w14:textId="709CDC5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2CFBC19D" w14:textId="12C564A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33B77B8A" w14:textId="37ACD34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3062FE6D" w14:textId="798F2EAD"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D3BBA3C" w14:textId="25E4770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27083404" w14:textId="5BC7E1D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3AA8CE3F" w14:textId="7A447C5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1.1.1.1/24, Area 0, Attached via Network Statement</w:t>
      </w:r>
    </w:p>
    <w:p w14:paraId="509FCBEF" w14:textId="546444D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1.1.1.1, Network Type LOOPBACK, Cost: 1</w:t>
      </w:r>
    </w:p>
    <w:p w14:paraId="48B4A3A6" w14:textId="501935F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042838FA" w14:textId="01CDD4B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56789628" w14:textId="401DB44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13A493E4" w14:textId="291749D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1389FEF9" w14:textId="2554F51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192.168.1.1/24, Area 0, Attached via Network Statement</w:t>
      </w:r>
    </w:p>
    <w:p w14:paraId="518F2292" w14:textId="0D3BEB4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1.1.1.1, Network Type BROADCAST, Cost: 1</w:t>
      </w:r>
    </w:p>
    <w:p w14:paraId="383FDAF4" w14:textId="33698F6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577449D1" w14:textId="61C67F0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169B9C66" w14:textId="2A6EC7C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BDR, Priority 1</w:t>
      </w:r>
    </w:p>
    <w:p w14:paraId="1888251E" w14:textId="3B2E001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2.2.2.2, Interface address 192.168.1.2</w:t>
      </w:r>
    </w:p>
    <w:p w14:paraId="5C8BA8C8" w14:textId="00BD830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1.1.1.1, Interface address 192.168.1.1</w:t>
      </w:r>
    </w:p>
    <w:p w14:paraId="0C59EF72" w14:textId="79068EF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5EBDECBD" w14:textId="3C037F8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oob</w:t>
      </w:r>
      <w:proofErr w:type="spellEnd"/>
      <w:r w:rsidRPr="00D836BE">
        <w:rPr>
          <w:rFonts w:ascii="Courier New" w:eastAsia="Courier New" w:hAnsi="Courier New" w:cs="Courier New"/>
          <w:color w:val="000000" w:themeColor="text1"/>
          <w:sz w:val="12"/>
          <w:szCs w:val="12"/>
        </w:rPr>
        <w:t>-resync timeout 40</w:t>
      </w:r>
    </w:p>
    <w:p w14:paraId="55F9159C" w14:textId="5D75FA8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00:00:00</w:t>
      </w:r>
    </w:p>
    <w:p w14:paraId="34D2DD3C" w14:textId="070EAFC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Supports Link-local Signaling (LLS)</w:t>
      </w:r>
    </w:p>
    <w:p w14:paraId="49D6DC5A" w14:textId="720F6E3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Cisco NSF helper support enabled</w:t>
      </w:r>
    </w:p>
    <w:p w14:paraId="6BFD72F6" w14:textId="6200856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IETF NSF helper support enabled</w:t>
      </w:r>
    </w:p>
    <w:p w14:paraId="369AEA60" w14:textId="4D0D22B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1/2/2, flood queue length 0</w:t>
      </w:r>
    </w:p>
    <w:p w14:paraId="3788DC63" w14:textId="392B71A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143BACC4" w14:textId="6E0DCDE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1</w:t>
      </w:r>
    </w:p>
    <w:p w14:paraId="1F8BD53D" w14:textId="047C209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4C689E2F" w14:textId="3B07847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15966D3A" w14:textId="217C406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2.2.2.2  (Designated Router)</w:t>
      </w:r>
    </w:p>
    <w:p w14:paraId="60F929BF" w14:textId="6AFCC19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0A0B5D82" w14:textId="4BEC7CD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755BAB4" w14:textId="54E84BA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neighbor</w:t>
      </w:r>
    </w:p>
    <w:p w14:paraId="23C006CF" w14:textId="3AA8757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3010A65" w14:textId="630E1B9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ID     </w:t>
      </w:r>
      <w:proofErr w:type="spellStart"/>
      <w:r w:rsidRPr="00D836BE">
        <w:rPr>
          <w:rFonts w:ascii="Courier New" w:eastAsia="Courier New" w:hAnsi="Courier New" w:cs="Courier New"/>
          <w:color w:val="000000" w:themeColor="text1"/>
          <w:sz w:val="12"/>
          <w:szCs w:val="12"/>
        </w:rPr>
        <w:t>Pri</w:t>
      </w:r>
      <w:proofErr w:type="spellEnd"/>
      <w:r w:rsidRPr="00D836BE">
        <w:rPr>
          <w:rFonts w:ascii="Courier New" w:eastAsia="Courier New" w:hAnsi="Courier New" w:cs="Courier New"/>
          <w:color w:val="000000" w:themeColor="text1"/>
          <w:sz w:val="12"/>
          <w:szCs w:val="12"/>
        </w:rPr>
        <w:t xml:space="preserve">   State           Dead Time   Address         Interface</w:t>
      </w:r>
    </w:p>
    <w:p w14:paraId="17850015" w14:textId="5154099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2.2.2.2           1   FULL/DR         00:00:30    192.168.1.2     GigabitEthernet0/0/0</w:t>
      </w:r>
    </w:p>
    <w:p w14:paraId="699A06A8" w14:textId="3669F6A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A265BCF" w14:textId="4F80F60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border-routers</w:t>
      </w:r>
    </w:p>
    <w:p w14:paraId="26F7A162" w14:textId="77EB088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1DCE03C" w14:textId="7525FAE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OSPF Router with ID (1.1.1.1) (Process ID 1)</w:t>
      </w:r>
    </w:p>
    <w:p w14:paraId="78B0B704" w14:textId="077BB88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1C23D39" w14:textId="1630499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B3F406D" w14:textId="5629E4C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Base Topology (MTID 0)</w:t>
      </w:r>
    </w:p>
    <w:p w14:paraId="3A0BC2EB" w14:textId="69F17B9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5229AA0" w14:textId="0C0E535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Internal Router Routing Table</w:t>
      </w:r>
    </w:p>
    <w:p w14:paraId="2F16961C" w14:textId="73B347C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Intra-area route, I - Inter-area route</w:t>
      </w:r>
    </w:p>
    <w:p w14:paraId="6A079698" w14:textId="7E1B598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B3179B4" w14:textId="6473ADC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ipv6 </w:t>
      </w:r>
      <w:proofErr w:type="spellStart"/>
      <w:r w:rsidRPr="00D836BE">
        <w:rPr>
          <w:rFonts w:ascii="Courier New" w:eastAsia="Courier New" w:hAnsi="Courier New" w:cs="Courier New"/>
          <w:color w:val="000000" w:themeColor="text1"/>
          <w:sz w:val="12"/>
          <w:szCs w:val="12"/>
        </w:rPr>
        <w:t>ospf</w:t>
      </w:r>
      <w:proofErr w:type="spellEnd"/>
    </w:p>
    <w:p w14:paraId="5615F983" w14:textId="74A0C6F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"ospfv3 1" with ID 1.1.1.1</w:t>
      </w:r>
    </w:p>
    <w:p w14:paraId="1AC3ACF8" w14:textId="68D6C36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2F0BD4C9" w14:textId="1763369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47A10E69" w14:textId="5A03076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096FF395" w14:textId="422DD3B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014D198E" w14:textId="43A163D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5E55FDDE" w14:textId="1AFEF2D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6FFEEF22" w14:textId="164CF53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0594CE7F" w14:textId="58D992B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7A5A4262" w14:textId="67E09A8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7B9583B2" w14:textId="6DD2407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540C26B7" w14:textId="6D5341B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248A35F2" w14:textId="2C254BB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32F09905" w14:textId="2528281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limit dc 24 non-dc 24</w:t>
      </w:r>
    </w:p>
    <w:p w14:paraId="3A3A5E15" w14:textId="3CE2484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0984EE40" w14:textId="3078C23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7C9A9FAF" w14:textId="1AC4E8E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502AF074" w14:textId="69E4DC5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Graceful restart helper support enabled</w:t>
      </w:r>
    </w:p>
    <w:p w14:paraId="56D59226" w14:textId="7CE3A12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05673D22" w14:textId="06919CD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RFC1583 compatibility enabled</w:t>
      </w:r>
    </w:p>
    <w:p w14:paraId="10F4A5A3" w14:textId="3E49481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BACKBONE(0)</w:t>
      </w:r>
    </w:p>
    <w:p w14:paraId="0E2CB18A" w14:textId="2D0A31E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w:t>
      </w:r>
    </w:p>
    <w:p w14:paraId="2D932858" w14:textId="522C9CF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2 times</w:t>
      </w:r>
    </w:p>
    <w:p w14:paraId="5EBF331E" w14:textId="0B57E04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8. Checksum Sum 0x04C00E</w:t>
      </w:r>
    </w:p>
    <w:p w14:paraId="5BE99688" w14:textId="2CB5155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009F8EF8" w14:textId="5D5AEAE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10E42E7C" w14:textId="56C6670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6D41EEAD" w14:textId="339EEEC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20AC1BF1" w14:textId="0F549592"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B782038" w14:textId="1DDCE9F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55FAAF97" w14:textId="0B4AD39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3A4EF948" w14:textId="2F85180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FE80::267E:12FF:FE4D:F6E0, Interface ID 12</w:t>
      </w:r>
    </w:p>
    <w:p w14:paraId="175D0F8D" w14:textId="6FD11D7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0, Process ID 1, Instance ID 0, Router ID 1.1.1.1</w:t>
      </w:r>
    </w:p>
    <w:p w14:paraId="1548B8E7" w14:textId="118A534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LOOPBACK, Cost: 1</w:t>
      </w:r>
    </w:p>
    <w:p w14:paraId="7B1ED35E" w14:textId="529DD2C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3C68B10B" w14:textId="74E4496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32AC0E1B" w14:textId="064EF95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FE80::267E:12FF:FE4D:F6E0, Interface ID 6</w:t>
      </w:r>
    </w:p>
    <w:p w14:paraId="3AD31E12" w14:textId="74DBB66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0, Process ID 1, Instance ID 0, Router ID 1.1.1.1</w:t>
      </w:r>
    </w:p>
    <w:p w14:paraId="5E18EEB6" w14:textId="4349C8D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BROADCAST, Cost: 1</w:t>
      </w:r>
    </w:p>
    <w:p w14:paraId="3FDFE5E4" w14:textId="1E8837E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BDR, Priority 1</w:t>
      </w:r>
    </w:p>
    <w:p w14:paraId="1C7329FC" w14:textId="050C45B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2.2.2.2, local address FE80::267E:12FF:FE4D:F770</w:t>
      </w:r>
    </w:p>
    <w:p w14:paraId="60AD2B09" w14:textId="1B22024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1.1.1.1, local address FE80::267E:12FF:FE4D:F6E0</w:t>
      </w:r>
    </w:p>
    <w:p w14:paraId="105F2658" w14:textId="7663E49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13EE6E7A" w14:textId="6C72ABD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00:00:01</w:t>
      </w:r>
    </w:p>
    <w:p w14:paraId="5EB27A7D" w14:textId="0C04C7F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 restart helper support enabled</w:t>
      </w:r>
    </w:p>
    <w:p w14:paraId="55ABD762" w14:textId="52D976F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1/1/1, flood queue length 0</w:t>
      </w:r>
    </w:p>
    <w:p w14:paraId="046E5DFC" w14:textId="75786ED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3ECB8DB8" w14:textId="13B74D0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1</w:t>
      </w:r>
    </w:p>
    <w:p w14:paraId="1B6F1D35" w14:textId="7188EEB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12A0E928" w14:textId="748DB7C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41EEEFAD" w14:textId="6BA2645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2.2.2.2  (Designated Router)</w:t>
      </w:r>
    </w:p>
    <w:p w14:paraId="7226DFB1" w14:textId="40176E7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47D9C7A8" w14:textId="33FE651C"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7913350" w14:textId="05358EB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R1#Show ipv6 route</w:t>
      </w:r>
    </w:p>
    <w:p w14:paraId="7BF95937" w14:textId="7C4358D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- 5 entries</w:t>
      </w:r>
    </w:p>
    <w:p w14:paraId="2A07A1BC" w14:textId="0743D8B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3CE02BE4" w14:textId="0F5C823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57FF8407" w14:textId="4E6F4AE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7A18CBE6" w14:textId="778DDD0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1C9F68AA" w14:textId="2B20A96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7CBDA3F1" w14:textId="6FB2090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0EABF9D8" w14:textId="0B5025B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2001:DB8::1/128 [0/0]</w:t>
      </w:r>
    </w:p>
    <w:p w14:paraId="3C9A18BB" w14:textId="16FC66F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3712B072" w14:textId="1B89696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2001:DB8::2/128 [110/1]</w:t>
      </w:r>
    </w:p>
    <w:p w14:paraId="34764825" w14:textId="34EFC87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FE80::267E:12FF:FE4D:F770, GigabitEthernet0/0/0</w:t>
      </w:r>
    </w:p>
    <w:p w14:paraId="07D1A70A" w14:textId="65C5C70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2001:DB8:0:1::/64 [0/0]</w:t>
      </w:r>
    </w:p>
    <w:p w14:paraId="57FDF3CF" w14:textId="03D2A35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directly connected</w:t>
      </w:r>
    </w:p>
    <w:p w14:paraId="1863D3D8" w14:textId="40EDF37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2001:DB8:0:1::1/128 [0/0]</w:t>
      </w:r>
    </w:p>
    <w:p w14:paraId="152A4DEB" w14:textId="09B85E1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receive</w:t>
      </w:r>
    </w:p>
    <w:p w14:paraId="4855041A" w14:textId="67A68D8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077A97A0" w14:textId="05D1B2D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3DF3986C" w14:textId="3FF1BF5D"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7898171" w14:textId="371B3747"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R1#show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0DCEEDCD" w14:textId="2C14AE7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369D161F" w14:textId="5997725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4AE89DC" w14:textId="7152186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04762BB2" w14:textId="65C5428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422AD093" w14:textId="1899EF9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Invalid after 0 seconds, hold down 0, flushed after 0</w:t>
      </w:r>
    </w:p>
    <w:p w14:paraId="5BCEDF9E" w14:textId="7F2CA12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23D599FC" w14:textId="1620FBC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344516BF" w14:textId="5F27888A"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163F96FC" w14:textId="79055F6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302D712F" w14:textId="04A6410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6D89EC58" w14:textId="0D899C6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1174548A" w14:textId="0661B2A3"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3D259520" w14:textId="5DBA8FF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400B349" w14:textId="2DF0240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77F6C22E" w14:textId="2E05A34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4640FE30" w14:textId="186C4B76"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1E2400DF" w14:textId="67C1CF6B"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1.1.1.1</w:t>
      </w:r>
    </w:p>
    <w:p w14:paraId="33B11E1C" w14:textId="54573C2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39B80835" w14:textId="0C7B441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12698EE1" w14:textId="7BFB941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6A73163E" w14:textId="18EE1A5F"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1.1.1.1 0.0.0.0 area 0</w:t>
      </w:r>
    </w:p>
    <w:p w14:paraId="247CDB0E" w14:textId="03778CB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192.168.1.0 0.0.0.255 area 0</w:t>
      </w:r>
    </w:p>
    <w:p w14:paraId="3DE56888" w14:textId="6401099D"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34FB6775" w14:textId="18EA906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0BD56F7E" w14:textId="65201BF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2.2.2.2              110      00:10:05</w:t>
      </w:r>
    </w:p>
    <w:p w14:paraId="6A267363" w14:textId="527E124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110)</w:t>
      </w:r>
    </w:p>
    <w:p w14:paraId="7A8DF802" w14:textId="5D386520"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938A780" w14:textId="2617E82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R1#show ipv6 protocols</w:t>
      </w:r>
    </w:p>
    <w:p w14:paraId="40E8C836" w14:textId="26079CD8"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54B954B9" w14:textId="343CC7B9"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2BC14C1D" w14:textId="4A8D45F5"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5E878B5E" w14:textId="29FED291"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1C569840" w14:textId="55B1226E"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1.1.1.1</w:t>
      </w:r>
    </w:p>
    <w:p w14:paraId="017F5E99" w14:textId="792BBCE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1 normal, 0 stub, 0 </w:t>
      </w:r>
      <w:proofErr w:type="spellStart"/>
      <w:r w:rsidRPr="00D836BE">
        <w:rPr>
          <w:rFonts w:ascii="Courier New" w:eastAsia="Courier New" w:hAnsi="Courier New" w:cs="Courier New"/>
          <w:color w:val="000000" w:themeColor="text1"/>
          <w:sz w:val="12"/>
          <w:szCs w:val="12"/>
        </w:rPr>
        <w:t>nssa</w:t>
      </w:r>
      <w:proofErr w:type="spellEnd"/>
    </w:p>
    <w:p w14:paraId="7718D16C" w14:textId="0588A010"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 (Area 0):</w:t>
      </w:r>
    </w:p>
    <w:p w14:paraId="5D5E06F6" w14:textId="69175122"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7BB362C6" w14:textId="29881BA4"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GigabitEthernet0/0/0</w:t>
      </w:r>
    </w:p>
    <w:p w14:paraId="72CEC1AB" w14:textId="0AD1FB0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261D5792" w14:textId="115553BC" w:rsidR="56D34087" w:rsidRPr="00D836BE" w:rsidRDefault="56D3408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7AD461E9" w14:textId="796B7E5B"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0853A1CE" w14:textId="75D84121" w:rsidR="257AEFD4" w:rsidRPr="00D836BE" w:rsidRDefault="257AEFD4" w:rsidP="2D1E6BCE">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b/>
          <w:bCs/>
          <w:color w:val="000000" w:themeColor="text1"/>
          <w:sz w:val="12"/>
          <w:szCs w:val="12"/>
          <w:u w:val="single"/>
        </w:rPr>
        <w:t>Router 2:</w:t>
      </w:r>
    </w:p>
    <w:p w14:paraId="0FC0654F" w14:textId="3D2C8187" w:rsidR="44132E37" w:rsidRPr="00D836BE" w:rsidRDefault="44132E37" w:rsidP="44132E37">
      <w:pPr>
        <w:spacing w:after="160" w:line="259" w:lineRule="auto"/>
        <w:rPr>
          <w:rFonts w:ascii="Courier New" w:eastAsia="Courier New" w:hAnsi="Courier New" w:cs="Courier New"/>
          <w:b/>
          <w:bCs/>
          <w:color w:val="000000" w:themeColor="text1"/>
          <w:sz w:val="12"/>
          <w:szCs w:val="12"/>
          <w:u w:val="single"/>
        </w:rPr>
      </w:pPr>
    </w:p>
    <w:p w14:paraId="4299CC10" w14:textId="5A9E912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R2#Show run</w:t>
      </w:r>
    </w:p>
    <w:p w14:paraId="42C15F70" w14:textId="0C51EF6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Building configuration... </w:t>
      </w:r>
    </w:p>
    <w:p w14:paraId="555C99F1" w14:textId="178AAB2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2046 bytes</w:t>
      </w:r>
    </w:p>
    <w:p w14:paraId="722A4D7F" w14:textId="38A3B47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Last configuration change at 18:40:11 UTC Fri Jan 14 2022</w:t>
      </w:r>
    </w:p>
    <w:p w14:paraId="31A09E57" w14:textId="2C3ED01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15.5</w:t>
      </w:r>
    </w:p>
    <w:p w14:paraId="4669DD2F" w14:textId="4B236BA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262FBCCF" w14:textId="3725CC9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79C508BF" w14:textId="58AFB00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platform punt-keepalive disable-kernel-core</w:t>
      </w:r>
    </w:p>
    <w:p w14:paraId="3FADC1C4" w14:textId="7E72E5A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hostname R2</w:t>
      </w:r>
    </w:p>
    <w:p w14:paraId="2F8549B9" w14:textId="3B0115B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boot-start-marker</w:t>
      </w:r>
    </w:p>
    <w:p w14:paraId="7C9D2DA9" w14:textId="01C228A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4CA04458" w14:textId="005A1D22"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54AD17C5" w14:textId="63C98F8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28564254" w14:textId="41FCEDE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39F943AD" w14:textId="3C984A6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1A73EF6C" w14:textId="5FD95E2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1B4EB286" w14:textId="1C303F5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3B5C2D10" w14:textId="38B14AD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22D3D6A9" w14:textId="6A37C41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4CBAF46D" w14:textId="7F7C386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76E41988" w14:textId="5D719FD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FDO21482DWJ</w:t>
      </w:r>
    </w:p>
    <w:p w14:paraId="2CA8CCC1" w14:textId="0917FE2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3278529B" w14:textId="00ECBC4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70EFB121" w14:textId="0C853F5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22EF3AC6" w14:textId="4FFFC984"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vlan</w:t>
      </w:r>
      <w:proofErr w:type="spellEnd"/>
      <w:r w:rsidRPr="00D836BE">
        <w:rPr>
          <w:rFonts w:ascii="Courier New" w:eastAsia="Courier New" w:hAnsi="Courier New" w:cs="Courier New"/>
          <w:color w:val="000000" w:themeColor="text1"/>
          <w:sz w:val="12"/>
          <w:szCs w:val="12"/>
        </w:rPr>
        <w:t xml:space="preserve"> internal allocation policy ascending</w:t>
      </w:r>
    </w:p>
    <w:p w14:paraId="78B939F0" w14:textId="49FC364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Loopback0</w:t>
      </w:r>
    </w:p>
    <w:p w14:paraId="4DBBEE95" w14:textId="1010DC54"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2.2.2.2 255.255.255.0</w:t>
      </w:r>
    </w:p>
    <w:p w14:paraId="60DA4715" w14:textId="3A9E7D7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2001:DB8::2/128</w:t>
      </w:r>
    </w:p>
    <w:p w14:paraId="69670FD0" w14:textId="791AD05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7E8D2B4E" w14:textId="539E3F5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0</w:t>
      </w:r>
    </w:p>
    <w:p w14:paraId="544C4ABB" w14:textId="0E8580F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2CAF53B2" w14:textId="086B813F"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192.168.1.2 255.255.255.0</w:t>
      </w:r>
    </w:p>
    <w:p w14:paraId="4D70FB22" w14:textId="553ED9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510C9F12" w14:textId="2CC5C4F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2001:DB8:0:1::2/64</w:t>
      </w:r>
    </w:p>
    <w:p w14:paraId="0C8B2494" w14:textId="6EEC999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62CE55A7" w14:textId="50BA6FF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0</w:t>
      </w:r>
    </w:p>
    <w:p w14:paraId="1D1DD33F" w14:textId="7456C6A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424D13BA" w14:textId="2C884034"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192.168.12.2 255.255.255.0</w:t>
      </w:r>
    </w:p>
    <w:p w14:paraId="24CFD59A" w14:textId="2AC07F5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442B55AB" w14:textId="07319F7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2001:DB8:0:12::2/64</w:t>
      </w:r>
    </w:p>
    <w:p w14:paraId="05401191" w14:textId="5D5705A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7BA2FF8D" w14:textId="41085C5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Serial0/1/0</w:t>
      </w:r>
    </w:p>
    <w:p w14:paraId="2C7645E0" w14:textId="61F5FBB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5E6455D8" w14:textId="780702D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0E6BDDD3" w14:textId="13FAA7B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Serial0/1/1</w:t>
      </w:r>
    </w:p>
    <w:p w14:paraId="3F938F87" w14:textId="1EF9D77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0FF06D8" w14:textId="723021E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0ABDA937" w14:textId="768AFDF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304A2800" w14:textId="2D0A95B0"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2C09634D" w14:textId="2B0C6C6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A66A6B0" w14:textId="2987DA9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shutdown</w:t>
      </w:r>
    </w:p>
    <w:p w14:paraId="57A0E5FE" w14:textId="0002B64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77B5A27F" w14:textId="3BDAB59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Vlan1</w:t>
      </w:r>
    </w:p>
    <w:p w14:paraId="71512A4D" w14:textId="0DDF2C0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66C056E5" w14:textId="56A40C2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A074360" w14:textId="2A143E4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6A9D819A" w14:textId="3405F8E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2.2.2.2 0.0.0.0 area 0</w:t>
      </w:r>
    </w:p>
    <w:p w14:paraId="01E1B5B9" w14:textId="45B97DE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192.168.1.0 0.0.0.255 area 0</w:t>
      </w:r>
    </w:p>
    <w:p w14:paraId="36B78D4E" w14:textId="514CD66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11</w:t>
      </w:r>
    </w:p>
    <w:p w14:paraId="596006F9" w14:textId="7C46ACD2"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router-id 2.2.2.2</w:t>
      </w:r>
    </w:p>
    <w:p w14:paraId="7D519C32" w14:textId="10A1A0A0"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log-neighbor-changes</w:t>
      </w:r>
    </w:p>
    <w:p w14:paraId="634C3096" w14:textId="2337243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2001:DB8:0:12::3 remote-as 12</w:t>
      </w:r>
    </w:p>
    <w:p w14:paraId="4293C77A" w14:textId="5AF11BE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192.168.12.3 remote-as 12</w:t>
      </w:r>
    </w:p>
    <w:p w14:paraId="38D5C6C3" w14:textId="715B29F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0493D118" w14:textId="6CE3719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2.2.2.0 mask 255.255.255.0</w:t>
      </w:r>
    </w:p>
    <w:p w14:paraId="71F1DA25" w14:textId="33499D6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 neighbor 2001:DB8:0:12::3 activate</w:t>
      </w:r>
    </w:p>
    <w:p w14:paraId="1BECBB3D" w14:textId="14C0559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192.168.12.3 activate</w:t>
      </w:r>
    </w:p>
    <w:p w14:paraId="164F7DCF" w14:textId="70498BB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6C0E7E5F" w14:textId="2D7853B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0F7E3598" w14:textId="27E3195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2001:DB8:0:12::3 activate</w:t>
      </w:r>
    </w:p>
    <w:p w14:paraId="37151DE4" w14:textId="6F69005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6C2A3D2E" w14:textId="36EE7288"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1814041D" w14:textId="70B1161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676AECC7" w14:textId="6237825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74E36AB3" w14:textId="5775C1A2"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4B597C0C" w14:textId="4FD65DD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42104099" w14:textId="576DD89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router-id 2.2.2.2</w:t>
      </w:r>
    </w:p>
    <w:p w14:paraId="03AA1B9D" w14:textId="20E1398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control-plane</w:t>
      </w:r>
    </w:p>
    <w:p w14:paraId="46E2FBC1" w14:textId="3FD7644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3334DE9E" w14:textId="5FB96BA8"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11A1DC7D" w14:textId="36851AD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557D672F" w14:textId="10C4AAC5"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2C4BEF52" w14:textId="5E2D798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6A6AE5A0" w14:textId="677FFEF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41F820A3" w14:textId="232601E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774C7E14" w14:textId="07A16D6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36F0609" w14:textId="06B3DD6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34D5D539" w14:textId="503A894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47F754DA" w14:textId="6CCE01F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28C83972" w14:textId="5158C68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5DD64F54" w14:textId="652760A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07D504E8" w14:textId="7F9AE50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275F0675" w14:textId="344E33E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0343BA15" w14:textId="071E6AE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18962156" w14:textId="4265C70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6893EFE7" w14:textId="718E9E6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391DD411" w14:textId="6175E9E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EA3563A" w14:textId="4556C8C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3791389D" w14:textId="6CF2309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6DFFB6C" w14:textId="412C795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1.0.0.0/32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74FA54C4" w14:textId="12F3D4B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1.1.1.1 [110/2] via 192.168.1.1, 00:11:40, GigabitEthernet0/0/0</w:t>
      </w:r>
    </w:p>
    <w:p w14:paraId="2118754C" w14:textId="07FD878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375C57F2" w14:textId="5C55756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2.2.2.0/24 is directly connected, Loopback0</w:t>
      </w:r>
    </w:p>
    <w:p w14:paraId="5A3030C8" w14:textId="3B6D3A8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2.2.2.2/32 is directly connected, Loopback0</w:t>
      </w:r>
    </w:p>
    <w:p w14:paraId="3E9BDC5F" w14:textId="612714B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3.0.0.0/24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4537718A" w14:textId="0BD031A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        3.3.3.0 [20/0] via 192.168.12.3, 00:09:43</w:t>
      </w:r>
    </w:p>
    <w:p w14:paraId="5070F743" w14:textId="7BC4129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5.0.0.0/24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73F5BCBF" w14:textId="03CCADE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        5.5.5.0 [20/0] via 192.168.12.3, 00:04:28</w:t>
      </w:r>
    </w:p>
    <w:p w14:paraId="11F4A8B8" w14:textId="10A743C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B1FB516" w14:textId="59B7D5C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192.168.1.0/24 is directly connected, GigabitEthernet0/0/0</w:t>
      </w:r>
    </w:p>
    <w:p w14:paraId="05CC8016" w14:textId="66C4EA2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192.168.1.2/32 is directly connected, GigabitEthernet0/0/0</w:t>
      </w:r>
    </w:p>
    <w:p w14:paraId="11FC993F" w14:textId="1A7FBE3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192.168.12.0/24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0B82DC52" w14:textId="2A695D1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192.168.12.0/24 is directly connected, GigabitEthernet0/0/1</w:t>
      </w:r>
    </w:p>
    <w:p w14:paraId="2A6852E6" w14:textId="4EEFCCF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192.168.12.2/32 is directly connected, GigabitEthernet0/0/1</w:t>
      </w:r>
    </w:p>
    <w:p w14:paraId="19767023" w14:textId="026C3FA8"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7BB2FEA" w14:textId="558BA60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p>
    <w:p w14:paraId="37DCF91D" w14:textId="17FE867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with ID 2.2.2.2</w:t>
      </w:r>
    </w:p>
    <w:p w14:paraId="77BDF0CF" w14:textId="6C3DB0E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Start time: 00:14:21.928, Time elapsed: 00:12:43.691</w:t>
      </w:r>
    </w:p>
    <w:p w14:paraId="70CB4943" w14:textId="6AC38DC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only single TOS(TOS0) routes</w:t>
      </w:r>
    </w:p>
    <w:p w14:paraId="045AEEF8" w14:textId="1953162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opaque LSA</w:t>
      </w:r>
    </w:p>
    <w:p w14:paraId="27480789" w14:textId="5C130D9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Link-local Signaling (LLS)</w:t>
      </w:r>
    </w:p>
    <w:p w14:paraId="6BC15CE3" w14:textId="45F33A5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area transit capability</w:t>
      </w:r>
    </w:p>
    <w:p w14:paraId="57BF057D" w14:textId="6869008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05641FC7" w14:textId="0180DB7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0589A866" w14:textId="273B284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7C3CF1E0" w14:textId="0E2351F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1EFB0607" w14:textId="358B32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40650C63" w14:textId="31C6E6B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419F404A" w14:textId="1810816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5327A012" w14:textId="0114397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Incremental-SPF disabled</w:t>
      </w:r>
    </w:p>
    <w:p w14:paraId="7354BFEF" w14:textId="4FDC832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6F616A77" w14:textId="54BA717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74D6D8DF" w14:textId="22F79D6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50BB5602" w14:textId="4DEE565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107B2AD5" w14:textId="1D8B4D9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0A3DD47F" w14:textId="06F73B6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3BBA43ED" w14:textId="573D5A2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Number of external LSA 0. Checksum Sum 0x000000</w:t>
      </w:r>
    </w:p>
    <w:p w14:paraId="3401D3FA" w14:textId="1D6AD28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opaque AS LSA 0. Checksum Sum 0x000000</w:t>
      </w:r>
    </w:p>
    <w:p w14:paraId="52775654" w14:textId="1467056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external and opaque AS LSA 0</w:t>
      </w:r>
    </w:p>
    <w:p w14:paraId="3772A1B8" w14:textId="7513959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external and opaque AS LSA 0</w:t>
      </w:r>
    </w:p>
    <w:p w14:paraId="046E3A2D" w14:textId="65048BD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5E5C2A8C" w14:textId="61332AF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areas transit capable is 0</w:t>
      </w:r>
    </w:p>
    <w:p w14:paraId="34F30FB2" w14:textId="513A377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External flood list length 0</w:t>
      </w:r>
    </w:p>
    <w:p w14:paraId="715E187C" w14:textId="7065AFF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IETF NSF helper support enabled</w:t>
      </w:r>
    </w:p>
    <w:p w14:paraId="6C1FA497" w14:textId="11AF857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Cisco NSF helper support enabled</w:t>
      </w:r>
    </w:p>
    <w:p w14:paraId="0AC5E012" w14:textId="7360223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199D39CC" w14:textId="2E02D7D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BACKBONE(0)</w:t>
      </w:r>
    </w:p>
    <w:p w14:paraId="3CB51F10" w14:textId="474B22A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 (1 loopback)</w:t>
      </w:r>
    </w:p>
    <w:p w14:paraId="33D3684D" w14:textId="714FC31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has no authentication</w:t>
      </w:r>
    </w:p>
    <w:p w14:paraId="0D2F932D" w14:textId="337E045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last executed 00:11:51.319 ago</w:t>
      </w:r>
    </w:p>
    <w:p w14:paraId="3E3BD05A" w14:textId="7166D9D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3 times</w:t>
      </w:r>
    </w:p>
    <w:p w14:paraId="4BEB1FDC" w14:textId="6A25CC0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ranges are</w:t>
      </w:r>
    </w:p>
    <w:p w14:paraId="5D3AB932" w14:textId="3B604DF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3. Checksum Sum 0x00978B</w:t>
      </w:r>
    </w:p>
    <w:p w14:paraId="78093EF5" w14:textId="0027531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opaque link LSA 0. Checksum Sum 0x000000</w:t>
      </w:r>
    </w:p>
    <w:p w14:paraId="2B906B9E" w14:textId="564B28B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6A67BA1E" w14:textId="61B9A6D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0F6236BA" w14:textId="1FDDFB5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685B3C37" w14:textId="2C95A86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705000B0" w14:textId="760AE934"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9AB7345" w14:textId="65A686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36AF39E8" w14:textId="795974B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2E6C1545" w14:textId="70EE33C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2.2.2.2/24, Area 0, Attached via Network Statement</w:t>
      </w:r>
    </w:p>
    <w:p w14:paraId="73F24A23" w14:textId="2CEC959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2.2.2.2, Network Type LOOPBACK, Cost: 1</w:t>
      </w:r>
    </w:p>
    <w:p w14:paraId="7055508B" w14:textId="26D4096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4AE851D5" w14:textId="4EA2751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55E201B4" w14:textId="1DD8FEA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5FE3FE97" w14:textId="702CC1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2E822EF1" w14:textId="3BD027D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192.168.1.2/24, Area 0, Attached via Network Statement</w:t>
      </w:r>
    </w:p>
    <w:p w14:paraId="1EA1CDEF" w14:textId="2DC5E67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2.2.2.2, Network Type BROADCAST, Cost: 1</w:t>
      </w:r>
    </w:p>
    <w:p w14:paraId="0040C1F0" w14:textId="0B20CD4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5E5FD4D8" w14:textId="2F91976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1C948B45" w14:textId="604D191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DR, Priority 1</w:t>
      </w:r>
    </w:p>
    <w:p w14:paraId="269B9209" w14:textId="31FCA80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2.2.2.2, Interface address 192.168.1.2</w:t>
      </w:r>
    </w:p>
    <w:p w14:paraId="2DD9F399" w14:textId="2E2B5D2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1.1.1.1, Interface address 192.168.1.1</w:t>
      </w:r>
    </w:p>
    <w:p w14:paraId="602634B0" w14:textId="0FCCD4C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26907F2E" w14:textId="05F152F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oob</w:t>
      </w:r>
      <w:proofErr w:type="spellEnd"/>
      <w:r w:rsidRPr="00D836BE">
        <w:rPr>
          <w:rFonts w:ascii="Courier New" w:eastAsia="Courier New" w:hAnsi="Courier New" w:cs="Courier New"/>
          <w:color w:val="000000" w:themeColor="text1"/>
          <w:sz w:val="12"/>
          <w:szCs w:val="12"/>
        </w:rPr>
        <w:t>-resync timeout 40</w:t>
      </w:r>
    </w:p>
    <w:p w14:paraId="1B39F03E" w14:textId="6B2F46B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00:00:01</w:t>
      </w:r>
    </w:p>
    <w:p w14:paraId="562F9538" w14:textId="784F026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Supports Link-local Signaling (LLS)</w:t>
      </w:r>
    </w:p>
    <w:p w14:paraId="75D48DFA" w14:textId="5B8B9F8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Cisco NSF helper support enabled</w:t>
      </w:r>
    </w:p>
    <w:p w14:paraId="743A9E48" w14:textId="0823895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IETF NSF helper support enabled</w:t>
      </w:r>
    </w:p>
    <w:p w14:paraId="5D5E5F6B" w14:textId="67448BA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1/2/2, flood queue length 0</w:t>
      </w:r>
    </w:p>
    <w:p w14:paraId="79BB0856" w14:textId="729FDAF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3F7405DE" w14:textId="0D895CA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2, maximum is 2</w:t>
      </w:r>
    </w:p>
    <w:p w14:paraId="6D10A51A" w14:textId="6F51603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319567E0" w14:textId="128242D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7AE29A31" w14:textId="7379D29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1.1.1.1  (Backup Designated Router)</w:t>
      </w:r>
    </w:p>
    <w:p w14:paraId="629DE038" w14:textId="7A74F1A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2585BA8B" w14:textId="0229AE72"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7E0821C" w14:textId="387CE60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neighbor</w:t>
      </w:r>
    </w:p>
    <w:p w14:paraId="1D0D7EB7" w14:textId="10688EE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681C94A" w14:textId="05CBA77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ID     </w:t>
      </w:r>
      <w:proofErr w:type="spellStart"/>
      <w:r w:rsidRPr="00D836BE">
        <w:rPr>
          <w:rFonts w:ascii="Courier New" w:eastAsia="Courier New" w:hAnsi="Courier New" w:cs="Courier New"/>
          <w:color w:val="000000" w:themeColor="text1"/>
          <w:sz w:val="12"/>
          <w:szCs w:val="12"/>
        </w:rPr>
        <w:t>Pri</w:t>
      </w:r>
      <w:proofErr w:type="spellEnd"/>
      <w:r w:rsidRPr="00D836BE">
        <w:rPr>
          <w:rFonts w:ascii="Courier New" w:eastAsia="Courier New" w:hAnsi="Courier New" w:cs="Courier New"/>
          <w:color w:val="000000" w:themeColor="text1"/>
          <w:sz w:val="12"/>
          <w:szCs w:val="12"/>
        </w:rPr>
        <w:t xml:space="preserve">   State           Dead Time   Address         Interface</w:t>
      </w:r>
    </w:p>
    <w:p w14:paraId="4887A66B" w14:textId="273D6E4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1.1.1.1           1   FULL/BDR        00:00:30    192.168.1.1     GigabitEthernet0/0/0</w:t>
      </w:r>
    </w:p>
    <w:p w14:paraId="75F80587" w14:textId="275F9B4F"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7A3F8A9" w14:textId="048F7B4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border-routers</w:t>
      </w:r>
    </w:p>
    <w:p w14:paraId="7E7429EF" w14:textId="0569711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16B7031" w14:textId="2AFE99E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OSPF Router with ID (2.2.2.2) (Process ID 1)</w:t>
      </w:r>
    </w:p>
    <w:p w14:paraId="61C41AF5" w14:textId="4E87A64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29FB7A0" w14:textId="54D300D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E58955B" w14:textId="3F8C37A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Base Topology (MTID 0)</w:t>
      </w:r>
    </w:p>
    <w:p w14:paraId="7CFDD9DA" w14:textId="38273EE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C979471" w14:textId="7181A1A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Internal Router Routing Table</w:t>
      </w:r>
    </w:p>
    <w:p w14:paraId="0E40A258" w14:textId="1E73C62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Intra-area route, I - Inter-area route</w:t>
      </w:r>
    </w:p>
    <w:p w14:paraId="79E0C40D" w14:textId="6C8B16C5"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8A6F58B" w14:textId="7FAF9CB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ipv6 </w:t>
      </w:r>
      <w:proofErr w:type="spellStart"/>
      <w:r w:rsidRPr="00D836BE">
        <w:rPr>
          <w:rFonts w:ascii="Courier New" w:eastAsia="Courier New" w:hAnsi="Courier New" w:cs="Courier New"/>
          <w:color w:val="000000" w:themeColor="text1"/>
          <w:sz w:val="12"/>
          <w:szCs w:val="12"/>
        </w:rPr>
        <w:t>ospf</w:t>
      </w:r>
      <w:proofErr w:type="spellEnd"/>
    </w:p>
    <w:p w14:paraId="39004677" w14:textId="115E9EA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"ospfv3 1" with ID 2.2.2.2</w:t>
      </w:r>
    </w:p>
    <w:p w14:paraId="3291415C" w14:textId="755A395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275FCBCC" w14:textId="4AB3913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6D4AA2D2" w14:textId="7A8A190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4565B08C" w14:textId="6CED362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25CBCCCD" w14:textId="0C5CA41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2300EB49" w14:textId="30E14A0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6910EC62" w14:textId="56A197E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46B59EB8" w14:textId="5D57694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65C2CC53" w14:textId="42C56E8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2201EDF0" w14:textId="122FD2B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3778697C" w14:textId="5DA2F08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18D9D657" w14:textId="1613F3A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21B89CD0" w14:textId="5C2D0C8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limit dc 24 non-dc 24</w:t>
      </w:r>
    </w:p>
    <w:p w14:paraId="406B302F" w14:textId="5EC85C5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6AE24EAD" w14:textId="0004FCB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5D896DB1" w14:textId="3C6E069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1696D6FC" w14:textId="0393227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Graceful restart helper support enabled</w:t>
      </w:r>
    </w:p>
    <w:p w14:paraId="13616F37" w14:textId="68760FA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4BCD80C0" w14:textId="1323C82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RFC1583 compatibility enabled</w:t>
      </w:r>
    </w:p>
    <w:p w14:paraId="446C7DC5" w14:textId="39E360F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BACKBONE(0)</w:t>
      </w:r>
    </w:p>
    <w:p w14:paraId="1EE19F26" w14:textId="7AD7FCC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w:t>
      </w:r>
    </w:p>
    <w:p w14:paraId="0390112B" w14:textId="58B2CED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2 times</w:t>
      </w:r>
    </w:p>
    <w:p w14:paraId="76C79341" w14:textId="4024EFF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8. Checksum Sum 0x04C00E</w:t>
      </w:r>
    </w:p>
    <w:p w14:paraId="4F4B8EEF" w14:textId="4215E7C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7D83D86D" w14:textId="323A2D1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5141D576" w14:textId="2F53A20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5EE546BA" w14:textId="1717988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6E02DB12" w14:textId="43DF39B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4D3D4C9" w14:textId="6B4088F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02A6FA9D" w14:textId="36E33DC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6E70EF2A" w14:textId="776E9DE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FE80::267E:12FF:FE4D:F770, Interface ID 12</w:t>
      </w:r>
    </w:p>
    <w:p w14:paraId="3F61144C" w14:textId="2A81F33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0, Process ID 1, Instance ID 0, Router ID 2.2.2.2</w:t>
      </w:r>
    </w:p>
    <w:p w14:paraId="0B2BB5D5" w14:textId="153EF51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LOOPBACK, Cost: 1</w:t>
      </w:r>
    </w:p>
    <w:p w14:paraId="19E21F92" w14:textId="1BE64D7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0A22F243" w14:textId="649A74D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01E46307" w14:textId="06A68FA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FE80::267E:12FF:FE4D:F770, Interface ID 6</w:t>
      </w:r>
    </w:p>
    <w:p w14:paraId="753A7D5F" w14:textId="5F156B5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0, Process ID 1, Instance ID 0, Router ID 2.2.2.2</w:t>
      </w:r>
    </w:p>
    <w:p w14:paraId="5BE79160" w14:textId="7DFBCAD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BROADCAST, Cost: 1</w:t>
      </w:r>
    </w:p>
    <w:p w14:paraId="2792676A" w14:textId="19229B6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DR, Priority 1</w:t>
      </w:r>
    </w:p>
    <w:p w14:paraId="16A5DDB2" w14:textId="24D5C86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2.2.2.2, local address FE80::267E:12FF:FE4D:F770</w:t>
      </w:r>
    </w:p>
    <w:p w14:paraId="4EC6D666" w14:textId="676FB6B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1.1.1.1, local address FE80::267E:12FF:FE4D:F6E0</w:t>
      </w:r>
    </w:p>
    <w:p w14:paraId="22254486" w14:textId="3DD71E9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2345BA0C" w14:textId="6ED4EF5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00:00:04</w:t>
      </w:r>
    </w:p>
    <w:p w14:paraId="19CC6744" w14:textId="00DBA96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 restart helper support enabled</w:t>
      </w:r>
    </w:p>
    <w:p w14:paraId="3C16D6FE" w14:textId="6994470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1/1/1, flood queue length 0</w:t>
      </w:r>
    </w:p>
    <w:p w14:paraId="4AA61FD1" w14:textId="7442625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55CD9D03" w14:textId="068863E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4</w:t>
      </w:r>
    </w:p>
    <w:p w14:paraId="6F928850" w14:textId="613D680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4643238A" w14:textId="22DDABA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73BFA39B" w14:textId="6F70F5A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1.1.1.1  (Backup Designated Router)</w:t>
      </w:r>
    </w:p>
    <w:p w14:paraId="20BA2F28" w14:textId="3AB6C54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2E8975FD" w14:textId="22DD4EA4"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1B67515" w14:textId="2D5E52A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R2#Show ipv6 route</w:t>
      </w:r>
    </w:p>
    <w:p w14:paraId="0AA5CDF1" w14:textId="2BF83A5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- 7 entries</w:t>
      </w:r>
    </w:p>
    <w:p w14:paraId="00A0D51A" w14:textId="3B22341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7ED26B15" w14:textId="250F7B2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183885EA" w14:textId="0E41B99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212FB22C" w14:textId="54FF2C4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4CD0F917" w14:textId="5EAC3A4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50827980" w14:textId="405666D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2F503698" w14:textId="666C816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2001:DB8::1/128 [110/1]</w:t>
      </w:r>
    </w:p>
    <w:p w14:paraId="1242DAEF" w14:textId="723AEA9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FE80::267E:12FF:FE4D:F6E0, GigabitEthernet0/0/0</w:t>
      </w:r>
    </w:p>
    <w:p w14:paraId="1C041730" w14:textId="02299AD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2001:DB8::2/128 [0/0]</w:t>
      </w:r>
    </w:p>
    <w:p w14:paraId="52609A1B" w14:textId="5EDEB28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0CD49025" w14:textId="0A5C8B3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2001:DB8:0:1::/64 [0/0]</w:t>
      </w:r>
    </w:p>
    <w:p w14:paraId="07374301" w14:textId="4EFFFFF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directly connected</w:t>
      </w:r>
    </w:p>
    <w:p w14:paraId="072B1977" w14:textId="4B88A3D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2001:DB8:0:1::2/128 [0/0]</w:t>
      </w:r>
    </w:p>
    <w:p w14:paraId="2DB24A37" w14:textId="3A2333B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receive</w:t>
      </w:r>
    </w:p>
    <w:p w14:paraId="308698DC" w14:textId="0CFC8B8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2001:DB8:0:12::/64 [0/0]</w:t>
      </w:r>
    </w:p>
    <w:p w14:paraId="5A9D4770" w14:textId="3E540E0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directly connected</w:t>
      </w:r>
    </w:p>
    <w:p w14:paraId="47559C10" w14:textId="5C8436D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2001:DB8:0:12::2/128 [0/0]</w:t>
      </w:r>
    </w:p>
    <w:p w14:paraId="34828203" w14:textId="339C2C3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receive</w:t>
      </w:r>
    </w:p>
    <w:p w14:paraId="23A864AF" w14:textId="7B3ED02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05C88B46" w14:textId="18D4D86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061C2045" w14:textId="36733BC8"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6A456334" w14:textId="12728B3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2E0489E5" w14:textId="6C8832A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321129AD" w14:textId="18CB579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97DCE0B" w14:textId="15BBE63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1E71046D" w14:textId="0383169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5BDBB513" w14:textId="476931E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Invalid after 0 seconds, hold down 0, flushed after 0</w:t>
      </w:r>
    </w:p>
    <w:p w14:paraId="6853EE0C" w14:textId="2709781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4101EBA9" w14:textId="02AEEDE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7479AEC6" w14:textId="1A593D1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7F15FAD4" w14:textId="38F4C4F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05A77F15" w14:textId="38D5DD6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1DE24E31" w14:textId="64BEF03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6FBB1F9A" w14:textId="3C076D1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0D931F6A" w14:textId="0216687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F9C1F91" w14:textId="2B46C2F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11"</w:t>
      </w:r>
    </w:p>
    <w:p w14:paraId="439EDE55" w14:textId="60FCE4F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62ED8060" w14:textId="5956847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162C6FFA" w14:textId="3B48C96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6392AA02" w14:textId="6978DD4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Automatic route summarization is disabled</w:t>
      </w:r>
    </w:p>
    <w:p w14:paraId="50CBE856" w14:textId="361432C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0A4F289C" w14:textId="4C7435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w:t>
      </w:r>
      <w:proofErr w:type="spellEnd"/>
    </w:p>
    <w:p w14:paraId="466527A6" w14:textId="79DC366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192.168.12.3</w:t>
      </w:r>
    </w:p>
    <w:p w14:paraId="7115C346" w14:textId="6BB95EC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1</w:t>
      </w:r>
    </w:p>
    <w:p w14:paraId="08ED6DD3" w14:textId="574A36B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788C4B87" w14:textId="012B1BD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5CE3B4C7" w14:textId="636CB59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192.168.12.3          20      00:06:00</w:t>
      </w:r>
    </w:p>
    <w:p w14:paraId="3E38820D" w14:textId="547F883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external 20 internal 200 local 200</w:t>
      </w:r>
    </w:p>
    <w:p w14:paraId="563FD0BF" w14:textId="442413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8E70E83" w14:textId="2A8219E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2555F0DB" w14:textId="3FB8A92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Outgoing update filter list for all interfaces is not set</w:t>
      </w:r>
    </w:p>
    <w:p w14:paraId="383B4EBD" w14:textId="3CE4981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7820AA98" w14:textId="58960E2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2.2.2.2</w:t>
      </w:r>
    </w:p>
    <w:p w14:paraId="2130C2F3" w14:textId="35E747F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095D3D39" w14:textId="2C09A12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5EEA43CB" w14:textId="18A03DE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38FE1B6A" w14:textId="1909A5D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2.2.2.2 0.0.0.0 area 0</w:t>
      </w:r>
    </w:p>
    <w:p w14:paraId="21823A11" w14:textId="30AB055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192.168.1.0 0.0.0.255 area 0</w:t>
      </w:r>
    </w:p>
    <w:p w14:paraId="26553D85" w14:textId="316DD0D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2BDC71B9" w14:textId="60F453B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50B8F08D" w14:textId="120F5F7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1.1.1.1              110      00:13:12</w:t>
      </w:r>
    </w:p>
    <w:p w14:paraId="5EC3773D" w14:textId="65361D8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110)</w:t>
      </w:r>
    </w:p>
    <w:p w14:paraId="4BCA587B" w14:textId="4745AF6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46923E8" w14:textId="216A8E7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R2#show ipv6 protocols</w:t>
      </w:r>
    </w:p>
    <w:p w14:paraId="6832CE86" w14:textId="418CBAA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1BD61C4C" w14:textId="0F90A1B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6B11B348" w14:textId="7D7637E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7A00324B" w14:textId="286EA2F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54952DD6" w14:textId="635658D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2.2.2.2</w:t>
      </w:r>
    </w:p>
    <w:p w14:paraId="36DC53AE" w14:textId="5CAD4CE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1 normal, 0 stub, 0 </w:t>
      </w:r>
      <w:proofErr w:type="spellStart"/>
      <w:r w:rsidRPr="00D836BE">
        <w:rPr>
          <w:rFonts w:ascii="Courier New" w:eastAsia="Courier New" w:hAnsi="Courier New" w:cs="Courier New"/>
          <w:color w:val="000000" w:themeColor="text1"/>
          <w:sz w:val="12"/>
          <w:szCs w:val="12"/>
        </w:rPr>
        <w:t>nssa</w:t>
      </w:r>
      <w:proofErr w:type="spellEnd"/>
    </w:p>
    <w:p w14:paraId="6BBA2ED7" w14:textId="060CFDB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 (Area 0):</w:t>
      </w:r>
    </w:p>
    <w:p w14:paraId="7BA8C766" w14:textId="4FDFD75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6554E9BA" w14:textId="39FFA4A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GigabitEthernet0/0/0</w:t>
      </w:r>
    </w:p>
    <w:p w14:paraId="4FE23462" w14:textId="140ADF2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0B54DF58" w14:textId="00AB582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38AA0C7F" w14:textId="2234C6D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11"</w:t>
      </w:r>
    </w:p>
    <w:p w14:paraId="37684B0E" w14:textId="2D780A2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12FB5DA5" w14:textId="5323BFD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5665BC7E" w14:textId="174852C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483EDDA9" w14:textId="7424546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5F6E9871" w14:textId="14DB5D6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RoutemapOut</w:t>
      </w:r>
      <w:proofErr w:type="spellEnd"/>
    </w:p>
    <w:p w14:paraId="459FF422" w14:textId="6821E5E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2001:DB8:0:12::3</w:t>
      </w:r>
    </w:p>
    <w:p w14:paraId="3B810D3B" w14:textId="1BEDAE8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699A8E1E" w14:textId="7236757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p>
    <w:p w14:paraId="69448173" w14:textId="58A2E43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4, local router ID is 2.2.2.2</w:t>
      </w:r>
    </w:p>
    <w:p w14:paraId="2B6D4699" w14:textId="047893C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codes: s suppressed, d damped, h history, * valid, &gt; best,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internal,</w:t>
      </w:r>
    </w:p>
    <w:p w14:paraId="63F22E7A" w14:textId="7A22D07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RIB-failure, S Stale, m multipath, b backup-path, f RT-Filter,</w:t>
      </w:r>
    </w:p>
    <w:p w14:paraId="7B121E9D" w14:textId="6D76A08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x best-external, </w:t>
      </w:r>
      <w:proofErr w:type="spellStart"/>
      <w:r w:rsidRPr="00D836BE">
        <w:rPr>
          <w:rFonts w:ascii="Courier New" w:eastAsia="Courier New" w:hAnsi="Courier New" w:cs="Courier New"/>
          <w:color w:val="000000" w:themeColor="text1"/>
          <w:sz w:val="12"/>
          <w:szCs w:val="12"/>
        </w:rPr>
        <w:t>a</w:t>
      </w:r>
      <w:proofErr w:type="spellEnd"/>
      <w:r w:rsidRPr="00D836BE">
        <w:rPr>
          <w:rFonts w:ascii="Courier New" w:eastAsia="Courier New" w:hAnsi="Courier New" w:cs="Courier New"/>
          <w:color w:val="000000" w:themeColor="text1"/>
          <w:sz w:val="12"/>
          <w:szCs w:val="12"/>
        </w:rPr>
        <w:t xml:space="preserve"> additional-path, c RIB-compressed,</w:t>
      </w:r>
    </w:p>
    <w:p w14:paraId="58D55CA9" w14:textId="2A785D7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Origin 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IGP, e - EGP, ? - incomplete</w:t>
      </w:r>
    </w:p>
    <w:p w14:paraId="7377D191" w14:textId="1485A98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RPKI validation codes: V valid, I invalid, N Not found</w:t>
      </w:r>
    </w:p>
    <w:p w14:paraId="7C1DFB32" w14:textId="74DEB40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8D95F72" w14:textId="11DB631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Next Hop            Metric </w:t>
      </w:r>
      <w:proofErr w:type="spellStart"/>
      <w:r w:rsidRPr="00D836BE">
        <w:rPr>
          <w:rFonts w:ascii="Courier New" w:eastAsia="Courier New" w:hAnsi="Courier New" w:cs="Courier New"/>
          <w:color w:val="000000" w:themeColor="text1"/>
          <w:sz w:val="12"/>
          <w:szCs w:val="12"/>
        </w:rPr>
        <w:t>LocPrf</w:t>
      </w:r>
      <w:proofErr w:type="spellEnd"/>
      <w:r w:rsidRPr="00D836BE">
        <w:rPr>
          <w:rFonts w:ascii="Courier New" w:eastAsia="Courier New" w:hAnsi="Courier New" w:cs="Courier New"/>
          <w:color w:val="000000" w:themeColor="text1"/>
          <w:sz w:val="12"/>
          <w:szCs w:val="12"/>
        </w:rPr>
        <w:t xml:space="preserve"> Weight Path</w:t>
      </w:r>
    </w:p>
    <w:p w14:paraId="029D6C66" w14:textId="3894E92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2.2.2.0/24       0.0.0.0                  0         32768 </w:t>
      </w:r>
      <w:proofErr w:type="spellStart"/>
      <w:r w:rsidRPr="00D836BE">
        <w:rPr>
          <w:rFonts w:ascii="Courier New" w:eastAsia="Courier New" w:hAnsi="Courier New" w:cs="Courier New"/>
          <w:color w:val="000000" w:themeColor="text1"/>
          <w:sz w:val="12"/>
          <w:szCs w:val="12"/>
        </w:rPr>
        <w:t>i</w:t>
      </w:r>
      <w:proofErr w:type="spellEnd"/>
    </w:p>
    <w:p w14:paraId="216DBF2E" w14:textId="40837C0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3.3.3.0/24       192.168.12.3             0             0 12 </w:t>
      </w:r>
      <w:proofErr w:type="spellStart"/>
      <w:r w:rsidRPr="00D836BE">
        <w:rPr>
          <w:rFonts w:ascii="Courier New" w:eastAsia="Courier New" w:hAnsi="Courier New" w:cs="Courier New"/>
          <w:color w:val="000000" w:themeColor="text1"/>
          <w:sz w:val="12"/>
          <w:szCs w:val="12"/>
        </w:rPr>
        <w:t>i</w:t>
      </w:r>
      <w:proofErr w:type="spellEnd"/>
    </w:p>
    <w:p w14:paraId="694CE7FC" w14:textId="3879C3F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*&gt;  5.5.5.0/24       192.168.12.3                           0 12 I</w:t>
      </w:r>
    </w:p>
    <w:p w14:paraId="67B53728" w14:textId="14E69018"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FE2268F" w14:textId="3285BF6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neighbor</w:t>
      </w:r>
    </w:p>
    <w:p w14:paraId="6B52BF49" w14:textId="3CF251D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192.168.12.3,  remote AS 12, external link</w:t>
      </w:r>
    </w:p>
    <w:p w14:paraId="725B2ABD" w14:textId="6D1C1EC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3.3.3.3</w:t>
      </w:r>
    </w:p>
    <w:p w14:paraId="2BF3C523" w14:textId="16E444B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00:12:56</w:t>
      </w:r>
    </w:p>
    <w:p w14:paraId="10D19C40" w14:textId="6E78F07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00:00:35, last write 00:00:20, hold time is 180, keepalive interval is 60 seconds</w:t>
      </w:r>
    </w:p>
    <w:p w14:paraId="6F0465F2" w14:textId="56295AC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18ACCBB1" w14:textId="5D5E84E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1195CFB0" w14:textId="72139D8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623C51C2" w14:textId="4B3ABAC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6C859931" w14:textId="438B5E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4CA5C240" w14:textId="05E8A0E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IPv4 Unicast: advertised and received</w:t>
      </w:r>
    </w:p>
    <w:p w14:paraId="41D83166" w14:textId="47C961D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53743CF0" w14:textId="16C403E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706AA0F9" w14:textId="5D631FE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30E83A04" w14:textId="2480758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311B7900" w14:textId="7F1EBA3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639812CD" w14:textId="5B60BF1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18AEF20E" w14:textId="538314B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CE3E15C" w14:textId="3E4C8F1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0E69BBF3" w14:textId="2019214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1369ECBD" w14:textId="0932260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07774D9B" w14:textId="6EAA753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2          4</w:t>
      </w:r>
    </w:p>
    <w:p w14:paraId="0861FED8" w14:textId="7682C3B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15         13</w:t>
      </w:r>
    </w:p>
    <w:p w14:paraId="6D5C9972" w14:textId="47EE1F0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5308B8DD" w14:textId="5EBB10F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18         18</w:t>
      </w:r>
    </w:p>
    <w:p w14:paraId="280B3526" w14:textId="15643BA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239E6B3E" w14:textId="4CA54A7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0B15B3E8" w14:textId="5CE6F96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98A8E58" w14:textId="718C598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IPv4 Unicast</w:t>
      </w:r>
    </w:p>
    <w:p w14:paraId="0EA07A4F" w14:textId="6C20A25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192.168.12.3</w:t>
      </w:r>
    </w:p>
    <w:p w14:paraId="26A4CE9F" w14:textId="1A210DE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4, neighbor version 4/0</w:t>
      </w:r>
    </w:p>
    <w:p w14:paraId="0C9A2A2A" w14:textId="7096DC6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1B3FE469" w14:textId="658BD79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2E2F8F2E" w14:textId="30C543D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5E8BA851" w14:textId="4A29B9E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1D086A67" w14:textId="600FAF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286E3BE7" w14:textId="7953EF2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3EB794F0" w14:textId="1AF3EEA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39D1D82B" w14:textId="1D77078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1          2 (Consumes 240 bytes)</w:t>
      </w:r>
    </w:p>
    <w:p w14:paraId="18769814" w14:textId="4208C83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1          3</w:t>
      </w:r>
    </w:p>
    <w:p w14:paraId="78A640E6" w14:textId="696A3AF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1</w:t>
      </w:r>
    </w:p>
    <w:p w14:paraId="1375C8E3" w14:textId="79DBB78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Explicit Withdraw:              0          0</w:t>
      </w:r>
    </w:p>
    <w:p w14:paraId="3534BC3E" w14:textId="41688EC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2</w:t>
      </w:r>
    </w:p>
    <w:p w14:paraId="28711617" w14:textId="26A8182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0702AAC8" w14:textId="1B75B63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7CE4A50" w14:textId="26F05C5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6924CC75" w14:textId="61D36A9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71F2CE50" w14:textId="006E40D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from this peer:              2        n/a</w:t>
      </w:r>
    </w:p>
    <w:p w14:paraId="1049582C" w14:textId="38D4CF8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2          0</w:t>
      </w:r>
    </w:p>
    <w:p w14:paraId="519C206C" w14:textId="602FC51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1, min 0</w:t>
      </w:r>
    </w:p>
    <w:p w14:paraId="560AA13C" w14:textId="2F706A8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7E27F325" w14:textId="4D50AC2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5EE453F3" w14:textId="395C455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056F2DCD" w14:textId="760DAB1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22396777" w14:textId="644D91C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4406A6C7" w14:textId="7FBE697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5861577B" w14:textId="2C2FB9D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1790EEE1" w14:textId="3638433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5E10ADD6" w14:textId="1B33B55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43F3A8A7" w14:textId="48CAB45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36F10336" w14:textId="50227A6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76F574B1" w14:textId="542AF7D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8AA086F" w14:textId="4B58AF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192.168.12.3</w:t>
      </w:r>
    </w:p>
    <w:p w14:paraId="349D60E8" w14:textId="33F7102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580E4307" w14:textId="6CF4D94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3CD37B01" w14:textId="7C672F9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19658604" w14:textId="5234A22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GigabitEthernet0/0/1 (peering address in same link)</w:t>
      </w:r>
    </w:p>
    <w:p w14:paraId="609891BE" w14:textId="3164772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6532990D" w14:textId="60C4182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15480865" w14:textId="0C8213E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3F2A7F06" w14:textId="15365AD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283A08D5" w14:textId="2AD9793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1</w:t>
      </w:r>
    </w:p>
    <w:p w14:paraId="7982337B" w14:textId="49F74E7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192.168.12.2, Local port: 179</w:t>
      </w:r>
    </w:p>
    <w:p w14:paraId="2AC561F2" w14:textId="6E651C0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192.168.12.3, Foreign port: 29343</w:t>
      </w:r>
    </w:p>
    <w:p w14:paraId="4E6D9973" w14:textId="2E57555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2E449EE7" w14:textId="4A34ED2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5A1C12B1" w14:textId="73D0FA9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BF62442" w14:textId="7518AC6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2949C739" w14:textId="44D8588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BDEEA9E" w14:textId="31401CE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0x1A83F6):</w:t>
      </w:r>
    </w:p>
    <w:p w14:paraId="767F564B" w14:textId="3905C12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06C39BB4" w14:textId="018A812F"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16          0             0x0</w:t>
      </w:r>
    </w:p>
    <w:p w14:paraId="537A3A56" w14:textId="064BCF25"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6990B487" w14:textId="661E146B"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17         16             0x0</w:t>
      </w:r>
    </w:p>
    <w:p w14:paraId="15DAAAB7" w14:textId="63E69209"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39C84AB7" w14:textId="12224271"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141CB479" w14:textId="399C278F"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7BCC3828" w14:textId="2F5F8E54"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0          0             0x0</w:t>
      </w:r>
    </w:p>
    <w:p w14:paraId="6086DA0D" w14:textId="7F4D5862"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1F0AB05F" w14:textId="3CC6862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5BFE6757" w14:textId="3217ABFE"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64F0BCEF" w14:textId="727027F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8239DCD" w14:textId="09551340"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1521207012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1521207432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1521207432</w:t>
      </w:r>
    </w:p>
    <w:p w14:paraId="22C094A8" w14:textId="034C5A47"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4004229074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4004229550</w:t>
      </w:r>
    </w:p>
    <w:p w14:paraId="73797B2C" w14:textId="032A8D7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6A2D896" w14:textId="4912B5F6"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15965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16199723" w14:textId="213C2E6F"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15909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475</w:t>
      </w:r>
    </w:p>
    <w:p w14:paraId="399ACEEB" w14:textId="3E12216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FF3062F" w14:textId="34909F0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882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1768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886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6E61D6E6" w14:textId="5B0D78A0"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13CBCAD3" w14:textId="360B33F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776580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20874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20673 </w:t>
      </w:r>
      <w:proofErr w:type="spellStart"/>
      <w:r w:rsidRPr="00D836BE">
        <w:rPr>
          <w:rFonts w:ascii="Courier New" w:eastAsia="Courier New" w:hAnsi="Courier New" w:cs="Courier New"/>
          <w:color w:val="000000" w:themeColor="text1"/>
          <w:sz w:val="12"/>
          <w:szCs w:val="12"/>
        </w:rPr>
        <w:t>ms</w:t>
      </w:r>
      <w:proofErr w:type="spellEnd"/>
    </w:p>
    <w:p w14:paraId="6722AD5F" w14:textId="2837986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Flags: passive open, gen </w:t>
      </w:r>
      <w:proofErr w:type="spellStart"/>
      <w:r w:rsidRPr="00D836BE">
        <w:rPr>
          <w:rFonts w:ascii="Courier New" w:eastAsia="Courier New" w:hAnsi="Courier New" w:cs="Courier New"/>
          <w:color w:val="000000" w:themeColor="text1"/>
          <w:sz w:val="12"/>
          <w:szCs w:val="12"/>
        </w:rPr>
        <w:t>tcbs</w:t>
      </w:r>
      <w:proofErr w:type="spellEnd"/>
    </w:p>
    <w:p w14:paraId="1EAEB963" w14:textId="78B2E8D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0462FA12" w14:textId="2420483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7B9692FE" w14:textId="218056C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A0CB776" w14:textId="0E4BF3B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1460 bytes):</w:t>
      </w:r>
    </w:p>
    <w:p w14:paraId="3B99C45B" w14:textId="032D7E6D"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34 (out of order: 0), with data: 17, total data bytes: 475</w:t>
      </w:r>
    </w:p>
    <w:p w14:paraId="331E7DA6" w14:textId="554AB9C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35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17, total data bytes: 419</w:t>
      </w:r>
    </w:p>
    <w:p w14:paraId="6ABA3368" w14:textId="0612966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ED5F1F3" w14:textId="686F2C1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1E154A55" w14:textId="21BEAB1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6350FDDD" w14:textId="21D5027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0x7F2B58F81BB0  FREE</w:t>
      </w:r>
    </w:p>
    <w:p w14:paraId="45D71F10" w14:textId="67C290B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3AC7861" w14:textId="253DAC4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summary</w:t>
      </w:r>
    </w:p>
    <w:p w14:paraId="7EF88C4E" w14:textId="6D0E55A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2.2.2.2, local AS number 11</w:t>
      </w:r>
    </w:p>
    <w:p w14:paraId="5334CF8F" w14:textId="3FE6D02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4, main routing table version 4</w:t>
      </w:r>
    </w:p>
    <w:p w14:paraId="4EBA2D3C" w14:textId="3678C7C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 network entries using 744 bytes of memory</w:t>
      </w:r>
    </w:p>
    <w:p w14:paraId="1CA2FEB8" w14:textId="4E55AC7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 path entries using 360 bytes of memory</w:t>
      </w:r>
    </w:p>
    <w:p w14:paraId="417B5F48" w14:textId="0F28787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3/3 BGP path/</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attribute entries using 744 bytes of memory</w:t>
      </w:r>
    </w:p>
    <w:p w14:paraId="0634C80E" w14:textId="383D87B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 BGP AS-PATH entries using 24 bytes of memory</w:t>
      </w:r>
    </w:p>
    <w:p w14:paraId="096FEFE7" w14:textId="74AC3CA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route-map cache entries using 0 bytes of memory</w:t>
      </w:r>
    </w:p>
    <w:p w14:paraId="0A6C76B3" w14:textId="3A4C181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filter-list cache entries using 0 bytes of memory</w:t>
      </w:r>
    </w:p>
    <w:p w14:paraId="26586795" w14:textId="7906BF6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using 1872 total bytes of memory</w:t>
      </w:r>
    </w:p>
    <w:p w14:paraId="7485736D" w14:textId="6DAB04C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activity 3/0 prefixes, 3/0 paths, scan interval 60 secs</w:t>
      </w:r>
    </w:p>
    <w:p w14:paraId="188CCBA8" w14:textId="63818C8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A2E01D0" w14:textId="4BBF9B5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77F9375E" w14:textId="1A33E06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192.168.12.3    4           12      19      18        4    0    0 00:13:20        2</w:t>
      </w:r>
    </w:p>
    <w:p w14:paraId="6E704B07" w14:textId="15CB0E4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C733B3C" w14:textId="3BA4E67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neighbor</w:t>
      </w:r>
    </w:p>
    <w:p w14:paraId="50E63002" w14:textId="0E84AD4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2001:DB8:0:12::3,  remote AS 12, external link</w:t>
      </w:r>
    </w:p>
    <w:p w14:paraId="4256B1D1" w14:textId="6A5CDFA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3.3.3.3</w:t>
      </w:r>
    </w:p>
    <w:p w14:paraId="5A41FFCA" w14:textId="68EB1BC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00:13:36</w:t>
      </w:r>
    </w:p>
    <w:p w14:paraId="28551B55" w14:textId="19B1C3E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00:00:05, last write 00:00:09, hold time is 180, keepalive interval is 60 seconds</w:t>
      </w:r>
    </w:p>
    <w:p w14:paraId="2C75FD29" w14:textId="5229577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6733CA87" w14:textId="6C20305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453DE0D0" w14:textId="4AAFE66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42C7B1A1" w14:textId="67B45A0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2A20B081" w14:textId="165A1D7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51DA233C" w14:textId="0D66D4F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IPv6 Unicast: advertised and received</w:t>
      </w:r>
    </w:p>
    <w:p w14:paraId="0EC1FF18" w14:textId="44F6735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26B12E15" w14:textId="5FD60A0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53F5FA66" w14:textId="75135F7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35A7BD18" w14:textId="33CF3D5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017330F3" w14:textId="0183489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3E3F8D70" w14:textId="7315A97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16267C12" w14:textId="038215A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51193D4" w14:textId="61A35AD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3869D0B4" w14:textId="3ACA46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28B076DB" w14:textId="6482B7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2743E0B8" w14:textId="6B0CA9E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1          1</w:t>
      </w:r>
    </w:p>
    <w:p w14:paraId="09D2AC5D" w14:textId="29455B8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17         17</w:t>
      </w:r>
    </w:p>
    <w:p w14:paraId="109B7FB5" w14:textId="061A7EC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34E6F44F" w14:textId="2EE03F3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19         19</w:t>
      </w:r>
    </w:p>
    <w:p w14:paraId="535C2B3F" w14:textId="618207C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15D60D75" w14:textId="653A009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2C1162BC" w14:textId="0C25CCF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3B1C95B" w14:textId="1397206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IPv6 Unicast</w:t>
      </w:r>
    </w:p>
    <w:p w14:paraId="4CC47343" w14:textId="1D01986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2001:DB8:0:12::3</w:t>
      </w:r>
    </w:p>
    <w:p w14:paraId="141D14E3" w14:textId="4B53A6C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1, neighbor version 1/0</w:t>
      </w:r>
    </w:p>
    <w:p w14:paraId="2390D417" w14:textId="58E0DA5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4CF0BDF3" w14:textId="248CAAD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14546592" w14:textId="3861F51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77CCE13C" w14:textId="4D3F898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40255C8D" w14:textId="5145D38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64AD3ED8" w14:textId="083300B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2678B90B" w14:textId="2EAB766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228EB593" w14:textId="6B4BF57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0          0</w:t>
      </w:r>
    </w:p>
    <w:p w14:paraId="440B6FFC" w14:textId="1A0945C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0          0</w:t>
      </w:r>
    </w:p>
    <w:p w14:paraId="42107238" w14:textId="55E950D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1484BB54" w14:textId="69FC53C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07D27713" w14:textId="0F1F1D1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0</w:t>
      </w:r>
    </w:p>
    <w:p w14:paraId="1DCAAC14" w14:textId="4D8A025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08082484" w14:textId="7DF3784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42959EA" w14:textId="20F8312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009E06EC" w14:textId="3D5CF27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60AEF9BC" w14:textId="5158800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0          0</w:t>
      </w:r>
    </w:p>
    <w:p w14:paraId="451DBA5C" w14:textId="6291B81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0, min 0</w:t>
      </w:r>
    </w:p>
    <w:p w14:paraId="288E2C65" w14:textId="757A886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2FE22BF8" w14:textId="37DFADF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713CB8DA" w14:textId="1C22E46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7F9153EF" w14:textId="2F6E9DC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45452A70" w14:textId="5CF7DF6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54AE5E7C" w14:textId="594AF3F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6CF6E2FF" w14:textId="2E29CDD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1BB28367" w14:textId="0ACCF4D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0C4732C5" w14:textId="79DA5EC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7D07322E" w14:textId="5FA16AA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53BBC0F1" w14:textId="5A0EE2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0EE8D3CE" w14:textId="0D5C033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458CEBB" w14:textId="7EE0DAF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2001:DB8:0:12::3</w:t>
      </w:r>
    </w:p>
    <w:p w14:paraId="5CA903E0" w14:textId="0E03C26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4240B286" w14:textId="785BB62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7B719730" w14:textId="5011C29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05305D26" w14:textId="1D520B6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GigabitEthernet0/0/1 (peering address in same link)</w:t>
      </w:r>
    </w:p>
    <w:p w14:paraId="1D28ECBE" w14:textId="7C792C0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2828AD99" w14:textId="70C7E83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312B0CC8" w14:textId="4108466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391CEA6A" w14:textId="32B0DC6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610A6DBD" w14:textId="74E35D7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1</w:t>
      </w:r>
    </w:p>
    <w:p w14:paraId="66788FF0" w14:textId="644C0D4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2001:DB8:0:12::2, Local port: 47686</w:t>
      </w:r>
    </w:p>
    <w:p w14:paraId="00C96966" w14:textId="52D5759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2001:DB8:0:12::3, Foreign port: 179</w:t>
      </w:r>
    </w:p>
    <w:p w14:paraId="08FBE364" w14:textId="191A494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3D56688D" w14:textId="70CDCCA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25F7F47F" w14:textId="173847A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0408149" w14:textId="3AED0655"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43AC76F9" w14:textId="0C2E504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E33B2B5" w14:textId="512C200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0x1B2237):</w:t>
      </w:r>
    </w:p>
    <w:p w14:paraId="4EE733F4" w14:textId="435A7118"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3481A6F0" w14:textId="4F8644EE"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19          0             0x0</w:t>
      </w:r>
    </w:p>
    <w:p w14:paraId="2CFE0A6D" w14:textId="6AD36D58"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53FC722B" w14:textId="711F65B7"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18         15             0x0</w:t>
      </w:r>
    </w:p>
    <w:p w14:paraId="1B9C8286" w14:textId="092A8EB2"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04E9B1AE" w14:textId="465FAC38"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17DF12B9" w14:textId="3FE423D1"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401BC8B5" w14:textId="3B5D9B8A"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lastRenderedPageBreak/>
        <w:t>PmtuAger</w:t>
      </w:r>
      <w:proofErr w:type="spellEnd"/>
      <w:r w:rsidRPr="00D836BE">
        <w:rPr>
          <w:rFonts w:ascii="Courier New" w:eastAsia="Courier New" w:hAnsi="Courier New" w:cs="Courier New"/>
          <w:color w:val="000000" w:themeColor="text1"/>
          <w:sz w:val="12"/>
          <w:szCs w:val="12"/>
        </w:rPr>
        <w:t xml:space="preserve">          128        127        0x1B26FC</w:t>
      </w:r>
    </w:p>
    <w:p w14:paraId="7289512C" w14:textId="05274AD3"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1BE323D5" w14:textId="67F3BFA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5DE6639E" w14:textId="2BB356E2"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0B0E6C65" w14:textId="1B22C511"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DEB1516" w14:textId="1EEA188C"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1161199615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1161200025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1161200025</w:t>
      </w:r>
    </w:p>
    <w:p w14:paraId="6E974783" w14:textId="7C5E77A4"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1502392085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1502392495</w:t>
      </w:r>
    </w:p>
    <w:p w14:paraId="097CD3E5" w14:textId="61BD429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C61C371" w14:textId="58981C69"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15975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28FEE840" w14:textId="74ADCDDA"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15975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409</w:t>
      </w:r>
    </w:p>
    <w:p w14:paraId="23938E57" w14:textId="616B121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5230DE5" w14:textId="2F98B97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921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1531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610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0E5B109D" w14:textId="2C2156FE"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2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5EB571E7" w14:textId="02D7F74F"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816145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5738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5939 </w:t>
      </w:r>
      <w:proofErr w:type="spellStart"/>
      <w:r w:rsidRPr="00D836BE">
        <w:rPr>
          <w:rFonts w:ascii="Courier New" w:eastAsia="Courier New" w:hAnsi="Courier New" w:cs="Courier New"/>
          <w:color w:val="000000" w:themeColor="text1"/>
          <w:sz w:val="12"/>
          <w:szCs w:val="12"/>
        </w:rPr>
        <w:t>ms</w:t>
      </w:r>
      <w:proofErr w:type="spellEnd"/>
    </w:p>
    <w:p w14:paraId="2928A72C" w14:textId="09D0812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Status Flags: active open</w:t>
      </w:r>
    </w:p>
    <w:p w14:paraId="16216218" w14:textId="48B78670"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249521C9" w14:textId="69C7422B"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62A5B249" w14:textId="253E20C9"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8B95F5D" w14:textId="5EDECC3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1440 bytes):</w:t>
      </w:r>
    </w:p>
    <w:p w14:paraId="49CD0F67" w14:textId="26B847F9" w:rsidR="638B03D7" w:rsidRPr="00D836BE" w:rsidRDefault="638B03D7"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34 (out of order: 0), with data: 19, total data bytes: 409</w:t>
      </w:r>
    </w:p>
    <w:p w14:paraId="10972940" w14:textId="2789364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38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38, total data bytes: 1937</w:t>
      </w:r>
    </w:p>
    <w:p w14:paraId="259C7CB9" w14:textId="14559BBE"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1DF2EAD" w14:textId="77B025D6"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6320ABCA" w14:textId="792078A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13841CD3" w14:textId="6AC3C01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0x7F2B58F81AF0  FREE</w:t>
      </w:r>
    </w:p>
    <w:p w14:paraId="21E30CD5" w14:textId="0F286CE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7B77375" w14:textId="46C985D2"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R2#show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summary</w:t>
      </w:r>
    </w:p>
    <w:p w14:paraId="45A1BD54" w14:textId="0F0E5164"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2.2.2.2, local AS number 11</w:t>
      </w:r>
    </w:p>
    <w:p w14:paraId="140CDE64" w14:textId="54BF985C"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1, main routing table version 1</w:t>
      </w:r>
    </w:p>
    <w:p w14:paraId="7B1F0F7D" w14:textId="42AE6B53"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66A2F59" w14:textId="5D217247"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724688CD" w14:textId="02D8E0BA"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2001:DB8:0:12::3</w:t>
      </w:r>
    </w:p>
    <w:p w14:paraId="2992EAC0" w14:textId="729C92FD" w:rsidR="638B03D7" w:rsidRPr="00D836BE" w:rsidRDefault="638B03D7"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           12      20      20        1    0    0 00:14:27        0</w:t>
      </w:r>
    </w:p>
    <w:p w14:paraId="659DB710" w14:textId="21D75CC6" w:rsidR="44132E37" w:rsidRPr="00D836BE" w:rsidRDefault="44132E37" w:rsidP="44132E37">
      <w:pPr>
        <w:spacing w:after="160" w:line="259" w:lineRule="auto"/>
        <w:rPr>
          <w:rFonts w:ascii="Courier New" w:eastAsia="Courier New" w:hAnsi="Courier New" w:cs="Courier New"/>
          <w:b/>
          <w:bCs/>
          <w:color w:val="000000" w:themeColor="text1"/>
          <w:sz w:val="12"/>
          <w:szCs w:val="12"/>
          <w:u w:val="single"/>
        </w:rPr>
      </w:pPr>
    </w:p>
    <w:p w14:paraId="7DD7EA50" w14:textId="31D9A8FB" w:rsidR="09E7B12A" w:rsidRPr="00D836BE" w:rsidRDefault="257AEFD4" w:rsidP="2D1E6BCE">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b/>
          <w:bCs/>
          <w:color w:val="000000" w:themeColor="text1"/>
          <w:sz w:val="12"/>
          <w:szCs w:val="12"/>
          <w:u w:val="single"/>
        </w:rPr>
        <w:t>Router 3:</w:t>
      </w:r>
    </w:p>
    <w:p w14:paraId="71F5E457" w14:textId="2A7844CB" w:rsidR="44132E37" w:rsidRPr="00D836BE" w:rsidRDefault="44132E37" w:rsidP="44132E37">
      <w:pPr>
        <w:spacing w:after="160" w:line="259" w:lineRule="auto"/>
        <w:rPr>
          <w:rFonts w:ascii="Courier New" w:eastAsia="Courier New" w:hAnsi="Courier New" w:cs="Courier New"/>
          <w:b/>
          <w:bCs/>
          <w:color w:val="000000" w:themeColor="text1"/>
          <w:sz w:val="12"/>
          <w:szCs w:val="12"/>
          <w:u w:val="single"/>
        </w:rPr>
      </w:pPr>
    </w:p>
    <w:p w14:paraId="40B5E070" w14:textId="35C3D9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R3#Show run</w:t>
      </w:r>
    </w:p>
    <w:p w14:paraId="554B1247" w14:textId="755C9BB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Building configuration...</w:t>
      </w:r>
    </w:p>
    <w:p w14:paraId="37F5AC5C" w14:textId="730D212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2221 bytes</w:t>
      </w:r>
    </w:p>
    <w:p w14:paraId="4387D252" w14:textId="02D3B66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configuration change at 18:37:41 UTC Fri Jan 14 2022</w:t>
      </w:r>
    </w:p>
    <w:p w14:paraId="11B734AF" w14:textId="36C9C1C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15.5</w:t>
      </w:r>
    </w:p>
    <w:p w14:paraId="46FD9B12" w14:textId="6D37206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6DC831BE" w14:textId="2A70509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2D018B5A" w14:textId="7FB4188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platform punt-keepalive disable-kernel-core</w:t>
      </w:r>
    </w:p>
    <w:p w14:paraId="66F36F63" w14:textId="1D1709F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hostname R3</w:t>
      </w:r>
    </w:p>
    <w:p w14:paraId="0E9AD36B" w14:textId="5BFD00E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boot-start-marker</w:t>
      </w:r>
    </w:p>
    <w:p w14:paraId="50D74D7C" w14:textId="2ED9DAF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0B1EA914" w14:textId="2781652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254AE903" w14:textId="2E27805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773EDDCB" w14:textId="496BEE9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9669A60" w14:textId="395B370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09067557" w14:textId="236E278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6729737D" w14:textId="4B00621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6D34C069" w14:textId="288A6E4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6135EB10" w14:textId="350C3DF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6D71C64F" w14:textId="7C6060A5"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vtp</w:t>
      </w:r>
      <w:proofErr w:type="spellEnd"/>
      <w:r w:rsidRPr="00D836BE">
        <w:rPr>
          <w:rFonts w:ascii="Courier New" w:eastAsia="Courier New" w:hAnsi="Courier New" w:cs="Courier New"/>
          <w:color w:val="000000" w:themeColor="text1"/>
          <w:sz w:val="12"/>
          <w:szCs w:val="12"/>
        </w:rPr>
        <w:t xml:space="preserve"> domain cisco</w:t>
      </w:r>
    </w:p>
    <w:p w14:paraId="6ED9C2F6" w14:textId="306945B5"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vtp</w:t>
      </w:r>
      <w:proofErr w:type="spellEnd"/>
      <w:r w:rsidRPr="00D836BE">
        <w:rPr>
          <w:rFonts w:ascii="Courier New" w:eastAsia="Courier New" w:hAnsi="Courier New" w:cs="Courier New"/>
          <w:color w:val="000000" w:themeColor="text1"/>
          <w:sz w:val="12"/>
          <w:szCs w:val="12"/>
        </w:rPr>
        <w:t xml:space="preserve"> mode transparent</w:t>
      </w:r>
    </w:p>
    <w:p w14:paraId="490BDC9C" w14:textId="1BC3031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629E9773" w14:textId="584382E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FDO214420HW</w:t>
      </w:r>
    </w:p>
    <w:p w14:paraId="586CB89E" w14:textId="1D8D6EF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468D93D8" w14:textId="52C3FAB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175BCB7A" w14:textId="7E38DDB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7ECA3650" w14:textId="0C8BA496"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vlan</w:t>
      </w:r>
      <w:proofErr w:type="spellEnd"/>
      <w:r w:rsidRPr="00D836BE">
        <w:rPr>
          <w:rFonts w:ascii="Courier New" w:eastAsia="Courier New" w:hAnsi="Courier New" w:cs="Courier New"/>
          <w:color w:val="000000" w:themeColor="text1"/>
          <w:sz w:val="12"/>
          <w:szCs w:val="12"/>
        </w:rPr>
        <w:t xml:space="preserve"> internal allocation policy ascending</w:t>
      </w:r>
    </w:p>
    <w:p w14:paraId="654AAA28" w14:textId="09C05B1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Loopback0</w:t>
      </w:r>
    </w:p>
    <w:p w14:paraId="33862129" w14:textId="4CD0527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3.3.3.3 255.255.255.0</w:t>
      </w:r>
    </w:p>
    <w:p w14:paraId="71C576E4" w14:textId="018A397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2001:DB8::3/128</w:t>
      </w:r>
    </w:p>
    <w:p w14:paraId="17CCED92" w14:textId="45549DC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6331694D" w14:textId="0D9F5E4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6A120F41" w14:textId="6E9FE13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7417AAE1" w14:textId="1765A269"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192.168.23.3 255.255.255.0</w:t>
      </w:r>
    </w:p>
    <w:p w14:paraId="13977A1B" w14:textId="14EB238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55F8F2FC" w14:textId="4E80418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2001:DB8:0:24::3/64</w:t>
      </w:r>
    </w:p>
    <w:p w14:paraId="6A190C8A" w14:textId="2AFEC48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581D9CDA" w14:textId="77965C3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1703E1D7" w14:textId="1F48398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5D99F5F6" w14:textId="1DCE8662"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192.168.12.3 255.255.255.0</w:t>
      </w:r>
    </w:p>
    <w:p w14:paraId="7E40731F" w14:textId="65FFB20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7361A95E" w14:textId="1C006F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2001:DB8:0:12::3/64</w:t>
      </w:r>
    </w:p>
    <w:p w14:paraId="76FCE35B" w14:textId="1EA393B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56E7F734" w14:textId="2141D63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Serial0/1/0</w:t>
      </w:r>
    </w:p>
    <w:p w14:paraId="675C7CC4" w14:textId="0580B52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81F0F1D" w14:textId="04389FF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29A49D4C" w14:textId="14FEA8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Serial0/1/1</w:t>
      </w:r>
    </w:p>
    <w:p w14:paraId="58D673E8" w14:textId="3B24CAB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6B319532" w14:textId="5293175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783B0523" w14:textId="0263E81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25C1A1E7" w14:textId="5A82972F"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50F24C99" w14:textId="58CBF6D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3BAA4CB3" w14:textId="7C0F82C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170AB3E0" w14:textId="34CCB93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739BBD31" w14:textId="5593B35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Vlan1</w:t>
      </w:r>
    </w:p>
    <w:p w14:paraId="100DF11B" w14:textId="5A9D5B0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D7A93CD" w14:textId="66EEDF3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4B623CEC" w14:textId="4E72DD7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16F3525C" w14:textId="34EB5A7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3.3.3.3 0.0.0.0 area 1</w:t>
      </w:r>
    </w:p>
    <w:p w14:paraId="2F23E31E" w14:textId="37001CD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192.168.23.0 0.0.0.255 area 1</w:t>
      </w:r>
    </w:p>
    <w:p w14:paraId="1C46803D" w14:textId="2868A5D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12</w:t>
      </w:r>
    </w:p>
    <w:p w14:paraId="13053A85" w14:textId="0C600FF6"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router-id 3.3.3.3</w:t>
      </w:r>
    </w:p>
    <w:p w14:paraId="51A19F6F" w14:textId="125AC33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log-neighbor-changes</w:t>
      </w:r>
    </w:p>
    <w:p w14:paraId="657573B3" w14:textId="747F688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5.5.5.5 remote-as 12</w:t>
      </w:r>
    </w:p>
    <w:p w14:paraId="61E9AFF4" w14:textId="5B72899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5.5.5.5 update-source Loopback0</w:t>
      </w:r>
    </w:p>
    <w:p w14:paraId="4CBABCC5" w14:textId="17A64D1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2001:DB8:0:12::2 remote-as 11</w:t>
      </w:r>
    </w:p>
    <w:p w14:paraId="24F763C6" w14:textId="40E4336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192.168.12.2 remote-as 11</w:t>
      </w:r>
    </w:p>
    <w:p w14:paraId="1EF25897" w14:textId="244C398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44875780" w14:textId="68DD2D8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3.3.3.0 mask 255.255.255.0</w:t>
      </w:r>
    </w:p>
    <w:p w14:paraId="44FF5C83" w14:textId="716060C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5.5.5.5 activate</w:t>
      </w:r>
    </w:p>
    <w:p w14:paraId="76DF8D90" w14:textId="773992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5.5.5.5 next-hop-self</w:t>
      </w:r>
    </w:p>
    <w:p w14:paraId="45542D9D" w14:textId="03E7A95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 neighbor 2001:DB8:0:12::2 activate</w:t>
      </w:r>
    </w:p>
    <w:p w14:paraId="49D4BA13" w14:textId="6B68F00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192.168.12.2 activate</w:t>
      </w:r>
    </w:p>
    <w:p w14:paraId="6AF0E24C" w14:textId="096AAEB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1B50487" w14:textId="7DFBA4C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0CBC3042" w14:textId="00FD827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2001:DB8:0:12::2 activate</w:t>
      </w:r>
    </w:p>
    <w:p w14:paraId="221C1D0A" w14:textId="2F82CA2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408E1961" w14:textId="4E4124E3"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71E455A3" w14:textId="123D421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7179909C" w14:textId="0415A58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5B93EE03" w14:textId="74621E04"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6BE0C7FE" w14:textId="25C1A60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5E142056" w14:textId="200F478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router-id 3.3.3.3</w:t>
      </w:r>
    </w:p>
    <w:p w14:paraId="6A3DB4E8" w14:textId="1897CEE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control-plane</w:t>
      </w:r>
    </w:p>
    <w:p w14:paraId="7C367C36" w14:textId="649D459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01FDC9B4" w14:textId="7702F33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51BC2DA5" w14:textId="6D63F55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22459DF5" w14:textId="155B3281"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5D89DA53" w14:textId="627D1F1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2DA7FAC3" w14:textId="375937A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264C7A17" w14:textId="0943027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61AF775E" w14:textId="51C4328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3838477" w14:textId="715D585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5257AF13" w14:textId="14EF434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2363E02D" w14:textId="629AFFD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78F1AF8B" w14:textId="04ED0AB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03B709F6" w14:textId="0DAB8DC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29EECCE8" w14:textId="65142D2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08B28C78" w14:textId="5F7E53F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263569F9" w14:textId="583C68D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0B49FE42" w14:textId="1FFF8C5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72E7C88C" w14:textId="4C5B3BF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65FB8355" w14:textId="51ABE0A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BD49AB9" w14:textId="1276DEC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00D9345B" w14:textId="59C0714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D8C1A9A" w14:textId="598D1DA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2.0.0.0/24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2162F729" w14:textId="3DB2642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        2.2.2.0 [20/0] via 192.168.12.2, 00:15:07</w:t>
      </w:r>
    </w:p>
    <w:p w14:paraId="5173A845" w14:textId="271707C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76DF88E6" w14:textId="51EC0A4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3.3.3.0/24 is directly connected, Loopback0</w:t>
      </w:r>
    </w:p>
    <w:p w14:paraId="642C7D2A" w14:textId="061C162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3.3.3.3/32 is directly connected, Loopback0</w:t>
      </w:r>
    </w:p>
    <w:p w14:paraId="323DCE9A" w14:textId="6FBAC5D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4.0.0.0/32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1D3F30A0" w14:textId="537B557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4.4.4.4 [110/2] via 192.168.23.4, 00:14:16, GigabitEthernet0/0/0</w:t>
      </w:r>
    </w:p>
    <w:p w14:paraId="5D888873" w14:textId="28B44C3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37988A78" w14:textId="4219BC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        5.5.5.0/24 [200/0] via 5.5.5.5, 00:09:48</w:t>
      </w:r>
    </w:p>
    <w:p w14:paraId="169201D8" w14:textId="0B0BF3B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5.5.5.5/32 [110/3] via 192.168.23.4, 00:11:06, GigabitEthernet0/0/0</w:t>
      </w:r>
    </w:p>
    <w:p w14:paraId="12E88748" w14:textId="557D872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192.168.12.0/24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007D4EF1" w14:textId="041480F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192.168.12.0/24 is directly connected, GigabitEthernet0/0/1</w:t>
      </w:r>
    </w:p>
    <w:p w14:paraId="3AFEE89F" w14:textId="7C199E1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192.168.12.3/32 is directly connected, GigabitEthernet0/0/1</w:t>
      </w:r>
    </w:p>
    <w:p w14:paraId="600D34BF" w14:textId="45A661C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192.168.23.0/24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5E2428C8" w14:textId="2B8F510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192.168.23.0/24 is directly connected, GigabitEthernet0/0/0</w:t>
      </w:r>
    </w:p>
    <w:p w14:paraId="33A2D49B" w14:textId="5987C21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192.168.23.3/32 is directly connected, GigabitEthernet0/0/0</w:t>
      </w:r>
    </w:p>
    <w:p w14:paraId="2A2C1A61" w14:textId="2DE9EC3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192.168.34.0/24 [110/2] via 192.168.23.4, 00:11:06, GigabitEthernet0/0/0</w:t>
      </w:r>
    </w:p>
    <w:p w14:paraId="6F42C125" w14:textId="1CF741E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740B040" w14:textId="7B2FB61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p>
    <w:p w14:paraId="1D5A49DE" w14:textId="307EBCF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with ID 3.3.3.3</w:t>
      </w:r>
    </w:p>
    <w:p w14:paraId="6E14A41D" w14:textId="3139ABA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Start time: 00:15:31.623, Time elapsed: 00:16:41.501</w:t>
      </w:r>
    </w:p>
    <w:p w14:paraId="3A1D8D91" w14:textId="2671537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only single TOS(TOS0) routes</w:t>
      </w:r>
    </w:p>
    <w:p w14:paraId="02055287" w14:textId="555573A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opaque LSA</w:t>
      </w:r>
    </w:p>
    <w:p w14:paraId="52940590" w14:textId="50C2BCC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Link-local Signaling (LLS)</w:t>
      </w:r>
    </w:p>
    <w:p w14:paraId="72E7CD03" w14:textId="2310D31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area transit capability</w:t>
      </w:r>
    </w:p>
    <w:p w14:paraId="1CF1476B" w14:textId="778C1C4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6136403E" w14:textId="4FBBDCE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5AC228DC" w14:textId="663AFE2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7F3483E5" w14:textId="377DAE1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5185D14A" w14:textId="38510B5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0FAD5176" w14:textId="46CE582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63E8FF2A" w14:textId="6E75778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Maximum wait time between two consecutive SPFs 10000 msecs</w:t>
      </w:r>
    </w:p>
    <w:p w14:paraId="79B2F711" w14:textId="0846557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Incremental-SPF disabled</w:t>
      </w:r>
    </w:p>
    <w:p w14:paraId="3D9EED62" w14:textId="79D7404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25483983" w14:textId="21BA3E8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49931E84" w14:textId="2A78C56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22F0EE6B" w14:textId="438AC7C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52840B2A" w14:textId="0A71845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24EF8201" w14:textId="5A301D0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7B8EF333" w14:textId="13DCE0B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1233612D" w14:textId="0E5315A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opaque AS LSA 0. Checksum Sum 0x000000</w:t>
      </w:r>
    </w:p>
    <w:p w14:paraId="4F69CB00" w14:textId="41C01D2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external and opaque AS LSA 0</w:t>
      </w:r>
    </w:p>
    <w:p w14:paraId="4E6F0947" w14:textId="0D48C44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external and opaque AS LSA 0</w:t>
      </w:r>
    </w:p>
    <w:p w14:paraId="52250FF5" w14:textId="684B60A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40A6C5ED" w14:textId="1FB8EB3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areas transit capable is 0</w:t>
      </w:r>
    </w:p>
    <w:p w14:paraId="1111424C" w14:textId="7EDC814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External flood list length 0</w:t>
      </w:r>
    </w:p>
    <w:p w14:paraId="3B68671A" w14:textId="15375B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IETF NSF helper support enabled</w:t>
      </w:r>
    </w:p>
    <w:p w14:paraId="5EA150BB" w14:textId="6446B38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Cisco NSF helper support enabled</w:t>
      </w:r>
    </w:p>
    <w:p w14:paraId="3CD1CEA6" w14:textId="3F2C63B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79B63C15" w14:textId="651B420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w:t>
      </w:r>
    </w:p>
    <w:p w14:paraId="37253369" w14:textId="5A404E7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 (1 loopback)</w:t>
      </w:r>
    </w:p>
    <w:p w14:paraId="42A3CC3A" w14:textId="380BBF1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has no authentication</w:t>
      </w:r>
    </w:p>
    <w:p w14:paraId="2A21CD4E" w14:textId="57AA0D4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last executed 00:11:20.345 ago</w:t>
      </w:r>
    </w:p>
    <w:p w14:paraId="3FBFAE1B" w14:textId="06A3565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8 times</w:t>
      </w:r>
    </w:p>
    <w:p w14:paraId="0DEAF9F3" w14:textId="159CA75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ranges are</w:t>
      </w:r>
    </w:p>
    <w:p w14:paraId="6555B7B8" w14:textId="082A9F3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5. Checksum Sum 0x01F568</w:t>
      </w:r>
    </w:p>
    <w:p w14:paraId="26165B93" w14:textId="1D17CB8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opaque link LSA 0. Checksum Sum 0x000000</w:t>
      </w:r>
    </w:p>
    <w:p w14:paraId="2D450CF6" w14:textId="6251A5C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466B0021" w14:textId="2EF3D11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705D0824" w14:textId="2FB4788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29C2D938" w14:textId="0BEBE04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0A16B0CD" w14:textId="3FFE04E0"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B55B7C4" w14:textId="3B62F35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0F59005A" w14:textId="682A3D7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48F3C5A7" w14:textId="1ED9FE7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3.3.3.3/24, Area 1, Attached via Network Statement</w:t>
      </w:r>
    </w:p>
    <w:p w14:paraId="4C65C6E0" w14:textId="3A5E657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3.3.3.3, Network Type LOOPBACK, Cost: 1</w:t>
      </w:r>
    </w:p>
    <w:p w14:paraId="577D29A9" w14:textId="468AA16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4306EDA2" w14:textId="2532A6A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4BBA42C3" w14:textId="2FA18E9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36E71037" w14:textId="6B9B2CB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42938B02" w14:textId="03ADA6D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192.168.23.3/24, Area 1, Attached via Network Statement</w:t>
      </w:r>
    </w:p>
    <w:p w14:paraId="114BC890" w14:textId="4EDE8B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3.3.3.3, Network Type BROADCAST, Cost: 1</w:t>
      </w:r>
    </w:p>
    <w:p w14:paraId="7B88C93D" w14:textId="22A0961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34230841" w14:textId="3EEEB2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25060790" w14:textId="6F08C7E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BDR, Priority 1</w:t>
      </w:r>
    </w:p>
    <w:p w14:paraId="06D5E3A7" w14:textId="09D6837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4.4.4.4, Interface address 192.168.23.4</w:t>
      </w:r>
    </w:p>
    <w:p w14:paraId="4EDC6C6E" w14:textId="3BC0BF2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3.3.3.3, Interface address 192.168.23.3</w:t>
      </w:r>
    </w:p>
    <w:p w14:paraId="631174FD" w14:textId="66E8E34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188B078A" w14:textId="2F5AA64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oob</w:t>
      </w:r>
      <w:proofErr w:type="spellEnd"/>
      <w:r w:rsidRPr="00D836BE">
        <w:rPr>
          <w:rFonts w:ascii="Courier New" w:eastAsia="Courier New" w:hAnsi="Courier New" w:cs="Courier New"/>
          <w:color w:val="000000" w:themeColor="text1"/>
          <w:sz w:val="12"/>
          <w:szCs w:val="12"/>
        </w:rPr>
        <w:t>-resync timeout 40</w:t>
      </w:r>
    </w:p>
    <w:p w14:paraId="335220A5" w14:textId="6A0F8E6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00:00:06</w:t>
      </w:r>
    </w:p>
    <w:p w14:paraId="30369401" w14:textId="67C8862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Supports Link-local Signaling (LLS)</w:t>
      </w:r>
    </w:p>
    <w:p w14:paraId="731F7BF7" w14:textId="58B753B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Cisco NSF helper support enabled</w:t>
      </w:r>
    </w:p>
    <w:p w14:paraId="31BC871E" w14:textId="7ECE6D6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IETF NSF helper support enabled</w:t>
      </w:r>
    </w:p>
    <w:p w14:paraId="6A094951" w14:textId="5852F3D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1/2/2, flood queue length 0</w:t>
      </w:r>
    </w:p>
    <w:p w14:paraId="288829E6" w14:textId="2EA0A12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7315CC93" w14:textId="083E0F0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1</w:t>
      </w:r>
    </w:p>
    <w:p w14:paraId="6DD23F94" w14:textId="31C10F5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7C8CDA56" w14:textId="4EF828F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65A0F6D6" w14:textId="4479F0D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4.4.4.4  (Designated Router)</w:t>
      </w:r>
    </w:p>
    <w:p w14:paraId="43C9E71E" w14:textId="2E64120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1210F5BA" w14:textId="7A9819C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486337F" w14:textId="77829E2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neighbor</w:t>
      </w:r>
    </w:p>
    <w:p w14:paraId="5D698A37" w14:textId="36FFAD7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485262A" w14:textId="629C69D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ID     </w:t>
      </w:r>
      <w:proofErr w:type="spellStart"/>
      <w:r w:rsidRPr="00D836BE">
        <w:rPr>
          <w:rFonts w:ascii="Courier New" w:eastAsia="Courier New" w:hAnsi="Courier New" w:cs="Courier New"/>
          <w:color w:val="000000" w:themeColor="text1"/>
          <w:sz w:val="12"/>
          <w:szCs w:val="12"/>
        </w:rPr>
        <w:t>Pri</w:t>
      </w:r>
      <w:proofErr w:type="spellEnd"/>
      <w:r w:rsidRPr="00D836BE">
        <w:rPr>
          <w:rFonts w:ascii="Courier New" w:eastAsia="Courier New" w:hAnsi="Courier New" w:cs="Courier New"/>
          <w:color w:val="000000" w:themeColor="text1"/>
          <w:sz w:val="12"/>
          <w:szCs w:val="12"/>
        </w:rPr>
        <w:t xml:space="preserve">   State           Dead Time   Address         Interface</w:t>
      </w:r>
    </w:p>
    <w:p w14:paraId="501AAC2F" w14:textId="0D40D0B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4.4.4.4           1   FULL/DR         00:00:33    192.168.23.4    GigabitEthernet0/0/0</w:t>
      </w:r>
    </w:p>
    <w:p w14:paraId="6968EF9A" w14:textId="6E993F99"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A5AE508" w14:textId="64772B3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border-routers</w:t>
      </w:r>
    </w:p>
    <w:p w14:paraId="1E58EA03" w14:textId="1BC70AF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F84A941" w14:textId="646CE5E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OSPF Router with ID (3.3.3.3) (Process ID 1)</w:t>
      </w:r>
    </w:p>
    <w:p w14:paraId="1B9BBAF9" w14:textId="3518B8B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EA4EA17" w14:textId="02A63B2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B3307E9" w14:textId="414F85F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Base Topology (MTID 0)</w:t>
      </w:r>
    </w:p>
    <w:p w14:paraId="7A486DB2" w14:textId="6F144C2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8B700C0" w14:textId="5FAACA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Internal Router Routing Table</w:t>
      </w:r>
    </w:p>
    <w:p w14:paraId="175FC20F" w14:textId="67458F3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Intra-area route, I - Inter-area route</w:t>
      </w:r>
    </w:p>
    <w:p w14:paraId="7891E03C" w14:textId="45F8D9B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EA4959D" w14:textId="337C979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ipv6 </w:t>
      </w:r>
      <w:proofErr w:type="spellStart"/>
      <w:r w:rsidRPr="00D836BE">
        <w:rPr>
          <w:rFonts w:ascii="Courier New" w:eastAsia="Courier New" w:hAnsi="Courier New" w:cs="Courier New"/>
          <w:color w:val="000000" w:themeColor="text1"/>
          <w:sz w:val="12"/>
          <w:szCs w:val="12"/>
        </w:rPr>
        <w:t>ospf</w:t>
      </w:r>
      <w:proofErr w:type="spellEnd"/>
    </w:p>
    <w:p w14:paraId="75355D88" w14:textId="3208C95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"ospfv3 1" with ID 3.3.3.3</w:t>
      </w:r>
    </w:p>
    <w:p w14:paraId="6E544898" w14:textId="1C507AE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634F121B" w14:textId="3C26CFB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72B8A741" w14:textId="1F4C203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501E2690" w14:textId="547F657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4ED49122" w14:textId="6C290E8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3911A63E" w14:textId="0A0144B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45ABF53A" w14:textId="5F2AAA1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4AD3B5F2" w14:textId="18E9A0E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1C9452DA" w14:textId="5415E7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1CD5D4B5" w14:textId="59C4950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7C713707" w14:textId="06A06FD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Interface flood pacing timer 33 msecs</w:t>
      </w:r>
    </w:p>
    <w:p w14:paraId="714C70A4" w14:textId="7B6C51E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7A9611B1" w14:textId="74A7B11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limit dc 24 non-dc 24</w:t>
      </w:r>
    </w:p>
    <w:p w14:paraId="37D786D0" w14:textId="5B6A7F6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58159406" w14:textId="31B1D6E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39039894" w14:textId="3ECA371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5FDA392F" w14:textId="1F8BDAE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Graceful restart helper support enabled</w:t>
      </w:r>
    </w:p>
    <w:p w14:paraId="677210B6" w14:textId="269751D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339AC972" w14:textId="2FF293A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RFC1583 compatibility enabled</w:t>
      </w:r>
    </w:p>
    <w:p w14:paraId="03B5B805" w14:textId="71D6F3C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w:t>
      </w:r>
    </w:p>
    <w:p w14:paraId="05BC7E61" w14:textId="07E696C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w:t>
      </w:r>
    </w:p>
    <w:p w14:paraId="1E494367" w14:textId="6A7C41C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3 times</w:t>
      </w:r>
    </w:p>
    <w:p w14:paraId="0387EE6F" w14:textId="337F9AB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12. Checksum Sum 0x056D1E</w:t>
      </w:r>
    </w:p>
    <w:p w14:paraId="225FBA74" w14:textId="3C6CF09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741C1AA3" w14:textId="42ED18D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200CF12C" w14:textId="4F9EA6D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6F4BC7DC" w14:textId="78BF9D6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610DF2C7" w14:textId="2119D4FA"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F2E9906" w14:textId="3906C1D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6D15E29B" w14:textId="4C082B5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4116760A" w14:textId="25C0EBF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FE80::227:90FF:FED5:FAD0, Interface ID 12</w:t>
      </w:r>
    </w:p>
    <w:p w14:paraId="6A42464E" w14:textId="1B839A5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3.3.3.3</w:t>
      </w:r>
    </w:p>
    <w:p w14:paraId="50180466" w14:textId="6AE2AFE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LOOPBACK, Cost: 1</w:t>
      </w:r>
    </w:p>
    <w:p w14:paraId="123FA34D" w14:textId="0B196CD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49910772" w14:textId="21A5869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174A4952" w14:textId="2C7018B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FE80::227:90FF:FED5:FAD0, Interface ID 6</w:t>
      </w:r>
    </w:p>
    <w:p w14:paraId="5740A7A3" w14:textId="72CD58C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3.3.3.3</w:t>
      </w:r>
    </w:p>
    <w:p w14:paraId="6A1B2016" w14:textId="31BDFC8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BROADCAST, Cost: 1</w:t>
      </w:r>
    </w:p>
    <w:p w14:paraId="3F2C2F73" w14:textId="6C1B864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BDR, Priority 1</w:t>
      </w:r>
    </w:p>
    <w:p w14:paraId="110D1124" w14:textId="5390252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4.4.4.4, local address FE80::B6A8:B9FF:FE01:B990</w:t>
      </w:r>
    </w:p>
    <w:p w14:paraId="51E4DB46" w14:textId="3BACDB4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3.3.3.3, local address FE80::227:90FF:FED5:FAD0</w:t>
      </w:r>
    </w:p>
    <w:p w14:paraId="7DB59D06" w14:textId="1DDF98A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06E6C8F6" w14:textId="718CE20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00:00:00</w:t>
      </w:r>
    </w:p>
    <w:p w14:paraId="4BA05C29" w14:textId="1755C47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 restart helper support enabled</w:t>
      </w:r>
    </w:p>
    <w:p w14:paraId="11383274" w14:textId="7AD0E0D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1/1/1, flood queue length 0</w:t>
      </w:r>
    </w:p>
    <w:p w14:paraId="0575E12D" w14:textId="26ABF32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3467BEE5" w14:textId="0977D43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2, maximum is 2</w:t>
      </w:r>
    </w:p>
    <w:p w14:paraId="6997D9CC" w14:textId="45FC019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6A11BD2D" w14:textId="5934A84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7C03D3B1" w14:textId="23C43CB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4.4.4.4  (Designated Router)</w:t>
      </w:r>
    </w:p>
    <w:p w14:paraId="39E04B0A" w14:textId="243C71A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70FD133E" w14:textId="257DE29A"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0C14BFA" w14:textId="087E6F3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R3#Show ipv6 route</w:t>
      </w:r>
    </w:p>
    <w:p w14:paraId="70A89238" w14:textId="113F7D5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- 9 entries</w:t>
      </w:r>
    </w:p>
    <w:p w14:paraId="7E5676A0" w14:textId="006B1DA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57530CD8" w14:textId="3E6DD74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460CEA54" w14:textId="34CE8FF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0D2E57EA" w14:textId="1CE8CE7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7F1BA181" w14:textId="1142F27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76D811FA" w14:textId="1395FD3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2030B5B6" w14:textId="31AED96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2001:DB8::3/128 [0/0]</w:t>
      </w:r>
    </w:p>
    <w:p w14:paraId="4B3F0C88" w14:textId="03161F3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70638565" w14:textId="2830877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2001:DB8::4/128 [110/1]</w:t>
      </w:r>
    </w:p>
    <w:p w14:paraId="1CAEF7A6" w14:textId="491B0CE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FE80::B6A8:B9FF:FE01:B990, GigabitEthernet0/0/0</w:t>
      </w:r>
    </w:p>
    <w:p w14:paraId="6A6CE752" w14:textId="672DC8C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2001:DB8::5/128 [110/2]</w:t>
      </w:r>
    </w:p>
    <w:p w14:paraId="13AB8D52" w14:textId="5C09DE7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FE80::B6A8:B9FF:FE01:B990, GigabitEthernet0/0/0</w:t>
      </w:r>
    </w:p>
    <w:p w14:paraId="4F9DB16E" w14:textId="1F5B9FB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2001:DB8:0:12::/64 [0/0]</w:t>
      </w:r>
    </w:p>
    <w:p w14:paraId="34505D38" w14:textId="50FEB38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directly connected</w:t>
      </w:r>
    </w:p>
    <w:p w14:paraId="4EDD990D" w14:textId="31B90EA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2001:DB8:0:12::3/128 [0/0]</w:t>
      </w:r>
    </w:p>
    <w:p w14:paraId="46DFF4FC" w14:textId="1C9BA60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receive</w:t>
      </w:r>
    </w:p>
    <w:p w14:paraId="55611DD1" w14:textId="517BFC2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2001:DB8:0:24::/64 [0/0]</w:t>
      </w:r>
    </w:p>
    <w:p w14:paraId="18BD0D48" w14:textId="3DCBFA8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directly connected</w:t>
      </w:r>
    </w:p>
    <w:p w14:paraId="4BD83F9E" w14:textId="150AA36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2001:DB8:0:24::3/128 [0/0]</w:t>
      </w:r>
    </w:p>
    <w:p w14:paraId="56CC98CA" w14:textId="63E696D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receive</w:t>
      </w:r>
    </w:p>
    <w:p w14:paraId="66ADB7BA" w14:textId="0AB22B9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2001:DB8:0:34::/64 [110/2]</w:t>
      </w:r>
    </w:p>
    <w:p w14:paraId="78FB8B5F" w14:textId="55074F5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FE80::B6A8:B9FF:FE01:B990, GigabitEthernet0/0/0</w:t>
      </w:r>
    </w:p>
    <w:p w14:paraId="568F50B3" w14:textId="5D05AA2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3B22FAF4" w14:textId="265AE6C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459B1369" w14:textId="04D0978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A83A6E2" w14:textId="24D6F4E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1CED8094" w14:textId="12FE264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7622FAE8" w14:textId="354613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F54F1E3" w14:textId="79292C8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78954F1F" w14:textId="0E01DE9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07C391F5" w14:textId="5406A55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Invalid after 0 seconds, hold down 0, flushed after 0</w:t>
      </w:r>
    </w:p>
    <w:p w14:paraId="6A215062" w14:textId="4984788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06F3E5C1" w14:textId="04E4DBE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3D7744C8" w14:textId="26AC398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358B571F" w14:textId="27832F0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0696A9F6" w14:textId="5895C0D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6F7BC328" w14:textId="18F4C4B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1335442A" w14:textId="5F4193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1A2D6052" w14:textId="27D0D2E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87980FA" w14:textId="3BED310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12"</w:t>
      </w:r>
    </w:p>
    <w:p w14:paraId="6DA47841" w14:textId="7DF5E71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532F6C69" w14:textId="10794F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7EA196B2" w14:textId="355D752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IGP synchronization is disabled</w:t>
      </w:r>
    </w:p>
    <w:p w14:paraId="354670B2" w14:textId="3BF4283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Automatic route summarization is disabled</w:t>
      </w:r>
    </w:p>
    <w:p w14:paraId="3C273C81" w14:textId="2AD09A5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4E70618F" w14:textId="350C2ED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w:t>
      </w:r>
      <w:proofErr w:type="spellEnd"/>
    </w:p>
    <w:p w14:paraId="41DEEB53" w14:textId="56FEF1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5.5.5.5</w:t>
      </w:r>
    </w:p>
    <w:p w14:paraId="3A6C709D" w14:textId="0D6A1DC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192.168.12.2</w:t>
      </w:r>
    </w:p>
    <w:p w14:paraId="6894F0A4" w14:textId="03CF306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1</w:t>
      </w:r>
    </w:p>
    <w:p w14:paraId="474D2CAE" w14:textId="3EBA4C7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4D65B48B" w14:textId="386193B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37AE493B" w14:textId="6C0EE7F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5.5.5.5              200      00:11:27</w:t>
      </w:r>
    </w:p>
    <w:p w14:paraId="0290EC10" w14:textId="79A2EA6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192.168.12.2          20      00:16:47</w:t>
      </w:r>
    </w:p>
    <w:p w14:paraId="6A27011F" w14:textId="58FF85F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external 20 internal 200 local 200</w:t>
      </w:r>
    </w:p>
    <w:p w14:paraId="27958061" w14:textId="3FA1D2E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91A8CA0" w14:textId="797D11E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24BF3343" w14:textId="7493123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346A7936" w14:textId="4AD7871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1721B785" w14:textId="1A22857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3.3.3.3</w:t>
      </w:r>
    </w:p>
    <w:p w14:paraId="76F4E94D" w14:textId="5F4E3AA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50AE8534" w14:textId="096B69D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5090E0F2" w14:textId="4CDC4D7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329B3F19" w14:textId="210374A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3.3.3.3 0.0.0.0 area 1</w:t>
      </w:r>
    </w:p>
    <w:p w14:paraId="3D6B8DD7" w14:textId="497533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192.168.23.0 0.0.0.255 area 1</w:t>
      </w:r>
    </w:p>
    <w:p w14:paraId="284717D4" w14:textId="1EB83FE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1EF0F052" w14:textId="5211FE9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48F0972D" w14:textId="6A78CA1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5.5.5.5              110      00:12:45</w:t>
      </w:r>
    </w:p>
    <w:p w14:paraId="2E41DD58" w14:textId="2701FAE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4.4.4.4              110      00:13:29</w:t>
      </w:r>
    </w:p>
    <w:p w14:paraId="3CC06DCB" w14:textId="5ECF461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110)</w:t>
      </w:r>
    </w:p>
    <w:p w14:paraId="71F6D37C" w14:textId="70E8E09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BFF3CD0" w14:textId="387FA60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R3#show ipv6 protocols</w:t>
      </w:r>
    </w:p>
    <w:p w14:paraId="32833BA9" w14:textId="28AF67E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7D1F4FFC" w14:textId="7D6BA09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727258E4" w14:textId="784FDE2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46BF769D" w14:textId="3F5C420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36A93767" w14:textId="54343D8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3.3.3.3</w:t>
      </w:r>
    </w:p>
    <w:p w14:paraId="20043CB1" w14:textId="5965140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1 normal, 0 stub, 0 </w:t>
      </w:r>
      <w:proofErr w:type="spellStart"/>
      <w:r w:rsidRPr="00D836BE">
        <w:rPr>
          <w:rFonts w:ascii="Courier New" w:eastAsia="Courier New" w:hAnsi="Courier New" w:cs="Courier New"/>
          <w:color w:val="000000" w:themeColor="text1"/>
          <w:sz w:val="12"/>
          <w:szCs w:val="12"/>
        </w:rPr>
        <w:t>nssa</w:t>
      </w:r>
      <w:proofErr w:type="spellEnd"/>
    </w:p>
    <w:p w14:paraId="777C41FF" w14:textId="0DAD39F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 (Area 1):</w:t>
      </w:r>
    </w:p>
    <w:p w14:paraId="0AD0C08E" w14:textId="7A70E1D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3C5E4255" w14:textId="06A35FC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GigabitEthernet0/0/0</w:t>
      </w:r>
    </w:p>
    <w:p w14:paraId="04CCDA29" w14:textId="15FAFF4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4BA8252B" w14:textId="03896A4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63D6D7C0" w14:textId="1470A48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12"</w:t>
      </w:r>
    </w:p>
    <w:p w14:paraId="1EC0A3FF" w14:textId="0638A5C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4A883471" w14:textId="072F1F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25ABFFCB" w14:textId="49D32BC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2FA119E0" w14:textId="1BC153B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325DFDCF" w14:textId="04CB22D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RoutemapOut</w:t>
      </w:r>
      <w:proofErr w:type="spellEnd"/>
    </w:p>
    <w:p w14:paraId="7FAAD834" w14:textId="53E724B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2001:DB8:0:12::2</w:t>
      </w:r>
    </w:p>
    <w:p w14:paraId="6376E2BC" w14:textId="53333FF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44ABC9C" w14:textId="7F31E31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p>
    <w:p w14:paraId="1FA1E06F" w14:textId="5841CBA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5, local router ID is 3.3.3.3</w:t>
      </w:r>
    </w:p>
    <w:p w14:paraId="7C68BC3B" w14:textId="0A5C96B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codes: s suppressed, d damped, h history, * valid, &gt; best,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internal,</w:t>
      </w:r>
    </w:p>
    <w:p w14:paraId="28FB3EB8" w14:textId="17E228E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RIB-failure, S Stale, m multipath, b backup-path, f RT-Filter,</w:t>
      </w:r>
    </w:p>
    <w:p w14:paraId="7EFB4959" w14:textId="6D148AA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x best-external, </w:t>
      </w:r>
      <w:proofErr w:type="spellStart"/>
      <w:r w:rsidRPr="00D836BE">
        <w:rPr>
          <w:rFonts w:ascii="Courier New" w:eastAsia="Courier New" w:hAnsi="Courier New" w:cs="Courier New"/>
          <w:color w:val="000000" w:themeColor="text1"/>
          <w:sz w:val="12"/>
          <w:szCs w:val="12"/>
        </w:rPr>
        <w:t>a</w:t>
      </w:r>
      <w:proofErr w:type="spellEnd"/>
      <w:r w:rsidRPr="00D836BE">
        <w:rPr>
          <w:rFonts w:ascii="Courier New" w:eastAsia="Courier New" w:hAnsi="Courier New" w:cs="Courier New"/>
          <w:color w:val="000000" w:themeColor="text1"/>
          <w:sz w:val="12"/>
          <w:szCs w:val="12"/>
        </w:rPr>
        <w:t xml:space="preserve"> additional-path, c RIB-compressed,</w:t>
      </w:r>
    </w:p>
    <w:p w14:paraId="41C997FA" w14:textId="7CEA542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Origin 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IGP, e - EGP, ? - incomplete</w:t>
      </w:r>
    </w:p>
    <w:p w14:paraId="38639FA5" w14:textId="29DED47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RPKI validation codes: V valid, I invalid, N Not found</w:t>
      </w:r>
    </w:p>
    <w:p w14:paraId="0C2E07EC" w14:textId="6BC6280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65AE58D" w14:textId="3C96072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Next Hop            Metric </w:t>
      </w:r>
      <w:proofErr w:type="spellStart"/>
      <w:r w:rsidRPr="00D836BE">
        <w:rPr>
          <w:rFonts w:ascii="Courier New" w:eastAsia="Courier New" w:hAnsi="Courier New" w:cs="Courier New"/>
          <w:color w:val="000000" w:themeColor="text1"/>
          <w:sz w:val="12"/>
          <w:szCs w:val="12"/>
        </w:rPr>
        <w:t>LocPrf</w:t>
      </w:r>
      <w:proofErr w:type="spellEnd"/>
      <w:r w:rsidRPr="00D836BE">
        <w:rPr>
          <w:rFonts w:ascii="Courier New" w:eastAsia="Courier New" w:hAnsi="Courier New" w:cs="Courier New"/>
          <w:color w:val="000000" w:themeColor="text1"/>
          <w:sz w:val="12"/>
          <w:szCs w:val="12"/>
        </w:rPr>
        <w:t xml:space="preserve"> Weight Path</w:t>
      </w:r>
    </w:p>
    <w:p w14:paraId="36BE1274" w14:textId="2AE8943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2.2.2.0/24       192.168.12.2             0             0 11 </w:t>
      </w:r>
      <w:proofErr w:type="spellStart"/>
      <w:r w:rsidRPr="00D836BE">
        <w:rPr>
          <w:rFonts w:ascii="Courier New" w:eastAsia="Courier New" w:hAnsi="Courier New" w:cs="Courier New"/>
          <w:color w:val="000000" w:themeColor="text1"/>
          <w:sz w:val="12"/>
          <w:szCs w:val="12"/>
        </w:rPr>
        <w:t>i</w:t>
      </w:r>
      <w:proofErr w:type="spellEnd"/>
    </w:p>
    <w:p w14:paraId="0A3C2072" w14:textId="0B9D377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3.3.3.0/24       0.0.0.0                  0         32768 </w:t>
      </w:r>
      <w:proofErr w:type="spellStart"/>
      <w:r w:rsidRPr="00D836BE">
        <w:rPr>
          <w:rFonts w:ascii="Courier New" w:eastAsia="Courier New" w:hAnsi="Courier New" w:cs="Courier New"/>
          <w:color w:val="000000" w:themeColor="text1"/>
          <w:sz w:val="12"/>
          <w:szCs w:val="12"/>
        </w:rPr>
        <w:t>i</w:t>
      </w:r>
      <w:proofErr w:type="spellEnd"/>
    </w:p>
    <w:p w14:paraId="33257515" w14:textId="380C54A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*&gt;</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5.5.5.0/24       5.5.5.5                  0    100      0 </w:t>
      </w:r>
      <w:proofErr w:type="spellStart"/>
      <w:r w:rsidRPr="00D836BE">
        <w:rPr>
          <w:rFonts w:ascii="Courier New" w:eastAsia="Courier New" w:hAnsi="Courier New" w:cs="Courier New"/>
          <w:color w:val="000000" w:themeColor="text1"/>
          <w:sz w:val="12"/>
          <w:szCs w:val="12"/>
        </w:rPr>
        <w:t>i</w:t>
      </w:r>
      <w:proofErr w:type="spellEnd"/>
    </w:p>
    <w:p w14:paraId="304FC7F8" w14:textId="7B1F6789"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6C17C75" w14:textId="2CD837E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neighbor</w:t>
      </w:r>
    </w:p>
    <w:p w14:paraId="2183EF4F" w14:textId="69E1A4B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5.5.5.5,  remote AS 12, internal link</w:t>
      </w:r>
    </w:p>
    <w:p w14:paraId="43D10B40" w14:textId="0CD7946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5.5.5.5</w:t>
      </w:r>
    </w:p>
    <w:p w14:paraId="579281B2" w14:textId="23AEBAF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00:13:15</w:t>
      </w:r>
    </w:p>
    <w:p w14:paraId="3EBF013C" w14:textId="421D77B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00:00:03, last write 00:00:36, hold time is 180, keepalive interval is 60 seconds</w:t>
      </w:r>
    </w:p>
    <w:p w14:paraId="49935054" w14:textId="7EAB07A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51ECE0C7" w14:textId="426B01E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2647B7CF" w14:textId="582C862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0713C6BD" w14:textId="6DC6B67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29302F04" w14:textId="7C349FA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43C2414F" w14:textId="0528640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IPv4 Unicast: advertised and received</w:t>
      </w:r>
    </w:p>
    <w:p w14:paraId="19897666" w14:textId="007997C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1664E45B" w14:textId="213CEA1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1CC8437E" w14:textId="672A8CB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596C4E63" w14:textId="569126B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4304C418" w14:textId="2D52DB1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61C17D0F" w14:textId="007F8B9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6999220A" w14:textId="37CAC35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2EBF515" w14:textId="16DABB6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29EEBCBF" w14:textId="0BC09CB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0E911936" w14:textId="100F994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366A0747" w14:textId="63A7107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3          2</w:t>
      </w:r>
    </w:p>
    <w:p w14:paraId="5EA397EE" w14:textId="68B6412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16         15</w:t>
      </w:r>
    </w:p>
    <w:p w14:paraId="72CDEFB2" w14:textId="5384829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1E5FD1F2" w14:textId="1B26DA0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20         18</w:t>
      </w:r>
    </w:p>
    <w:p w14:paraId="737A04DF" w14:textId="133B606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Do log neighbor state changes (via global configuration)</w:t>
      </w:r>
    </w:p>
    <w:p w14:paraId="4000C172" w14:textId="1925063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0 seconds</w:t>
      </w:r>
    </w:p>
    <w:p w14:paraId="6DF7EE2D" w14:textId="694823C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E107EBF" w14:textId="16A038A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IPv4 Unicast</w:t>
      </w:r>
    </w:p>
    <w:p w14:paraId="0E0ADA9B" w14:textId="274031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5.5.5.5</w:t>
      </w:r>
    </w:p>
    <w:p w14:paraId="084AE1F7" w14:textId="5DEBEBF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5, neighbor version 5/0</w:t>
      </w:r>
    </w:p>
    <w:p w14:paraId="652F7D1A" w14:textId="550198D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080997E4" w14:textId="75C25B5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2, Advertise bit 1</w:t>
      </w:r>
    </w:p>
    <w:p w14:paraId="7FFA2B17" w14:textId="2514443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 update-group member</w:t>
      </w:r>
    </w:p>
    <w:p w14:paraId="25ACF952" w14:textId="7ABAD26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NEXT_HOP is always this router for eBGP paths</w:t>
      </w:r>
    </w:p>
    <w:p w14:paraId="79A55C3A" w14:textId="10C44C5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08228458" w14:textId="6E932A5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3F5398CB" w14:textId="053A0FE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6E8375CC" w14:textId="3ED6788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0D8DBDD2" w14:textId="5625121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2          1 (Consumes 120 bytes)</w:t>
      </w:r>
    </w:p>
    <w:p w14:paraId="4D3E0BDF" w14:textId="75C97B7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2          1</w:t>
      </w:r>
    </w:p>
    <w:p w14:paraId="25737D69" w14:textId="109364D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05F92032" w14:textId="2BB8E32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60C72683" w14:textId="75D05C8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1</w:t>
      </w:r>
    </w:p>
    <w:p w14:paraId="55F0320A" w14:textId="680D4DD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09BA9643" w14:textId="5BD2626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8A3D408" w14:textId="0A3598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1CA00F68" w14:textId="06555E8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209E4DDA" w14:textId="745010C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from this peer:              2        n/a</w:t>
      </w:r>
    </w:p>
    <w:p w14:paraId="662CB57F" w14:textId="29C8B04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2          0</w:t>
      </w:r>
    </w:p>
    <w:p w14:paraId="09CF4933" w14:textId="197AA2B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1, min 0</w:t>
      </w:r>
    </w:p>
    <w:p w14:paraId="0D60786F" w14:textId="6CF423E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04763FF9" w14:textId="60944A3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5D473CB1" w14:textId="14C006C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15A1D476" w14:textId="3058EE0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5198D6E0" w14:textId="523828C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0E2C17DA" w14:textId="4EF29F6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3B455654" w14:textId="62B2A6F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491523E1" w14:textId="59AE203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69E3F86E" w14:textId="60C6BE4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50F901B6" w14:textId="4AF7BFC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5884AD87" w14:textId="061B9AD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54E491B7" w14:textId="1EE171D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DAA3A1E" w14:textId="1B8F521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5.5.5.5</w:t>
      </w:r>
    </w:p>
    <w:p w14:paraId="2A7BDEFB" w14:textId="562B8E5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20BAD731" w14:textId="2EABCE7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2424F4DC" w14:textId="04CFC67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(none) (peering address NOT in same link)</w:t>
      </w:r>
    </w:p>
    <w:p w14:paraId="28C87787" w14:textId="39EA190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5C31ADEB" w14:textId="3F25E35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63DE37C8" w14:textId="431B01B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40C43B82" w14:textId="1C97CEC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792AEF2B" w14:textId="496271F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255</w:t>
      </w:r>
    </w:p>
    <w:p w14:paraId="003CA497" w14:textId="09E0AA6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3.3.3.3, Local port: 179</w:t>
      </w:r>
    </w:p>
    <w:p w14:paraId="38CB6AE0" w14:textId="6D002EA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5.5.5.5, Foreign port: 33908</w:t>
      </w:r>
    </w:p>
    <w:p w14:paraId="1EB48867" w14:textId="4694BCA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1D7B9410" w14:textId="6FBCE9B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5D3D341D" w14:textId="504D726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D3B6365" w14:textId="21F55D7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5142C8EA" w14:textId="4653200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873AF49" w14:textId="750C637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0x1F4B17):</w:t>
      </w:r>
    </w:p>
    <w:p w14:paraId="7FA692CB" w14:textId="2A74197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6F2915D9" w14:textId="7E8B5186"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17          0             0x0</w:t>
      </w:r>
    </w:p>
    <w:p w14:paraId="1393120B" w14:textId="0B23F219"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571A45AC" w14:textId="2FD555F9"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16         13             0x0</w:t>
      </w:r>
    </w:p>
    <w:p w14:paraId="2DA2D8CC" w14:textId="5C779EF4"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5BD819E6" w14:textId="356F7119"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6A764262" w14:textId="22319185"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500A5F54" w14:textId="05EC99E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0          0             0x0</w:t>
      </w:r>
    </w:p>
    <w:p w14:paraId="0EBE8EF5" w14:textId="7682E78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086D03CA" w14:textId="486FFD0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6EA7CF4E" w14:textId="63EC034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2A019022" w14:textId="167868C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4B3AE62" w14:textId="28BB544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704270382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704270883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704270883</w:t>
      </w:r>
    </w:p>
    <w:p w14:paraId="2505ADC7" w14:textId="39B8E1B0"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1390141709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1390142130</w:t>
      </w:r>
    </w:p>
    <w:p w14:paraId="49B2BA9D" w14:textId="1D1DA05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261952B" w14:textId="29C73F40"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15884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1A3A007B" w14:textId="0D6C1D2B"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15964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420</w:t>
      </w:r>
    </w:p>
    <w:p w14:paraId="738E4B20" w14:textId="75D4807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568CBBC" w14:textId="668DDD9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897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1680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783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7CA88C8E" w14:textId="3C2B7738"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61F9EB0A" w14:textId="7AD6B8B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795988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3190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3390 </w:t>
      </w:r>
      <w:proofErr w:type="spellStart"/>
      <w:r w:rsidRPr="00D836BE">
        <w:rPr>
          <w:rFonts w:ascii="Courier New" w:eastAsia="Courier New" w:hAnsi="Courier New" w:cs="Courier New"/>
          <w:color w:val="000000" w:themeColor="text1"/>
          <w:sz w:val="12"/>
          <w:szCs w:val="12"/>
        </w:rPr>
        <w:t>ms</w:t>
      </w:r>
      <w:proofErr w:type="spellEnd"/>
    </w:p>
    <w:p w14:paraId="31B6DAF9" w14:textId="36875B4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Flags: passive open, gen </w:t>
      </w:r>
      <w:proofErr w:type="spellStart"/>
      <w:r w:rsidRPr="00D836BE">
        <w:rPr>
          <w:rFonts w:ascii="Courier New" w:eastAsia="Courier New" w:hAnsi="Courier New" w:cs="Courier New"/>
          <w:color w:val="000000" w:themeColor="text1"/>
          <w:sz w:val="12"/>
          <w:szCs w:val="12"/>
        </w:rPr>
        <w:t>tcbs</w:t>
      </w:r>
      <w:proofErr w:type="spellEnd"/>
    </w:p>
    <w:p w14:paraId="306659EF" w14:textId="028EC81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1B1FAD1B" w14:textId="7711660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0A5BE28D" w14:textId="7857AE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52F765A" w14:textId="1819C70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1460 bytes):</w:t>
      </w:r>
    </w:p>
    <w:p w14:paraId="3F31F8E8" w14:textId="2C6B3C0B"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35 (out of order: 0), with data: 17, total data bytes: 420</w:t>
      </w:r>
    </w:p>
    <w:p w14:paraId="0E9D7D1B" w14:textId="5A2FFAA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34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18, total data bytes: 500</w:t>
      </w:r>
    </w:p>
    <w:p w14:paraId="3AB0E4FF" w14:textId="3254356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AB56825" w14:textId="4CA762C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6CBF872F" w14:textId="0685D0B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15C0552D" w14:textId="1EBB940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0x7F55B678DD00  FREE</w:t>
      </w:r>
    </w:p>
    <w:p w14:paraId="7E51476C" w14:textId="5A5F4A0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C537CA8" w14:textId="47A195E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BGP neighbor is 192.168.12.2,  remote AS 11, external link</w:t>
      </w:r>
    </w:p>
    <w:p w14:paraId="11852393" w14:textId="15B414E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2.2.2.2</w:t>
      </w:r>
    </w:p>
    <w:p w14:paraId="2B256B3D" w14:textId="3790420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00:18:30</w:t>
      </w:r>
    </w:p>
    <w:p w14:paraId="1BEA575B" w14:textId="6CA1EB0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00:00:34, last write 00:00:27, hold time is 180, keepalive interval is 60 seconds</w:t>
      </w:r>
    </w:p>
    <w:p w14:paraId="5886A323" w14:textId="3DEA0FE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71F81398" w14:textId="1B513B0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50E545E3" w14:textId="38F9CD8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223C1E39" w14:textId="74D0D35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22B7BBF0" w14:textId="07C148D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4EA8005F" w14:textId="0DF7807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IPv4 Unicast: advertised and received</w:t>
      </w:r>
    </w:p>
    <w:p w14:paraId="43DA5553" w14:textId="1619737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7B1E32DB" w14:textId="34D8A01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26A936EC" w14:textId="6A04011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3C1782F8" w14:textId="53B92E1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2076BE6E" w14:textId="601ED4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0FD22682" w14:textId="1A5C03A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0ACCA4A0" w14:textId="1BB56B1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C0B6280" w14:textId="1B6E2CE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58D56A9F" w14:textId="233EE17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45DAA33E" w14:textId="06DA571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7954F9FE" w14:textId="4FE4C87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4          2</w:t>
      </w:r>
    </w:p>
    <w:p w14:paraId="61EBC2BA" w14:textId="1179521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19         21</w:t>
      </w:r>
    </w:p>
    <w:p w14:paraId="3F780D4F" w14:textId="27443CE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7540B143" w14:textId="481A6BB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24         24</w:t>
      </w:r>
    </w:p>
    <w:p w14:paraId="0F318BFB" w14:textId="41628D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6CE28E4B" w14:textId="4B8CC4E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59DC062C" w14:textId="69553B5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B2C299A" w14:textId="572A8B6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IPv4 Unicast</w:t>
      </w:r>
    </w:p>
    <w:p w14:paraId="18C1FB32" w14:textId="078C25C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192.168.12.2</w:t>
      </w:r>
    </w:p>
    <w:p w14:paraId="0C676822" w14:textId="65FDB48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5, neighbor version 5/0</w:t>
      </w:r>
    </w:p>
    <w:p w14:paraId="32E94B2C" w14:textId="7220EC2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08A6D340" w14:textId="25B3981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511BF3FD" w14:textId="5466775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3F58EE67" w14:textId="4A2C135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611EA094" w14:textId="6E8ED3D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37876084" w14:textId="7B43EB4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54E242AD" w14:textId="1D6685A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6D2419B3" w14:textId="1F30B47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2          1 (Consumes 120 bytes)</w:t>
      </w:r>
    </w:p>
    <w:p w14:paraId="28DFFCA8" w14:textId="527A6D1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3          1</w:t>
      </w:r>
    </w:p>
    <w:p w14:paraId="7831145A" w14:textId="62F0D54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1          0</w:t>
      </w:r>
    </w:p>
    <w:p w14:paraId="10D0FEBB" w14:textId="1E26C71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3593AD78" w14:textId="34C9E21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1</w:t>
      </w:r>
    </w:p>
    <w:p w14:paraId="0068107E" w14:textId="213AE2B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444C447B" w14:textId="5DC7BE1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C0079A9" w14:textId="4F48CBF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13B72657" w14:textId="6A8B249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0D6ACD75" w14:textId="5237AA2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from this peer:              1        n/a</w:t>
      </w:r>
    </w:p>
    <w:p w14:paraId="47AEE484" w14:textId="0A68C2C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1          0</w:t>
      </w:r>
    </w:p>
    <w:p w14:paraId="063670F3" w14:textId="3A68C4C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1, min 0</w:t>
      </w:r>
    </w:p>
    <w:p w14:paraId="044FECBB" w14:textId="14DF1C2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62D01736" w14:textId="1E6DD50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345C5721" w14:textId="0BECB72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1259F3FA" w14:textId="6EDA9F1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137A84F6" w14:textId="3041C9D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4765B38B" w14:textId="35BE767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40997582" w14:textId="24AFC55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08032A31" w14:textId="5C84925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66455BB6" w14:textId="4B2A235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6BF6605E" w14:textId="64E4DEA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2B4C24FD" w14:textId="3DE9187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3205F48A" w14:textId="193E42E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397EE1A" w14:textId="4277472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192.168.12.2</w:t>
      </w:r>
    </w:p>
    <w:p w14:paraId="593EA3E7" w14:textId="54ADD9C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17F36A6C" w14:textId="5E002BC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0E68F168" w14:textId="77F1AF6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6B79D75F" w14:textId="480ACA3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GigabitEthernet0/0/1 (peering address in same link)</w:t>
      </w:r>
    </w:p>
    <w:p w14:paraId="78CF8148" w14:textId="09431D3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6CE9E098" w14:textId="09DA24A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6B13F090" w14:textId="1EF730F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5E3A5319" w14:textId="08BC55A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4EA19107" w14:textId="17D28D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1</w:t>
      </w:r>
    </w:p>
    <w:p w14:paraId="1F7C8004" w14:textId="7F646AA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192.168.12.3, Local port: 29343</w:t>
      </w:r>
    </w:p>
    <w:p w14:paraId="72963566" w14:textId="4F9E7A3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192.168.12.2, Foreign port: 179</w:t>
      </w:r>
    </w:p>
    <w:p w14:paraId="430E45E9" w14:textId="79A85CA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575E1A19" w14:textId="1BFFB01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3EFA59F0" w14:textId="12CAC78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374CDEE" w14:textId="5B197E5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7BD28260" w14:textId="0F09C89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239A169" w14:textId="1CDEFBE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0x1F4B17):</w:t>
      </w:r>
    </w:p>
    <w:p w14:paraId="1373711E" w14:textId="47D4F14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5D0BD44B" w14:textId="28906546"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25          1             0x0</w:t>
      </w:r>
    </w:p>
    <w:p w14:paraId="6CC83BA0" w14:textId="36B7D3BA"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3F9E8874" w14:textId="27FEAD71"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22         19             0x0</w:t>
      </w:r>
    </w:p>
    <w:p w14:paraId="0CF7B626" w14:textId="488C4AEA"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6D55F2A7" w14:textId="32EBB2EB"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031DDAE2" w14:textId="55420476"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613626A4" w14:textId="19CA8CD9"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327        326        0x1F4E9E</w:t>
      </w:r>
    </w:p>
    <w:p w14:paraId="33D47201" w14:textId="2BF9C524"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lastRenderedPageBreak/>
        <w:t>DeadWait</w:t>
      </w:r>
      <w:proofErr w:type="spellEnd"/>
      <w:r w:rsidRPr="00D836BE">
        <w:rPr>
          <w:rFonts w:ascii="Courier New" w:eastAsia="Courier New" w:hAnsi="Courier New" w:cs="Courier New"/>
          <w:color w:val="000000" w:themeColor="text1"/>
          <w:sz w:val="12"/>
          <w:szCs w:val="12"/>
        </w:rPr>
        <w:t xml:space="preserve">            0          0             0x0</w:t>
      </w:r>
    </w:p>
    <w:p w14:paraId="3EE039B2" w14:textId="41AAA0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77CBF6AE" w14:textId="361CF4DC"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1E367924" w14:textId="7ACA580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38F9392" w14:textId="28299D25"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4004229074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4004229664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4004229664</w:t>
      </w:r>
    </w:p>
    <w:p w14:paraId="0B95EFE9" w14:textId="32E3E3D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1521207012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1521207546</w:t>
      </w:r>
    </w:p>
    <w:p w14:paraId="4F3E2391" w14:textId="45FBA3E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66B59E9" w14:textId="373650E4"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15795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3C778319" w14:textId="2E74F0F1"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15851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533</w:t>
      </w:r>
    </w:p>
    <w:p w14:paraId="41D37466" w14:textId="2836D17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11CD660" w14:textId="4A54A28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954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1319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365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3C92DC45" w14:textId="1FE63017"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1313DFAB" w14:textId="5285697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1112404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27863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27662 </w:t>
      </w:r>
      <w:proofErr w:type="spellStart"/>
      <w:r w:rsidRPr="00D836BE">
        <w:rPr>
          <w:rFonts w:ascii="Courier New" w:eastAsia="Courier New" w:hAnsi="Courier New" w:cs="Courier New"/>
          <w:color w:val="000000" w:themeColor="text1"/>
          <w:sz w:val="12"/>
          <w:szCs w:val="12"/>
        </w:rPr>
        <w:t>ms</w:t>
      </w:r>
      <w:proofErr w:type="spellEnd"/>
    </w:p>
    <w:p w14:paraId="44B0FCEA" w14:textId="52E00A7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Status Flags: active open</w:t>
      </w:r>
    </w:p>
    <w:p w14:paraId="7B982E4C" w14:textId="5B2AA2A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794485CF" w14:textId="51F323C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3202E0EC" w14:textId="5D7AB08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84E675E" w14:textId="180E621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1460 bytes):</w:t>
      </w:r>
    </w:p>
    <w:p w14:paraId="75B3756F" w14:textId="31A19CEB"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47 (out of order: 0), with data: 23, total data bytes: 533</w:t>
      </w:r>
    </w:p>
    <w:p w14:paraId="0A72A467" w14:textId="73B843A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46 (retransmit: 1,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23, total data bytes: 589</w:t>
      </w:r>
    </w:p>
    <w:p w14:paraId="15F141E7" w14:textId="532DF8F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9EFA7B6" w14:textId="48460E9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27723309" w14:textId="50E52DD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3BF39363" w14:textId="4FB22F9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0x7F55B678DE80  FREE</w:t>
      </w:r>
    </w:p>
    <w:p w14:paraId="750F2179" w14:textId="7C13A37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B9B0E8C" w14:textId="7EC95E4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summary</w:t>
      </w:r>
    </w:p>
    <w:p w14:paraId="670DC9A0" w14:textId="4210892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3.3.3.3, local AS number 12</w:t>
      </w:r>
    </w:p>
    <w:p w14:paraId="15F69EF3" w14:textId="0104B28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5, main routing table version 5</w:t>
      </w:r>
    </w:p>
    <w:p w14:paraId="1D63E4F7" w14:textId="1D2248E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 network entries using 744 bytes of memory</w:t>
      </w:r>
    </w:p>
    <w:p w14:paraId="41F4F7E5" w14:textId="2F8537B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 path entries using 360 bytes of memory</w:t>
      </w:r>
    </w:p>
    <w:p w14:paraId="12FC0569" w14:textId="25BB3BC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3/3 BGP path/</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attribute entries using 744 bytes of memory</w:t>
      </w:r>
    </w:p>
    <w:p w14:paraId="1E9B3789" w14:textId="2B51804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 BGP AS-PATH entries using 24 bytes of memory</w:t>
      </w:r>
    </w:p>
    <w:p w14:paraId="4F38C715" w14:textId="2149DB7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route-map cache entries using 0 bytes of memory</w:t>
      </w:r>
    </w:p>
    <w:p w14:paraId="18837F9F" w14:textId="1678C5B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filter-list cache entries using 0 bytes of memory</w:t>
      </w:r>
    </w:p>
    <w:p w14:paraId="7FDC5B07" w14:textId="3CD7AFA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using 1872 total bytes of memory</w:t>
      </w:r>
    </w:p>
    <w:p w14:paraId="13C8886B" w14:textId="3C46165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activity 3/0 prefixes, 3/0 paths, scan interval 60 secs</w:t>
      </w:r>
    </w:p>
    <w:p w14:paraId="7F08F1DC" w14:textId="5116658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3EBB290" w14:textId="4E23E1C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4F8F2389" w14:textId="3D1CBDB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5.5.5.5         4           12      18      21        5    0    0 00:13:51        1</w:t>
      </w:r>
    </w:p>
    <w:p w14:paraId="0331336E" w14:textId="67CAC69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192.168.12.2    4           11      25      25        5    0    0 00:19:05        1</w:t>
      </w:r>
    </w:p>
    <w:p w14:paraId="7DFA7435" w14:textId="79D1F8C9"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A27331A" w14:textId="4B98619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neighbor</w:t>
      </w:r>
    </w:p>
    <w:p w14:paraId="2C984A02" w14:textId="0758FB9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2001:DB8:0:12::2,  remote AS 11, external link</w:t>
      </w:r>
    </w:p>
    <w:p w14:paraId="071EAB3A" w14:textId="5B3B0E1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2.2.2.2</w:t>
      </w:r>
    </w:p>
    <w:p w14:paraId="6F705245" w14:textId="5122E65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00:19:17</w:t>
      </w:r>
    </w:p>
    <w:p w14:paraId="3BDB1E61" w14:textId="6BB094B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00:00:27, last write 00:00:31, hold time is 180, keepalive interval is 60 seconds</w:t>
      </w:r>
    </w:p>
    <w:p w14:paraId="6F5B7B36" w14:textId="38A0001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2481B247" w14:textId="055605A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7E10E8BD" w14:textId="69ABB27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7A56406D" w14:textId="3B607E5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6B5378A3" w14:textId="3D0A9C7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19314924" w14:textId="183B702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IPv6 Unicast: advertised and received</w:t>
      </w:r>
    </w:p>
    <w:p w14:paraId="26C6057B" w14:textId="3D73DBA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13266E52" w14:textId="5B7B7E5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4A1ED2CD" w14:textId="34856A0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771318C7" w14:textId="618BE4F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04D91927" w14:textId="7812342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04BF518E" w14:textId="3F9F9C1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2D52D907" w14:textId="4E6045F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D52C178" w14:textId="1ABD1D6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759470C0" w14:textId="6FAA926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28A3C37C" w14:textId="214E2CD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4B49BF48" w14:textId="251EDFB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1          1</w:t>
      </w:r>
    </w:p>
    <w:p w14:paraId="302B33A1" w14:textId="4CBB732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23         23</w:t>
      </w:r>
    </w:p>
    <w:p w14:paraId="7621B47E" w14:textId="130590A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10823348" w14:textId="0202D46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25         25</w:t>
      </w:r>
    </w:p>
    <w:p w14:paraId="176C872F" w14:textId="6D599B5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7CD30FDC" w14:textId="7736A26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081C9B41" w14:textId="42508E4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E4C0985" w14:textId="7668E50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IPv6 Unicast</w:t>
      </w:r>
    </w:p>
    <w:p w14:paraId="04D7BD5A" w14:textId="6F42142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2001:DB8:0:12::2</w:t>
      </w:r>
    </w:p>
    <w:p w14:paraId="558D7241" w14:textId="7A156C2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1, neighbor version 1/0</w:t>
      </w:r>
    </w:p>
    <w:p w14:paraId="6B29B863" w14:textId="7AEB49A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3AE768BE" w14:textId="64CAE1E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1611C585" w14:textId="0B3106E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1604A1C7" w14:textId="49292E6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6E1A3BB4" w14:textId="6FAB0BE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757E36E7" w14:textId="33AC617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12074C9B" w14:textId="07489DB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584F0365" w14:textId="4F6C724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0          0</w:t>
      </w:r>
    </w:p>
    <w:p w14:paraId="6642B791" w14:textId="700BB62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0          0</w:t>
      </w:r>
    </w:p>
    <w:p w14:paraId="3556692C" w14:textId="79BAA97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1AE78011" w14:textId="61AED88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59D975E5" w14:textId="0399F8E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0</w:t>
      </w:r>
    </w:p>
    <w:p w14:paraId="282FEE35" w14:textId="064C9EE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44F20B73" w14:textId="75B8CE6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60767AC" w14:textId="65A3B83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Outbound    Inbound</w:t>
      </w:r>
    </w:p>
    <w:p w14:paraId="727BE5DB" w14:textId="2BC67D4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1B1326A3" w14:textId="4AB7EEE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0          0</w:t>
      </w:r>
    </w:p>
    <w:p w14:paraId="11FAABE0" w14:textId="6349187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0, min 0</w:t>
      </w:r>
    </w:p>
    <w:p w14:paraId="27EA4595" w14:textId="6242E15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63C15225" w14:textId="242892F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4B7B7ACD" w14:textId="5E9A9D5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202F753E" w14:textId="3A2BD22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3C216FB5" w14:textId="3C6287D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7146326A" w14:textId="453E412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345B4743" w14:textId="639B70D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2FEEABF2" w14:textId="040945B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6B46A32D" w14:textId="0F020BA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12EF0F5E" w14:textId="151A1F4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52D5A841" w14:textId="05CBD12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79706395" w14:textId="57B80365"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DDAE709" w14:textId="286D769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2001:DB8:0:12::2</w:t>
      </w:r>
    </w:p>
    <w:p w14:paraId="66B00F99" w14:textId="6ED8216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6832E50A" w14:textId="769A91A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53B5FF36" w14:textId="406513C8"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1D4A9E18" w14:textId="198D3D9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GigabitEthernet0/0/1 (peering address in same link)</w:t>
      </w:r>
    </w:p>
    <w:p w14:paraId="1F1C6F12" w14:textId="108E823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358011D2" w14:textId="52B8056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0AF28B4E" w14:textId="004992D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3A890C1B" w14:textId="569F3E3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59AD0D19" w14:textId="1EE4244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1</w:t>
      </w:r>
    </w:p>
    <w:p w14:paraId="78AA146B" w14:textId="59ED72F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2001:DB8:0:12::3, Local port: 179</w:t>
      </w:r>
    </w:p>
    <w:p w14:paraId="0069ABEC" w14:textId="2905828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2001:DB8:0:12::2, Foreign port: 47686</w:t>
      </w:r>
    </w:p>
    <w:p w14:paraId="5148A836" w14:textId="55DCA21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3213BB3B" w14:textId="3F6704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16A76284" w14:textId="5147CC3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D754896" w14:textId="6D6E46F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731BE002" w14:textId="3D21A3E4"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04B29C9" w14:textId="3B19A1E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0x200818):</w:t>
      </w:r>
    </w:p>
    <w:p w14:paraId="42AEF975" w14:textId="4F5F20C3"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2879D96B" w14:textId="249C85E1"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24          0             0x0</w:t>
      </w:r>
    </w:p>
    <w:p w14:paraId="578DB639" w14:textId="73BC8C2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5ABBDCD5" w14:textId="292952D1"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24         18             0x0</w:t>
      </w:r>
    </w:p>
    <w:p w14:paraId="4378DDF4" w14:textId="2C86B527"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4E672792" w14:textId="70796D4A"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136DE964" w14:textId="3908C97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4E1474FA" w14:textId="07615248"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0          0             0x0</w:t>
      </w:r>
    </w:p>
    <w:p w14:paraId="089FB159" w14:textId="7C679855"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3C39A69F" w14:textId="3C91960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7871BD2E" w14:textId="0FEE277C"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45E1B492" w14:textId="36A8BF1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6FAE875" w14:textId="4E69F53C"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1502392085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1502392609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1502392609</w:t>
      </w:r>
    </w:p>
    <w:p w14:paraId="3BB9F136" w14:textId="601C8EE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1161199615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1161200139</w:t>
      </w:r>
    </w:p>
    <w:p w14:paraId="425A774D" w14:textId="4009BC32"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459DF28" w14:textId="039B3D60"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15861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7B8596A8" w14:textId="6FEEB9D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15861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523</w:t>
      </w:r>
    </w:p>
    <w:p w14:paraId="6204F085" w14:textId="47C5738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8E1B6E3" w14:textId="7C124CE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959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1279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320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01138C45" w14:textId="0DD6C24D"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2298B974" w14:textId="38AA198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1157836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27052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27252 </w:t>
      </w:r>
      <w:proofErr w:type="spellStart"/>
      <w:r w:rsidRPr="00D836BE">
        <w:rPr>
          <w:rFonts w:ascii="Courier New" w:eastAsia="Courier New" w:hAnsi="Courier New" w:cs="Courier New"/>
          <w:color w:val="000000" w:themeColor="text1"/>
          <w:sz w:val="12"/>
          <w:szCs w:val="12"/>
        </w:rPr>
        <w:t>ms</w:t>
      </w:r>
      <w:proofErr w:type="spellEnd"/>
    </w:p>
    <w:p w14:paraId="561233B2" w14:textId="745F566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Flags: passive open, gen </w:t>
      </w:r>
      <w:proofErr w:type="spellStart"/>
      <w:r w:rsidRPr="00D836BE">
        <w:rPr>
          <w:rFonts w:ascii="Courier New" w:eastAsia="Courier New" w:hAnsi="Courier New" w:cs="Courier New"/>
          <w:color w:val="000000" w:themeColor="text1"/>
          <w:sz w:val="12"/>
          <w:szCs w:val="12"/>
        </w:rPr>
        <w:t>tcbs</w:t>
      </w:r>
      <w:proofErr w:type="spellEnd"/>
    </w:p>
    <w:p w14:paraId="01B71F9F" w14:textId="511BC6C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3DCEA0E2" w14:textId="061265A9"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1DD5C0B2" w14:textId="56F231B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CA47839" w14:textId="62A55657"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1440 bytes):</w:t>
      </w:r>
    </w:p>
    <w:p w14:paraId="222ED695" w14:textId="2ED6A2CE" w:rsidR="21C1205F" w:rsidRPr="00D836BE" w:rsidRDefault="21C1205F"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50 (out of order: 0), with data: 25, total data bytes: 523</w:t>
      </w:r>
    </w:p>
    <w:p w14:paraId="2B170FEE" w14:textId="45A1D420"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46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46, total data bytes: 2371</w:t>
      </w:r>
    </w:p>
    <w:p w14:paraId="65886441" w14:textId="54884AC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ACECFBA" w14:textId="654543CD"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2F96A2BC" w14:textId="6CA2102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1772E765" w14:textId="6E3E116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0x7F55B678DDC0  FREE</w:t>
      </w:r>
    </w:p>
    <w:p w14:paraId="404A084F" w14:textId="52AFA15C"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BD74CB6" w14:textId="11422E3B"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R3#show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summary</w:t>
      </w:r>
    </w:p>
    <w:p w14:paraId="4FFD77BE" w14:textId="3321B26F"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3.3.3.3, local AS number 12</w:t>
      </w:r>
    </w:p>
    <w:p w14:paraId="48A5FBB1" w14:textId="495DD61A"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1, main routing table version 1</w:t>
      </w:r>
    </w:p>
    <w:p w14:paraId="782D7DB8" w14:textId="38B5DEE6"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581DEB7" w14:textId="6AC434FE"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2DE9E237" w14:textId="44FBE12C"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2001:DB8:0:12::2</w:t>
      </w:r>
    </w:p>
    <w:p w14:paraId="0C08BA36" w14:textId="7262FCB1" w:rsidR="21C1205F" w:rsidRPr="00D836BE" w:rsidRDefault="21C1205F"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           11      26      26        1    0    0 00:20:09        0</w:t>
      </w:r>
    </w:p>
    <w:p w14:paraId="49891815" w14:textId="64781979" w:rsidR="44132E37" w:rsidRPr="00D836BE" w:rsidRDefault="44132E37" w:rsidP="44132E37">
      <w:pPr>
        <w:spacing w:after="160" w:line="259" w:lineRule="auto"/>
        <w:rPr>
          <w:rFonts w:ascii="Courier New" w:eastAsia="Courier New" w:hAnsi="Courier New" w:cs="Courier New"/>
          <w:b/>
          <w:bCs/>
          <w:color w:val="000000" w:themeColor="text1"/>
          <w:sz w:val="12"/>
          <w:szCs w:val="12"/>
          <w:u w:val="single"/>
        </w:rPr>
      </w:pPr>
    </w:p>
    <w:p w14:paraId="293EC1E5" w14:textId="439F0AFB" w:rsidR="557C454C" w:rsidRPr="00D836BE" w:rsidRDefault="257AEFD4" w:rsidP="2D1E6BCE">
      <w:pPr>
        <w:spacing w:after="160"/>
        <w:rPr>
          <w:rFonts w:ascii="Courier New" w:eastAsia="Courier New" w:hAnsi="Courier New" w:cs="Courier New"/>
          <w:color w:val="000000" w:themeColor="text1"/>
          <w:sz w:val="12"/>
          <w:szCs w:val="12"/>
        </w:rPr>
      </w:pPr>
      <w:r w:rsidRPr="00D836BE">
        <w:rPr>
          <w:rFonts w:ascii="Courier New" w:eastAsia="Courier New" w:hAnsi="Courier New" w:cs="Courier New"/>
          <w:b/>
          <w:bCs/>
          <w:color w:val="000000" w:themeColor="text1"/>
          <w:sz w:val="12"/>
          <w:szCs w:val="12"/>
          <w:u w:val="single"/>
        </w:rPr>
        <w:t>Router 4:</w:t>
      </w:r>
    </w:p>
    <w:p w14:paraId="42D24A2B" w14:textId="642B5703"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2EE234F5" w14:textId="6CDC9BA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R4#Show run</w:t>
      </w:r>
    </w:p>
    <w:p w14:paraId="1FFB9D9F" w14:textId="4F51A0D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Building configuration...</w:t>
      </w:r>
    </w:p>
    <w:p w14:paraId="05F52709" w14:textId="4E6E800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1755 bytes</w:t>
      </w:r>
    </w:p>
    <w:p w14:paraId="32B32AD9" w14:textId="55B4160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Last configuration change at 18:32:46 UTC Fri Jan 14 2022</w:t>
      </w:r>
    </w:p>
    <w:p w14:paraId="28616890" w14:textId="42F5B2A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15.5</w:t>
      </w:r>
    </w:p>
    <w:p w14:paraId="20EEFDDE" w14:textId="45C8ADF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230EECE3" w14:textId="340FAF8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6AC0CB2F" w14:textId="5A0ACB6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platform punt-keepalive disable-kernel-core</w:t>
      </w:r>
    </w:p>
    <w:p w14:paraId="41C3D4E8" w14:textId="33AB4DC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hostname R4</w:t>
      </w:r>
    </w:p>
    <w:p w14:paraId="77027A13" w14:textId="034F179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boot-start-marker</w:t>
      </w:r>
    </w:p>
    <w:p w14:paraId="24D06379" w14:textId="704F7D5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2002F542" w14:textId="21FB7FDC"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40A19FFB" w14:textId="1AF33AF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77AC3F7A" w14:textId="5835ABD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27778E3F" w14:textId="04B86FF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0021D009" w14:textId="119A324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1AB282B" w14:textId="567742B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14353C89" w14:textId="0F4D564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4B93D64D" w14:textId="50958DD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60E9F6B2" w14:textId="34A0AE64"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vtp</w:t>
      </w:r>
      <w:proofErr w:type="spellEnd"/>
      <w:r w:rsidRPr="00D836BE">
        <w:rPr>
          <w:rFonts w:ascii="Courier New" w:eastAsia="Courier New" w:hAnsi="Courier New" w:cs="Courier New"/>
          <w:color w:val="000000" w:themeColor="text1"/>
          <w:sz w:val="12"/>
          <w:szCs w:val="12"/>
        </w:rPr>
        <w:t xml:space="preserve"> domain cisco</w:t>
      </w:r>
    </w:p>
    <w:p w14:paraId="0EEC9798" w14:textId="09DE1FD4"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vtp</w:t>
      </w:r>
      <w:proofErr w:type="spellEnd"/>
      <w:r w:rsidRPr="00D836BE">
        <w:rPr>
          <w:rFonts w:ascii="Courier New" w:eastAsia="Courier New" w:hAnsi="Courier New" w:cs="Courier New"/>
          <w:color w:val="000000" w:themeColor="text1"/>
          <w:sz w:val="12"/>
          <w:szCs w:val="12"/>
        </w:rPr>
        <w:t xml:space="preserve"> mode transparent</w:t>
      </w:r>
    </w:p>
    <w:p w14:paraId="6E068EA8" w14:textId="076DC1C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076B755D" w14:textId="1D21B81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FDO214421D1</w:t>
      </w:r>
    </w:p>
    <w:p w14:paraId="1A7CDF28" w14:textId="3ED54F9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3F3F6ED5" w14:textId="1CA7353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208B377A" w14:textId="59F519A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0CF87732" w14:textId="3EEBFE41"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vlan</w:t>
      </w:r>
      <w:proofErr w:type="spellEnd"/>
      <w:r w:rsidRPr="00D836BE">
        <w:rPr>
          <w:rFonts w:ascii="Courier New" w:eastAsia="Courier New" w:hAnsi="Courier New" w:cs="Courier New"/>
          <w:color w:val="000000" w:themeColor="text1"/>
          <w:sz w:val="12"/>
          <w:szCs w:val="12"/>
        </w:rPr>
        <w:t xml:space="preserve"> internal allocation policy ascending</w:t>
      </w:r>
    </w:p>
    <w:p w14:paraId="57AF4D91" w14:textId="65CF113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Loopback0</w:t>
      </w:r>
    </w:p>
    <w:p w14:paraId="361789B1" w14:textId="7C63B918"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4.4.4.4 255.255.255.0</w:t>
      </w:r>
    </w:p>
    <w:p w14:paraId="254DA376" w14:textId="79246C1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2001:DB8::4/128</w:t>
      </w:r>
    </w:p>
    <w:p w14:paraId="51D80B7A" w14:textId="56E9A3C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7FAF8E73" w14:textId="5750505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6EDABE6C" w14:textId="7E92DFB0"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192.168.23.4 255.255.255.0</w:t>
      </w:r>
    </w:p>
    <w:p w14:paraId="02DB6293" w14:textId="1856487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708EF59E" w14:textId="53265BE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2001:DB8:0:24::4/64</w:t>
      </w:r>
    </w:p>
    <w:p w14:paraId="603ACA50" w14:textId="0512EAC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05C0FF27" w14:textId="3F61555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6753CC02" w14:textId="32298F7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2986C0A0" w14:textId="6BC0AD44"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192.168.34.4 255.255.255.0</w:t>
      </w:r>
    </w:p>
    <w:p w14:paraId="63339C78" w14:textId="3B882C4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2745D4FA" w14:textId="78F617F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2001:DB8:0:34::4/64</w:t>
      </w:r>
    </w:p>
    <w:p w14:paraId="05342CBB" w14:textId="5F901E2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4364A123" w14:textId="053C929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369BE414" w14:textId="3815EB7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Serial0/1/0</w:t>
      </w:r>
    </w:p>
    <w:p w14:paraId="1370ED25" w14:textId="08B6E06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11569EF2" w14:textId="34C4188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1B352909" w14:textId="141237B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Serial0/1/1</w:t>
      </w:r>
    </w:p>
    <w:p w14:paraId="559C1281" w14:textId="4EEE50F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2F3867D" w14:textId="3FDEE7D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5C7EA21" w14:textId="4E2CD9D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7173CF1E" w14:textId="7B755FE4"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4BD77E38" w14:textId="55E6E17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30E5E472" w14:textId="634BDB7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7FD404C1" w14:textId="7E91A70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574F000E" w14:textId="3F4B6EB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Vlan1</w:t>
      </w:r>
    </w:p>
    <w:p w14:paraId="7EF50E6D" w14:textId="4D31FCA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3461463" w14:textId="16C2A28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39B6408D" w14:textId="0C5B5BD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07D133BF" w14:textId="385B4B2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4.4.4.4 0.0.0.0 area 1</w:t>
      </w:r>
    </w:p>
    <w:p w14:paraId="58300E0B" w14:textId="084DA18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192.168.23.0 0.0.0.255 area 1</w:t>
      </w:r>
    </w:p>
    <w:p w14:paraId="0A509496" w14:textId="20C70C6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192.168.34.0 0.0.0.255 area 1</w:t>
      </w:r>
    </w:p>
    <w:p w14:paraId="21D7E98F" w14:textId="1E52CC15"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10CA434C" w14:textId="661A03B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73FFF500" w14:textId="6E9714A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7910BD96" w14:textId="7B0B700E"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2094F015" w14:textId="58CF121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272CA25F" w14:textId="2B812F1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router-id 4.4.4.4</w:t>
      </w:r>
    </w:p>
    <w:p w14:paraId="370A6514" w14:textId="6F960A2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control-plane</w:t>
      </w:r>
    </w:p>
    <w:p w14:paraId="4BBCFADB" w14:textId="08B0912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5D8FA968" w14:textId="61C9D898"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38BE782B" w14:textId="16A0D7A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230A7CC1" w14:textId="0B659FBB" w:rsidR="099DF3BD" w:rsidRPr="00D836BE" w:rsidRDefault="099DF3BD"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44DE8AD7" w14:textId="7E104CA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36FA06B5" w14:textId="3A7C958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323F2E0A" w14:textId="71DDEC0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2985AD4A" w14:textId="004D0D0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0CFF0EA" w14:textId="7BF3A1C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296DD0AA" w14:textId="0205B6B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553BF3AF" w14:textId="68B6CA9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147007AD" w14:textId="7125BF7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7E17FC07" w14:textId="465F75F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14434856" w14:textId="21C2FBB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49A23CFF" w14:textId="2B09A7C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3CDE61CD" w14:textId="6A53956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3339E339" w14:textId="7D5BFA0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3CBF7648" w14:textId="37C0334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6575E2FA" w14:textId="23895DF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B9C8C3B" w14:textId="0BA95F7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388B0B79" w14:textId="7950E72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0C5D4FC" w14:textId="4FBF2EF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3.0.0.0/32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0D3BB6B7" w14:textId="58416ED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3.3.3.3 [110/2] via 192.168.23.3, 00:20:46, GigabitEthernet0/0/0</w:t>
      </w:r>
    </w:p>
    <w:p w14:paraId="23A11138" w14:textId="20CA59E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7F5923DE" w14:textId="03C33F9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4.4.4.0/24 is directly connected, Loopback0</w:t>
      </w:r>
    </w:p>
    <w:p w14:paraId="3F51FF22" w14:textId="211B8E2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L        4.4.4.4/32 is directly connected, Loopback0</w:t>
      </w:r>
    </w:p>
    <w:p w14:paraId="72595FD3" w14:textId="0C35D3F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5.0.0.0/32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22A37BF1" w14:textId="4D43432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5.5.5.5 [110/2] via 192.168.34.5, 00:17:36, GigabitEthernet0/0/1</w:t>
      </w:r>
    </w:p>
    <w:p w14:paraId="4DCA1E59" w14:textId="5A654CA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192.168.23.0/24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6DA96021" w14:textId="7BDDEEF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192.168.23.0/24 is directly connected, GigabitEthernet0/0/0</w:t>
      </w:r>
    </w:p>
    <w:p w14:paraId="640EBAEA" w14:textId="599F4E6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192.168.23.4/32 is directly connected, GigabitEthernet0/0/0</w:t>
      </w:r>
    </w:p>
    <w:p w14:paraId="7FFA072F" w14:textId="1CF0839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192.168.34.0/24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9BD732F" w14:textId="3585E5C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192.168.34.0/24 is directly connected, GigabitEthernet0/0/1</w:t>
      </w:r>
    </w:p>
    <w:p w14:paraId="30F2E608" w14:textId="7249DFD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192.168.34.4/32 is directly connected, GigabitEthernet0/0/1</w:t>
      </w:r>
    </w:p>
    <w:p w14:paraId="19107253" w14:textId="601648BC"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D3B51C4" w14:textId="1906202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p>
    <w:p w14:paraId="767D9EAE" w14:textId="081943E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with ID 4.4.4.4</w:t>
      </w:r>
    </w:p>
    <w:p w14:paraId="21C9DDD7" w14:textId="693B822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Start time: 00:16:19.132, Time elapsed: 00:21:54.310</w:t>
      </w:r>
    </w:p>
    <w:p w14:paraId="3547B8CE" w14:textId="0FB13B1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only single TOS(TOS0) routes</w:t>
      </w:r>
    </w:p>
    <w:p w14:paraId="0D9E1E90" w14:textId="799562D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opaque LSA</w:t>
      </w:r>
    </w:p>
    <w:p w14:paraId="462E97FE" w14:textId="3AD3D4D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Link-local Signaling (LLS)</w:t>
      </w:r>
    </w:p>
    <w:p w14:paraId="31FD59CB" w14:textId="07D8433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area transit capability</w:t>
      </w:r>
    </w:p>
    <w:p w14:paraId="7329C5AB" w14:textId="56C104F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3EE7021C" w14:textId="64D43CA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56F1F41D" w14:textId="6767C1B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2FE4F414" w14:textId="00A3945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370A768F" w14:textId="1D912D7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0A83C860" w14:textId="7A80776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338A086F" w14:textId="363F4FB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58A47062" w14:textId="1ECD959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Incremental-SPF disabled</w:t>
      </w:r>
    </w:p>
    <w:p w14:paraId="279310DE" w14:textId="167ABB6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005941BC" w14:textId="2447945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478DDDA8" w14:textId="6DD3305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70F3E066" w14:textId="0153C07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67591990" w14:textId="50898FE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7944DAB4" w14:textId="0BDE3EB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6B1C2E76" w14:textId="11B0B20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0B48B943" w14:textId="18649C8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opaque AS LSA 0. Checksum Sum 0x000000</w:t>
      </w:r>
    </w:p>
    <w:p w14:paraId="0A429AE1" w14:textId="528C9EA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external and opaque AS LSA 0</w:t>
      </w:r>
    </w:p>
    <w:p w14:paraId="07D264C2" w14:textId="221D4CE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external and opaque AS LSA 0</w:t>
      </w:r>
    </w:p>
    <w:p w14:paraId="29BCB4D5" w14:textId="361736A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75C6F31E" w14:textId="632A8E5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areas transit capable is 0</w:t>
      </w:r>
    </w:p>
    <w:p w14:paraId="1CB86D9C" w14:textId="7E9D45D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External flood list length 0</w:t>
      </w:r>
    </w:p>
    <w:p w14:paraId="72719B0A" w14:textId="2A73B96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IETF NSF helper support enabled</w:t>
      </w:r>
    </w:p>
    <w:p w14:paraId="0DD4DA76" w14:textId="32C8E75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Cisco NSF helper support enabled</w:t>
      </w:r>
    </w:p>
    <w:p w14:paraId="19209712" w14:textId="6D6B098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2A7CC665" w14:textId="49EF6AD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w:t>
      </w:r>
    </w:p>
    <w:p w14:paraId="1BF4EAA0" w14:textId="2175C9C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3 (1 loopback)</w:t>
      </w:r>
    </w:p>
    <w:p w14:paraId="55379D39" w14:textId="008DB81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has no authentication</w:t>
      </w:r>
    </w:p>
    <w:p w14:paraId="67E5B0C6" w14:textId="3D9ED7C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last executed 00:17:47.500 ago</w:t>
      </w:r>
    </w:p>
    <w:p w14:paraId="5051103A" w14:textId="174FD48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6 times</w:t>
      </w:r>
    </w:p>
    <w:p w14:paraId="59D4FD36" w14:textId="47033E8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ranges are</w:t>
      </w:r>
    </w:p>
    <w:p w14:paraId="453685D9" w14:textId="61EA744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5. Checksum Sum 0x01F568</w:t>
      </w:r>
    </w:p>
    <w:p w14:paraId="38B34B25" w14:textId="455BDEF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opaque link LSA 0. Checksum Sum 0x000000</w:t>
      </w:r>
    </w:p>
    <w:p w14:paraId="1C6678BC" w14:textId="6708272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762DC811" w14:textId="41E467A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0233BB30" w14:textId="029B9DA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582AF98F" w14:textId="129AEEE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725C9047" w14:textId="7B010F8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353EEF6" w14:textId="2A96864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3A8C0C9C" w14:textId="68BC4A2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5DDAD275" w14:textId="75FD4D9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4.4.4.4/24, Area 1, Attached via Network Statement</w:t>
      </w:r>
    </w:p>
    <w:p w14:paraId="07464F4E" w14:textId="1C6BF53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4.4.4.4, Network Type LOOPBACK, Cost: 1</w:t>
      </w:r>
    </w:p>
    <w:p w14:paraId="6FC85A8C" w14:textId="6898D5B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36423705" w14:textId="02A2C3D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55A241F6" w14:textId="1F75675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2AFB15CD" w14:textId="3F2FF43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GigabitEthernet0/0/1 is up, line protocol is up</w:t>
      </w:r>
    </w:p>
    <w:p w14:paraId="3CC36E6D" w14:textId="6BDB0FA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192.168.34.4/24, Area 1, Attached via Network Statement</w:t>
      </w:r>
    </w:p>
    <w:p w14:paraId="34F2F968" w14:textId="5A82EB9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4.4.4.4, Network Type BROADCAST, Cost: 1</w:t>
      </w:r>
    </w:p>
    <w:p w14:paraId="2E308E1B" w14:textId="2E5B08C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3536FAF0" w14:textId="78D8EC3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3A8F5541" w14:textId="5C4C65D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BDR, Priority 1</w:t>
      </w:r>
    </w:p>
    <w:p w14:paraId="25C0A7D0" w14:textId="6715FB0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5.5.5.5, Interface address 192.168.34.5</w:t>
      </w:r>
    </w:p>
    <w:p w14:paraId="766EDAAA" w14:textId="1087BE5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4.4.4.4, Interface address 192.168.34.4</w:t>
      </w:r>
    </w:p>
    <w:p w14:paraId="486EA839" w14:textId="3418784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775E00DB" w14:textId="0C21960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oob</w:t>
      </w:r>
      <w:proofErr w:type="spellEnd"/>
      <w:r w:rsidRPr="00D836BE">
        <w:rPr>
          <w:rFonts w:ascii="Courier New" w:eastAsia="Courier New" w:hAnsi="Courier New" w:cs="Courier New"/>
          <w:color w:val="000000" w:themeColor="text1"/>
          <w:sz w:val="12"/>
          <w:szCs w:val="12"/>
        </w:rPr>
        <w:t>-resync timeout 40</w:t>
      </w:r>
    </w:p>
    <w:p w14:paraId="2D04A00C" w14:textId="3EE20A8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00:00:01</w:t>
      </w:r>
    </w:p>
    <w:p w14:paraId="3F7061B6" w14:textId="5765BDE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Supports Link-local Signaling (LLS)</w:t>
      </w:r>
    </w:p>
    <w:p w14:paraId="5FABCCB8" w14:textId="5B1033A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Cisco NSF helper support enabled</w:t>
      </w:r>
    </w:p>
    <w:p w14:paraId="16C126C2" w14:textId="056FBCE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IETF NSF helper support enabled</w:t>
      </w:r>
    </w:p>
    <w:p w14:paraId="27306CD3" w14:textId="20B696C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1/3/3, flood queue length 0</w:t>
      </w:r>
    </w:p>
    <w:p w14:paraId="72240C90" w14:textId="43DFE31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1A2197D3" w14:textId="6FCCF09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1</w:t>
      </w:r>
    </w:p>
    <w:p w14:paraId="5782C2AD" w14:textId="17CF189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62740B71" w14:textId="62E21F9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6BF7A79D" w14:textId="7EF4208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5.5.5.5  (Designated Router)</w:t>
      </w:r>
    </w:p>
    <w:p w14:paraId="4C9B01B2" w14:textId="0311550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04D5AA1C" w14:textId="240837C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1BCBE2BB" w14:textId="0B3A71F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192.168.23.4/24, Area 1, Attached via Network Statement</w:t>
      </w:r>
    </w:p>
    <w:p w14:paraId="5D50E5A5" w14:textId="18BA024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4.4.4.4, Network Type BROADCAST, Cost: 1</w:t>
      </w:r>
    </w:p>
    <w:p w14:paraId="0734530A" w14:textId="7B5BAB3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5F79EEE6" w14:textId="038281A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6727188C" w14:textId="01B40A7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Transmit Delay is 1 sec, State DR, Priority 1</w:t>
      </w:r>
    </w:p>
    <w:p w14:paraId="6E3F1D26" w14:textId="4974FEE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4.4.4.4, Interface address 192.168.23.4</w:t>
      </w:r>
    </w:p>
    <w:p w14:paraId="5F8AFFD7" w14:textId="4E92962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3.3.3.3, Interface address 192.168.23.3</w:t>
      </w:r>
    </w:p>
    <w:p w14:paraId="35538518" w14:textId="153979A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1B8F0698" w14:textId="7925102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oob</w:t>
      </w:r>
      <w:proofErr w:type="spellEnd"/>
      <w:r w:rsidRPr="00D836BE">
        <w:rPr>
          <w:rFonts w:ascii="Courier New" w:eastAsia="Courier New" w:hAnsi="Courier New" w:cs="Courier New"/>
          <w:color w:val="000000" w:themeColor="text1"/>
          <w:sz w:val="12"/>
          <w:szCs w:val="12"/>
        </w:rPr>
        <w:t>-resync timeout 40</w:t>
      </w:r>
    </w:p>
    <w:p w14:paraId="114318E9" w14:textId="7AC4073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00:00:00</w:t>
      </w:r>
    </w:p>
    <w:p w14:paraId="6F4F5E20" w14:textId="53CAE52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Supports Link-local Signaling (LLS)</w:t>
      </w:r>
    </w:p>
    <w:p w14:paraId="5D48FE46" w14:textId="0585872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Cisco NSF helper support enabled</w:t>
      </w:r>
    </w:p>
    <w:p w14:paraId="2E789E8A" w14:textId="544E603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IETF NSF helper support enabled</w:t>
      </w:r>
    </w:p>
    <w:p w14:paraId="75A42315" w14:textId="24EDF21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1/2/2, flood queue length 0</w:t>
      </w:r>
    </w:p>
    <w:p w14:paraId="23B4A270" w14:textId="61819BA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3D973A6F" w14:textId="3B642B7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3</w:t>
      </w:r>
    </w:p>
    <w:p w14:paraId="331F42F8" w14:textId="4CA392B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702E411C" w14:textId="14FDA80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2AE14F1C" w14:textId="28F7C4C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3.3.3.3  (Backup Designated Router)</w:t>
      </w:r>
    </w:p>
    <w:p w14:paraId="73B0C628" w14:textId="2969B71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7F9507FF" w14:textId="22B5AEC0"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74714EE" w14:textId="3D4E41A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neighbor</w:t>
      </w:r>
    </w:p>
    <w:p w14:paraId="0C9702E8" w14:textId="31A4AC8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F175D28" w14:textId="0BFDFD6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ID     </w:t>
      </w:r>
      <w:proofErr w:type="spellStart"/>
      <w:r w:rsidRPr="00D836BE">
        <w:rPr>
          <w:rFonts w:ascii="Courier New" w:eastAsia="Courier New" w:hAnsi="Courier New" w:cs="Courier New"/>
          <w:color w:val="000000" w:themeColor="text1"/>
          <w:sz w:val="12"/>
          <w:szCs w:val="12"/>
        </w:rPr>
        <w:t>Pri</w:t>
      </w:r>
      <w:proofErr w:type="spellEnd"/>
      <w:r w:rsidRPr="00D836BE">
        <w:rPr>
          <w:rFonts w:ascii="Courier New" w:eastAsia="Courier New" w:hAnsi="Courier New" w:cs="Courier New"/>
          <w:color w:val="000000" w:themeColor="text1"/>
          <w:sz w:val="12"/>
          <w:szCs w:val="12"/>
        </w:rPr>
        <w:t xml:space="preserve">   State           Dead Time   Address         Interface</w:t>
      </w:r>
    </w:p>
    <w:p w14:paraId="5ED51708" w14:textId="28E178F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5.5.5.5           1   FULL/DR         00:00:34    192.168.34.5    GigabitEthernet0/0/1</w:t>
      </w:r>
    </w:p>
    <w:p w14:paraId="09E2281E" w14:textId="75E8C35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3.3.3.3           1   FULL/BDR        00:00:31    192.168.23.3    GigabitEthernet0/0/0</w:t>
      </w:r>
    </w:p>
    <w:p w14:paraId="3890C61D" w14:textId="777AAC2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B8E6FC7" w14:textId="0203A5E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border-routers</w:t>
      </w:r>
    </w:p>
    <w:p w14:paraId="0E550B39" w14:textId="78A54D5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7457A46" w14:textId="39BC480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OSPF Router with ID (4.4.4.4) (Process ID 1)</w:t>
      </w:r>
    </w:p>
    <w:p w14:paraId="532B9257" w14:textId="366167F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51DE935" w14:textId="4DDDE8E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A87B8E7" w14:textId="1BEE5EF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Base Topology (MTID 0)</w:t>
      </w:r>
    </w:p>
    <w:p w14:paraId="56D77ED3" w14:textId="0BA783C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D44258A" w14:textId="2173EE1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Internal Router Routing Table</w:t>
      </w:r>
    </w:p>
    <w:p w14:paraId="07D7B044" w14:textId="336A667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Intra-area route, I - Inter-area route</w:t>
      </w:r>
    </w:p>
    <w:p w14:paraId="515981B0" w14:textId="35CFFAD4"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CF54D80" w14:textId="70C417D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ipv6 </w:t>
      </w:r>
      <w:proofErr w:type="spellStart"/>
      <w:r w:rsidRPr="00D836BE">
        <w:rPr>
          <w:rFonts w:ascii="Courier New" w:eastAsia="Courier New" w:hAnsi="Courier New" w:cs="Courier New"/>
          <w:color w:val="000000" w:themeColor="text1"/>
          <w:sz w:val="12"/>
          <w:szCs w:val="12"/>
        </w:rPr>
        <w:t>ospf</w:t>
      </w:r>
      <w:proofErr w:type="spellEnd"/>
    </w:p>
    <w:p w14:paraId="046A4C43" w14:textId="738528D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"ospfv3 1" with ID 4.4.4.4</w:t>
      </w:r>
    </w:p>
    <w:p w14:paraId="36EB58F8" w14:textId="53358EB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208CC17A" w14:textId="57C8386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2E9E52C9" w14:textId="1D63112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51219286" w14:textId="3634F93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3CAF5654" w14:textId="59B975B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5000 msecs</w:t>
      </w:r>
    </w:p>
    <w:p w14:paraId="249AA489" w14:textId="65DEFE8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10000 msecs</w:t>
      </w:r>
    </w:p>
    <w:p w14:paraId="2E07A846" w14:textId="4D49578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10000 msecs</w:t>
      </w:r>
    </w:p>
    <w:p w14:paraId="44A4F7D9" w14:textId="7458562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interval 5 secs</w:t>
      </w:r>
    </w:p>
    <w:p w14:paraId="1BC7B82F" w14:textId="77904B1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1000 msecs</w:t>
      </w:r>
    </w:p>
    <w:p w14:paraId="0587E871" w14:textId="0FF39EF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27546E76" w14:textId="54DE65F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7F123581" w14:textId="2FFD4CF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3C886929" w14:textId="2421581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limit dc 24 non-dc 24</w:t>
      </w:r>
    </w:p>
    <w:p w14:paraId="3AF83248" w14:textId="101E251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597A4541" w14:textId="51F90FA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4D41A36A" w14:textId="746FF3C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1814E41A" w14:textId="37AF372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Graceful restart helper support enabled</w:t>
      </w:r>
    </w:p>
    <w:p w14:paraId="60C92094" w14:textId="198E81F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33A4142B" w14:textId="47CFC53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RFC1583 compatibility enabled</w:t>
      </w:r>
    </w:p>
    <w:p w14:paraId="35F7318D" w14:textId="2891801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w:t>
      </w:r>
    </w:p>
    <w:p w14:paraId="145AAB30" w14:textId="0939655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3</w:t>
      </w:r>
    </w:p>
    <w:p w14:paraId="437EF136" w14:textId="31273F0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3 times</w:t>
      </w:r>
    </w:p>
    <w:p w14:paraId="4847C067" w14:textId="7E0D3EC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14. Checksum Sum 0x05CF5F</w:t>
      </w:r>
    </w:p>
    <w:p w14:paraId="61FEEBD3" w14:textId="17F2C72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58B099C4" w14:textId="71F62DE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67E38756" w14:textId="7CFDCA2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24F9303C" w14:textId="17CE979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5BA50E8D" w14:textId="20153E3C"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CC1064D" w14:textId="470BCD2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44243D55" w14:textId="3274886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5811086A" w14:textId="1F499A0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FE80::B6A8:B9FF:FE01:B990, Interface ID 12</w:t>
      </w:r>
    </w:p>
    <w:p w14:paraId="7A0D57AB" w14:textId="5A3CDA1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4.4.4.4</w:t>
      </w:r>
    </w:p>
    <w:p w14:paraId="6E5E6C13" w14:textId="4066D3B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LOOPBACK, Cost: 1</w:t>
      </w:r>
    </w:p>
    <w:p w14:paraId="07838E96" w14:textId="6605C46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39D81E15" w14:textId="2589B91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GigabitEthernet0/0/1 is up, line protocol is up</w:t>
      </w:r>
    </w:p>
    <w:p w14:paraId="0DB004AA" w14:textId="1DF13BA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FE80::B6A8:B9FF:FE01:B991, Interface ID 7</w:t>
      </w:r>
    </w:p>
    <w:p w14:paraId="2ED9BFEE" w14:textId="25C0D79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4.4.4.4</w:t>
      </w:r>
    </w:p>
    <w:p w14:paraId="7A8260DA" w14:textId="20787DA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BROADCAST, Cost: 1</w:t>
      </w:r>
    </w:p>
    <w:p w14:paraId="276AC8BA" w14:textId="28AF764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BDR, Priority 1</w:t>
      </w:r>
    </w:p>
    <w:p w14:paraId="53896227" w14:textId="06A92B7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5.5.5.5, local address FE80::CE7F:76FF:FECE:9BF1</w:t>
      </w:r>
    </w:p>
    <w:p w14:paraId="1736B3B3" w14:textId="43B389D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4.4.4.4, local address FE80::B6A8:B9FF:FE01:B991</w:t>
      </w:r>
    </w:p>
    <w:p w14:paraId="7CD72B17" w14:textId="4E2AA1D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5DC7646A" w14:textId="4F762AF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00:00:00</w:t>
      </w:r>
    </w:p>
    <w:p w14:paraId="0F95D047" w14:textId="1235694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 restart helper support enabled</w:t>
      </w:r>
    </w:p>
    <w:p w14:paraId="2E4CECE8" w14:textId="79FC0F8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1/2/2, flood queue length 0</w:t>
      </w:r>
    </w:p>
    <w:p w14:paraId="3A914615" w14:textId="6F7D0E1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25E9D778" w14:textId="34C4BBE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2, maximum is 2</w:t>
      </w:r>
    </w:p>
    <w:p w14:paraId="4D4B6FF8" w14:textId="62C94C4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4BF74517" w14:textId="2D5A38D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1BB23141" w14:textId="453F905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5.5.5.5  (Designated Router)</w:t>
      </w:r>
    </w:p>
    <w:p w14:paraId="4534D67F" w14:textId="1B84786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Suppress hello for 0 neighbor(s)</w:t>
      </w:r>
    </w:p>
    <w:p w14:paraId="73E4DB9A" w14:textId="3D1098C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GigabitEthernet0/0/0 is up, line protocol is up</w:t>
      </w:r>
    </w:p>
    <w:p w14:paraId="420EAD69" w14:textId="21F4231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FE80::B6A8:B9FF:FE01:B990, Interface ID 6</w:t>
      </w:r>
    </w:p>
    <w:p w14:paraId="64A27BEA" w14:textId="7FAB0E4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4.4.4.4</w:t>
      </w:r>
    </w:p>
    <w:p w14:paraId="68E9FF13" w14:textId="36935B5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BROADCAST, Cost: 1</w:t>
      </w:r>
    </w:p>
    <w:p w14:paraId="613DA68C" w14:textId="6F66D86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DR, Priority 1</w:t>
      </w:r>
    </w:p>
    <w:p w14:paraId="797095D3" w14:textId="7D925E5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4.4.4.4, local address FE80::B6A8:B9FF:FE01:B990</w:t>
      </w:r>
    </w:p>
    <w:p w14:paraId="18B99BC2" w14:textId="1A120FE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3.3.3.3, local address FE80::227:90FF:FED5:FAD0</w:t>
      </w:r>
    </w:p>
    <w:p w14:paraId="7CAC0011" w14:textId="22F04C1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7F346B3E" w14:textId="4CC6A2D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00:00:00</w:t>
      </w:r>
    </w:p>
    <w:p w14:paraId="2E4533C0" w14:textId="7D74D3A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 restart helper support enabled</w:t>
      </w:r>
    </w:p>
    <w:p w14:paraId="433CA907" w14:textId="4E44C61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1/1/1, flood queue length 0</w:t>
      </w:r>
    </w:p>
    <w:p w14:paraId="6A1485F8" w14:textId="37A6C0B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2D84693E" w14:textId="2BE48CE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6</w:t>
      </w:r>
    </w:p>
    <w:p w14:paraId="0F6388A8" w14:textId="28EA518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41069A07" w14:textId="47A61B2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7DB1B843" w14:textId="01A987A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3.3.3.3  (Backup Designated Router)</w:t>
      </w:r>
    </w:p>
    <w:p w14:paraId="0DDF46D3" w14:textId="0D5868C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73B3D256" w14:textId="71008BB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4FBE626" w14:textId="4D7F0DD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R4#Show ipv6 route</w:t>
      </w:r>
    </w:p>
    <w:p w14:paraId="37A9793E" w14:textId="0AFAD37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- 8 entries</w:t>
      </w:r>
    </w:p>
    <w:p w14:paraId="5ED6554F" w14:textId="6FA6FB8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3162E7BF" w14:textId="67CF68E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55A19F84" w14:textId="3AA1189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7BD88B5B" w14:textId="36A41F8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68600E8D" w14:textId="5752D65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61F17589" w14:textId="63E8C7E8"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280DA8CB" w14:textId="6F97CE6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2001:DB8::3/128 [110/1]</w:t>
      </w:r>
    </w:p>
    <w:p w14:paraId="6482D230" w14:textId="4B933FA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FE80::227:90FF:FED5:FAD0, GigabitEthernet0/0/0</w:t>
      </w:r>
    </w:p>
    <w:p w14:paraId="2BD3B4CD" w14:textId="4EBBFBC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2001:DB8::4/128 [0/0]</w:t>
      </w:r>
    </w:p>
    <w:p w14:paraId="3CDAAFD8" w14:textId="6453B37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1BF0DA25" w14:textId="62B7FDB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2001:DB8::5/128 [110/1]</w:t>
      </w:r>
    </w:p>
    <w:p w14:paraId="288F0B5C" w14:textId="32CCAA3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FE80::CE7F:76FF:FECE:9BF1, GigabitEthernet0/0/1</w:t>
      </w:r>
    </w:p>
    <w:p w14:paraId="2330558D" w14:textId="48D65EA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2001:DB8:0:24::/64 [0/0]</w:t>
      </w:r>
    </w:p>
    <w:p w14:paraId="0E99083C" w14:textId="5B86C01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directly connected</w:t>
      </w:r>
    </w:p>
    <w:p w14:paraId="4C905FBC" w14:textId="0431B39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2001:DB8:0:24::4/128 [0/0]</w:t>
      </w:r>
    </w:p>
    <w:p w14:paraId="788576F4" w14:textId="2A67ACC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receive</w:t>
      </w:r>
    </w:p>
    <w:p w14:paraId="15120300" w14:textId="223751A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2001:DB8:0:34::/64 [0/0]</w:t>
      </w:r>
    </w:p>
    <w:p w14:paraId="09768112" w14:textId="18C144C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directly connected</w:t>
      </w:r>
    </w:p>
    <w:p w14:paraId="211DF411" w14:textId="2DD790F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2001:DB8:0:34::4/128 [0/0]</w:t>
      </w:r>
    </w:p>
    <w:p w14:paraId="44887440" w14:textId="27383115"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receive</w:t>
      </w:r>
    </w:p>
    <w:p w14:paraId="0916F875" w14:textId="47E3AA8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0C5B047F" w14:textId="150726D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52AE1C8D" w14:textId="3F9ECDE7"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064A73F" w14:textId="57091FC3"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R4#show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495B4A4D" w14:textId="478150A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6904F23A" w14:textId="63335A9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67D2E73" w14:textId="0091B37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397C4B2C" w14:textId="7DFB6FA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540C0272" w14:textId="54D1644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Invalid after 0 seconds, hold down 0, flushed after 0</w:t>
      </w:r>
    </w:p>
    <w:p w14:paraId="20A1B401" w14:textId="1FAB994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1C4D8300" w14:textId="1902C9B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4773F26F" w14:textId="3A6D05B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25737DFB" w14:textId="4C1B136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3E4178B9" w14:textId="602ABA9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4E0E9841" w14:textId="2D468DBF"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4F992EFE" w14:textId="2FCC0F7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657392D7" w14:textId="427DF9F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EABEA8A" w14:textId="3B21E2C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645396C8" w14:textId="4DC573A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220097DA" w14:textId="491C59B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68FF7465" w14:textId="187C090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4.4.4.4</w:t>
      </w:r>
    </w:p>
    <w:p w14:paraId="5D033E6A" w14:textId="6929BF3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183832FD" w14:textId="73920E11"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7F24726F" w14:textId="454B1DB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0B2C13B8" w14:textId="2B45007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4.4.4.4 0.0.0.0 area 1</w:t>
      </w:r>
    </w:p>
    <w:p w14:paraId="6B5FEACF" w14:textId="7029721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192.168.23.0 0.0.0.255 area 1</w:t>
      </w:r>
    </w:p>
    <w:p w14:paraId="3E2FAD04" w14:textId="03CB797C"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192.168.34.0 0.0.0.255 area 1</w:t>
      </w:r>
    </w:p>
    <w:p w14:paraId="6CAD9477" w14:textId="27A5A12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6831D440" w14:textId="0B99369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3CA6082E" w14:textId="4B03F8E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5.5.5.5              110      00:19:31</w:t>
      </w:r>
    </w:p>
    <w:p w14:paraId="21A3C8A3" w14:textId="5FB65F3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3.3.3.3              110      00:22:42</w:t>
      </w:r>
    </w:p>
    <w:p w14:paraId="4D2C3C84" w14:textId="4583839D"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110)</w:t>
      </w:r>
    </w:p>
    <w:p w14:paraId="612948DC" w14:textId="75825239"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3E056B7" w14:textId="26BF54F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R4#show ipv6 protocols</w:t>
      </w:r>
    </w:p>
    <w:p w14:paraId="124F22FA" w14:textId="2C8258CA"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6905C47A" w14:textId="06A8D3CB"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117B36A2" w14:textId="25B4C6D6"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19E015AE" w14:textId="3CBCF18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25DF61B1" w14:textId="4F819A30"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4.4.4.4</w:t>
      </w:r>
    </w:p>
    <w:p w14:paraId="7C68E78A" w14:textId="465B5FE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1 normal, 0 stub, 0 </w:t>
      </w:r>
      <w:proofErr w:type="spellStart"/>
      <w:r w:rsidRPr="00D836BE">
        <w:rPr>
          <w:rFonts w:ascii="Courier New" w:eastAsia="Courier New" w:hAnsi="Courier New" w:cs="Courier New"/>
          <w:color w:val="000000" w:themeColor="text1"/>
          <w:sz w:val="12"/>
          <w:szCs w:val="12"/>
        </w:rPr>
        <w:t>nssa</w:t>
      </w:r>
      <w:proofErr w:type="spellEnd"/>
    </w:p>
    <w:p w14:paraId="244C8A59" w14:textId="5A77311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 (Area 1):</w:t>
      </w:r>
    </w:p>
    <w:p w14:paraId="4CAA9A5D" w14:textId="33F6E624"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39AC942C" w14:textId="21695669"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GigabitEthernet0/0/1</w:t>
      </w:r>
    </w:p>
    <w:p w14:paraId="456BFC75" w14:textId="1B7AF2E7"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GigabitEthernet0/0/0</w:t>
      </w:r>
    </w:p>
    <w:p w14:paraId="065AF355" w14:textId="68047D9E"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3C90C969" w14:textId="125850A2" w:rsidR="099DF3BD" w:rsidRPr="00D836BE" w:rsidRDefault="099DF3BD"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None</w:t>
      </w:r>
    </w:p>
    <w:p w14:paraId="05A308F9" w14:textId="1D46CACA"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09A24B18" w14:textId="0C6612E5" w:rsidR="09E7B12A" w:rsidRPr="00D836BE" w:rsidRDefault="257AEFD4" w:rsidP="008552CB">
      <w:pPr>
        <w:spacing w:after="160"/>
        <w:rPr>
          <w:rFonts w:ascii="Courier New" w:eastAsia="Courier New" w:hAnsi="Courier New" w:cs="Courier New"/>
          <w:color w:val="000000" w:themeColor="text1"/>
          <w:sz w:val="12"/>
          <w:szCs w:val="12"/>
        </w:rPr>
      </w:pPr>
      <w:r w:rsidRPr="00D836BE">
        <w:rPr>
          <w:rFonts w:ascii="Courier New" w:eastAsia="Courier New" w:hAnsi="Courier New" w:cs="Courier New"/>
          <w:b/>
          <w:bCs/>
          <w:color w:val="000000" w:themeColor="text1"/>
          <w:sz w:val="12"/>
          <w:szCs w:val="12"/>
          <w:u w:val="single"/>
        </w:rPr>
        <w:t>Router 5:</w:t>
      </w:r>
    </w:p>
    <w:p w14:paraId="558E12DF" w14:textId="1F142036"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180C758D" w14:textId="5FB6F17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R5#Show run</w:t>
      </w:r>
    </w:p>
    <w:p w14:paraId="339DA13F" w14:textId="753F23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Building configuration...</w:t>
      </w:r>
    </w:p>
    <w:p w14:paraId="228FF994" w14:textId="2E5CE8C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4500 bytes</w:t>
      </w:r>
    </w:p>
    <w:p w14:paraId="07E9DBEF" w14:textId="10ECA84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configuration change at 18:35:10 UTC Fri Jan 14 2022</w:t>
      </w:r>
    </w:p>
    <w:p w14:paraId="4B7BDDCB" w14:textId="7B1BF50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16.9</w:t>
      </w:r>
    </w:p>
    <w:p w14:paraId="37656231" w14:textId="7B0EC93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70C1726E" w14:textId="34B456B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03AE9332" w14:textId="3414304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platform </w:t>
      </w:r>
      <w:proofErr w:type="spellStart"/>
      <w:r w:rsidRPr="00D836BE">
        <w:rPr>
          <w:rFonts w:ascii="Courier New" w:eastAsia="Courier New" w:hAnsi="Courier New" w:cs="Courier New"/>
          <w:color w:val="000000" w:themeColor="text1"/>
          <w:sz w:val="12"/>
          <w:szCs w:val="12"/>
        </w:rPr>
        <w:t>qfp</w:t>
      </w:r>
      <w:proofErr w:type="spellEnd"/>
      <w:r w:rsidRPr="00D836BE">
        <w:rPr>
          <w:rFonts w:ascii="Courier New" w:eastAsia="Courier New" w:hAnsi="Courier New" w:cs="Courier New"/>
          <w:color w:val="000000" w:themeColor="text1"/>
          <w:sz w:val="12"/>
          <w:szCs w:val="12"/>
        </w:rPr>
        <w:t xml:space="preserve"> utilization monitor load 80</w:t>
      </w:r>
    </w:p>
    <w:p w14:paraId="50E7A520" w14:textId="7C416E7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platform punt-keepalive disable-kernel-core</w:t>
      </w:r>
    </w:p>
    <w:p w14:paraId="684186D3" w14:textId="65F9109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hostname R5</w:t>
      </w:r>
    </w:p>
    <w:p w14:paraId="08CD12E6" w14:textId="1BF6900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boot-start-marker</w:t>
      </w:r>
    </w:p>
    <w:p w14:paraId="2E521762" w14:textId="5B1CFDB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60331F3E" w14:textId="2E2514B7"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593B16FD" w14:textId="17D15E4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0A151C0F" w14:textId="33DAA41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D86D7E1" w14:textId="06A70A6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0E1A5BA9" w14:textId="4E3111C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19CD934C" w14:textId="36D17DF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3398AA87" w14:textId="456109A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 on-success log</w:t>
      </w:r>
    </w:p>
    <w:p w14:paraId="0F3709D9" w14:textId="6C2EA41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413851AF" w14:textId="7A0CF92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52786D7B" w14:textId="7412C51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0573FA31" w14:textId="3576932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crypto </w:t>
      </w:r>
      <w:proofErr w:type="spellStart"/>
      <w:r w:rsidRPr="00D836BE">
        <w:rPr>
          <w:rFonts w:ascii="Courier New" w:eastAsia="Courier New" w:hAnsi="Courier New" w:cs="Courier New"/>
          <w:color w:val="000000" w:themeColor="text1"/>
          <w:sz w:val="12"/>
          <w:szCs w:val="12"/>
        </w:rPr>
        <w:t>pki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trustpoint</w:t>
      </w:r>
      <w:proofErr w:type="spellEnd"/>
      <w:r w:rsidRPr="00D836BE">
        <w:rPr>
          <w:rFonts w:ascii="Courier New" w:eastAsia="Courier New" w:hAnsi="Courier New" w:cs="Courier New"/>
          <w:color w:val="000000" w:themeColor="text1"/>
          <w:sz w:val="12"/>
          <w:szCs w:val="12"/>
        </w:rPr>
        <w:t xml:space="preserve"> TP-self-signed-859896477</w:t>
      </w:r>
    </w:p>
    <w:p w14:paraId="37F796BA" w14:textId="313BEDB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enrollment </w:t>
      </w:r>
      <w:proofErr w:type="spellStart"/>
      <w:r w:rsidRPr="00D836BE">
        <w:rPr>
          <w:rFonts w:ascii="Courier New" w:eastAsia="Courier New" w:hAnsi="Courier New" w:cs="Courier New"/>
          <w:color w:val="000000" w:themeColor="text1"/>
          <w:sz w:val="12"/>
          <w:szCs w:val="12"/>
        </w:rPr>
        <w:t>selfsigned</w:t>
      </w:r>
      <w:proofErr w:type="spellEnd"/>
    </w:p>
    <w:p w14:paraId="01F5095D" w14:textId="3AF9035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subject-name </w:t>
      </w:r>
      <w:proofErr w:type="spellStart"/>
      <w:r w:rsidRPr="00D836BE">
        <w:rPr>
          <w:rFonts w:ascii="Courier New" w:eastAsia="Courier New" w:hAnsi="Courier New" w:cs="Courier New"/>
          <w:color w:val="000000" w:themeColor="text1"/>
          <w:sz w:val="12"/>
          <w:szCs w:val="12"/>
        </w:rPr>
        <w:t>cn</w:t>
      </w:r>
      <w:proofErr w:type="spellEnd"/>
      <w:r w:rsidRPr="00D836BE">
        <w:rPr>
          <w:rFonts w:ascii="Courier New" w:eastAsia="Courier New" w:hAnsi="Courier New" w:cs="Courier New"/>
          <w:color w:val="000000" w:themeColor="text1"/>
          <w:sz w:val="12"/>
          <w:szCs w:val="12"/>
        </w:rPr>
        <w:t>=IOS-Self-Signed-Certificate-859896477</w:t>
      </w:r>
    </w:p>
    <w:p w14:paraId="39D2AAAA" w14:textId="417A386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revocation-check none</w:t>
      </w:r>
    </w:p>
    <w:p w14:paraId="7AC0DA57" w14:textId="4DD5D4E8"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rsakeypair</w:t>
      </w:r>
      <w:proofErr w:type="spellEnd"/>
      <w:r w:rsidRPr="00D836BE">
        <w:rPr>
          <w:rFonts w:ascii="Courier New" w:eastAsia="Courier New" w:hAnsi="Courier New" w:cs="Courier New"/>
          <w:color w:val="000000" w:themeColor="text1"/>
          <w:sz w:val="12"/>
          <w:szCs w:val="12"/>
        </w:rPr>
        <w:t xml:space="preserve"> TP-self-signed-859896477</w:t>
      </w:r>
    </w:p>
    <w:p w14:paraId="04CCCE39" w14:textId="533F698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crypto </w:t>
      </w:r>
      <w:proofErr w:type="spellStart"/>
      <w:r w:rsidRPr="00D836BE">
        <w:rPr>
          <w:rFonts w:ascii="Courier New" w:eastAsia="Courier New" w:hAnsi="Courier New" w:cs="Courier New"/>
          <w:color w:val="000000" w:themeColor="text1"/>
          <w:sz w:val="12"/>
          <w:szCs w:val="12"/>
        </w:rPr>
        <w:t>pki</w:t>
      </w:r>
      <w:proofErr w:type="spellEnd"/>
      <w:r w:rsidRPr="00D836BE">
        <w:rPr>
          <w:rFonts w:ascii="Courier New" w:eastAsia="Courier New" w:hAnsi="Courier New" w:cs="Courier New"/>
          <w:color w:val="000000" w:themeColor="text1"/>
          <w:sz w:val="12"/>
          <w:szCs w:val="12"/>
        </w:rPr>
        <w:t xml:space="preserve"> certificate chain TP-self-signed-859896477</w:t>
      </w:r>
    </w:p>
    <w:p w14:paraId="3DA2C24D" w14:textId="580BC58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certificate self-signed 01</w:t>
      </w:r>
    </w:p>
    <w:p w14:paraId="305E7876" w14:textId="05D1BB1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3082032E 30820216 A0030201 02020101 300D0609 2A864886 F70D0101 05050030</w:t>
      </w:r>
    </w:p>
    <w:p w14:paraId="47CDCA36" w14:textId="2AA76D1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30312E30 2C060355 04031325 494F532D 53656C66 2D536967 6E65642D 43657274</w:t>
      </w:r>
    </w:p>
    <w:p w14:paraId="7F952A53" w14:textId="35135F4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69666963 6174652D 38353938 39363437 37301E17 0D323230 31313431 38333335</w:t>
      </w:r>
    </w:p>
    <w:p w14:paraId="7356A5A6" w14:textId="588E68B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395A170D 33303031 30313030 30303030 5A303031 2E302C06 03550403 1325494F</w:t>
      </w:r>
    </w:p>
    <w:p w14:paraId="6A3322A3" w14:textId="1C14AB9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532D5365 6C662D53 69676E65 642D4365 72746966 69636174 652D3835 39383936</w:t>
      </w:r>
    </w:p>
    <w:p w14:paraId="362F5E2C" w14:textId="790FA23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34373730 82012230 0D06092A 864886F7 0D010101 05000382 010F0030 82010A02</w:t>
      </w:r>
    </w:p>
    <w:p w14:paraId="1F4F79A0" w14:textId="54F01B5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82010100 B1884176 82881FF8 B65E8ED3 217DC503 8A3CBEE7 79426822 B91DCEB9</w:t>
      </w:r>
    </w:p>
    <w:p w14:paraId="5CE72B71" w14:textId="089CC7C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5B390BEE DDBB988E 52F74159 05516ED6 4EDF26B4 C67FBCA1 882BC4F3 2E9F8AE6</w:t>
      </w:r>
    </w:p>
    <w:p w14:paraId="2C0C6B3A" w14:textId="190F882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83406B03 02F65C77 83533E17 1E3473F6 5C8AFBCD 050A2FD8 0FDDB658 1779D6E0</w:t>
      </w:r>
    </w:p>
    <w:p w14:paraId="0113B959" w14:textId="4010FF1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6E6166F8 6E9F3FC8 3933FDF9 D8E79970 BC8ABBE2 F0BF8D6B 0A18E9A1 AAF59F84</w:t>
      </w:r>
    </w:p>
    <w:p w14:paraId="20A789CA" w14:textId="55C3345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0509600D 57542454 5B95BBE9 0C9EEB50 4E34EED8 53DB737F 016A55DB DE36195C</w:t>
      </w:r>
    </w:p>
    <w:p w14:paraId="57150A60" w14:textId="473F4CE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EB0E73D3 63099C43 CF727D87 E6445D56 2358C1AA 11AD8119 F2F39D21 D8F9C7A0</w:t>
      </w:r>
    </w:p>
    <w:p w14:paraId="2C2D988C" w14:textId="67F9199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E7B17BC1 8AEC45FA 4D797F5C 5D25AFD8 36E8432F EB45DD92 95625F1D DC3CDFBE</w:t>
      </w:r>
    </w:p>
    <w:p w14:paraId="2469AA9E" w14:textId="517B5A5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1383AA34 2C62FF3E 6DD5CB44 56402B0B E72DDEC2 0C1C3035 655BE7A8 AFBE4DA1</w:t>
      </w:r>
    </w:p>
    <w:p w14:paraId="7CE012DE" w14:textId="6355AFA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BE509205 02030100 01A35330 51300F06 03551D13 0101FF04 05300301 01FF301F</w:t>
      </w:r>
    </w:p>
    <w:p w14:paraId="1BADD9C1" w14:textId="0661EF0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0603551D 23041830 1680146D D2766C97 0467D1A8 D5B51E18 71677E8F 9641C530</w:t>
      </w:r>
    </w:p>
    <w:p w14:paraId="707183C1" w14:textId="43CDF62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1D060355 1D0E0416 04146DD2 766C9704 67D1A8D5 B51E1871 677E8F96 41C5300D</w:t>
      </w:r>
    </w:p>
    <w:p w14:paraId="72A6A6DF" w14:textId="086165F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06092A86 4886F70D 01010505 00038201 010010A6 69913B3D 6180FBFC A60F2B68</w:t>
      </w:r>
    </w:p>
    <w:p w14:paraId="553D0EDF" w14:textId="2F5FDC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0DB51D4B 73801AFB BB9509C3 E19F4678 04C9813D EE5FCCE2 AD6A1984 E94D6253</w:t>
      </w:r>
    </w:p>
    <w:p w14:paraId="73C1831D" w14:textId="6B520D7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864023B1 9B618E12 8638ACFD EE6C6070 38E7853D 86382993 C6087815 1BBCDFAD</w:t>
      </w:r>
    </w:p>
    <w:p w14:paraId="71880724" w14:textId="0695604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A54B05F1 E64CEBC0 E44BE665 390B5A66 6D4AF893 053F5D20 0D367BF7 65F15621</w:t>
      </w:r>
    </w:p>
    <w:p w14:paraId="29585DC9" w14:textId="136915F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B60A1B71 46998F6D 99B22870 DA31489B 9E8C2E8F 60B4B190 BD12793B 11E3924F</w:t>
      </w:r>
    </w:p>
    <w:p w14:paraId="4878A0FD" w14:textId="08BA23C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602713D4 A033074D 9DB0E594 3F1973F8 8E3A6059 76877C7E 796AD533 EF9AEAE3</w:t>
      </w:r>
    </w:p>
    <w:p w14:paraId="410B31E2" w14:textId="1AC9C01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48734DC1 B8BED52E 0EFDBEF5 5A14AEFA 0030FB1A 0123A9C8 282CA3A4 62858241</w:t>
      </w:r>
    </w:p>
    <w:p w14:paraId="74BE453A" w14:textId="18513F6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C8872CF5 C0F12E3E 46B2DDBB 8157B172 D0F0CB57 99658360 F0C7259C 0D173B59</w:t>
      </w:r>
    </w:p>
    <w:p w14:paraId="68964E95" w14:textId="602077F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2459E86C AA5255F9 969D9252 AB1C84EB 622A</w:t>
      </w:r>
    </w:p>
    <w:p w14:paraId="3643E31A" w14:textId="4716ACC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quit</w:t>
      </w:r>
    </w:p>
    <w:p w14:paraId="381AF156" w14:textId="6D37FE2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FLM240608PJ</w:t>
      </w:r>
    </w:p>
    <w:p w14:paraId="476F8F15" w14:textId="335843D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license smart enable</w:t>
      </w:r>
    </w:p>
    <w:p w14:paraId="05FFAE9C" w14:textId="76D4DE2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diagnostic bootup level minimal</w:t>
      </w:r>
    </w:p>
    <w:p w14:paraId="4256975D" w14:textId="7CF5E88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0AA30E37" w14:textId="027C4D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4F3EED80" w14:textId="2B9AB6A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02225545" w14:textId="29224D31"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5.5.5.5 255.255.255.0</w:t>
      </w:r>
    </w:p>
    <w:p w14:paraId="49A980FC" w14:textId="5AFA2E4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2001:DB8::5/128</w:t>
      </w:r>
    </w:p>
    <w:p w14:paraId="24E4882A" w14:textId="0C97977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6B5BAD3C" w14:textId="5C4673E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003D9530" w14:textId="5A07C2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0AC94816" w14:textId="5326FFFF"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192.168.45.5 255.255.255.0</w:t>
      </w:r>
    </w:p>
    <w:p w14:paraId="2CE33D4F" w14:textId="00D3EAF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30734CF8" w14:textId="680B542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2001:DB8:0:45::5/64</w:t>
      </w:r>
    </w:p>
    <w:p w14:paraId="2AE0317F" w14:textId="712CCEE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616F0E67" w14:textId="42A5AA2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66748128" w14:textId="5285C32B"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lastRenderedPageBreak/>
        <w:t>ip</w:t>
      </w:r>
      <w:proofErr w:type="spellEnd"/>
      <w:r w:rsidRPr="00D836BE">
        <w:rPr>
          <w:rFonts w:ascii="Courier New" w:eastAsia="Courier New" w:hAnsi="Courier New" w:cs="Courier New"/>
          <w:color w:val="000000" w:themeColor="text1"/>
          <w:sz w:val="12"/>
          <w:szCs w:val="12"/>
        </w:rPr>
        <w:t xml:space="preserve"> address 192.168.34.5 255.255.255.0</w:t>
      </w:r>
    </w:p>
    <w:p w14:paraId="54788CBF" w14:textId="2E52902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443B1757" w14:textId="3D10D08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2001:DB8:0:34::5/64</w:t>
      </w:r>
    </w:p>
    <w:p w14:paraId="7218636D" w14:textId="18DFA32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7157C5C7" w14:textId="23E36F5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area 1</w:t>
      </w:r>
    </w:p>
    <w:p w14:paraId="6F6EDCDE" w14:textId="3E8D5A4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GigabitEthernet0/1/0</w:t>
      </w:r>
    </w:p>
    <w:p w14:paraId="000C6AAC" w14:textId="5DAB437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3C1B043B" w14:textId="228B097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8E7A3B4" w14:textId="4989ABF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376492DB" w14:textId="5E976F6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GigabitEthernet0/1/1</w:t>
      </w:r>
    </w:p>
    <w:p w14:paraId="128D5CEF" w14:textId="2388C94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DF9AD14" w14:textId="098BCB6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1C1A2BCD" w14:textId="795B219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43073F18" w14:textId="37D30E2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6FB8B5DF" w14:textId="2B88816E"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53342F62" w14:textId="71574D0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26664EA3" w14:textId="1D65415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71071FD8" w14:textId="7E071A7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69DA999D" w14:textId="6567549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4A3FE57D" w14:textId="7234A81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5.5.5.5 0.0.0.0 area 1</w:t>
      </w:r>
    </w:p>
    <w:p w14:paraId="4DAEB8D6" w14:textId="338E2AE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192.168.34.0 0.0.0.255 area 1</w:t>
      </w:r>
    </w:p>
    <w:p w14:paraId="74BD953E" w14:textId="552E053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12</w:t>
      </w:r>
    </w:p>
    <w:p w14:paraId="0DCF9EDB" w14:textId="7C8D7C2C"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router-id 5.5.5.5</w:t>
      </w:r>
    </w:p>
    <w:p w14:paraId="50D0D57F" w14:textId="7C0D0E3E"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log-neighbor-changes</w:t>
      </w:r>
    </w:p>
    <w:p w14:paraId="07D90053" w14:textId="7E749D5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3.3.3.3 remote-as 12</w:t>
      </w:r>
    </w:p>
    <w:p w14:paraId="12E413C3" w14:textId="5947987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3.3.3.3 update-source Loopback0</w:t>
      </w:r>
    </w:p>
    <w:p w14:paraId="6C360852" w14:textId="779224E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2001:DB8:0:45::6 remote-as 13</w:t>
      </w:r>
    </w:p>
    <w:p w14:paraId="4A38BC03" w14:textId="2E5A9EC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192.168.45.6 remote-as 13</w:t>
      </w:r>
    </w:p>
    <w:p w14:paraId="1F8EFC54" w14:textId="059F28D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436394FC" w14:textId="16F3D9F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5.5.5.0 mask 255.255.255.0</w:t>
      </w:r>
    </w:p>
    <w:p w14:paraId="7C988DA8" w14:textId="4354316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3.3.3.3 activate</w:t>
      </w:r>
    </w:p>
    <w:p w14:paraId="08929F19" w14:textId="5D33E51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3.3.3.3 next-hop-self</w:t>
      </w:r>
    </w:p>
    <w:p w14:paraId="733A8159" w14:textId="3A271D9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 neighbor 2001:DB8:0:45::6 activate</w:t>
      </w:r>
    </w:p>
    <w:p w14:paraId="3A00F9A6" w14:textId="31A1D07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192.168.45.6 activate</w:t>
      </w:r>
    </w:p>
    <w:p w14:paraId="021B765C" w14:textId="3DEE0C5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37AF8FD8" w14:textId="3F9889C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6B521182" w14:textId="7871BEA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2001:DB8:0:45::6 activate</w:t>
      </w:r>
    </w:p>
    <w:p w14:paraId="00897DA1" w14:textId="521C8F1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0D352706" w14:textId="2043E9D7"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36318906" w14:textId="0CDBF5F6"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18A419B6" w14:textId="4F31BE00"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authentication local</w:t>
      </w:r>
    </w:p>
    <w:p w14:paraId="021001C4" w14:textId="598B8FE2"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6E56A0C7" w14:textId="4C88CE18"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07B8C2E1" w14:textId="448047F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357EDF80" w14:textId="29594E8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router-id 5.5.5.5</w:t>
      </w:r>
    </w:p>
    <w:p w14:paraId="4408584C" w14:textId="2183EF5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control-plane</w:t>
      </w:r>
    </w:p>
    <w:p w14:paraId="0A33AB9C" w14:textId="4476FC8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4209370E" w14:textId="51219E1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transport input none</w:t>
      </w:r>
    </w:p>
    <w:p w14:paraId="05DAD613" w14:textId="5A1953C4"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6A7C99F1" w14:textId="6A8159C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1FA2AC1B" w14:textId="359DF1DB"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08DD2530" w14:textId="0512026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515F41BE" w14:textId="7D3C9C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3456A481" w14:textId="7FD7C61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632D9527" w14:textId="0AB4A29D"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6912E8AB" w14:textId="5B4CE26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109591F2" w14:textId="508819A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45B573C2" w14:textId="0393574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443B411F" w14:textId="3CFDE7B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061812E9" w14:textId="280DC5A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11581C2F" w14:textId="0A05F28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66FAD430" w14:textId="2F0DCC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0108D9DB" w14:textId="57E5AD4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63527E82" w14:textId="16E929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6ED157DF" w14:textId="24AE1F4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0FBCFF97" w14:textId="2469ADF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AE48C05" w14:textId="0094A14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78E63CF0" w14:textId="1181FC9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477BE25" w14:textId="20BE26A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2.0.0.0/24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3DE380BF" w14:textId="1D0D893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        2.2.2.0 [200/0] via 3.3.3.3, 00:19:43</w:t>
      </w:r>
    </w:p>
    <w:p w14:paraId="40FB78A6" w14:textId="644ADC4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EDA9265" w14:textId="26D9876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        3.3.3.0/24 [200/0] via 3.3.3.3, 00:19:43</w:t>
      </w:r>
    </w:p>
    <w:p w14:paraId="6555002F" w14:textId="760DBE7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3.3.3.3/32 [110/3] via 192.168.34.4, 00:21:00, GigabitEthernet0/0/1</w:t>
      </w:r>
    </w:p>
    <w:p w14:paraId="18220D0D" w14:textId="3BAF895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4.0.0.0/32 is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1 subnets</w:t>
      </w:r>
    </w:p>
    <w:p w14:paraId="233F9D12" w14:textId="2B7B349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4.4.4.4 [110/2] via 192.168.34.4, 00:21:00, GigabitEthernet0/0/1</w:t>
      </w:r>
    </w:p>
    <w:p w14:paraId="68DEEF20" w14:textId="777E82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1AB9BFC9" w14:textId="7E6A089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5.5.5.0/24 is directly connected, Loopback0</w:t>
      </w:r>
    </w:p>
    <w:p w14:paraId="3786A21C" w14:textId="5F00225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5.5.5.5/32 is directly connected, Loopback0</w:t>
      </w:r>
    </w:p>
    <w:p w14:paraId="4713986F" w14:textId="5899DA6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192.168.23.0/24 [110/2] via 192.168.34.4, 00:21:00, GigabitEthernet0/0/1</w:t>
      </w:r>
    </w:p>
    <w:p w14:paraId="6FE0414F" w14:textId="04035CF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192.168.34.0/24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31A88ABF" w14:textId="0518FB5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192.168.34.0/24 is directly connected, GigabitEthernet0/0/1</w:t>
      </w:r>
    </w:p>
    <w:p w14:paraId="3041BA66" w14:textId="68CB5E1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192.168.34.5/32 is directly connected, GigabitEthernet0/0/1</w:t>
      </w:r>
    </w:p>
    <w:p w14:paraId="1E258C36" w14:textId="70C31EB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192.168.45.0/24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691303F" w14:textId="492D49D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192.168.45.0/24 is directly connected, GigabitEthernet0/0/0</w:t>
      </w:r>
    </w:p>
    <w:p w14:paraId="7886126D" w14:textId="798C8BA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L        192.168.45.5/32 is directly connected, GigabitEthernet0/0/0</w:t>
      </w:r>
    </w:p>
    <w:p w14:paraId="1ED3AD18" w14:textId="3F2945F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89D7E43" w14:textId="152F199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p>
    <w:p w14:paraId="4103E205" w14:textId="456EC2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 with ID 5.5.5.5</w:t>
      </w:r>
    </w:p>
    <w:p w14:paraId="20A88CA4" w14:textId="266F403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Start time: 00:19:06.789, Time elapsed: 00:22:04.994</w:t>
      </w:r>
    </w:p>
    <w:p w14:paraId="0C4BA0D1" w14:textId="3597588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only single TOS(TOS0) routes</w:t>
      </w:r>
    </w:p>
    <w:p w14:paraId="6EE62CAE" w14:textId="0709725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opaque LSA</w:t>
      </w:r>
    </w:p>
    <w:p w14:paraId="78C5BE22" w14:textId="73B413B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Link-local Signaling (LLS)</w:t>
      </w:r>
    </w:p>
    <w:p w14:paraId="26658A75" w14:textId="04408DA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area transit capability</w:t>
      </w:r>
    </w:p>
    <w:p w14:paraId="5A8C2184" w14:textId="4482698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07E56BFB" w14:textId="00B9F9D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64CB8553" w14:textId="4819214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4D546A96" w14:textId="2FBDC13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6514E6AD" w14:textId="58F3F71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 msecs</w:t>
      </w:r>
    </w:p>
    <w:p w14:paraId="14F6B9B2" w14:textId="5C122E5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200 msecs</w:t>
      </w:r>
    </w:p>
    <w:p w14:paraId="3995BAB1" w14:textId="6FE1A54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5000 msecs</w:t>
      </w:r>
    </w:p>
    <w:p w14:paraId="54F1E63D" w14:textId="6D2658F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Incremental-SPF disabled</w:t>
      </w:r>
    </w:p>
    <w:p w14:paraId="07A25E34" w14:textId="7F82B65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LSA throttle delay 50 msecs</w:t>
      </w:r>
    </w:p>
    <w:p w14:paraId="3CB170ED" w14:textId="648C362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for LSA throttle 200 msecs</w:t>
      </w:r>
    </w:p>
    <w:p w14:paraId="2837D30D" w14:textId="0B5615D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for LSA throttle 5000 msecs</w:t>
      </w:r>
    </w:p>
    <w:p w14:paraId="3E395B0E" w14:textId="6CDC8B8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 msecs</w:t>
      </w:r>
    </w:p>
    <w:p w14:paraId="6B557207" w14:textId="70B8634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7B7D92B3" w14:textId="6AFC86D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7CD563D0" w14:textId="7415972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0304058F" w14:textId="26C11CC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41FE1248" w14:textId="754F73B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2CA39D32" w14:textId="206B761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opaque AS LSA 0. Checksum Sum 0x000000</w:t>
      </w:r>
    </w:p>
    <w:p w14:paraId="537C9EDE" w14:textId="02A42F2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external and opaque AS LSA 0</w:t>
      </w:r>
    </w:p>
    <w:p w14:paraId="6B91D05A" w14:textId="2E44A67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external and opaque AS LSA 0</w:t>
      </w:r>
    </w:p>
    <w:p w14:paraId="22EA0CDD" w14:textId="4497F39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5060ECDF" w14:textId="6A70DAD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areas transit capable is 0</w:t>
      </w:r>
    </w:p>
    <w:p w14:paraId="0A9824F6" w14:textId="5DDA42A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External flood list length 0</w:t>
      </w:r>
    </w:p>
    <w:p w14:paraId="3A8A5C2F" w14:textId="1129C23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IETF NSF helper support enabled</w:t>
      </w:r>
    </w:p>
    <w:p w14:paraId="44D31C91" w14:textId="1A9E7A0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Cisco NSF helper support enabled</w:t>
      </w:r>
    </w:p>
    <w:p w14:paraId="42841888" w14:textId="7EC62ED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5F5CB5D3" w14:textId="6FCA45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w:t>
      </w:r>
    </w:p>
    <w:p w14:paraId="5A6A7B24" w14:textId="0453F2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 (1 loopback)</w:t>
      </w:r>
    </w:p>
    <w:p w14:paraId="42E544C3" w14:textId="7675EC8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has no authentication</w:t>
      </w:r>
    </w:p>
    <w:p w14:paraId="1C9A81E4" w14:textId="40FAC7F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last executed 00:21:10.711 ago</w:t>
      </w:r>
    </w:p>
    <w:p w14:paraId="6FE7936E" w14:textId="7EA9AAF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6 times</w:t>
      </w:r>
    </w:p>
    <w:p w14:paraId="13144E12" w14:textId="60C4318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ranges are</w:t>
      </w:r>
    </w:p>
    <w:p w14:paraId="658F59E0" w14:textId="329FC64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5. Checksum Sum 0x01F568</w:t>
      </w:r>
    </w:p>
    <w:p w14:paraId="35D14478" w14:textId="2C9770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opaque link LSA 0. Checksum Sum 0x000000</w:t>
      </w:r>
    </w:p>
    <w:p w14:paraId="2BC80CF4" w14:textId="42D9FB1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3315BEA3" w14:textId="05EAE3B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1F877E06" w14:textId="6E71E2A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003E64D8" w14:textId="7FF193F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7AB27003" w14:textId="77047F88"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E39F169" w14:textId="548013A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39B083ED" w14:textId="60FFA9E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3E3CEABD" w14:textId="7E8FB6E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5.5.5.5/24, Interface ID 11, Area 1</w:t>
      </w:r>
    </w:p>
    <w:p w14:paraId="52FA501D" w14:textId="4C96EAC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Attached via Network Statement</w:t>
      </w:r>
    </w:p>
    <w:p w14:paraId="7C70E8A6" w14:textId="6C6F9E7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5.5.5.5, Network Type LOOPBACK, Cost: 1</w:t>
      </w:r>
    </w:p>
    <w:p w14:paraId="79BD8E9F" w14:textId="4D4706C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369184D8" w14:textId="4885904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294FE948" w14:textId="412DB6B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43D3C77B" w14:textId="0610078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GigabitEthernet0/0/1 is up, line protocol is up</w:t>
      </w:r>
    </w:p>
    <w:p w14:paraId="6E19D164" w14:textId="1544150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Internet Address 192.168.34.5/24, Interface ID 7, Area 1</w:t>
      </w:r>
    </w:p>
    <w:p w14:paraId="0286EEFD" w14:textId="50B6AB1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Attached via Network Statement</w:t>
      </w:r>
    </w:p>
    <w:p w14:paraId="5AAB69C5" w14:textId="259B36C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Process ID 1, Router ID 5.5.5.5, Network Type BROADCAST, Cost: 1</w:t>
      </w:r>
    </w:p>
    <w:p w14:paraId="6DE67674" w14:textId="5164E96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Topology-MTID    Cost    Disabled    Shutdown      Topology Name</w:t>
      </w:r>
    </w:p>
    <w:p w14:paraId="77A3E8BA" w14:textId="2B4678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1         no          </w:t>
      </w:r>
      <w:proofErr w:type="spellStart"/>
      <w:r w:rsidRPr="00D836BE">
        <w:rPr>
          <w:rFonts w:ascii="Courier New" w:eastAsia="Courier New" w:hAnsi="Courier New" w:cs="Courier New"/>
          <w:color w:val="000000" w:themeColor="text1"/>
          <w:sz w:val="12"/>
          <w:szCs w:val="12"/>
        </w:rPr>
        <w:t>no</w:t>
      </w:r>
      <w:proofErr w:type="spellEnd"/>
      <w:r w:rsidRPr="00D836BE">
        <w:rPr>
          <w:rFonts w:ascii="Courier New" w:eastAsia="Courier New" w:hAnsi="Courier New" w:cs="Courier New"/>
          <w:color w:val="000000" w:themeColor="text1"/>
          <w:sz w:val="12"/>
          <w:szCs w:val="12"/>
        </w:rPr>
        <w:t xml:space="preserve">            Base</w:t>
      </w:r>
    </w:p>
    <w:p w14:paraId="32E3E50B" w14:textId="7E5F670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DR, Priority 1</w:t>
      </w:r>
    </w:p>
    <w:p w14:paraId="796F5ED7" w14:textId="644A1BD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5.5.5.5, Interface address 192.168.34.5</w:t>
      </w:r>
    </w:p>
    <w:p w14:paraId="58336043" w14:textId="4431857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4.4.4.4, Interface address 192.168.34.4</w:t>
      </w:r>
    </w:p>
    <w:p w14:paraId="50E80CB9" w14:textId="4378E30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1D748B07" w14:textId="2DE3DC2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oob</w:t>
      </w:r>
      <w:proofErr w:type="spellEnd"/>
      <w:r w:rsidRPr="00D836BE">
        <w:rPr>
          <w:rFonts w:ascii="Courier New" w:eastAsia="Courier New" w:hAnsi="Courier New" w:cs="Courier New"/>
          <w:color w:val="000000" w:themeColor="text1"/>
          <w:sz w:val="12"/>
          <w:szCs w:val="12"/>
        </w:rPr>
        <w:t>-resync timeout 40</w:t>
      </w:r>
    </w:p>
    <w:p w14:paraId="6F3B83C3" w14:textId="70EC94B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00:00:06</w:t>
      </w:r>
    </w:p>
    <w:p w14:paraId="42EF317A" w14:textId="659B04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Supports Link-local Signaling (LLS)</w:t>
      </w:r>
    </w:p>
    <w:p w14:paraId="47717D21" w14:textId="53C8F2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Cisco NSF helper support enabled</w:t>
      </w:r>
    </w:p>
    <w:p w14:paraId="6B7059DA" w14:textId="1BE3EB6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IETF NSF helper support enabled</w:t>
      </w:r>
    </w:p>
    <w:p w14:paraId="0B86E98B" w14:textId="3249E86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1/2/2, flood queue length 0</w:t>
      </w:r>
    </w:p>
    <w:p w14:paraId="41FDD5CB" w14:textId="6D00455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3FD7A48E" w14:textId="686DCF7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1</w:t>
      </w:r>
    </w:p>
    <w:p w14:paraId="30E08F6C" w14:textId="720CFF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29AA2877" w14:textId="75D22D5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2DDF07DC" w14:textId="50E6735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4.4.4.4  (Backup Designated Router)</w:t>
      </w:r>
    </w:p>
    <w:p w14:paraId="5146224E" w14:textId="57C315C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4D3C585D" w14:textId="6CA5C8F4"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E291BB5" w14:textId="777015A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neighbor</w:t>
      </w:r>
    </w:p>
    <w:p w14:paraId="5C0152A3" w14:textId="6D9AA5E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7308B3C" w14:textId="3E53ED4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ID     </w:t>
      </w:r>
      <w:proofErr w:type="spellStart"/>
      <w:r w:rsidRPr="00D836BE">
        <w:rPr>
          <w:rFonts w:ascii="Courier New" w:eastAsia="Courier New" w:hAnsi="Courier New" w:cs="Courier New"/>
          <w:color w:val="000000" w:themeColor="text1"/>
          <w:sz w:val="12"/>
          <w:szCs w:val="12"/>
        </w:rPr>
        <w:t>Pri</w:t>
      </w:r>
      <w:proofErr w:type="spellEnd"/>
      <w:r w:rsidRPr="00D836BE">
        <w:rPr>
          <w:rFonts w:ascii="Courier New" w:eastAsia="Courier New" w:hAnsi="Courier New" w:cs="Courier New"/>
          <w:color w:val="000000" w:themeColor="text1"/>
          <w:sz w:val="12"/>
          <w:szCs w:val="12"/>
        </w:rPr>
        <w:t xml:space="preserve">   State           Dead Time   Address         Interface</w:t>
      </w:r>
    </w:p>
    <w:p w14:paraId="0DB21827" w14:textId="50BDFE1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4.4.4.4           1   FULL/BDR        00:00:38    192.168.34.4    GigabitEthernet0/0/1</w:t>
      </w:r>
    </w:p>
    <w:p w14:paraId="627E61EF" w14:textId="4CCEF6E0"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D5507F4" w14:textId="4ED72E0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border-routers</w:t>
      </w:r>
    </w:p>
    <w:p w14:paraId="1D9ECB19" w14:textId="5AACA69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C96CD65" w14:textId="52CC6BB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OSPF Router with ID (5.5.5.5) (Process ID 1)</w:t>
      </w:r>
    </w:p>
    <w:p w14:paraId="55F28C65" w14:textId="20D26D9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w:t>
      </w:r>
    </w:p>
    <w:p w14:paraId="536713D1" w14:textId="41640AC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535F419" w14:textId="2DAF15A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Base Topology (MTID 0)</w:t>
      </w:r>
    </w:p>
    <w:p w14:paraId="19AFB8E6" w14:textId="1EACCA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B2D689D" w14:textId="119B1B3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Internal Router Routing Table</w:t>
      </w:r>
    </w:p>
    <w:p w14:paraId="06C0B0F8" w14:textId="1014922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Intra-area route, I - Inter-area route</w:t>
      </w:r>
    </w:p>
    <w:p w14:paraId="21C9F1B8" w14:textId="2C8CD07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2C0D708" w14:textId="6FB040E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ipv6 </w:t>
      </w:r>
      <w:proofErr w:type="spellStart"/>
      <w:r w:rsidRPr="00D836BE">
        <w:rPr>
          <w:rFonts w:ascii="Courier New" w:eastAsia="Courier New" w:hAnsi="Courier New" w:cs="Courier New"/>
          <w:color w:val="000000" w:themeColor="text1"/>
          <w:sz w:val="12"/>
          <w:szCs w:val="12"/>
        </w:rPr>
        <w:t>ospf</w:t>
      </w:r>
      <w:proofErr w:type="spellEnd"/>
    </w:p>
    <w:p w14:paraId="21ADA91A" w14:textId="5D822DD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Process "ospfv3 1" with ID 5.5.5.5</w:t>
      </w:r>
    </w:p>
    <w:p w14:paraId="6FB7F59A" w14:textId="72B1579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NSSA (compatible with RFC 3101)</w:t>
      </w:r>
    </w:p>
    <w:p w14:paraId="62AC7DDF" w14:textId="35ABBCC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Supports Database Exchange Summary List Optimization (RFC 5243)</w:t>
      </w:r>
    </w:p>
    <w:p w14:paraId="125D196E" w14:textId="3976F2F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Event-log enabled, Maximum number of events: 1000, Mode: cyclic</w:t>
      </w:r>
    </w:p>
    <w:p w14:paraId="2819EC24" w14:textId="40FD869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Router is not originating router-LSAs with maximum metric</w:t>
      </w:r>
    </w:p>
    <w:p w14:paraId="45FB6FD8" w14:textId="7291E47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SPF schedule delay 50 msecs</w:t>
      </w:r>
    </w:p>
    <w:p w14:paraId="7E12E676" w14:textId="5E8A0D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between two consecutive SPFs 200 msecs</w:t>
      </w:r>
    </w:p>
    <w:p w14:paraId="48EA78C3" w14:textId="0B26FB3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between two consecutive SPFs 5000 msecs</w:t>
      </w:r>
    </w:p>
    <w:p w14:paraId="08AB5A7D" w14:textId="0225ED4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Initial LSA throttle delay 50 msecs</w:t>
      </w:r>
    </w:p>
    <w:p w14:paraId="19AD716A" w14:textId="1590A60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hold time for LSA throttle 200 msecs</w:t>
      </w:r>
    </w:p>
    <w:p w14:paraId="3CF26CAB" w14:textId="202C5A7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wait time for LSA throttle 5000 msecs</w:t>
      </w:r>
    </w:p>
    <w:p w14:paraId="3F8E9D30" w14:textId="5405754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Minimum LSA arrival 100 msecs</w:t>
      </w:r>
    </w:p>
    <w:p w14:paraId="26D821BE" w14:textId="2438A4F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LSA group pacing timer 240 secs</w:t>
      </w:r>
    </w:p>
    <w:p w14:paraId="771AA883" w14:textId="5664651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flood pacing timer 33 msecs</w:t>
      </w:r>
    </w:p>
    <w:p w14:paraId="5B3B404E" w14:textId="77EF3E1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pacing timer 66 msecs</w:t>
      </w:r>
    </w:p>
    <w:p w14:paraId="1EF1D16E" w14:textId="32BE8EC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Retransmission limit dc 24 non-dc 24</w:t>
      </w:r>
    </w:p>
    <w:p w14:paraId="657E6166" w14:textId="3DC8EDE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EXCHANGE/LOADING adjacency limit: initial 300, process maximum 300</w:t>
      </w:r>
    </w:p>
    <w:p w14:paraId="01FA207C" w14:textId="06507F2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Number of external LSA 0. Checksum Sum 0x000000</w:t>
      </w:r>
    </w:p>
    <w:p w14:paraId="4BB2C369" w14:textId="63FAF66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6EC6F9FF" w14:textId="652390D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Graceful restart helper support enabled</w:t>
      </w:r>
    </w:p>
    <w:p w14:paraId="108BD9EF" w14:textId="5D1365C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Reference bandwidth unit is 100 </w:t>
      </w:r>
      <w:proofErr w:type="spellStart"/>
      <w:r w:rsidRPr="00D836BE">
        <w:rPr>
          <w:rFonts w:ascii="Courier New" w:eastAsia="Courier New" w:hAnsi="Courier New" w:cs="Courier New"/>
          <w:color w:val="000000" w:themeColor="text1"/>
          <w:sz w:val="12"/>
          <w:szCs w:val="12"/>
        </w:rPr>
        <w:t>mbps</w:t>
      </w:r>
      <w:proofErr w:type="spellEnd"/>
    </w:p>
    <w:p w14:paraId="62EFDB2D" w14:textId="3FA270F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RFC1583 compatibility enabled</w:t>
      </w:r>
    </w:p>
    <w:p w14:paraId="65F7BBDE" w14:textId="2C7097E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w:t>
      </w:r>
    </w:p>
    <w:p w14:paraId="19437B7F" w14:textId="344A406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interfaces in this area is 2</w:t>
      </w:r>
    </w:p>
    <w:p w14:paraId="4DEF8DDF" w14:textId="5A56413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SPF algorithm executed 7 times</w:t>
      </w:r>
    </w:p>
    <w:p w14:paraId="2E10FB9C" w14:textId="49E7725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LSA 12. Checksum Sum 0x043C5F</w:t>
      </w:r>
    </w:p>
    <w:p w14:paraId="4F44C293" w14:textId="68FC6B7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DCbitless</w:t>
      </w:r>
      <w:proofErr w:type="spellEnd"/>
      <w:r w:rsidRPr="00D836BE">
        <w:rPr>
          <w:rFonts w:ascii="Courier New" w:eastAsia="Courier New" w:hAnsi="Courier New" w:cs="Courier New"/>
          <w:color w:val="000000" w:themeColor="text1"/>
          <w:sz w:val="12"/>
          <w:szCs w:val="12"/>
        </w:rPr>
        <w:t xml:space="preserve"> LSA 0</w:t>
      </w:r>
    </w:p>
    <w:p w14:paraId="6E714EC2" w14:textId="0F49B58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indication LSA 0</w:t>
      </w:r>
    </w:p>
    <w:p w14:paraId="2A2861A9" w14:textId="11FE721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w:t>
      </w:r>
      <w:proofErr w:type="spellStart"/>
      <w:r w:rsidRPr="00D836BE">
        <w:rPr>
          <w:rFonts w:ascii="Courier New" w:eastAsia="Courier New" w:hAnsi="Courier New" w:cs="Courier New"/>
          <w:color w:val="000000" w:themeColor="text1"/>
          <w:sz w:val="12"/>
          <w:szCs w:val="12"/>
        </w:rPr>
        <w:t>DoNotAge</w:t>
      </w:r>
      <w:proofErr w:type="spellEnd"/>
      <w:r w:rsidRPr="00D836BE">
        <w:rPr>
          <w:rFonts w:ascii="Courier New" w:eastAsia="Courier New" w:hAnsi="Courier New" w:cs="Courier New"/>
          <w:color w:val="000000" w:themeColor="text1"/>
          <w:sz w:val="12"/>
          <w:szCs w:val="12"/>
        </w:rPr>
        <w:t xml:space="preserve"> LSA 0</w:t>
      </w:r>
    </w:p>
    <w:p w14:paraId="4591A5E9" w14:textId="767C5A4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Flood list length 0</w:t>
      </w:r>
    </w:p>
    <w:p w14:paraId="77280CBD" w14:textId="5AB3EBF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5CD049B" w14:textId="173B65A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ipv6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interface</w:t>
      </w:r>
    </w:p>
    <w:p w14:paraId="5507AE77" w14:textId="20D2CAA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Loopback0 is up, line protocol is up</w:t>
      </w:r>
    </w:p>
    <w:p w14:paraId="6AD8926D" w14:textId="1A552DC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FE80::CE7F:76FF:FECE:9BF0, Interface ID 11</w:t>
      </w:r>
    </w:p>
    <w:p w14:paraId="788B88AE" w14:textId="1BC82A7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5.5.5.5</w:t>
      </w:r>
    </w:p>
    <w:p w14:paraId="284ED9EC" w14:textId="47B9AC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LOOPBACK, Cost: 1</w:t>
      </w:r>
    </w:p>
    <w:p w14:paraId="47E7820F" w14:textId="5CE3F58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 interface is treated as a stub Host</w:t>
      </w:r>
    </w:p>
    <w:p w14:paraId="6100B605" w14:textId="51372F6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GigabitEthernet0/0/1 is up, line protocol is up</w:t>
      </w:r>
    </w:p>
    <w:p w14:paraId="167DFF79" w14:textId="25B9E98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Link Local Address FE80::CE7F:76FF:FECE:9BF1, Interface ID 7</w:t>
      </w:r>
    </w:p>
    <w:p w14:paraId="6BDEF7A3" w14:textId="3F79FA5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Area 1, Process ID 1, Instance ID 0, Router ID 5.5.5.5</w:t>
      </w:r>
    </w:p>
    <w:p w14:paraId="646396E4" w14:textId="7C9539F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Type BROADCAST, Cost: 1</w:t>
      </w:r>
    </w:p>
    <w:p w14:paraId="05E2520C" w14:textId="68A994B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Transmit Delay is 1 sec, State DR, Priority 1</w:t>
      </w:r>
    </w:p>
    <w:p w14:paraId="548747BF" w14:textId="57F903D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Designated Router (ID) 5.5.5.5, local address FE80::CE7F:76FF:FECE:9BF1</w:t>
      </w:r>
    </w:p>
    <w:p w14:paraId="06050FB3" w14:textId="45BF2AE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Backup Designated router (ID) 4.4.4.4, local address FE80::B6A8:B9FF:FE01:B991</w:t>
      </w:r>
    </w:p>
    <w:p w14:paraId="638F332C" w14:textId="1805694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Timer intervals configured, Hello 10, Dead 40, Wait 40, Retransmit 5</w:t>
      </w:r>
    </w:p>
    <w:p w14:paraId="321B9540" w14:textId="2D61C0D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Hello due in 00:00:01</w:t>
      </w:r>
    </w:p>
    <w:p w14:paraId="1492DBD8" w14:textId="440895F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 restart helper support enabled</w:t>
      </w:r>
    </w:p>
    <w:p w14:paraId="1B536C22" w14:textId="31892A8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1/1/1, flood queue length 0</w:t>
      </w:r>
    </w:p>
    <w:p w14:paraId="37069D48" w14:textId="33A7798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 0x0(0)/0x0(0)/0x0(0)</w:t>
      </w:r>
    </w:p>
    <w:p w14:paraId="66672D47" w14:textId="67DE03C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length is 1, maximum is 2</w:t>
      </w:r>
    </w:p>
    <w:p w14:paraId="14A90CF9" w14:textId="3A350C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flood scan time is 0 msec, maximum is 0 msec</w:t>
      </w:r>
    </w:p>
    <w:p w14:paraId="7C79ECB2" w14:textId="0BF219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Count is 1, Adjacent neighbor count is 1</w:t>
      </w:r>
    </w:p>
    <w:p w14:paraId="6A868DE2" w14:textId="0C6CABF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Adjacent with neighbor 4.4.4.4  (Backup Designated Router)</w:t>
      </w:r>
    </w:p>
    <w:p w14:paraId="4D0864BB" w14:textId="111C8CF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Suppress hello for 0 neighbor(s)</w:t>
      </w:r>
    </w:p>
    <w:p w14:paraId="04FDBEC5" w14:textId="119B5FBA"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F78EF93" w14:textId="0E8798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R5#Show ipv6 route</w:t>
      </w:r>
    </w:p>
    <w:p w14:paraId="435D3D8B" w14:textId="0C0032D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- 9 entries</w:t>
      </w:r>
    </w:p>
    <w:p w14:paraId="6C7216E1" w14:textId="508D0E2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4DB77012" w14:textId="785346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524FB16B" w14:textId="63C7588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772D9F82" w14:textId="2938DBB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55D6A323" w14:textId="64EED47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47C41153" w14:textId="24FE8E6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67963ECB" w14:textId="4AAAE3D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2001:DB8::3/128 [110/2]</w:t>
      </w:r>
    </w:p>
    <w:p w14:paraId="60636631" w14:textId="0611C25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FE80::B6A8:B9FF:FE01:B991, GigabitEthernet0/0/1</w:t>
      </w:r>
    </w:p>
    <w:p w14:paraId="1A7A8047" w14:textId="793D4D9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2001:DB8::4/128 [110/1]</w:t>
      </w:r>
    </w:p>
    <w:p w14:paraId="5E47EF84" w14:textId="00A2565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FE80::B6A8:B9FF:FE01:B991, GigabitEthernet0/0/1</w:t>
      </w:r>
    </w:p>
    <w:p w14:paraId="34D4E48F" w14:textId="7194C0B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2001:DB8::5/128 [0/0]</w:t>
      </w:r>
    </w:p>
    <w:p w14:paraId="1A6658A3" w14:textId="6A3F828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3B756FBE" w14:textId="1C8EE67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O   2001:DB8:0:24::/64 [110/2]</w:t>
      </w:r>
    </w:p>
    <w:p w14:paraId="29F88FFE" w14:textId="6EC8A79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FE80::B6A8:B9FF:FE01:B991, GigabitEthernet0/0/1</w:t>
      </w:r>
    </w:p>
    <w:p w14:paraId="69320238" w14:textId="315D725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2001:DB8:0:34::/64 [0/0]</w:t>
      </w:r>
    </w:p>
    <w:p w14:paraId="09D86792" w14:textId="57FB106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directly connected</w:t>
      </w:r>
    </w:p>
    <w:p w14:paraId="5ED28962" w14:textId="4B2D912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2001:DB8:0:34::5/128 [0/0]</w:t>
      </w:r>
    </w:p>
    <w:p w14:paraId="325B3662" w14:textId="458FD85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receive</w:t>
      </w:r>
    </w:p>
    <w:p w14:paraId="65A74B7E" w14:textId="1162925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2001:DB8:0:45::/64 [0/0]</w:t>
      </w:r>
    </w:p>
    <w:p w14:paraId="17B8A26C" w14:textId="567BB7C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directly connected</w:t>
      </w:r>
    </w:p>
    <w:p w14:paraId="5BA0FF72" w14:textId="6A7C4ED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2001:DB8:0:45::5/128 [0/0]</w:t>
      </w:r>
    </w:p>
    <w:p w14:paraId="67402DFD" w14:textId="2B0EEEC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via GigabitEthernet0/0/0, receive</w:t>
      </w:r>
    </w:p>
    <w:p w14:paraId="21EC9CE3" w14:textId="04E8B96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47E25E71" w14:textId="6DB1D9D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467E1D18" w14:textId="1AB4053F"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C621EFD" w14:textId="5A0253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05BE2AB0" w14:textId="5BF49C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4FA2BFB7" w14:textId="31A30A8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90AF7E8" w14:textId="1C92FB4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20A8DE47" w14:textId="078F4ED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4B9582F6" w14:textId="6A876FA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Invalid after 0 seconds, hold down 0, flushed after 0</w:t>
      </w:r>
    </w:p>
    <w:p w14:paraId="57E04885" w14:textId="6D8CFC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3AA5913F" w14:textId="610DE59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08CA0A38" w14:textId="2055EC9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47764A7C" w14:textId="56ABD50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39240400" w14:textId="663AEB6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70F53EBC" w14:textId="3DD6522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5E76B4E0" w14:textId="077DFA3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0E7A9B93" w14:textId="2A245E3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F369AE6" w14:textId="4CC65D3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12"</w:t>
      </w:r>
    </w:p>
    <w:p w14:paraId="11EEEC78" w14:textId="5AFAB0F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1694A96B" w14:textId="6D5A4D8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144A0F4C" w14:textId="5A37033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6AE10A9E" w14:textId="3FE6C70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Automatic route summarization is disabled</w:t>
      </w:r>
    </w:p>
    <w:p w14:paraId="53358246" w14:textId="5391892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3967788A" w14:textId="1595232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w:t>
      </w:r>
      <w:proofErr w:type="spellEnd"/>
    </w:p>
    <w:p w14:paraId="14E7EA98" w14:textId="5513BD7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3.3.3.3</w:t>
      </w:r>
    </w:p>
    <w:p w14:paraId="18F07D31" w14:textId="6C5AD11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192.168.45.6</w:t>
      </w:r>
    </w:p>
    <w:p w14:paraId="2DBCE547" w14:textId="0EF6AE8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1</w:t>
      </w:r>
    </w:p>
    <w:p w14:paraId="6E3BD974" w14:textId="3F61AD3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3A25194F" w14:textId="3ED8B60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62DEE1DE" w14:textId="6703048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3.3.3.3              200      00:21:31</w:t>
      </w:r>
    </w:p>
    <w:p w14:paraId="7144BF41" w14:textId="1689995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external 20 internal 200 local 200</w:t>
      </w:r>
    </w:p>
    <w:p w14:paraId="757936BF" w14:textId="150A91E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96E152E" w14:textId="6D54A43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42427199" w14:textId="14EE3FF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3F6E6079" w14:textId="14B0C23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574EC6B6" w14:textId="5B4A4D6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5.5.5.5</w:t>
      </w:r>
    </w:p>
    <w:p w14:paraId="348506D4" w14:textId="507B6E9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in this router is 1. 1 normal 0 stub 0 </w:t>
      </w:r>
      <w:proofErr w:type="spellStart"/>
      <w:r w:rsidRPr="00D836BE">
        <w:rPr>
          <w:rFonts w:ascii="Courier New" w:eastAsia="Courier New" w:hAnsi="Courier New" w:cs="Courier New"/>
          <w:color w:val="000000" w:themeColor="text1"/>
          <w:sz w:val="12"/>
          <w:szCs w:val="12"/>
        </w:rPr>
        <w:t>nssa</w:t>
      </w:r>
      <w:proofErr w:type="spellEnd"/>
    </w:p>
    <w:p w14:paraId="21108DEA" w14:textId="0B748CA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6F1C6A2A" w14:textId="7008116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4B0B10BB" w14:textId="20216F1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5.5.5.5 0.0.0.0 area 1</w:t>
      </w:r>
    </w:p>
    <w:p w14:paraId="7E87A2A0" w14:textId="191D851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192.168.34.0 0.0.0.255 area 1</w:t>
      </w:r>
    </w:p>
    <w:p w14:paraId="7AED05B1" w14:textId="6F4C7BC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790ECA4E" w14:textId="4D816D7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04891564" w14:textId="51C4AD2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3.3.3.3              110      00:22:48</w:t>
      </w:r>
    </w:p>
    <w:p w14:paraId="7409EC4A" w14:textId="3CD3773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4.4.4.4              110      00:22:48</w:t>
      </w:r>
    </w:p>
    <w:p w14:paraId="0A553C71" w14:textId="41E4B38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110)</w:t>
      </w:r>
    </w:p>
    <w:p w14:paraId="48B2BD3E" w14:textId="7B01FDA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E85B225" w14:textId="4C56EF9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R5#show ipv6 protocols</w:t>
      </w:r>
    </w:p>
    <w:p w14:paraId="0F306B4B" w14:textId="4E09DBE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511DF45C" w14:textId="5681BAB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73C419D1" w14:textId="431721C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7BA6B27E" w14:textId="394C24C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ospf</w:t>
      </w:r>
      <w:proofErr w:type="spellEnd"/>
      <w:r w:rsidRPr="00D836BE">
        <w:rPr>
          <w:rFonts w:ascii="Courier New" w:eastAsia="Courier New" w:hAnsi="Courier New" w:cs="Courier New"/>
          <w:color w:val="000000" w:themeColor="text1"/>
          <w:sz w:val="12"/>
          <w:szCs w:val="12"/>
        </w:rPr>
        <w:t xml:space="preserve"> 1"</w:t>
      </w:r>
    </w:p>
    <w:p w14:paraId="42DC16C1" w14:textId="27F14DC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 ID 5.5.5.5</w:t>
      </w:r>
    </w:p>
    <w:p w14:paraId="176B59AF" w14:textId="511D9CD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areas: 1 normal, 0 stub, 0 </w:t>
      </w:r>
      <w:proofErr w:type="spellStart"/>
      <w:r w:rsidRPr="00D836BE">
        <w:rPr>
          <w:rFonts w:ascii="Courier New" w:eastAsia="Courier New" w:hAnsi="Courier New" w:cs="Courier New"/>
          <w:color w:val="000000" w:themeColor="text1"/>
          <w:sz w:val="12"/>
          <w:szCs w:val="12"/>
        </w:rPr>
        <w:t>nssa</w:t>
      </w:r>
      <w:proofErr w:type="spellEnd"/>
    </w:p>
    <w:p w14:paraId="7F6909F3" w14:textId="05BA923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 (Area 1):</w:t>
      </w:r>
    </w:p>
    <w:p w14:paraId="10398A16" w14:textId="6BB0CE4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199C24E8" w14:textId="0DF1F7E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GigabitEthernet0/0/1</w:t>
      </w:r>
    </w:p>
    <w:p w14:paraId="7D790006" w14:textId="5665862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1145E3F5" w14:textId="0BA0B7D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4D77CA98" w14:textId="64748F9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12"</w:t>
      </w:r>
    </w:p>
    <w:p w14:paraId="3DAB2249" w14:textId="5980255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14E8AFAF" w14:textId="25B0976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22DDDB2B" w14:textId="7D740EA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3F93EED2" w14:textId="6E30C94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2A81A2AC" w14:textId="3D1D815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RoutemapOut</w:t>
      </w:r>
      <w:proofErr w:type="spellEnd"/>
    </w:p>
    <w:p w14:paraId="5F1E45A2" w14:textId="3726EA7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2001:DB8:0:45::6</w:t>
      </w:r>
    </w:p>
    <w:p w14:paraId="21DD20B9" w14:textId="77632AC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w:t>
      </w:r>
    </w:p>
    <w:p w14:paraId="0BD120D7" w14:textId="3134DDE7"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FAC2FFB" w14:textId="7F20A5D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p>
    <w:p w14:paraId="61FEBA84" w14:textId="4F8B1F1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4, local router ID is 5.5.5.5</w:t>
      </w:r>
    </w:p>
    <w:p w14:paraId="0C55B6B7" w14:textId="7229307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codes: s suppressed, d damped, h history, * valid, &gt; best,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internal,</w:t>
      </w:r>
    </w:p>
    <w:p w14:paraId="71755182" w14:textId="7EEC6E0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RIB-failure, S Stale, m multipath, b backup-path, f RT-Filter,</w:t>
      </w:r>
    </w:p>
    <w:p w14:paraId="17C4CCD0" w14:textId="2F3227E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x best-external, </w:t>
      </w:r>
      <w:proofErr w:type="spellStart"/>
      <w:r w:rsidRPr="00D836BE">
        <w:rPr>
          <w:rFonts w:ascii="Courier New" w:eastAsia="Courier New" w:hAnsi="Courier New" w:cs="Courier New"/>
          <w:color w:val="000000" w:themeColor="text1"/>
          <w:sz w:val="12"/>
          <w:szCs w:val="12"/>
        </w:rPr>
        <w:t>a</w:t>
      </w:r>
      <w:proofErr w:type="spellEnd"/>
      <w:r w:rsidRPr="00D836BE">
        <w:rPr>
          <w:rFonts w:ascii="Courier New" w:eastAsia="Courier New" w:hAnsi="Courier New" w:cs="Courier New"/>
          <w:color w:val="000000" w:themeColor="text1"/>
          <w:sz w:val="12"/>
          <w:szCs w:val="12"/>
        </w:rPr>
        <w:t xml:space="preserve"> additional-path, c RIB-compressed,</w:t>
      </w:r>
    </w:p>
    <w:p w14:paraId="30AAA9C6" w14:textId="7BA702C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 secondary path, L long-lived-stale,</w:t>
      </w:r>
    </w:p>
    <w:p w14:paraId="269E298B" w14:textId="6194661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Origin 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IGP, e - EGP, ? - incomplete</w:t>
      </w:r>
    </w:p>
    <w:p w14:paraId="6D6BD3F2" w14:textId="4F3CFAA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RPKI validation codes: V valid, I invalid, N Not found</w:t>
      </w:r>
    </w:p>
    <w:p w14:paraId="61E90582" w14:textId="59FBEE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33DC964" w14:textId="13DECF2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Next Hop            Metric </w:t>
      </w:r>
      <w:proofErr w:type="spellStart"/>
      <w:r w:rsidRPr="00D836BE">
        <w:rPr>
          <w:rFonts w:ascii="Courier New" w:eastAsia="Courier New" w:hAnsi="Courier New" w:cs="Courier New"/>
          <w:color w:val="000000" w:themeColor="text1"/>
          <w:sz w:val="12"/>
          <w:szCs w:val="12"/>
        </w:rPr>
        <w:t>LocPrf</w:t>
      </w:r>
      <w:proofErr w:type="spellEnd"/>
      <w:r w:rsidRPr="00D836BE">
        <w:rPr>
          <w:rFonts w:ascii="Courier New" w:eastAsia="Courier New" w:hAnsi="Courier New" w:cs="Courier New"/>
          <w:color w:val="000000" w:themeColor="text1"/>
          <w:sz w:val="12"/>
          <w:szCs w:val="12"/>
        </w:rPr>
        <w:t xml:space="preserve"> Weight Path</w:t>
      </w:r>
    </w:p>
    <w:p w14:paraId="342351C9" w14:textId="358388A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*&gt;</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2.2.2.0/24       3.3.3.3                  0    100      0 11 </w:t>
      </w:r>
      <w:proofErr w:type="spellStart"/>
      <w:r w:rsidRPr="00D836BE">
        <w:rPr>
          <w:rFonts w:ascii="Courier New" w:eastAsia="Courier New" w:hAnsi="Courier New" w:cs="Courier New"/>
          <w:color w:val="000000" w:themeColor="text1"/>
          <w:sz w:val="12"/>
          <w:szCs w:val="12"/>
        </w:rPr>
        <w:t>i</w:t>
      </w:r>
      <w:proofErr w:type="spellEnd"/>
    </w:p>
    <w:p w14:paraId="439320FA" w14:textId="4C88538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*&gt;</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3.3.3.0/24       3.3.3.3                  0    100      0 </w:t>
      </w:r>
      <w:proofErr w:type="spellStart"/>
      <w:r w:rsidRPr="00D836BE">
        <w:rPr>
          <w:rFonts w:ascii="Courier New" w:eastAsia="Courier New" w:hAnsi="Courier New" w:cs="Courier New"/>
          <w:color w:val="000000" w:themeColor="text1"/>
          <w:sz w:val="12"/>
          <w:szCs w:val="12"/>
        </w:rPr>
        <w:t>i</w:t>
      </w:r>
      <w:proofErr w:type="spellEnd"/>
    </w:p>
    <w:p w14:paraId="70A55A6E" w14:textId="6C9A96D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5.5.5.0/24       0.0.0.0                  0         32768 </w:t>
      </w:r>
      <w:proofErr w:type="spellStart"/>
      <w:r w:rsidRPr="00D836BE">
        <w:rPr>
          <w:rFonts w:ascii="Courier New" w:eastAsia="Courier New" w:hAnsi="Courier New" w:cs="Courier New"/>
          <w:color w:val="000000" w:themeColor="text1"/>
          <w:sz w:val="12"/>
          <w:szCs w:val="12"/>
        </w:rPr>
        <w:t>i</w:t>
      </w:r>
      <w:proofErr w:type="spellEnd"/>
    </w:p>
    <w:p w14:paraId="5FA4501E" w14:textId="485CD962"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844977C" w14:textId="753A1F4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neighbor</w:t>
      </w:r>
    </w:p>
    <w:p w14:paraId="3406F42C" w14:textId="1A3A0D3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3.3.3.3,  remote AS 12, internal link</w:t>
      </w:r>
    </w:p>
    <w:p w14:paraId="1DE639EC" w14:textId="24B3947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3.3.3.3</w:t>
      </w:r>
    </w:p>
    <w:p w14:paraId="787CBB73" w14:textId="48D8F62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00:24:37</w:t>
      </w:r>
    </w:p>
    <w:p w14:paraId="75CFCF02" w14:textId="4682BA0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Last read 00:00:21, last write 00:00:27, hold time is 180, keepalive interval is 60 seconds</w:t>
      </w:r>
    </w:p>
    <w:p w14:paraId="01476206" w14:textId="1F962B1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6B8CE31F" w14:textId="71886E7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6E99F10E" w14:textId="59B3502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608256E5" w14:textId="0DD2BE9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76E3F225" w14:textId="26DF144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40B885CA" w14:textId="3698A5D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IPv4 Unicast: advertised and received</w:t>
      </w:r>
    </w:p>
    <w:p w14:paraId="4014E5E0" w14:textId="4CCFA6B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16E249E1" w14:textId="67DC275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2F93D031" w14:textId="12E0114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4D2AB881" w14:textId="3E0525F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04EA3B06" w14:textId="7779840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65C460D4" w14:textId="6F9232E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4F1F9DDF" w14:textId="07E9461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3494010" w14:textId="5B9C53A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7619C3DC" w14:textId="6559132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2BE0EA93" w14:textId="6977D1A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055F66E3" w14:textId="346A810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2          3</w:t>
      </w:r>
    </w:p>
    <w:p w14:paraId="51B6DD49" w14:textId="3F62DA5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27         29</w:t>
      </w:r>
    </w:p>
    <w:p w14:paraId="049672B8" w14:textId="18296C1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49E1AC88" w14:textId="42B1B9A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30         33</w:t>
      </w:r>
    </w:p>
    <w:p w14:paraId="5A464224" w14:textId="0016316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7F52A5B8" w14:textId="56CC643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0 seconds</w:t>
      </w:r>
    </w:p>
    <w:p w14:paraId="3AA84EF2" w14:textId="7849D4E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D7CD452" w14:textId="31E5A75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IPv4 Unicast</w:t>
      </w:r>
    </w:p>
    <w:p w14:paraId="08812FB8" w14:textId="4BA355B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3.3.3.3</w:t>
      </w:r>
    </w:p>
    <w:p w14:paraId="49C7552E" w14:textId="7FF5340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4, neighbor version 4/0</w:t>
      </w:r>
    </w:p>
    <w:p w14:paraId="06B4F079" w14:textId="0794026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44406C3A" w14:textId="66945C7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470AECCF" w14:textId="26B0495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1EB8F5CB" w14:textId="18E7C03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NEXT_HOP is always this router for eBGP paths</w:t>
      </w:r>
    </w:p>
    <w:p w14:paraId="777F87E4" w14:textId="49CE712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7B2C83BC" w14:textId="0196265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0CBA024F" w14:textId="77AFBDC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2DAFE75C" w14:textId="7E95FE2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6B930F5B" w14:textId="5BC83F7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1          2 (Consumes 272 bytes)</w:t>
      </w:r>
    </w:p>
    <w:p w14:paraId="405FCD90" w14:textId="061226A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1          2</w:t>
      </w:r>
    </w:p>
    <w:p w14:paraId="64852190" w14:textId="7DDDC07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2C599472" w14:textId="6E437F3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19DB1CD3" w14:textId="436DD22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2</w:t>
      </w:r>
    </w:p>
    <w:p w14:paraId="39A107A3" w14:textId="75E5D51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4B5C14C2" w14:textId="2B9D4D0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secondary:            n/a          0</w:t>
      </w:r>
    </w:p>
    <w:p w14:paraId="50A00E95" w14:textId="2DD658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4C8619D" w14:textId="0058F8B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48B3CACB" w14:textId="19A96D7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632E712F" w14:textId="4AB4E3A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from this peer:              2        n/a</w:t>
      </w:r>
    </w:p>
    <w:p w14:paraId="6A59AD7E" w14:textId="0066A36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2          0</w:t>
      </w:r>
    </w:p>
    <w:p w14:paraId="3666BAB3" w14:textId="15B188B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1, min 0</w:t>
      </w:r>
    </w:p>
    <w:p w14:paraId="72FB370B" w14:textId="67C7C4F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76BCB5F2" w14:textId="397E4B4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4529C378" w14:textId="042EBA7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04C9C568" w14:textId="1D4F248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0BAE0E04" w14:textId="053A899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03342C4A" w14:textId="009BB52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3B772FBD" w14:textId="7590119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31016964" w14:textId="2B25744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29F64CDC" w14:textId="6446140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5A0F68F4" w14:textId="50A440F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3B51865B" w14:textId="3757596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30EC0FD1" w14:textId="584C586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469E662" w14:textId="759882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3.3.3.3</w:t>
      </w:r>
    </w:p>
    <w:p w14:paraId="40C972A1" w14:textId="35C471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to peer address reachability Up: 1; Down: 0</w:t>
      </w:r>
    </w:p>
    <w:p w14:paraId="2670B815" w14:textId="2A2F791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notification 00:24:43</w:t>
      </w:r>
    </w:p>
    <w:p w14:paraId="13370877" w14:textId="653B425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2B3D74BF" w14:textId="629048E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5303DA7E" w14:textId="67EE230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(none) (peering address NOT in same link)</w:t>
      </w:r>
    </w:p>
    <w:p w14:paraId="2E06E04D" w14:textId="1B1B5C6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576BAD7F" w14:textId="12DCAD5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4AE108B9" w14:textId="4A20CCB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0ECE8489" w14:textId="0C6C20F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5BEFCB13" w14:textId="7CBE458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255</w:t>
      </w:r>
    </w:p>
    <w:p w14:paraId="1ACAE3B6" w14:textId="484DAAC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5.5.5.5, Local port: 33908</w:t>
      </w:r>
    </w:p>
    <w:p w14:paraId="26B1433B" w14:textId="54A20E9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3.3.3.3, Foreign port: 179</w:t>
      </w:r>
    </w:p>
    <w:p w14:paraId="32DAC123" w14:textId="1810DA1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1AD93CC4" w14:textId="35170AC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06576B85" w14:textId="766CA0D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73E09A9" w14:textId="41224D5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5389D534" w14:textId="019E933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C8DD5BD" w14:textId="5A12B18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0x28EC6F):</w:t>
      </w:r>
    </w:p>
    <w:p w14:paraId="63D8C173" w14:textId="35C1205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0E80668B" w14:textId="330791A7"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29          0             0x0</w:t>
      </w:r>
    </w:p>
    <w:p w14:paraId="504C4BEA" w14:textId="4319D8B8"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6F1ACE1A" w14:textId="0096D50B"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30         27             0x0</w:t>
      </w:r>
    </w:p>
    <w:p w14:paraId="4484AB9E" w14:textId="2071D646"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0AF1B0C8" w14:textId="161E6700"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606DE4D9" w14:textId="78FAA754"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1BB733ED" w14:textId="6E01524F"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611        610        0x28EF2F</w:t>
      </w:r>
    </w:p>
    <w:p w14:paraId="127C40C4" w14:textId="3C54912C"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34E7C5B0" w14:textId="5B5B655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Linger              0          0             0x0</w:t>
      </w:r>
    </w:p>
    <w:p w14:paraId="62C9FA3A" w14:textId="79613AB2"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2F0356DF" w14:textId="316EB19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74A46C9" w14:textId="57D9C6B3"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1390141709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1390142358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1390142358</w:t>
      </w:r>
    </w:p>
    <w:p w14:paraId="320D0516" w14:textId="7803CA86"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704270382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704271130</w:t>
      </w:r>
    </w:p>
    <w:p w14:paraId="4D4D0188" w14:textId="3483886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D590F1F" w14:textId="0520D283"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15736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4400C94A" w14:textId="76D14578"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15637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747</w:t>
      </w:r>
    </w:p>
    <w:p w14:paraId="62177894" w14:textId="6987DC5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1F1D320" w14:textId="2C77945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979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1146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167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6195BF8D" w14:textId="26B8B50A"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423274EC" w14:textId="2363415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1477137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21618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21819 </w:t>
      </w:r>
      <w:proofErr w:type="spellStart"/>
      <w:r w:rsidRPr="00D836BE">
        <w:rPr>
          <w:rFonts w:ascii="Courier New" w:eastAsia="Courier New" w:hAnsi="Courier New" w:cs="Courier New"/>
          <w:color w:val="000000" w:themeColor="text1"/>
          <w:sz w:val="12"/>
          <w:szCs w:val="12"/>
        </w:rPr>
        <w:t>ms</w:t>
      </w:r>
      <w:proofErr w:type="spellEnd"/>
    </w:p>
    <w:p w14:paraId="76A1F369" w14:textId="005B284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Status Flags: active open</w:t>
      </w:r>
    </w:p>
    <w:p w14:paraId="354796FB" w14:textId="747BC6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4156F449" w14:textId="52489F3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1174177B" w14:textId="636B62E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6530CB4" w14:textId="0696F0E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1460 bytes):</w:t>
      </w:r>
    </w:p>
    <w:p w14:paraId="33A45AFD" w14:textId="38838969"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59 (out of order: 0), with data: 31, total data bytes: 747</w:t>
      </w:r>
    </w:p>
    <w:p w14:paraId="0DD08F5E" w14:textId="3066D30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60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29, total data bytes: 648</w:t>
      </w:r>
    </w:p>
    <w:p w14:paraId="3519CDCD" w14:textId="0E6E25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3DFB218" w14:textId="183456A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16190F56" w14:textId="455516C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44AC255E" w14:textId="4FF8186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0x7F06BDA772C0  FREE</w:t>
      </w:r>
    </w:p>
    <w:p w14:paraId="4E1332EB" w14:textId="1C5235A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92713EC" w14:textId="38B7E67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192.168.45.6,  remote AS 13, external link</w:t>
      </w:r>
    </w:p>
    <w:p w14:paraId="05737420" w14:textId="626CD72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0.0.0.0</w:t>
      </w:r>
    </w:p>
    <w:p w14:paraId="6CD1FBBC" w14:textId="7C915D0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Idle, down for never</w:t>
      </w:r>
    </w:p>
    <w:p w14:paraId="4B9F9FEC" w14:textId="132412E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017D7680" w14:textId="374C7FC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active, is not multisession capable (disabled)</w:t>
      </w:r>
    </w:p>
    <w:p w14:paraId="5CFB8D30" w14:textId="349C561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w:t>
      </w:r>
    </w:p>
    <w:p w14:paraId="15CF9DD6" w14:textId="05671FE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4470958E" w14:textId="3E6DBB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1F645C1A" w14:textId="07341E6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9E129E5" w14:textId="658E93D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IPv4 Unicast</w:t>
      </w:r>
    </w:p>
    <w:p w14:paraId="6F53FC43" w14:textId="6A1DD02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4, neighbor version 1/4</w:t>
      </w:r>
    </w:p>
    <w:p w14:paraId="070730A8" w14:textId="0FFDF6F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4066B485" w14:textId="1372F39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0, Advertise bit 0</w:t>
      </w:r>
    </w:p>
    <w:p w14:paraId="11617D0C" w14:textId="60A2B1C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60CF62CE" w14:textId="02BCD7B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1E28151A" w14:textId="299858B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474BB800" w14:textId="62952FB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1672C5F9" w14:textId="265EC2E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0          0</w:t>
      </w:r>
    </w:p>
    <w:p w14:paraId="4F8EFA0F" w14:textId="412D860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0          0</w:t>
      </w:r>
    </w:p>
    <w:p w14:paraId="61AD0D5F" w14:textId="5E1201D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6E327AF8" w14:textId="2F5B3FA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4E417D62" w14:textId="504F070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0</w:t>
      </w:r>
    </w:p>
    <w:p w14:paraId="77B541AD" w14:textId="2FD8CEF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2079149A" w14:textId="2383142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secondary:            n/a          0</w:t>
      </w:r>
    </w:p>
    <w:p w14:paraId="7F6E8407" w14:textId="1E5FB42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35856DC" w14:textId="51EA658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4AE1A704" w14:textId="3A58793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63BA4411" w14:textId="6D3640D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0          0</w:t>
      </w:r>
    </w:p>
    <w:p w14:paraId="6424D683" w14:textId="53F3FBA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0, min 0</w:t>
      </w:r>
    </w:p>
    <w:p w14:paraId="51792773" w14:textId="0B07F5E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142A026F" w14:textId="26677F8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5002C606" w14:textId="7D82560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2AEDA07B" w14:textId="6ABDF39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2E2EB617" w14:textId="2519325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2FEF32DA" w14:textId="130908D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0E11DAB0" w14:textId="21C4212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23FE8F8A" w14:textId="27B17B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6F825B8A" w14:textId="6AC38A3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018943E1" w14:textId="160112C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0223C5A6" w14:textId="3607CA1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3E9A9F7F" w14:textId="3BEF863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2E0A362" w14:textId="4718DD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192.168.45.6</w:t>
      </w:r>
    </w:p>
    <w:p w14:paraId="413D2F70" w14:textId="49E3EA3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to peer address reachability Up: 1; Down: 0</w:t>
      </w:r>
    </w:p>
    <w:p w14:paraId="7211C4DC" w14:textId="155747C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notification 00:24:57</w:t>
      </w:r>
    </w:p>
    <w:p w14:paraId="4F1615F4" w14:textId="0B8193A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0; dropped 0</w:t>
      </w:r>
    </w:p>
    <w:p w14:paraId="0DC4EC0C" w14:textId="7F110E9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7196A267" w14:textId="0F18350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59AC2934" w14:textId="0A58EC5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(none) (peering address NOT in same link)</w:t>
      </w:r>
    </w:p>
    <w:p w14:paraId="08F68E97" w14:textId="1F7BBB1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4C66E6A0" w14:textId="13E3E53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17477B30" w14:textId="5C3278F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6FD700F0" w14:textId="6F0C645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 active TCP connection</w:t>
      </w:r>
    </w:p>
    <w:p w14:paraId="3F6147FE" w14:textId="2C0AFA1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6AED263" w14:textId="55C627F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summary</w:t>
      </w:r>
    </w:p>
    <w:p w14:paraId="60FF7A4F" w14:textId="1515E8C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5.5.5.5, local AS number 12</w:t>
      </w:r>
    </w:p>
    <w:p w14:paraId="2BC32319" w14:textId="4F5A242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4, main routing table version 4</w:t>
      </w:r>
    </w:p>
    <w:p w14:paraId="041B602D" w14:textId="3FC5BCC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 network entries using 744 bytes of memory</w:t>
      </w:r>
    </w:p>
    <w:p w14:paraId="4D8319E7" w14:textId="2471396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 path entries using 408 bytes of memory</w:t>
      </w:r>
    </w:p>
    <w:p w14:paraId="70AD16EE" w14:textId="6F23F1A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3/3 BGP path/</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attribute entries using 840 bytes of memory</w:t>
      </w:r>
    </w:p>
    <w:p w14:paraId="16D3769A" w14:textId="0883700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 BGP AS-PATH entries using 24 bytes of memory</w:t>
      </w:r>
    </w:p>
    <w:p w14:paraId="6B1E3EB5" w14:textId="44EA27F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route-map cache entries using 0 bytes of memory</w:t>
      </w:r>
    </w:p>
    <w:p w14:paraId="1D9BD542" w14:textId="55146FD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filter-list cache entries using 0 bytes of memory</w:t>
      </w:r>
    </w:p>
    <w:p w14:paraId="69067658" w14:textId="0D826EB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BGP using 2016 total bytes of memory</w:t>
      </w:r>
    </w:p>
    <w:p w14:paraId="105F7BC0" w14:textId="7BB558C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activity 3/0 prefixes, 3/0 paths, scan interval 60 secs</w:t>
      </w:r>
    </w:p>
    <w:p w14:paraId="7DB07BA1" w14:textId="39FFBB4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8B904AD" w14:textId="4A7F08B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3386EFF8" w14:textId="6E34578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3.3.3.3         4           12      33      30        4    0    0 00:25:05        2</w:t>
      </w:r>
    </w:p>
    <w:p w14:paraId="6ADA5F28" w14:textId="0D5E695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192.168.45.6    4           13       0       0        1    0    0 never    Idle</w:t>
      </w:r>
    </w:p>
    <w:p w14:paraId="6C9E0906" w14:textId="631CEE6F"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AF4DF7B" w14:textId="4003F74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neighbor</w:t>
      </w:r>
    </w:p>
    <w:p w14:paraId="5F0CE8B2" w14:textId="6322339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Command accepted but obsolete, unreleased or unsupported; see documentation.</w:t>
      </w:r>
    </w:p>
    <w:p w14:paraId="2353BA29" w14:textId="429F7C6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BDBE197" w14:textId="75DA290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2001:DB8:0:45::6,  remote AS 13, external link</w:t>
      </w:r>
    </w:p>
    <w:p w14:paraId="67B7D9BF" w14:textId="6545456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6.6.6.6</w:t>
      </w:r>
    </w:p>
    <w:p w14:paraId="66CEE5DC" w14:textId="09FCF2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00:25:35</w:t>
      </w:r>
    </w:p>
    <w:p w14:paraId="0D135126" w14:textId="2F7B44C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00:00:22, last write 00:00:15, hold time is 180, keepalive interval is 60 seconds</w:t>
      </w:r>
    </w:p>
    <w:p w14:paraId="05120B60" w14:textId="71E910F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317BE7CF" w14:textId="6E75941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4660E680" w14:textId="399F76B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496C6E15" w14:textId="38E41A8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084C1595" w14:textId="18C0109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71A704BE" w14:textId="38F1F5A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IPv6 Unicast: advertised and received</w:t>
      </w:r>
    </w:p>
    <w:p w14:paraId="64F88EFC" w14:textId="266620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58C342F2" w14:textId="526178F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483877DB" w14:textId="032C3E9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19068A7A" w14:textId="0B98129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42B34226" w14:textId="755B011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63A28127" w14:textId="7966EEC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781B828C" w14:textId="4F12E65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0E91146" w14:textId="6C0B557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1299CC68" w14:textId="5FA86DB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17D6AF7C" w14:textId="5A529E7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7607925A" w14:textId="25E7C08F"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1          1</w:t>
      </w:r>
    </w:p>
    <w:p w14:paraId="3B01EC6A" w14:textId="037B227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29         29</w:t>
      </w:r>
    </w:p>
    <w:p w14:paraId="196A9168" w14:textId="0F76F81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1FCE3ABC" w14:textId="48A44ED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31         31</w:t>
      </w:r>
    </w:p>
    <w:p w14:paraId="78E0F557" w14:textId="7B46834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30EB9017" w14:textId="64C0B51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6A4A8A00" w14:textId="590E04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E96D02F" w14:textId="76372D3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IPv6 Unicast</w:t>
      </w:r>
    </w:p>
    <w:p w14:paraId="6BD5D19A" w14:textId="73020F9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2001:DB8:0:45::6</w:t>
      </w:r>
    </w:p>
    <w:p w14:paraId="4C1CC366" w14:textId="637A29A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1, neighbor version 1/0</w:t>
      </w:r>
    </w:p>
    <w:p w14:paraId="00ADF96E" w14:textId="18981A5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09F0494E" w14:textId="56AAEA4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4ADF6FDE" w14:textId="7976B82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49A00C12" w14:textId="3F3904F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48507C66" w14:textId="7F68B0B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75828C05" w14:textId="214B7E6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4CAD8010" w14:textId="7B2DF1A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65B6F4E0" w14:textId="3A1B33B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0          0</w:t>
      </w:r>
    </w:p>
    <w:p w14:paraId="27B661F7" w14:textId="6398E63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0          0</w:t>
      </w:r>
    </w:p>
    <w:p w14:paraId="0770DC08" w14:textId="6953351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18F6C4BD" w14:textId="5D4A0FC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08C005D7" w14:textId="014BE82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0</w:t>
      </w:r>
    </w:p>
    <w:p w14:paraId="50376E8C" w14:textId="7EA7404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118512FF" w14:textId="7D99045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secondary:            n/a          0</w:t>
      </w:r>
    </w:p>
    <w:p w14:paraId="40D28764" w14:textId="25E2F04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CA170C6" w14:textId="06222E6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2F4EA8C2" w14:textId="5F7F36E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16EB5867" w14:textId="416955D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0          0</w:t>
      </w:r>
    </w:p>
    <w:p w14:paraId="1000C3DE" w14:textId="073A439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0, min 0</w:t>
      </w:r>
    </w:p>
    <w:p w14:paraId="495322F8" w14:textId="6652649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5C018025" w14:textId="2951D9C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5443A492" w14:textId="01DCD1D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2E4D1848" w14:textId="7573F02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3E347648" w14:textId="6B4D53E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7A835D24" w14:textId="1DA7B59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7965674C" w14:textId="4E433FA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4651EEB9" w14:textId="10F1C9D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1D3812D7" w14:textId="479AC67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6A2B1F6E" w14:textId="5FB6489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2E4CB041" w14:textId="2E3230B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72D5F4B5" w14:textId="7CCAFBB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4D7FD77" w14:textId="331CEA8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2001:DB8:0:45::6</w:t>
      </w:r>
    </w:p>
    <w:p w14:paraId="71D271F0" w14:textId="2DE647E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to peer address reachability Up: 1; Down: 0</w:t>
      </w:r>
    </w:p>
    <w:p w14:paraId="4072EC34" w14:textId="4106C13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notification 00:25:36</w:t>
      </w:r>
    </w:p>
    <w:p w14:paraId="3FC3750B" w14:textId="3E1BB77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09A14463" w14:textId="49CA5FA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6AB7E9C3" w14:textId="5E857151"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6038E830" w14:textId="30FEF51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GigabitEthernet0/0/0 (peering address in same link)</w:t>
      </w:r>
    </w:p>
    <w:p w14:paraId="40A4E00A" w14:textId="4D3F85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3325A821" w14:textId="279C040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3D82CD88" w14:textId="2E9985B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3FBA56F0" w14:textId="59CC4C7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23795250" w14:textId="5B37051D"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1</w:t>
      </w:r>
    </w:p>
    <w:p w14:paraId="1D98CA9A" w14:textId="7AD86CA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2001:DB8:0:45::5, Local port: 179</w:t>
      </w:r>
    </w:p>
    <w:p w14:paraId="67BAF46C" w14:textId="0AAF029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2001:DB8:0:45::6, Foreign port: 20026</w:t>
      </w:r>
    </w:p>
    <w:p w14:paraId="606DA021" w14:textId="040A8CE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5CB8BF5B" w14:textId="58C462F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05F6B9C6" w14:textId="09A7291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6EFF736" w14:textId="2B32A4C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2BDDCE94" w14:textId="7AAB738C"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1FFD784" w14:textId="4764D9A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0x298A20):</w:t>
      </w:r>
    </w:p>
    <w:p w14:paraId="5171E21E" w14:textId="2007AEB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59045F07" w14:textId="0F484D2F"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30          0             0x0</w:t>
      </w:r>
    </w:p>
    <w:p w14:paraId="55095B79" w14:textId="0D92F51F"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08DB974B" w14:textId="61C8BA4A"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31         30             0x0</w:t>
      </w:r>
    </w:p>
    <w:p w14:paraId="5A6CC14C" w14:textId="107E3154"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1395679E" w14:textId="3ED91A27"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039B1326" w14:textId="6EF4AA3E"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15CCCB06" w14:textId="398FEC31"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0          0             0x0</w:t>
      </w:r>
    </w:p>
    <w:p w14:paraId="0B6148D4" w14:textId="2F32E510"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00556A80" w14:textId="7FD0FC6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77C5B195" w14:textId="02B51563"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041618B9" w14:textId="0AD6BE2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D9BC4A4" w14:textId="1B2D8C75"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122010960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122011598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122011598</w:t>
      </w:r>
    </w:p>
    <w:p w14:paraId="450C3A8C" w14:textId="0DBB91E9"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2121494475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2121495113</w:t>
      </w:r>
    </w:p>
    <w:p w14:paraId="612B5DD9" w14:textId="7F7B340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3C5F949" w14:textId="736DC31D"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15747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46BABEC5" w14:textId="0C598887"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15747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637</w:t>
      </w:r>
    </w:p>
    <w:p w14:paraId="12D7D663" w14:textId="3D5A0D08"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2B59C6C" w14:textId="57FFF69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982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1129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147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5B565B82" w14:textId="30C2A840"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33C636F9" w14:textId="00991BC0"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1535872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15187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14986 </w:t>
      </w:r>
      <w:proofErr w:type="spellStart"/>
      <w:r w:rsidRPr="00D836BE">
        <w:rPr>
          <w:rFonts w:ascii="Courier New" w:eastAsia="Courier New" w:hAnsi="Courier New" w:cs="Courier New"/>
          <w:color w:val="000000" w:themeColor="text1"/>
          <w:sz w:val="12"/>
          <w:szCs w:val="12"/>
        </w:rPr>
        <w:t>ms</w:t>
      </w:r>
      <w:proofErr w:type="spellEnd"/>
    </w:p>
    <w:p w14:paraId="5AEBCFCF" w14:textId="13B325D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Flags: passive open, gen </w:t>
      </w:r>
      <w:proofErr w:type="spellStart"/>
      <w:r w:rsidRPr="00D836BE">
        <w:rPr>
          <w:rFonts w:ascii="Courier New" w:eastAsia="Courier New" w:hAnsi="Courier New" w:cs="Courier New"/>
          <w:color w:val="000000" w:themeColor="text1"/>
          <w:sz w:val="12"/>
          <w:szCs w:val="12"/>
        </w:rPr>
        <w:t>tcbs</w:t>
      </w:r>
      <w:proofErr w:type="spellEnd"/>
    </w:p>
    <w:p w14:paraId="02F999FC" w14:textId="43022239"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0EAD8027" w14:textId="1CE7CBF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4040C48C" w14:textId="1CA531B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595EFD4" w14:textId="5AB2F0DE"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1440 bytes):</w:t>
      </w:r>
    </w:p>
    <w:p w14:paraId="197B5986" w14:textId="396BF6E8" w:rsidR="672FA075" w:rsidRPr="00D836BE" w:rsidRDefault="672FA075"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62 (out of order: 0), with data: 31, total data bytes: 637</w:t>
      </w:r>
    </w:p>
    <w:p w14:paraId="03A710C8" w14:textId="608F7B8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63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63, total data bytes: 3165</w:t>
      </w:r>
    </w:p>
    <w:p w14:paraId="1DF7E5EA" w14:textId="75074FE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13ED307" w14:textId="11F2AAD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7025888A" w14:textId="0B903B0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78CCDD3F" w14:textId="4592F9B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0x7F06BDA77390  FREE</w:t>
      </w:r>
    </w:p>
    <w:p w14:paraId="03568B27" w14:textId="780F0F1F"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91242E8" w14:textId="756D9574"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R5#show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summary</w:t>
      </w:r>
    </w:p>
    <w:p w14:paraId="7F5B4E86" w14:textId="0917CB35"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Command accepted but obsolete, unreleased or unsupported; see documentation.</w:t>
      </w:r>
    </w:p>
    <w:p w14:paraId="388D6DD8" w14:textId="5AD93DFB"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5.5.5.5, local AS number 12</w:t>
      </w:r>
    </w:p>
    <w:p w14:paraId="049133BC" w14:textId="237205E6"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1, main routing table version 1</w:t>
      </w:r>
    </w:p>
    <w:p w14:paraId="33EBEE2B" w14:textId="7901CEC7"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18CF206" w14:textId="65C50692"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09804AF2" w14:textId="077BC94A"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2001:DB8:0:45::6</w:t>
      </w:r>
    </w:p>
    <w:p w14:paraId="265E3C79" w14:textId="5700B8B3" w:rsidR="672FA075" w:rsidRPr="00D836BE" w:rsidRDefault="672FA075"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           13      31      31        1    0    0 00:25:57        0</w:t>
      </w:r>
    </w:p>
    <w:p w14:paraId="494DCDC6" w14:textId="6BCCD3F8"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1B26DF1C" w14:textId="58108AB9" w:rsidR="059164AB" w:rsidRPr="00D836BE" w:rsidRDefault="059164AB" w:rsidP="2D1E6BCE">
      <w:pPr>
        <w:spacing w:after="160"/>
        <w:rPr>
          <w:rFonts w:ascii="Courier New" w:eastAsia="Courier New" w:hAnsi="Courier New" w:cs="Courier New"/>
          <w:color w:val="000000" w:themeColor="text1"/>
          <w:sz w:val="12"/>
          <w:szCs w:val="12"/>
        </w:rPr>
      </w:pPr>
      <w:r w:rsidRPr="00D836BE">
        <w:rPr>
          <w:rFonts w:ascii="Courier New" w:eastAsia="Courier New" w:hAnsi="Courier New" w:cs="Courier New"/>
          <w:b/>
          <w:bCs/>
          <w:color w:val="000000" w:themeColor="text1"/>
          <w:sz w:val="12"/>
          <w:szCs w:val="12"/>
          <w:u w:val="single"/>
        </w:rPr>
        <w:t xml:space="preserve">Router </w:t>
      </w:r>
      <w:r w:rsidR="5366A431" w:rsidRPr="00D836BE">
        <w:rPr>
          <w:rFonts w:ascii="Courier New" w:eastAsia="Courier New" w:hAnsi="Courier New" w:cs="Courier New"/>
          <w:b/>
          <w:bCs/>
          <w:color w:val="000000" w:themeColor="text1"/>
          <w:sz w:val="12"/>
          <w:szCs w:val="12"/>
          <w:u w:val="single"/>
        </w:rPr>
        <w:t>6</w:t>
      </w:r>
      <w:r w:rsidRPr="00D836BE">
        <w:rPr>
          <w:rFonts w:ascii="Courier New" w:eastAsia="Courier New" w:hAnsi="Courier New" w:cs="Courier New"/>
          <w:b/>
          <w:bCs/>
          <w:color w:val="000000" w:themeColor="text1"/>
          <w:sz w:val="12"/>
          <w:szCs w:val="12"/>
          <w:u w:val="single"/>
        </w:rPr>
        <w:t>:</w:t>
      </w:r>
    </w:p>
    <w:p w14:paraId="0ECCCA6F" w14:textId="6E359932"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1F66928B" w14:textId="7573E49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R6#Show run</w:t>
      </w:r>
    </w:p>
    <w:p w14:paraId="67609A0A" w14:textId="692D2A9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Building configuration...</w:t>
      </w:r>
    </w:p>
    <w:p w14:paraId="354441B7" w14:textId="654D73A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4324 bytes</w:t>
      </w:r>
    </w:p>
    <w:p w14:paraId="673053D0" w14:textId="3FD63A6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Last configuration change at 18:35:47 UTC Fri Jan 14 2022</w:t>
      </w:r>
    </w:p>
    <w:p w14:paraId="55547493" w14:textId="7A3E496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16.9</w:t>
      </w:r>
    </w:p>
    <w:p w14:paraId="754875AD" w14:textId="0F4BCD2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350DE962" w14:textId="4E16732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43367139" w14:textId="36FAAC8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platform </w:t>
      </w:r>
      <w:proofErr w:type="spellStart"/>
      <w:r w:rsidRPr="00D836BE">
        <w:rPr>
          <w:rFonts w:ascii="Courier New" w:eastAsia="Courier New" w:hAnsi="Courier New" w:cs="Courier New"/>
          <w:color w:val="000000" w:themeColor="text1"/>
          <w:sz w:val="12"/>
          <w:szCs w:val="12"/>
        </w:rPr>
        <w:t>qfp</w:t>
      </w:r>
      <w:proofErr w:type="spellEnd"/>
      <w:r w:rsidRPr="00D836BE">
        <w:rPr>
          <w:rFonts w:ascii="Courier New" w:eastAsia="Courier New" w:hAnsi="Courier New" w:cs="Courier New"/>
          <w:color w:val="000000" w:themeColor="text1"/>
          <w:sz w:val="12"/>
          <w:szCs w:val="12"/>
        </w:rPr>
        <w:t xml:space="preserve"> utilization monitor load 80</w:t>
      </w:r>
    </w:p>
    <w:p w14:paraId="4610194D" w14:textId="451CB91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platform punt-keepalive disable-kernel-core</w:t>
      </w:r>
    </w:p>
    <w:p w14:paraId="2612E68B" w14:textId="429EB23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hostname R6</w:t>
      </w:r>
    </w:p>
    <w:p w14:paraId="317E007B" w14:textId="3EB07A0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boot-start-marker</w:t>
      </w:r>
    </w:p>
    <w:p w14:paraId="1EA94F67" w14:textId="69E2D68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1D375691" w14:textId="506210B3"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4FB5F49E" w14:textId="135C357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27C7F9BA" w14:textId="30C8DEE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6CE34963" w14:textId="3B84D6C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68405942" w14:textId="6C5CE68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592C9974" w14:textId="299615F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58778EBC" w14:textId="3FDB3F6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 on-success log</w:t>
      </w:r>
    </w:p>
    <w:p w14:paraId="4988D7F5" w14:textId="70B3D03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6A149136" w14:textId="0206ABF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1AEE97D3" w14:textId="3131CCC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5F32E00B" w14:textId="4FFE353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crypto </w:t>
      </w:r>
      <w:proofErr w:type="spellStart"/>
      <w:r w:rsidRPr="00D836BE">
        <w:rPr>
          <w:rFonts w:ascii="Courier New" w:eastAsia="Courier New" w:hAnsi="Courier New" w:cs="Courier New"/>
          <w:color w:val="000000" w:themeColor="text1"/>
          <w:sz w:val="12"/>
          <w:szCs w:val="12"/>
        </w:rPr>
        <w:t>pki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trustpoint</w:t>
      </w:r>
      <w:proofErr w:type="spellEnd"/>
      <w:r w:rsidRPr="00D836BE">
        <w:rPr>
          <w:rFonts w:ascii="Courier New" w:eastAsia="Courier New" w:hAnsi="Courier New" w:cs="Courier New"/>
          <w:color w:val="000000" w:themeColor="text1"/>
          <w:sz w:val="12"/>
          <w:szCs w:val="12"/>
        </w:rPr>
        <w:t xml:space="preserve"> TP-self-signed-4288135047</w:t>
      </w:r>
    </w:p>
    <w:p w14:paraId="5091D8D3" w14:textId="6611C26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enrollment </w:t>
      </w:r>
      <w:proofErr w:type="spellStart"/>
      <w:r w:rsidRPr="00D836BE">
        <w:rPr>
          <w:rFonts w:ascii="Courier New" w:eastAsia="Courier New" w:hAnsi="Courier New" w:cs="Courier New"/>
          <w:color w:val="000000" w:themeColor="text1"/>
          <w:sz w:val="12"/>
          <w:szCs w:val="12"/>
        </w:rPr>
        <w:t>selfsigned</w:t>
      </w:r>
      <w:proofErr w:type="spellEnd"/>
    </w:p>
    <w:p w14:paraId="2FAC1125" w14:textId="5CCB194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subject-name </w:t>
      </w:r>
      <w:proofErr w:type="spellStart"/>
      <w:r w:rsidRPr="00D836BE">
        <w:rPr>
          <w:rFonts w:ascii="Courier New" w:eastAsia="Courier New" w:hAnsi="Courier New" w:cs="Courier New"/>
          <w:color w:val="000000" w:themeColor="text1"/>
          <w:sz w:val="12"/>
          <w:szCs w:val="12"/>
        </w:rPr>
        <w:t>cn</w:t>
      </w:r>
      <w:proofErr w:type="spellEnd"/>
      <w:r w:rsidRPr="00D836BE">
        <w:rPr>
          <w:rFonts w:ascii="Courier New" w:eastAsia="Courier New" w:hAnsi="Courier New" w:cs="Courier New"/>
          <w:color w:val="000000" w:themeColor="text1"/>
          <w:sz w:val="12"/>
          <w:szCs w:val="12"/>
        </w:rPr>
        <w:t>=IOS-Self-Signed-Certificate-4288135047</w:t>
      </w:r>
    </w:p>
    <w:p w14:paraId="74FDC5FD" w14:textId="3448C4F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revocation-check none</w:t>
      </w:r>
    </w:p>
    <w:p w14:paraId="2B341EEA" w14:textId="15036CAE"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rsakeypair</w:t>
      </w:r>
      <w:proofErr w:type="spellEnd"/>
      <w:r w:rsidRPr="00D836BE">
        <w:rPr>
          <w:rFonts w:ascii="Courier New" w:eastAsia="Courier New" w:hAnsi="Courier New" w:cs="Courier New"/>
          <w:color w:val="000000" w:themeColor="text1"/>
          <w:sz w:val="12"/>
          <w:szCs w:val="12"/>
        </w:rPr>
        <w:t xml:space="preserve"> TP-self-signed-4288135047</w:t>
      </w:r>
    </w:p>
    <w:p w14:paraId="6DDF7B76" w14:textId="5F200E3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crypto </w:t>
      </w:r>
      <w:proofErr w:type="spellStart"/>
      <w:r w:rsidRPr="00D836BE">
        <w:rPr>
          <w:rFonts w:ascii="Courier New" w:eastAsia="Courier New" w:hAnsi="Courier New" w:cs="Courier New"/>
          <w:color w:val="000000" w:themeColor="text1"/>
          <w:sz w:val="12"/>
          <w:szCs w:val="12"/>
        </w:rPr>
        <w:t>pki</w:t>
      </w:r>
      <w:proofErr w:type="spellEnd"/>
      <w:r w:rsidRPr="00D836BE">
        <w:rPr>
          <w:rFonts w:ascii="Courier New" w:eastAsia="Courier New" w:hAnsi="Courier New" w:cs="Courier New"/>
          <w:color w:val="000000" w:themeColor="text1"/>
          <w:sz w:val="12"/>
          <w:szCs w:val="12"/>
        </w:rPr>
        <w:t xml:space="preserve"> certificate chain TP-self-signed-4288135047</w:t>
      </w:r>
    </w:p>
    <w:p w14:paraId="4431903E" w14:textId="6DD6533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certificate self-signed 01</w:t>
      </w:r>
    </w:p>
    <w:p w14:paraId="24AE7D56" w14:textId="1BCE7D8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30820330 30820218 A0030201 02020101 300D0609 2A864886 F70D0101 05050030</w:t>
      </w:r>
    </w:p>
    <w:p w14:paraId="042AED1E" w14:textId="75033A3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31312F30 2D060355 04031326 494F532D 53656C66 2D536967 6E65642D 43657274</w:t>
      </w:r>
    </w:p>
    <w:p w14:paraId="504BE68D" w14:textId="4E70CA6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69666963 6174652D 34323838 31333530 3437301E 170D3232 30313134 31383138</w:t>
      </w:r>
    </w:p>
    <w:p w14:paraId="2E20BBE3" w14:textId="16D1911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34315A17 0D333030 31303130 30303030 305A3031 312F302D 06035504 03132649</w:t>
      </w:r>
    </w:p>
    <w:p w14:paraId="393BC93C" w14:textId="4DA9B52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4F532D53 656C662D 5369676E 65642D43 65727469 66696361 74652D34 32383831</w:t>
      </w:r>
    </w:p>
    <w:p w14:paraId="7F036CF7" w14:textId="5034516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33353034 37308201 22300D06 092A8648 86F70D01 01010500 0382010F 00308201</w:t>
      </w:r>
    </w:p>
    <w:p w14:paraId="51544534" w14:textId="074E90B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0A028201 0100D5CD 6EDF3E39 681E1AAB CF8CE752 F9FB3172 385FE430 52067565</w:t>
      </w:r>
    </w:p>
    <w:p w14:paraId="166FC159" w14:textId="254BAB9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398689B3 D8019DF1 6415B964 3ADC7C1D 05691004 14F18725 99155257 6F01667D</w:t>
      </w:r>
    </w:p>
    <w:p w14:paraId="00296AEE" w14:textId="78B28BE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BAC3DD9B 45EC677A 20D48C7F A24BE6D2 09898983 0DA9A092 AD159168 767B69BD</w:t>
      </w:r>
    </w:p>
    <w:p w14:paraId="2035A543" w14:textId="6E68C9F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6E07F14F A51E0B4F 35EAA449 DC7E72BF 6732C5D4 7F1D0E75 DF55E766 38F9E854</w:t>
      </w:r>
    </w:p>
    <w:p w14:paraId="7E093A91" w14:textId="3A0949E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639559BF 109C26D9 508B42EE A0306C24 BD12EF9F 26E68960 CBA0B511 2A072FD9</w:t>
      </w:r>
    </w:p>
    <w:p w14:paraId="6DD43D4F" w14:textId="75F67A7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E4AE7253 08D552D3 3F99BB87 C1CD469A F7BA29E7 AD9BD7B8 97B1EF4D B92C1559</w:t>
      </w:r>
    </w:p>
    <w:p w14:paraId="0CB4839B" w14:textId="36A1A0C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71C493A9 B523418F 0BA12113 D7147C9E BC0B08FE 656BCFA5 94D5C621 58D2A1AF</w:t>
      </w:r>
    </w:p>
    <w:p w14:paraId="2A7A11DC" w14:textId="4D8BBDD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65B12748 D03FA01E 9104A4B4 92B9777A 52A06621 CC293296 1E0FABC2 EEC710AD</w:t>
      </w:r>
    </w:p>
    <w:p w14:paraId="3CE34A08" w14:textId="2984F50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85B25892 41190203 010001A3 53305130 0F060355 1D130101 FF040530 030101FF</w:t>
      </w:r>
    </w:p>
    <w:p w14:paraId="43F7CB9A" w14:textId="39DD5EB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301F0603 551D2304 18301680 146ED013 5E73C3F0 A8B9A1A4 8B8DC44C ACB83081</w:t>
      </w:r>
    </w:p>
    <w:p w14:paraId="7C4B3EC0" w14:textId="466DCE3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0A301D06 03551D0E 04160414 6ED0135E 73C3F0A8 B9A1A48B 8DC44CAC B830810A</w:t>
      </w:r>
    </w:p>
    <w:p w14:paraId="032F4884" w14:textId="6A3D793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300D0609 2A864886 F70D0101 05050003 82010100 490E1E76 29D6FD9C 48277D8C</w:t>
      </w:r>
    </w:p>
    <w:p w14:paraId="5C166C44" w14:textId="5A37E0C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6A832F89 D4B9A8F3 CECDCF05 99512D16 EE059141 1ED5A9C9 9BEFEB82 ED422D9C</w:t>
      </w:r>
    </w:p>
    <w:p w14:paraId="1C8ACD5A" w14:textId="585FD72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9A6FEDED 7BA78965 52DB7836 08BCA1F3 02A8710C 517779FC 692711C5 C0DB2EE2</w:t>
      </w:r>
    </w:p>
    <w:p w14:paraId="00D69C26" w14:textId="7136781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344B5959 4CC05739 4784803E 06DABAB8 A611E576 024BA1B5 6231E4AA 2178404A</w:t>
      </w:r>
    </w:p>
    <w:p w14:paraId="11947799" w14:textId="469E61D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37ACEFFD 5F3136C0 BE72DC26 31E6FB0A 6F37092B CFD3C25B 05919A20 509B0ED1</w:t>
      </w:r>
    </w:p>
    <w:p w14:paraId="22277304" w14:textId="1B3F0B4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E8DF31F2 10D08584 DA0C1983 5C8BBF49 35E6E0D5 0DB284C3 140040EF D63EBB3D</w:t>
      </w:r>
    </w:p>
    <w:p w14:paraId="4D8CE227" w14:textId="396B51B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DA5F9960 CDAD85D7 9F10B303 13AF38B8 FC4A2E21 3945BB96 16A45672 4EEE5BD7</w:t>
      </w:r>
    </w:p>
    <w:p w14:paraId="1C82D7C6" w14:textId="7D14154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56B847CC 58D2525D 47EB687E 3CBA425C E2959697 F8D3A33A E9A37D3E B8029201</w:t>
      </w:r>
    </w:p>
    <w:p w14:paraId="5B1E98A5" w14:textId="69FF9D3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D303B3A3 DAC37264 1FD64846 796D7F28 C50E22BB</w:t>
      </w:r>
    </w:p>
    <w:p w14:paraId="5ED0B6D0" w14:textId="2E2F771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quit</w:t>
      </w:r>
    </w:p>
    <w:p w14:paraId="3DFA0241" w14:textId="494C73E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FLM2406090M</w:t>
      </w:r>
    </w:p>
    <w:p w14:paraId="0150BEF9" w14:textId="0D0A944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license smart enable</w:t>
      </w:r>
    </w:p>
    <w:p w14:paraId="73CE9D9B" w14:textId="7D25CAF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diagnostic bootup level minimal</w:t>
      </w:r>
    </w:p>
    <w:p w14:paraId="4368883A" w14:textId="602C03E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12764634" w14:textId="602446B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135EEA21" w14:textId="511D3F9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36344A6A" w14:textId="273F4CC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Loopback0</w:t>
      </w:r>
    </w:p>
    <w:p w14:paraId="631CAE4D" w14:textId="220E3D68"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6.6.6.6 255.255.255.0</w:t>
      </w:r>
    </w:p>
    <w:p w14:paraId="309D0013" w14:textId="6047E6F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2001:DB8::6/128</w:t>
      </w:r>
    </w:p>
    <w:p w14:paraId="500714E8" w14:textId="3629987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136F2E95" w14:textId="27D5D54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10DBEE3E" w14:textId="7088BF33"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192.168.45.6 255.255.255.0</w:t>
      </w:r>
    </w:p>
    <w:p w14:paraId="3D471759" w14:textId="0178D63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01752FB7" w14:textId="645674A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2001:DB8:0:45::6/64</w:t>
      </w:r>
    </w:p>
    <w:p w14:paraId="3C44B467" w14:textId="4017D1E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226FE358" w14:textId="75B8B7C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6F49B66E" w14:textId="55A6273A"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192.168.56.6 255.255.255.0</w:t>
      </w:r>
    </w:p>
    <w:p w14:paraId="796C9FE4" w14:textId="2E56DFD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6DD7D6B3" w14:textId="159D565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2001:DB8:0:56::6/64</w:t>
      </w:r>
    </w:p>
    <w:p w14:paraId="57782E66" w14:textId="14125B5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77A2D73C" w14:textId="7C0DEA6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15CD6511" w14:textId="738A4F5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GigabitEthernet0/1/0</w:t>
      </w:r>
    </w:p>
    <w:p w14:paraId="7A622528" w14:textId="3F1200A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6EF18C5" w14:textId="272F6A9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0DC8167" w14:textId="06C2BA2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67543CAB" w14:textId="4825E18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GigabitEthernet0/1/1</w:t>
      </w:r>
    </w:p>
    <w:p w14:paraId="2CEB3DF1" w14:textId="4D7A0E3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301A6E87" w14:textId="65725F2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1A4BF49C" w14:textId="0075EF1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080A3D4E" w14:textId="4769F03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0AB8211D" w14:textId="166CE7C8"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27FF35C0" w14:textId="7487F5B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06A6843" w14:textId="4E3CBB4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77C1FBD7" w14:textId="1670FDD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6F904260" w14:textId="4BFF860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3954F07B" w14:textId="483499C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variance 128</w:t>
      </w:r>
    </w:p>
    <w:p w14:paraId="43917CC8" w14:textId="4E8583D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192.168.56.0</w:t>
      </w:r>
    </w:p>
    <w:p w14:paraId="0D6FFBF8" w14:textId="16C047E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13</w:t>
      </w:r>
    </w:p>
    <w:p w14:paraId="7CA3CDB8" w14:textId="535AE24A"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router-id 6.6.6.6</w:t>
      </w:r>
    </w:p>
    <w:p w14:paraId="501ECBAE" w14:textId="3CF294DB"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log-neighbor-changes</w:t>
      </w:r>
    </w:p>
    <w:p w14:paraId="0B13DB4B" w14:textId="11D0DB6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2001:DB8:0:45::5 remote-as 12</w:t>
      </w:r>
    </w:p>
    <w:p w14:paraId="069703C1" w14:textId="5ED3D62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neighbor 192.168.89.5 remote-as 12</w:t>
      </w:r>
    </w:p>
    <w:p w14:paraId="7EE52652" w14:textId="41F6FB4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37D27E1F" w14:textId="677B579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6.6.6.0 mask 255.255.255.0</w:t>
      </w:r>
    </w:p>
    <w:p w14:paraId="6DC3B056" w14:textId="2D2CE56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 neighbor 2001:DB8:0:45::5 activate</w:t>
      </w:r>
    </w:p>
    <w:p w14:paraId="564E584E" w14:textId="7258827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192.168.89.5 activate</w:t>
      </w:r>
    </w:p>
    <w:p w14:paraId="4740D1B8" w14:textId="1A3FECB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5FE98A74" w14:textId="2F8CA51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0BEFBF8F" w14:textId="70BA09C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2001:DB8:0:45::5 activate</w:t>
      </w:r>
    </w:p>
    <w:p w14:paraId="76F2B49F" w14:textId="6FF6914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40F148DF" w14:textId="333C6D5F"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760A81B8" w14:textId="6325BEF2"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77CB4B93" w14:textId="6212665B"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authentication local</w:t>
      </w:r>
    </w:p>
    <w:p w14:paraId="4161FC26" w14:textId="0B26BDCE"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079984C2" w14:textId="1684BF9B"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611191A7" w14:textId="57BECB5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1FA050A7" w14:textId="5BE7EB9D"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router-id 6.6.6.6</w:t>
      </w:r>
    </w:p>
    <w:p w14:paraId="72680EBE" w14:textId="50CFC03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control-plane</w:t>
      </w:r>
    </w:p>
    <w:p w14:paraId="7FDD9B05" w14:textId="0FBC56D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2A8DF48D" w14:textId="790D7F3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transport input none</w:t>
      </w:r>
    </w:p>
    <w:p w14:paraId="2A69DE60" w14:textId="3B76FC03"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1D00CF6E" w14:textId="2694145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06A032A3" w14:textId="735FF812"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2201B157" w14:textId="4E9DD6D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5D5799EE" w14:textId="6F407D4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1EAE0B5F" w14:textId="144D003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6F274B11" w14:textId="1B45D1E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9C0E3DD" w14:textId="0956063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1B92DBAD" w14:textId="46E3DC8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3794913A" w14:textId="051A143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07CFDCE7" w14:textId="4B5A562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2800566A" w14:textId="7232EBF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4B07CE32" w14:textId="18B7A57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4B89FBC8" w14:textId="5FB03C1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3E6E7257" w14:textId="1EC83BE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15D6508A" w14:textId="02269F4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1FACD10E" w14:textId="4AA8044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306B71A4" w14:textId="71E277B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0228018" w14:textId="00EB40A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585345E5" w14:textId="6528F7B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1EB8D0C" w14:textId="0B7A477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388C9F9D" w14:textId="3D81CDA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6.6.6.0/24 is directly connected, Loopback0</w:t>
      </w:r>
    </w:p>
    <w:p w14:paraId="7BF30F60" w14:textId="73B60E1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6.6.6.6/32 is directly connected, Loopback0</w:t>
      </w:r>
    </w:p>
    <w:p w14:paraId="29BCF865" w14:textId="10F9449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192.168.45.0/24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71DB557" w14:textId="1F9D96B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192.168.45.0/24 is directly connected, GigabitEthernet0/0/0</w:t>
      </w:r>
    </w:p>
    <w:p w14:paraId="13C3D6BE" w14:textId="56B794D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192.168.45.6/32 is directly connected, GigabitEthernet0/0/0</w:t>
      </w:r>
    </w:p>
    <w:p w14:paraId="7D4C54F1" w14:textId="49973CF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192.168.56.0/24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1A6A6604" w14:textId="692FA10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192.168.56.0/24 is directly connected, GigabitEthernet0/0/1</w:t>
      </w:r>
    </w:p>
    <w:p w14:paraId="71950CD6" w14:textId="611919E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192.168.56.6/32 is directly connected, GigabitEthernet0/0/1</w:t>
      </w:r>
    </w:p>
    <w:p w14:paraId="08A0D8E3" w14:textId="3B195110"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866A608" w14:textId="3C4220B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interface</w:t>
      </w:r>
    </w:p>
    <w:p w14:paraId="70310BA5" w14:textId="5104A9F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EIGRP-IPv4 Interfaces for AS(1)</w:t>
      </w:r>
    </w:p>
    <w:p w14:paraId="75368C25" w14:textId="7596850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Xmit</w:t>
      </w:r>
      <w:proofErr w:type="spellEnd"/>
      <w:r w:rsidRPr="00D836BE">
        <w:rPr>
          <w:rFonts w:ascii="Courier New" w:eastAsia="Courier New" w:hAnsi="Courier New" w:cs="Courier New"/>
          <w:color w:val="000000" w:themeColor="text1"/>
          <w:sz w:val="12"/>
          <w:szCs w:val="12"/>
        </w:rPr>
        <w:t xml:space="preserve"> Queue   </w:t>
      </w:r>
      <w:proofErr w:type="spellStart"/>
      <w:r w:rsidRPr="00D836BE">
        <w:rPr>
          <w:rFonts w:ascii="Courier New" w:eastAsia="Courier New" w:hAnsi="Courier New" w:cs="Courier New"/>
          <w:color w:val="000000" w:themeColor="text1"/>
          <w:sz w:val="12"/>
          <w:szCs w:val="12"/>
        </w:rPr>
        <w:t>PeerQ</w:t>
      </w:r>
      <w:proofErr w:type="spellEnd"/>
      <w:r w:rsidRPr="00D836BE">
        <w:rPr>
          <w:rFonts w:ascii="Courier New" w:eastAsia="Courier New" w:hAnsi="Courier New" w:cs="Courier New"/>
          <w:color w:val="000000" w:themeColor="text1"/>
          <w:sz w:val="12"/>
          <w:szCs w:val="12"/>
        </w:rPr>
        <w:t xml:space="preserve">        Mean   Pacing Time   Multicast    Pending</w:t>
      </w:r>
    </w:p>
    <w:p w14:paraId="49384FF0" w14:textId="2A67220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Peers  Un/Reliable  Un/Reliable  SRTT   Un/Reliable   Flow Timer   Routes</w:t>
      </w:r>
    </w:p>
    <w:p w14:paraId="7EE7EF7C" w14:textId="5849854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Gi0/0/1                  1        0/0       0/0           2       0/0           50           0</w:t>
      </w:r>
    </w:p>
    <w:p w14:paraId="4071ECF7" w14:textId="1AA3CF8C"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2AC1FE1" w14:textId="2836BFD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neighbor</w:t>
      </w:r>
    </w:p>
    <w:p w14:paraId="1F549CE1" w14:textId="36B61F5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EIGRP-IPv4 Neighbors for AS(1)</w:t>
      </w:r>
    </w:p>
    <w:p w14:paraId="5AC2CB46" w14:textId="487F8DF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   Address                 Interface              Hold Uptime   SRTT   RTO  Q  Seq</w:t>
      </w:r>
    </w:p>
    <w:p w14:paraId="5FEC02E7" w14:textId="585C511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(sec)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Cnt</w:t>
      </w:r>
      <w:proofErr w:type="spellEnd"/>
      <w:r w:rsidRPr="00D836BE">
        <w:rPr>
          <w:rFonts w:ascii="Courier New" w:eastAsia="Courier New" w:hAnsi="Courier New" w:cs="Courier New"/>
          <w:color w:val="000000" w:themeColor="text1"/>
          <w:sz w:val="12"/>
          <w:szCs w:val="12"/>
        </w:rPr>
        <w:t xml:space="preserve"> Num</w:t>
      </w:r>
    </w:p>
    <w:p w14:paraId="14FA389F" w14:textId="31A9EF9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192.168.56.7            Gi0/0/1                  12 00:28:42    2   100  0  2</w:t>
      </w:r>
    </w:p>
    <w:p w14:paraId="05A14D34" w14:textId="708C1E52"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8F769C5" w14:textId="4640129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topology</w:t>
      </w:r>
    </w:p>
    <w:p w14:paraId="13BCCA4B" w14:textId="7F097D0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EIGRP-IPv4 Topology Table for AS(1)/ID(6.6.6.6)</w:t>
      </w:r>
    </w:p>
    <w:p w14:paraId="28056ACA" w14:textId="6F280CF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P - Passive, A - Active, U - Update, Q - Query, R - Reply,</w:t>
      </w:r>
    </w:p>
    <w:p w14:paraId="5140E383" w14:textId="64065B6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 reply Status, s - </w:t>
      </w:r>
      <w:proofErr w:type="spellStart"/>
      <w:r w:rsidRPr="00D836BE">
        <w:rPr>
          <w:rFonts w:ascii="Courier New" w:eastAsia="Courier New" w:hAnsi="Courier New" w:cs="Courier New"/>
          <w:color w:val="000000" w:themeColor="text1"/>
          <w:sz w:val="12"/>
          <w:szCs w:val="12"/>
        </w:rPr>
        <w:t>sia</w:t>
      </w:r>
      <w:proofErr w:type="spellEnd"/>
      <w:r w:rsidRPr="00D836BE">
        <w:rPr>
          <w:rFonts w:ascii="Courier New" w:eastAsia="Courier New" w:hAnsi="Courier New" w:cs="Courier New"/>
          <w:color w:val="000000" w:themeColor="text1"/>
          <w:sz w:val="12"/>
          <w:szCs w:val="12"/>
        </w:rPr>
        <w:t xml:space="preserve"> Status</w:t>
      </w:r>
    </w:p>
    <w:p w14:paraId="0FE72387" w14:textId="089F3D2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3B1A44F" w14:textId="3F4BA88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192.168.56.0/24, 1 successors, FD is 2816</w:t>
      </w:r>
    </w:p>
    <w:p w14:paraId="739F5AFE" w14:textId="4FB73D7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Connected, GigabitEthernet0/0/1</w:t>
      </w:r>
    </w:p>
    <w:p w14:paraId="295F2037" w14:textId="30181194"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5E29340" w14:textId="5A1B497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interface</w:t>
      </w:r>
    </w:p>
    <w:p w14:paraId="006D3D98" w14:textId="7E7734E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Interfaces for AS(1)</w:t>
      </w:r>
    </w:p>
    <w:p w14:paraId="7A2DDA4C" w14:textId="357ED5F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Xmit</w:t>
      </w:r>
      <w:proofErr w:type="spellEnd"/>
      <w:r w:rsidRPr="00D836BE">
        <w:rPr>
          <w:rFonts w:ascii="Courier New" w:eastAsia="Courier New" w:hAnsi="Courier New" w:cs="Courier New"/>
          <w:color w:val="000000" w:themeColor="text1"/>
          <w:sz w:val="12"/>
          <w:szCs w:val="12"/>
        </w:rPr>
        <w:t xml:space="preserve"> Queue   </w:t>
      </w:r>
      <w:proofErr w:type="spellStart"/>
      <w:r w:rsidRPr="00D836BE">
        <w:rPr>
          <w:rFonts w:ascii="Courier New" w:eastAsia="Courier New" w:hAnsi="Courier New" w:cs="Courier New"/>
          <w:color w:val="000000" w:themeColor="text1"/>
          <w:sz w:val="12"/>
          <w:szCs w:val="12"/>
        </w:rPr>
        <w:t>PeerQ</w:t>
      </w:r>
      <w:proofErr w:type="spellEnd"/>
      <w:r w:rsidRPr="00D836BE">
        <w:rPr>
          <w:rFonts w:ascii="Courier New" w:eastAsia="Courier New" w:hAnsi="Courier New" w:cs="Courier New"/>
          <w:color w:val="000000" w:themeColor="text1"/>
          <w:sz w:val="12"/>
          <w:szCs w:val="12"/>
        </w:rPr>
        <w:t xml:space="preserve">        Mean   Pacing Time   Multicast    Pending</w:t>
      </w:r>
    </w:p>
    <w:p w14:paraId="518039E4" w14:textId="2CFD94A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Peers  Un/Reliable  Un/Reliable  SRTT   Un/Reliable   Flow Timer   Routes</w:t>
      </w:r>
    </w:p>
    <w:p w14:paraId="59A7499B" w14:textId="2CF3441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Gi0/0/1                  1        0/0       0/0           1       0/0           50           0</w:t>
      </w:r>
    </w:p>
    <w:p w14:paraId="7599AFA7" w14:textId="6B31D03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Lo0                      0        0/0       0/0           0       0/0            0           0</w:t>
      </w:r>
    </w:p>
    <w:p w14:paraId="6A13F474" w14:textId="324A85BC"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8521B94" w14:textId="34E8B9C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neighbor</w:t>
      </w:r>
    </w:p>
    <w:p w14:paraId="7F6E12C3" w14:textId="484212F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Neighbors for AS(1)</w:t>
      </w:r>
    </w:p>
    <w:p w14:paraId="23F9793D" w14:textId="6EA8B41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   Address                 Interface              Hold Uptime   SRTT   RTO  Q  Seq</w:t>
      </w:r>
    </w:p>
    <w:p w14:paraId="75014FF2" w14:textId="4482FDA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(sec)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Cnt</w:t>
      </w:r>
      <w:proofErr w:type="spellEnd"/>
      <w:r w:rsidRPr="00D836BE">
        <w:rPr>
          <w:rFonts w:ascii="Courier New" w:eastAsia="Courier New" w:hAnsi="Courier New" w:cs="Courier New"/>
          <w:color w:val="000000" w:themeColor="text1"/>
          <w:sz w:val="12"/>
          <w:szCs w:val="12"/>
        </w:rPr>
        <w:t xml:space="preserve"> Num</w:t>
      </w:r>
    </w:p>
    <w:p w14:paraId="49AD1F4D" w14:textId="4A2E330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Link-local address:     Gi0/0/1                  14 00:29:08    1   100  0  3</w:t>
      </w:r>
    </w:p>
    <w:p w14:paraId="41889F47" w14:textId="08D2E12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FE80::CE7F:76FF:FE6A:A981</w:t>
      </w:r>
    </w:p>
    <w:p w14:paraId="484C6A1B" w14:textId="4D684267"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4E423D6" w14:textId="08AB757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topology</w:t>
      </w:r>
    </w:p>
    <w:p w14:paraId="19B3C55C" w14:textId="0C6675F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Topology Table for AS(1)/ID(6.6.6.6)</w:t>
      </w:r>
    </w:p>
    <w:p w14:paraId="6BF3220B" w14:textId="5387E21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P - Passive, A - Active, U - Update, Q - Query, R - Reply,</w:t>
      </w:r>
    </w:p>
    <w:p w14:paraId="587F70F0" w14:textId="3318A67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 reply Status, s - </w:t>
      </w:r>
      <w:proofErr w:type="spellStart"/>
      <w:r w:rsidRPr="00D836BE">
        <w:rPr>
          <w:rFonts w:ascii="Courier New" w:eastAsia="Courier New" w:hAnsi="Courier New" w:cs="Courier New"/>
          <w:color w:val="000000" w:themeColor="text1"/>
          <w:sz w:val="12"/>
          <w:szCs w:val="12"/>
        </w:rPr>
        <w:t>sia</w:t>
      </w:r>
      <w:proofErr w:type="spellEnd"/>
      <w:r w:rsidRPr="00D836BE">
        <w:rPr>
          <w:rFonts w:ascii="Courier New" w:eastAsia="Courier New" w:hAnsi="Courier New" w:cs="Courier New"/>
          <w:color w:val="000000" w:themeColor="text1"/>
          <w:sz w:val="12"/>
          <w:szCs w:val="12"/>
        </w:rPr>
        <w:t xml:space="preserve"> Status</w:t>
      </w:r>
    </w:p>
    <w:p w14:paraId="4C94518E" w14:textId="23A9A0E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38EAB0F" w14:textId="1AB7B13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2001:DB8:0:56::/64, 1 successors, FD is 2816</w:t>
      </w:r>
    </w:p>
    <w:p w14:paraId="47A08A7A" w14:textId="0B7624F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Connected, GigabitEthernet0/0/1</w:t>
      </w:r>
    </w:p>
    <w:p w14:paraId="3170F3A0" w14:textId="0EED26F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2001:DB8::6/128, 1 successors, FD is 128256</w:t>
      </w:r>
    </w:p>
    <w:p w14:paraId="130068D0" w14:textId="1DD6AB4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Connected, Loopback0</w:t>
      </w:r>
    </w:p>
    <w:p w14:paraId="6CFDFD0E" w14:textId="2BCB5D0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2001:DB8::7/128, 1 successors, FD is 130816</w:t>
      </w:r>
    </w:p>
    <w:p w14:paraId="6A9E782C" w14:textId="5753579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FE80::CE7F:76FF:FE6A:A981 (130816/128256), GigabitEthernet0/0/1</w:t>
      </w:r>
    </w:p>
    <w:p w14:paraId="2059CBFD" w14:textId="0CA16A18"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13936B1" w14:textId="50545F5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R6#Show ipv6 route</w:t>
      </w:r>
    </w:p>
    <w:p w14:paraId="1E849EBA" w14:textId="4A19A41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- 7 entries</w:t>
      </w:r>
    </w:p>
    <w:p w14:paraId="13BCAE85" w14:textId="20F8CC7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13E8419F" w14:textId="0841FD1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28FBFE03" w14:textId="7B24231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610BF8ED" w14:textId="193F0A0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4F7202A5" w14:textId="7DB1AFC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5E69EF4A" w14:textId="768B0C9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06C96313" w14:textId="5513369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2001:DB8::6/128 [0/0]</w:t>
      </w:r>
    </w:p>
    <w:p w14:paraId="5010C5AC" w14:textId="689E197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1A20E54A" w14:textId="4981B1C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   2001:DB8::7/128 [90/130816]</w:t>
      </w:r>
    </w:p>
    <w:p w14:paraId="03D581A5" w14:textId="07F503D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FE80::CE7F:76FF:FE6A:A981, GigabitEthernet0/0/1</w:t>
      </w:r>
    </w:p>
    <w:p w14:paraId="434D50A4" w14:textId="11C3C33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2001:DB8:0:45::/64 [0/0]</w:t>
      </w:r>
    </w:p>
    <w:p w14:paraId="78608E21" w14:textId="1F2540C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directly connected</w:t>
      </w:r>
    </w:p>
    <w:p w14:paraId="41AB5410" w14:textId="26A8F92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2001:DB8:0:45::6/128 [0/0]</w:t>
      </w:r>
    </w:p>
    <w:p w14:paraId="7663ED92" w14:textId="1351966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GigabitEthernet0/0/0, receive</w:t>
      </w:r>
    </w:p>
    <w:p w14:paraId="0A737A48" w14:textId="70EA9C2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2001:DB8:0:56::/64 [0/0]</w:t>
      </w:r>
    </w:p>
    <w:p w14:paraId="30B06A37" w14:textId="786DBF1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directly connected</w:t>
      </w:r>
    </w:p>
    <w:p w14:paraId="478A48AF" w14:textId="4E6C2E6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2001:DB8:0:56::6/128 [0/0]</w:t>
      </w:r>
    </w:p>
    <w:p w14:paraId="79273160" w14:textId="08BBF6D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receive</w:t>
      </w:r>
    </w:p>
    <w:p w14:paraId="41CD75B3" w14:textId="41251F1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1308F688" w14:textId="4672297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6532615B" w14:textId="193E5941"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5070A0B" w14:textId="506CB73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7056C298" w14:textId="3F354F1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607A2223" w14:textId="35BB437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311B541" w14:textId="173F790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1ABA7550" w14:textId="6BEA798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6C4BB6F5" w14:textId="4F70630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Invalid after 0 seconds, hold down 0, flushed after 0</w:t>
      </w:r>
    </w:p>
    <w:p w14:paraId="61A8AB6B" w14:textId="2EA7317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2C540EDC" w14:textId="0922B02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0FF8D102" w14:textId="42C5ECF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592EE33A" w14:textId="7BCC14C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01016569" w14:textId="0BD46CF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41848A40" w14:textId="4961FA4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2D8B9725" w14:textId="0DE9A65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6AB0119A" w14:textId="244BE6C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C78DAA4" w14:textId="02DADC9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13"</w:t>
      </w:r>
    </w:p>
    <w:p w14:paraId="4BF7BD67" w14:textId="37D3632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1023F025" w14:textId="5493BAB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7D6E51F2" w14:textId="0C25443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3E0CA4EC" w14:textId="5948A59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Automatic route summarization is disabled</w:t>
      </w:r>
    </w:p>
    <w:p w14:paraId="72C82C5B" w14:textId="30092C0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3BCFC992" w14:textId="760B8F8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DistOut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w:t>
      </w:r>
      <w:proofErr w:type="spellEnd"/>
    </w:p>
    <w:p w14:paraId="54F231E2" w14:textId="2933C85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192.168.89.5</w:t>
      </w:r>
    </w:p>
    <w:p w14:paraId="1FF54F86" w14:textId="541B5E7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1</w:t>
      </w:r>
    </w:p>
    <w:p w14:paraId="5B9C9F9C" w14:textId="0FA1B08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5D38BC3D" w14:textId="4E10B38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025F51DE" w14:textId="317ECF8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external 20 internal 200 local 200</w:t>
      </w:r>
    </w:p>
    <w:p w14:paraId="5E5147A2" w14:textId="6D05E9F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10BF70B" w14:textId="7D70036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77798EAD" w14:textId="71FA143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242EF101" w14:textId="76CB594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47469575" w14:textId="3166708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networks flagged in outgoing updates</w:t>
      </w:r>
    </w:p>
    <w:p w14:paraId="77D7E120" w14:textId="25A2710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networks accepted from incoming updates</w:t>
      </w:r>
    </w:p>
    <w:p w14:paraId="1D274057" w14:textId="6B2B362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EIGRP-IPv4 Protocol for AS(1)</w:t>
      </w:r>
    </w:p>
    <w:p w14:paraId="7256EDAC" w14:textId="102F7AF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Metric weight K1=1, K2=0, K3=1, K4=0, K5=0</w:t>
      </w:r>
    </w:p>
    <w:p w14:paraId="28E99C74" w14:textId="6CE7C23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Soft SIA disabled</w:t>
      </w:r>
    </w:p>
    <w:p w14:paraId="3FCA77F0" w14:textId="054FC97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NSF-aware route hold timer is 240</w:t>
      </w:r>
    </w:p>
    <w:p w14:paraId="6A5813D0" w14:textId="76C5153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EIGRP NSF disabled</w:t>
      </w:r>
    </w:p>
    <w:p w14:paraId="1A6CDBED" w14:textId="740EE40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signal timer is 20s</w:t>
      </w:r>
    </w:p>
    <w:p w14:paraId="640F2254" w14:textId="6B37020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converge timer is 120s</w:t>
      </w:r>
    </w:p>
    <w:p w14:paraId="7F688607" w14:textId="1CA9DF3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Router-ID: 6.6.6.6</w:t>
      </w:r>
    </w:p>
    <w:p w14:paraId="58CB804D" w14:textId="267D776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 : 0 (base)</w:t>
      </w:r>
    </w:p>
    <w:p w14:paraId="5EC29618" w14:textId="6613F6F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Active Timer: 3 min</w:t>
      </w:r>
    </w:p>
    <w:p w14:paraId="4A973E53" w14:textId="5AA6C26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internal 90 external 170</w:t>
      </w:r>
    </w:p>
    <w:p w14:paraId="37B66A23" w14:textId="009B43E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5FCE69B5" w14:textId="7362249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w:t>
      </w:r>
      <w:proofErr w:type="spellStart"/>
      <w:r w:rsidRPr="00D836BE">
        <w:rPr>
          <w:rFonts w:ascii="Courier New" w:eastAsia="Courier New" w:hAnsi="Courier New" w:cs="Courier New"/>
          <w:color w:val="000000" w:themeColor="text1"/>
          <w:sz w:val="12"/>
          <w:szCs w:val="12"/>
        </w:rPr>
        <w:t>hopcount</w:t>
      </w:r>
      <w:proofErr w:type="spellEnd"/>
      <w:r w:rsidRPr="00D836BE">
        <w:rPr>
          <w:rFonts w:ascii="Courier New" w:eastAsia="Courier New" w:hAnsi="Courier New" w:cs="Courier New"/>
          <w:color w:val="000000" w:themeColor="text1"/>
          <w:sz w:val="12"/>
          <w:szCs w:val="12"/>
        </w:rPr>
        <w:t xml:space="preserve"> 100</w:t>
      </w:r>
    </w:p>
    <w:p w14:paraId="5091FF9B" w14:textId="77AF8D9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metric variance 128</w:t>
      </w:r>
    </w:p>
    <w:p w14:paraId="1AB8AF6B" w14:textId="68015F3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D311853" w14:textId="3951588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Automatic Summarization: disabled</w:t>
      </w:r>
    </w:p>
    <w:p w14:paraId="4E825F31" w14:textId="3638C7A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2BFECD3F" w14:textId="14E40E2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5E4F6924" w14:textId="4F62C4F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192.168.56.0</w:t>
      </w:r>
    </w:p>
    <w:p w14:paraId="45CBE0A4" w14:textId="685584E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474A8BAE" w14:textId="4D56DBF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7A35060B" w14:textId="5E13E63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internal 90 external 170</w:t>
      </w:r>
    </w:p>
    <w:p w14:paraId="15A9634A" w14:textId="1BF9BF81"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D657E3D" w14:textId="1753EAF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R6#show ipv6 protocols</w:t>
      </w:r>
    </w:p>
    <w:p w14:paraId="608DB17A" w14:textId="6AC9A64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243ADAD5" w14:textId="4569589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1C8D268F" w14:textId="417464E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25D77019" w14:textId="383A3D8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13"</w:t>
      </w:r>
    </w:p>
    <w:p w14:paraId="160500E1" w14:textId="2208D76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IGP synchronization is disabled</w:t>
      </w:r>
    </w:p>
    <w:p w14:paraId="06A84C8F" w14:textId="1768EF6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74120E2E" w14:textId="3132E22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6D5D8188" w14:textId="40CA01B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Neighbor(s):</w:t>
      </w:r>
    </w:p>
    <w:p w14:paraId="3E6B745C" w14:textId="3A2FCF1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Address                    </w:t>
      </w:r>
      <w:proofErr w:type="spellStart"/>
      <w:r w:rsidRPr="00D836BE">
        <w:rPr>
          <w:rFonts w:ascii="Courier New" w:eastAsia="Courier New" w:hAnsi="Courier New" w:cs="Courier New"/>
          <w:color w:val="000000" w:themeColor="text1"/>
          <w:sz w:val="12"/>
          <w:szCs w:val="12"/>
        </w:rPr>
        <w:t>FiltIn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FiltOut</w:t>
      </w:r>
      <w:proofErr w:type="spellEnd"/>
      <w:r w:rsidRPr="00D836BE">
        <w:rPr>
          <w:rFonts w:ascii="Courier New" w:eastAsia="Courier New" w:hAnsi="Courier New" w:cs="Courier New"/>
          <w:color w:val="000000" w:themeColor="text1"/>
          <w:sz w:val="12"/>
          <w:szCs w:val="12"/>
        </w:rPr>
        <w:t xml:space="preserve"> Weight </w:t>
      </w:r>
      <w:proofErr w:type="spellStart"/>
      <w:r w:rsidRPr="00D836BE">
        <w:rPr>
          <w:rFonts w:ascii="Courier New" w:eastAsia="Courier New" w:hAnsi="Courier New" w:cs="Courier New"/>
          <w:color w:val="000000" w:themeColor="text1"/>
          <w:sz w:val="12"/>
          <w:szCs w:val="12"/>
        </w:rPr>
        <w:t>RoutemapIn</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RoutemapOut</w:t>
      </w:r>
      <w:proofErr w:type="spellEnd"/>
    </w:p>
    <w:p w14:paraId="72E3B324" w14:textId="3830145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2001:DB8:0:45::5</w:t>
      </w:r>
    </w:p>
    <w:p w14:paraId="5CD2B9CF" w14:textId="0FD0DCB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w:t>
      </w:r>
    </w:p>
    <w:p w14:paraId="75BC2A51" w14:textId="53A2D56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2EB5269C" w14:textId="3649822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Protocol for AS(1)</w:t>
      </w:r>
    </w:p>
    <w:p w14:paraId="7CED274A" w14:textId="62AA6CD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Metric weight K1=1, K2=0, K3=1, K4=0, K5=0</w:t>
      </w:r>
    </w:p>
    <w:p w14:paraId="712312B6" w14:textId="202BAFF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Soft SIA disabled</w:t>
      </w:r>
    </w:p>
    <w:p w14:paraId="20604C47" w14:textId="65FEE97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NSF-aware route hold timer is 240</w:t>
      </w:r>
    </w:p>
    <w:p w14:paraId="6FFB05CB" w14:textId="2A9B3D7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EIGRP NSF disabled</w:t>
      </w:r>
    </w:p>
    <w:p w14:paraId="65101831" w14:textId="441034B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signal timer is 20s</w:t>
      </w:r>
    </w:p>
    <w:p w14:paraId="01ED8E3C" w14:textId="7C53B4B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converge timer is 120s</w:t>
      </w:r>
    </w:p>
    <w:p w14:paraId="19344E76" w14:textId="3F41193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Router-ID: 6.6.6.6</w:t>
      </w:r>
    </w:p>
    <w:p w14:paraId="53D06295" w14:textId="0F42126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 : 0 (base)</w:t>
      </w:r>
    </w:p>
    <w:p w14:paraId="629738E1" w14:textId="28C1DEE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Active Timer: 3 min</w:t>
      </w:r>
    </w:p>
    <w:p w14:paraId="33F12CE2" w14:textId="3FBD0E7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internal 90 external 170</w:t>
      </w:r>
    </w:p>
    <w:p w14:paraId="5816674A" w14:textId="1FBBBA9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16</w:t>
      </w:r>
    </w:p>
    <w:p w14:paraId="0C607D6A" w14:textId="0A6767A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w:t>
      </w:r>
      <w:proofErr w:type="spellStart"/>
      <w:r w:rsidRPr="00D836BE">
        <w:rPr>
          <w:rFonts w:ascii="Courier New" w:eastAsia="Courier New" w:hAnsi="Courier New" w:cs="Courier New"/>
          <w:color w:val="000000" w:themeColor="text1"/>
          <w:sz w:val="12"/>
          <w:szCs w:val="12"/>
        </w:rPr>
        <w:t>hopcount</w:t>
      </w:r>
      <w:proofErr w:type="spellEnd"/>
      <w:r w:rsidRPr="00D836BE">
        <w:rPr>
          <w:rFonts w:ascii="Courier New" w:eastAsia="Courier New" w:hAnsi="Courier New" w:cs="Courier New"/>
          <w:color w:val="000000" w:themeColor="text1"/>
          <w:sz w:val="12"/>
          <w:szCs w:val="12"/>
        </w:rPr>
        <w:t xml:space="preserve"> 100</w:t>
      </w:r>
    </w:p>
    <w:p w14:paraId="071E3E2F" w14:textId="07AC725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metric variance 1</w:t>
      </w:r>
    </w:p>
    <w:p w14:paraId="115E9405" w14:textId="4C00BA0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5E77243" w14:textId="0552851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w:t>
      </w:r>
    </w:p>
    <w:p w14:paraId="3EA2C27D" w14:textId="7E646AB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GigabitEthernet0/0/1</w:t>
      </w:r>
    </w:p>
    <w:p w14:paraId="1F69CC51" w14:textId="72873FA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62E78D91" w14:textId="7F1D21B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4DC1C8AF" w14:textId="55A518E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31396911" w14:textId="399BCAFE"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128CBDC2" w14:textId="3D117C5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p>
    <w:p w14:paraId="11CB7CEE" w14:textId="78C9902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2, local router ID is 6.6.6.6</w:t>
      </w:r>
    </w:p>
    <w:p w14:paraId="47BEA98B" w14:textId="7007687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codes: s suppressed, d damped, h history, * valid, &gt; best,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internal,</w:t>
      </w:r>
    </w:p>
    <w:p w14:paraId="78F1715E" w14:textId="427E726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RIB-failure, S Stale, m multipath, b backup-path, f RT-Filter,</w:t>
      </w:r>
    </w:p>
    <w:p w14:paraId="2EE73A2F" w14:textId="35FA5DF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x best-external, </w:t>
      </w:r>
      <w:proofErr w:type="spellStart"/>
      <w:r w:rsidRPr="00D836BE">
        <w:rPr>
          <w:rFonts w:ascii="Courier New" w:eastAsia="Courier New" w:hAnsi="Courier New" w:cs="Courier New"/>
          <w:color w:val="000000" w:themeColor="text1"/>
          <w:sz w:val="12"/>
          <w:szCs w:val="12"/>
        </w:rPr>
        <w:t>a</w:t>
      </w:r>
      <w:proofErr w:type="spellEnd"/>
      <w:r w:rsidRPr="00D836BE">
        <w:rPr>
          <w:rFonts w:ascii="Courier New" w:eastAsia="Courier New" w:hAnsi="Courier New" w:cs="Courier New"/>
          <w:color w:val="000000" w:themeColor="text1"/>
          <w:sz w:val="12"/>
          <w:szCs w:val="12"/>
        </w:rPr>
        <w:t xml:space="preserve"> additional-path, c RIB-compressed,</w:t>
      </w:r>
    </w:p>
    <w:p w14:paraId="57A4827E" w14:textId="3D9A850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 secondary path, L long-lived-stale,</w:t>
      </w:r>
    </w:p>
    <w:p w14:paraId="40F59EBB" w14:textId="1D3116B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Origin 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IGP, e - EGP, ? - incomplete</w:t>
      </w:r>
    </w:p>
    <w:p w14:paraId="31F8E73F" w14:textId="2509B69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RPKI validation codes: V valid, I invalid, N Not found</w:t>
      </w:r>
    </w:p>
    <w:p w14:paraId="2E787F1D" w14:textId="1C52806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51D9520" w14:textId="3147C72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Next Hop            Metric </w:t>
      </w:r>
      <w:proofErr w:type="spellStart"/>
      <w:r w:rsidRPr="00D836BE">
        <w:rPr>
          <w:rFonts w:ascii="Courier New" w:eastAsia="Courier New" w:hAnsi="Courier New" w:cs="Courier New"/>
          <w:color w:val="000000" w:themeColor="text1"/>
          <w:sz w:val="12"/>
          <w:szCs w:val="12"/>
        </w:rPr>
        <w:t>LocPrf</w:t>
      </w:r>
      <w:proofErr w:type="spellEnd"/>
      <w:r w:rsidRPr="00D836BE">
        <w:rPr>
          <w:rFonts w:ascii="Courier New" w:eastAsia="Courier New" w:hAnsi="Courier New" w:cs="Courier New"/>
          <w:color w:val="000000" w:themeColor="text1"/>
          <w:sz w:val="12"/>
          <w:szCs w:val="12"/>
        </w:rPr>
        <w:t xml:space="preserve"> Weight Path</w:t>
      </w:r>
    </w:p>
    <w:p w14:paraId="768D3976" w14:textId="6C5E867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6.6.6.0/24       0.0.0.0                  0         32768 </w:t>
      </w:r>
      <w:proofErr w:type="spellStart"/>
      <w:r w:rsidRPr="00D836BE">
        <w:rPr>
          <w:rFonts w:ascii="Courier New" w:eastAsia="Courier New" w:hAnsi="Courier New" w:cs="Courier New"/>
          <w:color w:val="000000" w:themeColor="text1"/>
          <w:sz w:val="12"/>
          <w:szCs w:val="12"/>
        </w:rPr>
        <w:t>i</w:t>
      </w:r>
      <w:proofErr w:type="spellEnd"/>
    </w:p>
    <w:p w14:paraId="2CEBDB1A" w14:textId="7D1D53F5"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BA4673F" w14:textId="4A1F91D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p>
    <w:p w14:paraId="68AAF22C" w14:textId="261AEB3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2, local router ID is 6.6.6.6</w:t>
      </w:r>
    </w:p>
    <w:p w14:paraId="330781A9" w14:textId="382F867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Status codes: s suppressed, d damped, h history, * valid, &gt; best,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internal,</w:t>
      </w:r>
    </w:p>
    <w:p w14:paraId="07F93FE4" w14:textId="288262D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RIB-failure, S Stale, m multipath, b backup-path, f RT-Filter,</w:t>
      </w:r>
    </w:p>
    <w:p w14:paraId="763EF328" w14:textId="719A6BD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x best-external, </w:t>
      </w:r>
      <w:proofErr w:type="spellStart"/>
      <w:r w:rsidRPr="00D836BE">
        <w:rPr>
          <w:rFonts w:ascii="Courier New" w:eastAsia="Courier New" w:hAnsi="Courier New" w:cs="Courier New"/>
          <w:color w:val="000000" w:themeColor="text1"/>
          <w:sz w:val="12"/>
          <w:szCs w:val="12"/>
        </w:rPr>
        <w:t>a</w:t>
      </w:r>
      <w:proofErr w:type="spellEnd"/>
      <w:r w:rsidRPr="00D836BE">
        <w:rPr>
          <w:rFonts w:ascii="Courier New" w:eastAsia="Courier New" w:hAnsi="Courier New" w:cs="Courier New"/>
          <w:color w:val="000000" w:themeColor="text1"/>
          <w:sz w:val="12"/>
          <w:szCs w:val="12"/>
        </w:rPr>
        <w:t xml:space="preserve"> additional-path, c RIB-compressed,</w:t>
      </w:r>
    </w:p>
    <w:p w14:paraId="2BFF582E" w14:textId="7B6822D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 secondary path, L long-lived-stale,</w:t>
      </w:r>
    </w:p>
    <w:p w14:paraId="6900CE33" w14:textId="2A71C26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Origin codes: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IGP, e - EGP, ? - incomplete</w:t>
      </w:r>
    </w:p>
    <w:p w14:paraId="3E9767B2" w14:textId="34B09B3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RPKI validation codes: V valid, I invalid, N Not found</w:t>
      </w:r>
    </w:p>
    <w:p w14:paraId="48B78035" w14:textId="1C5A8C9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6264742" w14:textId="145D363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Network          Next Hop            Metric </w:t>
      </w:r>
      <w:proofErr w:type="spellStart"/>
      <w:r w:rsidRPr="00D836BE">
        <w:rPr>
          <w:rFonts w:ascii="Courier New" w:eastAsia="Courier New" w:hAnsi="Courier New" w:cs="Courier New"/>
          <w:color w:val="000000" w:themeColor="text1"/>
          <w:sz w:val="12"/>
          <w:szCs w:val="12"/>
        </w:rPr>
        <w:t>LocPrf</w:t>
      </w:r>
      <w:proofErr w:type="spellEnd"/>
      <w:r w:rsidRPr="00D836BE">
        <w:rPr>
          <w:rFonts w:ascii="Courier New" w:eastAsia="Courier New" w:hAnsi="Courier New" w:cs="Courier New"/>
          <w:color w:val="000000" w:themeColor="text1"/>
          <w:sz w:val="12"/>
          <w:szCs w:val="12"/>
        </w:rPr>
        <w:t xml:space="preserve"> Weight Path</w:t>
      </w:r>
    </w:p>
    <w:p w14:paraId="103AC6A4" w14:textId="43C35DF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*&gt;   6.6.6.0/24       0.0.0.0                  0         32768 </w:t>
      </w:r>
      <w:proofErr w:type="spellStart"/>
      <w:r w:rsidRPr="00D836BE">
        <w:rPr>
          <w:rFonts w:ascii="Courier New" w:eastAsia="Courier New" w:hAnsi="Courier New" w:cs="Courier New"/>
          <w:color w:val="000000" w:themeColor="text1"/>
          <w:sz w:val="12"/>
          <w:szCs w:val="12"/>
        </w:rPr>
        <w:t>i</w:t>
      </w:r>
      <w:proofErr w:type="spellEnd"/>
    </w:p>
    <w:p w14:paraId="6444D20F" w14:textId="77B42BE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B106CDB" w14:textId="62B6620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neighbor</w:t>
      </w:r>
    </w:p>
    <w:p w14:paraId="6326DE7C" w14:textId="04C1C63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192.168.89.5,  remote AS 12, external link</w:t>
      </w:r>
    </w:p>
    <w:p w14:paraId="69FBE418" w14:textId="4BEF2BE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0.0.0.0</w:t>
      </w:r>
    </w:p>
    <w:p w14:paraId="7FB78D30" w14:textId="1530CBF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Idle, down for never</w:t>
      </w:r>
    </w:p>
    <w:p w14:paraId="2868E6FE" w14:textId="6FC48F6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05F2E029" w14:textId="5553C01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 active, is not multisession capable (disabled)</w:t>
      </w:r>
    </w:p>
    <w:p w14:paraId="024DC161" w14:textId="2B6AFBC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w:t>
      </w:r>
    </w:p>
    <w:p w14:paraId="7663584D" w14:textId="2EDA312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477069FB" w14:textId="11DD1C0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7D219F1A" w14:textId="7D3635B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75EE1020" w14:textId="361EEF4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IPv4 Unicast</w:t>
      </w:r>
    </w:p>
    <w:p w14:paraId="2F8B2E3A" w14:textId="2055721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2, neighbor version 1/2</w:t>
      </w:r>
    </w:p>
    <w:p w14:paraId="1045E553" w14:textId="46BECA0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31FFE145" w14:textId="4D7655B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0, Advertise bit 0</w:t>
      </w:r>
    </w:p>
    <w:p w14:paraId="2674A3D7" w14:textId="16E85CF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0738B023" w14:textId="4BBEFDF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663A7A32" w14:textId="53792B1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060268E6" w14:textId="27CC905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6551122D" w14:textId="4581814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0          0</w:t>
      </w:r>
    </w:p>
    <w:p w14:paraId="27010CB4" w14:textId="2BD3E87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0          0</w:t>
      </w:r>
    </w:p>
    <w:p w14:paraId="21C3938D" w14:textId="3BC0B45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4E2BA2A2" w14:textId="5B50380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21301ADB" w14:textId="0820BCB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0</w:t>
      </w:r>
    </w:p>
    <w:p w14:paraId="74029FDC" w14:textId="3B35458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5FC7506C" w14:textId="3E079A6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secondary:            n/a          0</w:t>
      </w:r>
    </w:p>
    <w:p w14:paraId="17B42DA8" w14:textId="0274B6D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F9699FE" w14:textId="23E9FFC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1A08C67E" w14:textId="63BCF44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0E56073D" w14:textId="44409F0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0          0</w:t>
      </w:r>
    </w:p>
    <w:p w14:paraId="41294D35" w14:textId="1F1AB06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0, min 0</w:t>
      </w:r>
    </w:p>
    <w:p w14:paraId="6513B9EC" w14:textId="3C5017E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2917D6D5" w14:textId="6C69A5B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Dynamic slow peer recovered: never</w:t>
      </w:r>
    </w:p>
    <w:p w14:paraId="610770B0" w14:textId="401AD40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17430433" w14:textId="3FB3385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725B77FD" w14:textId="74C63E9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299DA701" w14:textId="5127599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7F5AAA39" w14:textId="1828CCF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7F26A055" w14:textId="497791F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Sent       </w:t>
      </w:r>
      <w:proofErr w:type="spellStart"/>
      <w:r w:rsidRPr="00D836BE">
        <w:rPr>
          <w:rFonts w:ascii="Courier New" w:eastAsia="Courier New" w:hAnsi="Courier New" w:cs="Courier New"/>
          <w:color w:val="000000" w:themeColor="text1"/>
          <w:sz w:val="12"/>
          <w:szCs w:val="12"/>
        </w:rPr>
        <w:t>Rcvd</w:t>
      </w:r>
      <w:proofErr w:type="spellEnd"/>
    </w:p>
    <w:p w14:paraId="0D2946B1" w14:textId="3B42C46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2DF3D3D5" w14:textId="7E3C53E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4B6C3F08" w14:textId="072207E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2C48ED68" w14:textId="3A8148B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9C8496E" w14:textId="257BEA4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192.168.89.5</w:t>
      </w:r>
    </w:p>
    <w:p w14:paraId="60AD5394" w14:textId="6B828C1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to peer address reachability Up: 0; Down: 0</w:t>
      </w:r>
    </w:p>
    <w:p w14:paraId="27ADE307" w14:textId="20736A5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notification never</w:t>
      </w:r>
    </w:p>
    <w:p w14:paraId="79E2F37B" w14:textId="56CADD5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0; dropped 0</w:t>
      </w:r>
    </w:p>
    <w:p w14:paraId="669B076F" w14:textId="7BD2F3F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707F5E68" w14:textId="56B247A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not directly connected.</w:t>
      </w:r>
    </w:p>
    <w:p w14:paraId="179269BB" w14:textId="042E108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7CD857ED" w14:textId="4E82061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(none) (peering address NOT in same link)</w:t>
      </w:r>
    </w:p>
    <w:p w14:paraId="7ED4F045" w14:textId="2AB0A7E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1346B494" w14:textId="629AB8C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710C74D2" w14:textId="23BE537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78EB4932" w14:textId="46C5B19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 active TCP connection</w:t>
      </w:r>
    </w:p>
    <w:p w14:paraId="4460EB6B" w14:textId="7F3F1E02"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7295F759" w14:textId="0AC56D5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summary</w:t>
      </w:r>
    </w:p>
    <w:p w14:paraId="3CC96EF1" w14:textId="24A9033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6.6.6.6, local AS number 13</w:t>
      </w:r>
    </w:p>
    <w:p w14:paraId="6B2FDD27" w14:textId="667D47E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2, main routing table version 2</w:t>
      </w:r>
    </w:p>
    <w:p w14:paraId="21483A5D" w14:textId="5C48652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 network entries using 248 bytes of memory</w:t>
      </w:r>
    </w:p>
    <w:p w14:paraId="2A596738" w14:textId="0AAF6D4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 path entries using 136 bytes of memory</w:t>
      </w:r>
    </w:p>
    <w:p w14:paraId="1469B62F" w14:textId="127BAE3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1/1 BGP path/</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xml:space="preserve"> attribute entries using 280 bytes of memory</w:t>
      </w:r>
    </w:p>
    <w:p w14:paraId="44141846" w14:textId="34A5FE7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route-map cache entries using 0 bytes of memory</w:t>
      </w:r>
    </w:p>
    <w:p w14:paraId="0232D3B7" w14:textId="317D5B5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BGP filter-list cache entries using 0 bytes of memory</w:t>
      </w:r>
    </w:p>
    <w:p w14:paraId="5932A560" w14:textId="0A5E121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using 664 total bytes of memory</w:t>
      </w:r>
    </w:p>
    <w:p w14:paraId="01230133" w14:textId="30CBBA8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activity 1/0 prefixes, 1/0 paths, scan interval 60 secs</w:t>
      </w:r>
    </w:p>
    <w:p w14:paraId="1B8D090A" w14:textId="2A60B64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0125691" w14:textId="19D0EF5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1B3203AA" w14:textId="0BA1DB0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192.168.89.5    4           12       0       0        1    0    0 never    Idle</w:t>
      </w:r>
    </w:p>
    <w:p w14:paraId="545B68CC" w14:textId="62E35264"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4971D78" w14:textId="5FA0FB4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neighbor</w:t>
      </w:r>
    </w:p>
    <w:p w14:paraId="638DBC62" w14:textId="46903DE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Command accepted but obsolete, unreleased or unsupported; see documentation.</w:t>
      </w:r>
    </w:p>
    <w:p w14:paraId="25C92D95" w14:textId="52F960E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71367FB" w14:textId="3D5A359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neighbor is 2001:DB8:0:45::5,  remote AS 12, external link</w:t>
      </w:r>
    </w:p>
    <w:p w14:paraId="15CA1DAF" w14:textId="1803D89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version 4, remote router ID 5.5.5.5</w:t>
      </w:r>
    </w:p>
    <w:p w14:paraId="789DFFAD" w14:textId="3B46470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state = Established, up for 00:31:19</w:t>
      </w:r>
    </w:p>
    <w:p w14:paraId="238FBA55" w14:textId="24A4512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read 00:00:21, last write 00:00:30, hold time is 180, keepalive interval is 60 seconds</w:t>
      </w:r>
    </w:p>
    <w:p w14:paraId="0C2CCF75" w14:textId="110A3CD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sessions:</w:t>
      </w:r>
    </w:p>
    <w:p w14:paraId="73357C11" w14:textId="7AA4A5F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active, is not multisession capable (disabled)</w:t>
      </w:r>
    </w:p>
    <w:p w14:paraId="5076C85E" w14:textId="5FE80C4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Neighbor capabilities:</w:t>
      </w:r>
    </w:p>
    <w:p w14:paraId="078B2054" w14:textId="01A3247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advertised and received(new)</w:t>
      </w:r>
    </w:p>
    <w:p w14:paraId="2395ACAB" w14:textId="5A63162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Four-octets ASN Capability: advertised and received</w:t>
      </w:r>
    </w:p>
    <w:p w14:paraId="24EF1E15" w14:textId="5F1A52E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family IPv6 Unicast: advertised and received</w:t>
      </w:r>
    </w:p>
    <w:p w14:paraId="75EC2D70" w14:textId="58DD71C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Enhanced Refresh Capability: advertised and received</w:t>
      </w:r>
    </w:p>
    <w:p w14:paraId="156720CA" w14:textId="1769916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Multisession Capability:</w:t>
      </w:r>
    </w:p>
    <w:p w14:paraId="23FEDE06" w14:textId="43D0001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Stateful switchover support enabled: NO for session 1</w:t>
      </w:r>
    </w:p>
    <w:p w14:paraId="3B2A1FFE" w14:textId="31467CE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Message statistics:</w:t>
      </w:r>
    </w:p>
    <w:p w14:paraId="738F4A79" w14:textId="4B3BB8F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depth is 0</w:t>
      </w:r>
    </w:p>
    <w:p w14:paraId="6F375645" w14:textId="22CEA7D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depth is 0</w:t>
      </w:r>
    </w:p>
    <w:p w14:paraId="76766EB3" w14:textId="2D4A4D1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F966D13" w14:textId="4993F00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42CF1A96" w14:textId="1CCC92A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Opens:                  1          1</w:t>
      </w:r>
    </w:p>
    <w:p w14:paraId="2A4E4482" w14:textId="501C196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Notifications:          0          0</w:t>
      </w:r>
    </w:p>
    <w:p w14:paraId="11818418" w14:textId="6CE6BCC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Updates:                1          1</w:t>
      </w:r>
    </w:p>
    <w:p w14:paraId="54702AC9" w14:textId="6F1A546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Keepalives:            35         35</w:t>
      </w:r>
    </w:p>
    <w:p w14:paraId="63B3C927" w14:textId="33607E7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Refresh:          0          0</w:t>
      </w:r>
    </w:p>
    <w:p w14:paraId="1038352F" w14:textId="45136E4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37         37</w:t>
      </w:r>
    </w:p>
    <w:p w14:paraId="3624FAD6" w14:textId="0252470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Do log neighbor state changes (via global configuration)</w:t>
      </w:r>
    </w:p>
    <w:p w14:paraId="4AAA808D" w14:textId="5828BD0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minimum time between advertisement runs is 30 seconds</w:t>
      </w:r>
    </w:p>
    <w:p w14:paraId="149C8AF7" w14:textId="1D2214F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03E3CD7E" w14:textId="7626215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 address family: IPv6 Unicast</w:t>
      </w:r>
    </w:p>
    <w:p w14:paraId="670927AD" w14:textId="432CB3C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Session: 2001:DB8:0:45::5</w:t>
      </w:r>
    </w:p>
    <w:p w14:paraId="6C39E815" w14:textId="0341842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BGP table version 1, neighbor version 1/0</w:t>
      </w:r>
    </w:p>
    <w:p w14:paraId="01C852E6" w14:textId="68635F1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Output queue size : 0</w:t>
      </w:r>
    </w:p>
    <w:p w14:paraId="7D2AB69A" w14:textId="0E93B82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Index 1, Advertise bit 0</w:t>
      </w:r>
    </w:p>
    <w:p w14:paraId="6FFB5DFD" w14:textId="28A054A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 update-group member</w:t>
      </w:r>
    </w:p>
    <w:p w14:paraId="169AA795" w14:textId="59BF4CC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detection is disabled</w:t>
      </w:r>
    </w:p>
    <w:p w14:paraId="39D3018E" w14:textId="607ACDF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Slow-peer split-update-group dynamic is disabled</w:t>
      </w:r>
    </w:p>
    <w:p w14:paraId="44A5C66A" w14:textId="5DFFECE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59D7E6CD" w14:textId="383D81A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 activity:               ----       ----</w:t>
      </w:r>
    </w:p>
    <w:p w14:paraId="7AB08C59" w14:textId="21452CA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Current:               0          0</w:t>
      </w:r>
    </w:p>
    <w:p w14:paraId="56398F4C" w14:textId="28FCD08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Prefixes Total:                 0          0</w:t>
      </w:r>
    </w:p>
    <w:p w14:paraId="2A66DFB4" w14:textId="1D61416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Implicit Withdraw:              0          0</w:t>
      </w:r>
    </w:p>
    <w:p w14:paraId="2E8175CC" w14:textId="25DCDFD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Explicit Withdraw:              0          0</w:t>
      </w:r>
    </w:p>
    <w:p w14:paraId="484B5537" w14:textId="0517A35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w:t>
      </w:r>
      <w:proofErr w:type="spellStart"/>
      <w:r w:rsidRPr="00D836BE">
        <w:rPr>
          <w:rFonts w:ascii="Courier New" w:eastAsia="Courier New" w:hAnsi="Courier New" w:cs="Courier New"/>
          <w:color w:val="000000" w:themeColor="text1"/>
          <w:sz w:val="12"/>
          <w:szCs w:val="12"/>
        </w:rPr>
        <w:t>bestpath</w:t>
      </w:r>
      <w:proofErr w:type="spellEnd"/>
      <w:r w:rsidRPr="00D836BE">
        <w:rPr>
          <w:rFonts w:ascii="Courier New" w:eastAsia="Courier New" w:hAnsi="Courier New" w:cs="Courier New"/>
          <w:color w:val="000000" w:themeColor="text1"/>
          <w:sz w:val="12"/>
          <w:szCs w:val="12"/>
        </w:rPr>
        <w:t>:             n/a          0</w:t>
      </w:r>
    </w:p>
    <w:p w14:paraId="2B3E96E2" w14:textId="269E0A3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multipath:            n/a          0</w:t>
      </w:r>
    </w:p>
    <w:p w14:paraId="0EACB0AA" w14:textId="08042B8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Used as secondary:            n/a          0</w:t>
      </w:r>
    </w:p>
    <w:p w14:paraId="04A24359" w14:textId="14309C0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D730A54" w14:textId="1C86D6D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Outbound    Inbound</w:t>
      </w:r>
    </w:p>
    <w:p w14:paraId="090C001F" w14:textId="1907466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Local Policy Denied Prefixes:    --------    -------</w:t>
      </w:r>
    </w:p>
    <w:p w14:paraId="55A4515C" w14:textId="5E04513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Total:                                0          0</w:t>
      </w:r>
    </w:p>
    <w:p w14:paraId="0A39B693" w14:textId="494CDBC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Number of NLRIs in the update sent: max 0, min 0</w:t>
      </w:r>
    </w:p>
    <w:p w14:paraId="3F5F69E7" w14:textId="3A662F9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detected as dynamic slow peer: never</w:t>
      </w:r>
    </w:p>
    <w:p w14:paraId="7C0D2820" w14:textId="681E004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Dynamic slow peer recovered: never</w:t>
      </w:r>
    </w:p>
    <w:p w14:paraId="33FB548F" w14:textId="2B676ED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Epoch: 1</w:t>
      </w:r>
    </w:p>
    <w:p w14:paraId="69B835B3" w14:textId="4DAA0D0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Start-of-rib: never</w:t>
      </w:r>
    </w:p>
    <w:p w14:paraId="3C476CC1" w14:textId="4CA9206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Sent Refresh End-of-rib: never</w:t>
      </w:r>
    </w:p>
    <w:p w14:paraId="3371806A" w14:textId="13B9528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Start-of-rib: never</w:t>
      </w:r>
    </w:p>
    <w:p w14:paraId="3EB5937F" w14:textId="44C5DF1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Received Refresh End-of-rib: never</w:t>
      </w:r>
    </w:p>
    <w:p w14:paraId="286636C4" w14:textId="132F7F0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Rcvd</w:t>
      </w:r>
      <w:proofErr w:type="spellEnd"/>
    </w:p>
    <w:p w14:paraId="20081BAD" w14:textId="7540088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activity:              ----       ----</w:t>
      </w:r>
    </w:p>
    <w:p w14:paraId="4B0B9222" w14:textId="0D34611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Start-of-RIB          0          0</w:t>
      </w:r>
    </w:p>
    <w:p w14:paraId="077F7A64" w14:textId="129EF5D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Refresh End-of-RIB            0          0</w:t>
      </w:r>
    </w:p>
    <w:p w14:paraId="67C62DEF" w14:textId="0EB840D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C5DAB74" w14:textId="7827EEF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Address tracking is enabled, the RIB does have a route to 2001:DB8:0:45::5</w:t>
      </w:r>
    </w:p>
    <w:p w14:paraId="3B043D61" w14:textId="7575293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 to peer address reachability Up: 1; Down: 0</w:t>
      </w:r>
    </w:p>
    <w:p w14:paraId="264795A5" w14:textId="5C3B9B7A"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notification 00:31:20</w:t>
      </w:r>
    </w:p>
    <w:p w14:paraId="4ACDE491" w14:textId="5206178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Connections established 1; dropped 0</w:t>
      </w:r>
    </w:p>
    <w:p w14:paraId="43EAC5AA" w14:textId="12EEFD8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Last reset never</w:t>
      </w:r>
    </w:p>
    <w:p w14:paraId="2F01D9DD" w14:textId="122F1D2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External BGP neighbor configured for connected checks (single-hop no-disable-connected-check)</w:t>
      </w:r>
    </w:p>
    <w:p w14:paraId="2D9D87B0" w14:textId="25C95CFD"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 associated: GigabitEthernet0/0/0 (peering address in same link)</w:t>
      </w:r>
    </w:p>
    <w:p w14:paraId="2FCF5C94" w14:textId="4AA7C79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Transport(</w:t>
      </w:r>
      <w:proofErr w:type="spellStart"/>
      <w:r w:rsidRPr="00D836BE">
        <w:rPr>
          <w:rFonts w:ascii="Courier New" w:eastAsia="Courier New" w:hAnsi="Courier New" w:cs="Courier New"/>
          <w:color w:val="000000" w:themeColor="text1"/>
          <w:sz w:val="12"/>
          <w:szCs w:val="12"/>
        </w:rPr>
        <w:t>tcp</w:t>
      </w:r>
      <w:proofErr w:type="spellEnd"/>
      <w:r w:rsidRPr="00D836BE">
        <w:rPr>
          <w:rFonts w:ascii="Courier New" w:eastAsia="Courier New" w:hAnsi="Courier New" w:cs="Courier New"/>
          <w:color w:val="000000" w:themeColor="text1"/>
          <w:sz w:val="12"/>
          <w:szCs w:val="12"/>
        </w:rPr>
        <w:t>) path-</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-discovery is enabled</w:t>
      </w:r>
    </w:p>
    <w:p w14:paraId="42CAB258" w14:textId="2166532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Graceful-Restart is disabled</w:t>
      </w:r>
    </w:p>
    <w:p w14:paraId="1402BF6F" w14:textId="7947A89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SSO is disabled</w:t>
      </w:r>
    </w:p>
    <w:p w14:paraId="67C5EB83" w14:textId="6D89BA2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Connection state is ESTAB, I/O status: 1, unread input bytes: 0</w:t>
      </w:r>
    </w:p>
    <w:p w14:paraId="3CEEF727" w14:textId="7B6583C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is ECN Disabled, </w:t>
      </w:r>
      <w:proofErr w:type="spellStart"/>
      <w:r w:rsidRPr="00D836BE">
        <w:rPr>
          <w:rFonts w:ascii="Courier New" w:eastAsia="Courier New" w:hAnsi="Courier New" w:cs="Courier New"/>
          <w:color w:val="000000" w:themeColor="text1"/>
          <w:sz w:val="12"/>
          <w:szCs w:val="12"/>
        </w:rPr>
        <w:t>Mininum</w:t>
      </w:r>
      <w:proofErr w:type="spellEnd"/>
      <w:r w:rsidRPr="00D836BE">
        <w:rPr>
          <w:rFonts w:ascii="Courier New" w:eastAsia="Courier New" w:hAnsi="Courier New" w:cs="Courier New"/>
          <w:color w:val="000000" w:themeColor="text1"/>
          <w:sz w:val="12"/>
          <w:szCs w:val="12"/>
        </w:rPr>
        <w:t xml:space="preserve"> incoming TTL 0, Outgoing TTL 1</w:t>
      </w:r>
    </w:p>
    <w:p w14:paraId="7BF6B523" w14:textId="0A8C6FF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Local host: 2001:DB8:0:45::6, Local port: 20026</w:t>
      </w:r>
    </w:p>
    <w:p w14:paraId="1F880079" w14:textId="46BC715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Foreign host: 2001:DB8:0:45::5, Foreign port: 179</w:t>
      </w:r>
    </w:p>
    <w:p w14:paraId="443902AF" w14:textId="5377549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Connection </w:t>
      </w:r>
      <w:proofErr w:type="spellStart"/>
      <w:r w:rsidRPr="00D836BE">
        <w:rPr>
          <w:rFonts w:ascii="Courier New" w:eastAsia="Courier New" w:hAnsi="Courier New" w:cs="Courier New"/>
          <w:color w:val="000000" w:themeColor="text1"/>
          <w:sz w:val="12"/>
          <w:szCs w:val="12"/>
        </w:rPr>
        <w:t>tableid</w:t>
      </w:r>
      <w:proofErr w:type="spellEnd"/>
      <w:r w:rsidRPr="00D836BE">
        <w:rPr>
          <w:rFonts w:ascii="Courier New" w:eastAsia="Courier New" w:hAnsi="Courier New" w:cs="Courier New"/>
          <w:color w:val="000000" w:themeColor="text1"/>
          <w:sz w:val="12"/>
          <w:szCs w:val="12"/>
        </w:rPr>
        <w:t xml:space="preserve"> (VRF): 0</w:t>
      </w:r>
    </w:p>
    <w:p w14:paraId="196AEDD2" w14:textId="27EE481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Maximum output segment queue size: 50</w:t>
      </w:r>
    </w:p>
    <w:p w14:paraId="0871C7B9" w14:textId="281931C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99060B6" w14:textId="30A614D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Enqueued packets for retransmit: 0, input: 0  mis-ordered: 0 (0 bytes)</w:t>
      </w:r>
    </w:p>
    <w:p w14:paraId="14F581F7" w14:textId="501150A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FF5B6BC" w14:textId="3B63730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Event Timers (current time is 0x30B795):</w:t>
      </w:r>
    </w:p>
    <w:p w14:paraId="1E2D4EC1" w14:textId="4A80688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Timer          Starts    Wakeups            Next</w:t>
      </w:r>
    </w:p>
    <w:p w14:paraId="43FD7C87" w14:textId="134C055F"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Retrans</w:t>
      </w:r>
      <w:proofErr w:type="spellEnd"/>
      <w:r w:rsidRPr="00D836BE">
        <w:rPr>
          <w:rFonts w:ascii="Courier New" w:eastAsia="Courier New" w:hAnsi="Courier New" w:cs="Courier New"/>
          <w:color w:val="000000" w:themeColor="text1"/>
          <w:sz w:val="12"/>
          <w:szCs w:val="12"/>
        </w:rPr>
        <w:t xml:space="preserve">            38          0             0x0</w:t>
      </w:r>
    </w:p>
    <w:p w14:paraId="08E7A0B5" w14:textId="07AD08F0"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TimeWait</w:t>
      </w:r>
      <w:proofErr w:type="spellEnd"/>
      <w:r w:rsidRPr="00D836BE">
        <w:rPr>
          <w:rFonts w:ascii="Courier New" w:eastAsia="Courier New" w:hAnsi="Courier New" w:cs="Courier New"/>
          <w:color w:val="000000" w:themeColor="text1"/>
          <w:sz w:val="12"/>
          <w:szCs w:val="12"/>
        </w:rPr>
        <w:t xml:space="preserve">            0          0             0x0</w:t>
      </w:r>
    </w:p>
    <w:p w14:paraId="4214371D" w14:textId="39FE6D79"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AckHold</w:t>
      </w:r>
      <w:proofErr w:type="spellEnd"/>
      <w:r w:rsidRPr="00D836BE">
        <w:rPr>
          <w:rFonts w:ascii="Courier New" w:eastAsia="Courier New" w:hAnsi="Courier New" w:cs="Courier New"/>
          <w:color w:val="000000" w:themeColor="text1"/>
          <w:sz w:val="12"/>
          <w:szCs w:val="12"/>
        </w:rPr>
        <w:t xml:space="preserve">            36         33             0x0</w:t>
      </w:r>
    </w:p>
    <w:p w14:paraId="49B399F3" w14:textId="267C7A72"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SendWnd</w:t>
      </w:r>
      <w:proofErr w:type="spellEnd"/>
      <w:r w:rsidRPr="00D836BE">
        <w:rPr>
          <w:rFonts w:ascii="Courier New" w:eastAsia="Courier New" w:hAnsi="Courier New" w:cs="Courier New"/>
          <w:color w:val="000000" w:themeColor="text1"/>
          <w:sz w:val="12"/>
          <w:szCs w:val="12"/>
        </w:rPr>
        <w:t xml:space="preserve">             0          0             0x0</w:t>
      </w:r>
    </w:p>
    <w:p w14:paraId="1278CD5A" w14:textId="3B5A8197"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KeepAlive</w:t>
      </w:r>
      <w:proofErr w:type="spellEnd"/>
      <w:r w:rsidRPr="00D836BE">
        <w:rPr>
          <w:rFonts w:ascii="Courier New" w:eastAsia="Courier New" w:hAnsi="Courier New" w:cs="Courier New"/>
          <w:color w:val="000000" w:themeColor="text1"/>
          <w:sz w:val="12"/>
          <w:szCs w:val="12"/>
        </w:rPr>
        <w:t xml:space="preserve">           0          0             0x0</w:t>
      </w:r>
    </w:p>
    <w:p w14:paraId="1A93BC41" w14:textId="0879A644"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GiveUp</w:t>
      </w:r>
      <w:proofErr w:type="spellEnd"/>
      <w:r w:rsidRPr="00D836BE">
        <w:rPr>
          <w:rFonts w:ascii="Courier New" w:eastAsia="Courier New" w:hAnsi="Courier New" w:cs="Courier New"/>
          <w:color w:val="000000" w:themeColor="text1"/>
          <w:sz w:val="12"/>
          <w:szCs w:val="12"/>
        </w:rPr>
        <w:t xml:space="preserve">              0          0             0x0</w:t>
      </w:r>
    </w:p>
    <w:p w14:paraId="63EE95C1" w14:textId="144976CF"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PmtuAger</w:t>
      </w:r>
      <w:proofErr w:type="spellEnd"/>
      <w:r w:rsidRPr="00D836BE">
        <w:rPr>
          <w:rFonts w:ascii="Courier New" w:eastAsia="Courier New" w:hAnsi="Courier New" w:cs="Courier New"/>
          <w:color w:val="000000" w:themeColor="text1"/>
          <w:sz w:val="12"/>
          <w:szCs w:val="12"/>
        </w:rPr>
        <w:t xml:space="preserve">         1023       1022        0x30B9BF</w:t>
      </w:r>
    </w:p>
    <w:p w14:paraId="541B2C92" w14:textId="6735AB57"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DeadWait</w:t>
      </w:r>
      <w:proofErr w:type="spellEnd"/>
      <w:r w:rsidRPr="00D836BE">
        <w:rPr>
          <w:rFonts w:ascii="Courier New" w:eastAsia="Courier New" w:hAnsi="Courier New" w:cs="Courier New"/>
          <w:color w:val="000000" w:themeColor="text1"/>
          <w:sz w:val="12"/>
          <w:szCs w:val="12"/>
        </w:rPr>
        <w:t xml:space="preserve">            0          0             0x0</w:t>
      </w:r>
    </w:p>
    <w:p w14:paraId="6BD45BC2" w14:textId="25EFE2C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Linger              0          0             0x0</w:t>
      </w:r>
    </w:p>
    <w:p w14:paraId="09F1D6FB" w14:textId="59E8E501"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ProcessQ</w:t>
      </w:r>
      <w:proofErr w:type="spellEnd"/>
      <w:r w:rsidRPr="00D836BE">
        <w:rPr>
          <w:rFonts w:ascii="Courier New" w:eastAsia="Courier New" w:hAnsi="Courier New" w:cs="Courier New"/>
          <w:color w:val="000000" w:themeColor="text1"/>
          <w:sz w:val="12"/>
          <w:szCs w:val="12"/>
        </w:rPr>
        <w:t xml:space="preserve">            0          0             0x0</w:t>
      </w:r>
    </w:p>
    <w:p w14:paraId="19DE242D" w14:textId="7DC3F6A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5101FCC" w14:textId="16405360"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iss</w:t>
      </w:r>
      <w:proofErr w:type="spellEnd"/>
      <w:r w:rsidRPr="00D836BE">
        <w:rPr>
          <w:rFonts w:ascii="Courier New" w:eastAsia="Courier New" w:hAnsi="Courier New" w:cs="Courier New"/>
          <w:color w:val="000000" w:themeColor="text1"/>
          <w:sz w:val="12"/>
          <w:szCs w:val="12"/>
        </w:rPr>
        <w:t xml:space="preserve">: 2121494475  </w:t>
      </w:r>
      <w:proofErr w:type="spellStart"/>
      <w:r w:rsidRPr="00D836BE">
        <w:rPr>
          <w:rFonts w:ascii="Courier New" w:eastAsia="Courier New" w:hAnsi="Courier New" w:cs="Courier New"/>
          <w:color w:val="000000" w:themeColor="text1"/>
          <w:sz w:val="12"/>
          <w:szCs w:val="12"/>
        </w:rPr>
        <w:t>snduna</w:t>
      </w:r>
      <w:proofErr w:type="spellEnd"/>
      <w:r w:rsidRPr="00D836BE">
        <w:rPr>
          <w:rFonts w:ascii="Courier New" w:eastAsia="Courier New" w:hAnsi="Courier New" w:cs="Courier New"/>
          <w:color w:val="000000" w:themeColor="text1"/>
          <w:sz w:val="12"/>
          <w:szCs w:val="12"/>
        </w:rPr>
        <w:t xml:space="preserve">: 2121495227  </w:t>
      </w:r>
      <w:proofErr w:type="spellStart"/>
      <w:r w:rsidRPr="00D836BE">
        <w:rPr>
          <w:rFonts w:ascii="Courier New" w:eastAsia="Courier New" w:hAnsi="Courier New" w:cs="Courier New"/>
          <w:color w:val="000000" w:themeColor="text1"/>
          <w:sz w:val="12"/>
          <w:szCs w:val="12"/>
        </w:rPr>
        <w:t>sndnxt</w:t>
      </w:r>
      <w:proofErr w:type="spellEnd"/>
      <w:r w:rsidRPr="00D836BE">
        <w:rPr>
          <w:rFonts w:ascii="Courier New" w:eastAsia="Courier New" w:hAnsi="Courier New" w:cs="Courier New"/>
          <w:color w:val="000000" w:themeColor="text1"/>
          <w:sz w:val="12"/>
          <w:szCs w:val="12"/>
        </w:rPr>
        <w:t>: 2121495227</w:t>
      </w:r>
    </w:p>
    <w:p w14:paraId="4D4B3189" w14:textId="53CA0F21"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irs</w:t>
      </w:r>
      <w:proofErr w:type="spellEnd"/>
      <w:r w:rsidRPr="00D836BE">
        <w:rPr>
          <w:rFonts w:ascii="Courier New" w:eastAsia="Courier New" w:hAnsi="Courier New" w:cs="Courier New"/>
          <w:color w:val="000000" w:themeColor="text1"/>
          <w:sz w:val="12"/>
          <w:szCs w:val="12"/>
        </w:rPr>
        <w:t xml:space="preserve">:  122010960  </w:t>
      </w:r>
      <w:proofErr w:type="spellStart"/>
      <w:r w:rsidRPr="00D836BE">
        <w:rPr>
          <w:rFonts w:ascii="Courier New" w:eastAsia="Courier New" w:hAnsi="Courier New" w:cs="Courier New"/>
          <w:color w:val="000000" w:themeColor="text1"/>
          <w:sz w:val="12"/>
          <w:szCs w:val="12"/>
        </w:rPr>
        <w:t>rcvnxt</w:t>
      </w:r>
      <w:proofErr w:type="spellEnd"/>
      <w:r w:rsidRPr="00D836BE">
        <w:rPr>
          <w:rFonts w:ascii="Courier New" w:eastAsia="Courier New" w:hAnsi="Courier New" w:cs="Courier New"/>
          <w:color w:val="000000" w:themeColor="text1"/>
          <w:sz w:val="12"/>
          <w:szCs w:val="12"/>
        </w:rPr>
        <w:t>:  122011712</w:t>
      </w:r>
    </w:p>
    <w:p w14:paraId="4E611C87" w14:textId="485DC20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C90E6B5" w14:textId="465BF343"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sndwnd</w:t>
      </w:r>
      <w:proofErr w:type="spellEnd"/>
      <w:r w:rsidRPr="00D836BE">
        <w:rPr>
          <w:rFonts w:ascii="Courier New" w:eastAsia="Courier New" w:hAnsi="Courier New" w:cs="Courier New"/>
          <w:color w:val="000000" w:themeColor="text1"/>
          <w:sz w:val="12"/>
          <w:szCs w:val="12"/>
        </w:rPr>
        <w:t xml:space="preserve">:  15633  scale:      0  </w:t>
      </w:r>
      <w:proofErr w:type="spellStart"/>
      <w:r w:rsidRPr="00D836BE">
        <w:rPr>
          <w:rFonts w:ascii="Courier New" w:eastAsia="Courier New" w:hAnsi="Courier New" w:cs="Courier New"/>
          <w:color w:val="000000" w:themeColor="text1"/>
          <w:sz w:val="12"/>
          <w:szCs w:val="12"/>
        </w:rPr>
        <w:t>maxrcvwnd</w:t>
      </w:r>
      <w:proofErr w:type="spellEnd"/>
      <w:r w:rsidRPr="00D836BE">
        <w:rPr>
          <w:rFonts w:ascii="Courier New" w:eastAsia="Courier New" w:hAnsi="Courier New" w:cs="Courier New"/>
          <w:color w:val="000000" w:themeColor="text1"/>
          <w:sz w:val="12"/>
          <w:szCs w:val="12"/>
        </w:rPr>
        <w:t>:  16384</w:t>
      </w:r>
    </w:p>
    <w:p w14:paraId="1846531F" w14:textId="598B45C9"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rcvwnd</w:t>
      </w:r>
      <w:proofErr w:type="spellEnd"/>
      <w:r w:rsidRPr="00D836BE">
        <w:rPr>
          <w:rFonts w:ascii="Courier New" w:eastAsia="Courier New" w:hAnsi="Courier New" w:cs="Courier New"/>
          <w:color w:val="000000" w:themeColor="text1"/>
          <w:sz w:val="12"/>
          <w:szCs w:val="12"/>
        </w:rPr>
        <w:t xml:space="preserve">:  15633  scale:      0  </w:t>
      </w:r>
      <w:proofErr w:type="spellStart"/>
      <w:r w:rsidRPr="00D836BE">
        <w:rPr>
          <w:rFonts w:ascii="Courier New" w:eastAsia="Courier New" w:hAnsi="Courier New" w:cs="Courier New"/>
          <w:color w:val="000000" w:themeColor="text1"/>
          <w:sz w:val="12"/>
          <w:szCs w:val="12"/>
        </w:rPr>
        <w:t>delrcvwnd</w:t>
      </w:r>
      <w:proofErr w:type="spellEnd"/>
      <w:r w:rsidRPr="00D836BE">
        <w:rPr>
          <w:rFonts w:ascii="Courier New" w:eastAsia="Courier New" w:hAnsi="Courier New" w:cs="Courier New"/>
          <w:color w:val="000000" w:themeColor="text1"/>
          <w:sz w:val="12"/>
          <w:szCs w:val="12"/>
        </w:rPr>
        <w:t>:    751</w:t>
      </w:r>
    </w:p>
    <w:p w14:paraId="6B051443" w14:textId="4B0B8BEF"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0C303C0" w14:textId="3C6C4C6E"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SRTT: 994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RTTO: 1046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RTV: 52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KRTT: 0 </w:t>
      </w:r>
      <w:proofErr w:type="spellStart"/>
      <w:r w:rsidRPr="00D836BE">
        <w:rPr>
          <w:rFonts w:ascii="Courier New" w:eastAsia="Courier New" w:hAnsi="Courier New" w:cs="Courier New"/>
          <w:color w:val="000000" w:themeColor="text1"/>
          <w:sz w:val="12"/>
          <w:szCs w:val="12"/>
        </w:rPr>
        <w:t>ms</w:t>
      </w:r>
      <w:proofErr w:type="spellEnd"/>
    </w:p>
    <w:p w14:paraId="520EB9A3" w14:textId="6C3B5ABA"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minRTT</w:t>
      </w:r>
      <w:proofErr w:type="spellEnd"/>
      <w:r w:rsidRPr="00D836BE">
        <w:rPr>
          <w:rFonts w:ascii="Courier New" w:eastAsia="Courier New" w:hAnsi="Courier New" w:cs="Courier New"/>
          <w:color w:val="000000" w:themeColor="text1"/>
          <w:sz w:val="12"/>
          <w:szCs w:val="12"/>
        </w:rPr>
        <w:t xml:space="preserve">: 1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maxRTT</w:t>
      </w:r>
      <w:proofErr w:type="spellEnd"/>
      <w:r w:rsidRPr="00D836BE">
        <w:rPr>
          <w:rFonts w:ascii="Courier New" w:eastAsia="Courier New" w:hAnsi="Courier New" w:cs="Courier New"/>
          <w:color w:val="000000" w:themeColor="text1"/>
          <w:sz w:val="12"/>
          <w:szCs w:val="12"/>
        </w:rPr>
        <w:t xml:space="preserve">: 1000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ACK hold: 200 </w:t>
      </w:r>
      <w:proofErr w:type="spellStart"/>
      <w:r w:rsidRPr="00D836BE">
        <w:rPr>
          <w:rFonts w:ascii="Courier New" w:eastAsia="Courier New" w:hAnsi="Courier New" w:cs="Courier New"/>
          <w:color w:val="000000" w:themeColor="text1"/>
          <w:sz w:val="12"/>
          <w:szCs w:val="12"/>
        </w:rPr>
        <w:t>ms</w:t>
      </w:r>
      <w:proofErr w:type="spellEnd"/>
    </w:p>
    <w:p w14:paraId="0CB1A460" w14:textId="72E1D3D7"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uptime: 1879195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Sent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21388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Receive </w:t>
      </w:r>
      <w:proofErr w:type="spellStart"/>
      <w:r w:rsidRPr="00D836BE">
        <w:rPr>
          <w:rFonts w:ascii="Courier New" w:eastAsia="Courier New" w:hAnsi="Courier New" w:cs="Courier New"/>
          <w:color w:val="000000" w:themeColor="text1"/>
          <w:sz w:val="12"/>
          <w:szCs w:val="12"/>
        </w:rPr>
        <w:t>idletime</w:t>
      </w:r>
      <w:proofErr w:type="spellEnd"/>
      <w:r w:rsidRPr="00D836BE">
        <w:rPr>
          <w:rFonts w:ascii="Courier New" w:eastAsia="Courier New" w:hAnsi="Courier New" w:cs="Courier New"/>
          <w:color w:val="000000" w:themeColor="text1"/>
          <w:sz w:val="12"/>
          <w:szCs w:val="12"/>
        </w:rPr>
        <w:t xml:space="preserve">: 21588 </w:t>
      </w:r>
      <w:proofErr w:type="spellStart"/>
      <w:r w:rsidRPr="00D836BE">
        <w:rPr>
          <w:rFonts w:ascii="Courier New" w:eastAsia="Courier New" w:hAnsi="Courier New" w:cs="Courier New"/>
          <w:color w:val="000000" w:themeColor="text1"/>
          <w:sz w:val="12"/>
          <w:szCs w:val="12"/>
        </w:rPr>
        <w:t>ms</w:t>
      </w:r>
      <w:proofErr w:type="spellEnd"/>
    </w:p>
    <w:p w14:paraId="1A3F9A3B" w14:textId="4F45A45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Status Flags: active open</w:t>
      </w:r>
    </w:p>
    <w:p w14:paraId="2C9402FC" w14:textId="6F614FC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Option Flags: </w:t>
      </w:r>
      <w:proofErr w:type="spellStart"/>
      <w:r w:rsidRPr="00D836BE">
        <w:rPr>
          <w:rFonts w:ascii="Courier New" w:eastAsia="Courier New" w:hAnsi="Courier New" w:cs="Courier New"/>
          <w:color w:val="000000" w:themeColor="text1"/>
          <w:sz w:val="12"/>
          <w:szCs w:val="12"/>
        </w:rPr>
        <w:t>nagle</w:t>
      </w:r>
      <w:proofErr w:type="spellEnd"/>
      <w:r w:rsidRPr="00D836BE">
        <w:rPr>
          <w:rFonts w:ascii="Courier New" w:eastAsia="Courier New" w:hAnsi="Courier New" w:cs="Courier New"/>
          <w:color w:val="000000" w:themeColor="text1"/>
          <w:sz w:val="12"/>
          <w:szCs w:val="12"/>
        </w:rPr>
        <w:t xml:space="preserve">, path </w:t>
      </w:r>
      <w:proofErr w:type="spellStart"/>
      <w:r w:rsidRPr="00D836BE">
        <w:rPr>
          <w:rFonts w:ascii="Courier New" w:eastAsia="Courier New" w:hAnsi="Courier New" w:cs="Courier New"/>
          <w:color w:val="000000" w:themeColor="text1"/>
          <w:sz w:val="12"/>
          <w:szCs w:val="12"/>
        </w:rPr>
        <w:t>mtu</w:t>
      </w:r>
      <w:proofErr w:type="spellEnd"/>
      <w:r w:rsidRPr="00D836BE">
        <w:rPr>
          <w:rFonts w:ascii="Courier New" w:eastAsia="Courier New" w:hAnsi="Courier New" w:cs="Courier New"/>
          <w:color w:val="000000" w:themeColor="text1"/>
          <w:sz w:val="12"/>
          <w:szCs w:val="12"/>
        </w:rPr>
        <w:t xml:space="preserve"> capable</w:t>
      </w:r>
    </w:p>
    <w:p w14:paraId="335618B9" w14:textId="5C4AF60B"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 Precedence value : 6</w:t>
      </w:r>
    </w:p>
    <w:p w14:paraId="36115387" w14:textId="5237E681"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636CAC9" w14:textId="43A55543"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Datagrams (max data segment is 1440 bytes):</w:t>
      </w:r>
    </w:p>
    <w:p w14:paraId="64EBA3CB" w14:textId="6F29D9AB" w:rsidR="5F14085A" w:rsidRPr="00D836BE" w:rsidRDefault="5F14085A"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Rcvd</w:t>
      </w:r>
      <w:proofErr w:type="spellEnd"/>
      <w:r w:rsidRPr="00D836BE">
        <w:rPr>
          <w:rFonts w:ascii="Courier New" w:eastAsia="Courier New" w:hAnsi="Courier New" w:cs="Courier New"/>
          <w:color w:val="000000" w:themeColor="text1"/>
          <w:sz w:val="12"/>
          <w:szCs w:val="12"/>
        </w:rPr>
        <w:t>: 75 (out of order: 0), with data: 37, total data bytes: 751</w:t>
      </w:r>
    </w:p>
    <w:p w14:paraId="2A70565A" w14:textId="5C441B0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Sent: 74 (retransmit: 0, </w:t>
      </w:r>
      <w:proofErr w:type="spellStart"/>
      <w:r w:rsidRPr="00D836BE">
        <w:rPr>
          <w:rFonts w:ascii="Courier New" w:eastAsia="Courier New" w:hAnsi="Courier New" w:cs="Courier New"/>
          <w:color w:val="000000" w:themeColor="text1"/>
          <w:sz w:val="12"/>
          <w:szCs w:val="12"/>
        </w:rPr>
        <w:t>fastretransmit</w:t>
      </w:r>
      <w:proofErr w:type="spellEnd"/>
      <w:r w:rsidRPr="00D836BE">
        <w:rPr>
          <w:rFonts w:ascii="Courier New" w:eastAsia="Courier New" w:hAnsi="Courier New" w:cs="Courier New"/>
          <w:color w:val="000000" w:themeColor="text1"/>
          <w:sz w:val="12"/>
          <w:szCs w:val="12"/>
        </w:rPr>
        <w:t xml:space="preserve">: 0, </w:t>
      </w:r>
      <w:proofErr w:type="spellStart"/>
      <w:r w:rsidRPr="00D836BE">
        <w:rPr>
          <w:rFonts w:ascii="Courier New" w:eastAsia="Courier New" w:hAnsi="Courier New" w:cs="Courier New"/>
          <w:color w:val="000000" w:themeColor="text1"/>
          <w:sz w:val="12"/>
          <w:szCs w:val="12"/>
        </w:rPr>
        <w:t>partialack</w:t>
      </w:r>
      <w:proofErr w:type="spellEnd"/>
      <w:r w:rsidRPr="00D836BE">
        <w:rPr>
          <w:rFonts w:ascii="Courier New" w:eastAsia="Courier New" w:hAnsi="Courier New" w:cs="Courier New"/>
          <w:color w:val="000000" w:themeColor="text1"/>
          <w:sz w:val="12"/>
          <w:szCs w:val="12"/>
        </w:rPr>
        <w:t>: 0, Second Congestion: 0), with data: 74, total data bytes: 3719</w:t>
      </w:r>
    </w:p>
    <w:p w14:paraId="5711C151" w14:textId="0CA5154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0363DE7" w14:textId="2831253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Packets received in fast path: 0, fast processed: 0, slow path: 0</w:t>
      </w:r>
    </w:p>
    <w:p w14:paraId="6EA620CC" w14:textId="3A68AD4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fast lock acquisition failures: 0, slow path: 0</w:t>
      </w:r>
    </w:p>
    <w:p w14:paraId="0C85E5F4" w14:textId="73DB2A72"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TCP Semaphore      0x7FC8F2CD9D80  FREE</w:t>
      </w:r>
    </w:p>
    <w:p w14:paraId="7037520A" w14:textId="238A5749"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54706E6" w14:textId="5FFC8F60"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R6#show </w:t>
      </w:r>
      <w:proofErr w:type="spellStart"/>
      <w:r w:rsidRPr="00D836BE">
        <w:rPr>
          <w:rFonts w:ascii="Courier New" w:eastAsia="Courier New" w:hAnsi="Courier New" w:cs="Courier New"/>
          <w:color w:val="000000" w:themeColor="text1"/>
          <w:sz w:val="12"/>
          <w:szCs w:val="12"/>
        </w:rPr>
        <w:t>bgp</w:t>
      </w:r>
      <w:proofErr w:type="spellEnd"/>
      <w:r w:rsidRPr="00D836BE">
        <w:rPr>
          <w:rFonts w:ascii="Courier New" w:eastAsia="Courier New" w:hAnsi="Courier New" w:cs="Courier New"/>
          <w:color w:val="000000" w:themeColor="text1"/>
          <w:sz w:val="12"/>
          <w:szCs w:val="12"/>
        </w:rPr>
        <w:t xml:space="preserve"> ipv6 summary</w:t>
      </w:r>
    </w:p>
    <w:p w14:paraId="1C9B32A6" w14:textId="57732D15"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Command accepted but obsolete, unreleased or unsupported; see documentation.</w:t>
      </w:r>
    </w:p>
    <w:p w14:paraId="4DEE3207" w14:textId="63AE8694"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router identifier 6.6.6.6, local AS number 13</w:t>
      </w:r>
    </w:p>
    <w:p w14:paraId="1B55DB97" w14:textId="3123DBA6"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BGP table version is 1, main routing table version 1</w:t>
      </w:r>
    </w:p>
    <w:p w14:paraId="35B5571E" w14:textId="58C50BA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531D088C" w14:textId="3A9383B9"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Neighbor        V           AS </w:t>
      </w:r>
      <w:proofErr w:type="spellStart"/>
      <w:r w:rsidRPr="00D836BE">
        <w:rPr>
          <w:rFonts w:ascii="Courier New" w:eastAsia="Courier New" w:hAnsi="Courier New" w:cs="Courier New"/>
          <w:color w:val="000000" w:themeColor="text1"/>
          <w:sz w:val="12"/>
          <w:szCs w:val="12"/>
        </w:rPr>
        <w:t>MsgRcvd</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MsgSent</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TblVer</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InQ</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OutQ</w:t>
      </w:r>
      <w:proofErr w:type="spellEnd"/>
      <w:r w:rsidRPr="00D836BE">
        <w:rPr>
          <w:rFonts w:ascii="Courier New" w:eastAsia="Courier New" w:hAnsi="Courier New" w:cs="Courier New"/>
          <w:color w:val="000000" w:themeColor="text1"/>
          <w:sz w:val="12"/>
          <w:szCs w:val="12"/>
        </w:rPr>
        <w:t xml:space="preserve"> Up/Down  State/</w:t>
      </w:r>
      <w:proofErr w:type="spellStart"/>
      <w:r w:rsidRPr="00D836BE">
        <w:rPr>
          <w:rFonts w:ascii="Courier New" w:eastAsia="Courier New" w:hAnsi="Courier New" w:cs="Courier New"/>
          <w:color w:val="000000" w:themeColor="text1"/>
          <w:sz w:val="12"/>
          <w:szCs w:val="12"/>
        </w:rPr>
        <w:t>PfxRcd</w:t>
      </w:r>
      <w:proofErr w:type="spellEnd"/>
    </w:p>
    <w:p w14:paraId="58C8E210" w14:textId="68937FE8"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2001:DB8:0:45::5</w:t>
      </w:r>
    </w:p>
    <w:p w14:paraId="208C7607" w14:textId="6C9CCFEC" w:rsidR="5F14085A" w:rsidRPr="00D836BE" w:rsidRDefault="5F14085A"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           12      37      38        1    0    0 00:31:45        0</w:t>
      </w:r>
    </w:p>
    <w:p w14:paraId="76A74270" w14:textId="0A4929E0"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5A4A21B8" w14:textId="06EDC90D" w:rsidR="7780CDEE" w:rsidRPr="00D836BE" w:rsidRDefault="7780CDEE" w:rsidP="44132E37">
      <w:pPr>
        <w:spacing w:after="160"/>
        <w:rPr>
          <w:rFonts w:ascii="Courier New" w:eastAsia="Courier New" w:hAnsi="Courier New" w:cs="Courier New"/>
          <w:color w:val="000000" w:themeColor="text1"/>
          <w:sz w:val="12"/>
          <w:szCs w:val="12"/>
        </w:rPr>
      </w:pPr>
      <w:r w:rsidRPr="00D836BE">
        <w:rPr>
          <w:rFonts w:ascii="Courier New" w:eastAsia="Courier New" w:hAnsi="Courier New" w:cs="Courier New"/>
          <w:b/>
          <w:bCs/>
          <w:color w:val="000000" w:themeColor="text1"/>
          <w:sz w:val="12"/>
          <w:szCs w:val="12"/>
          <w:u w:val="single"/>
        </w:rPr>
        <w:t>Router 7:</w:t>
      </w:r>
    </w:p>
    <w:p w14:paraId="27753BD4" w14:textId="0DD817C7" w:rsidR="44132E37" w:rsidRPr="00D836BE" w:rsidRDefault="44132E37" w:rsidP="44132E37">
      <w:pPr>
        <w:spacing w:after="160"/>
        <w:rPr>
          <w:rFonts w:ascii="Courier New" w:eastAsia="Courier New" w:hAnsi="Courier New" w:cs="Courier New"/>
          <w:b/>
          <w:bCs/>
          <w:color w:val="000000" w:themeColor="text1"/>
          <w:sz w:val="12"/>
          <w:szCs w:val="12"/>
          <w:u w:val="single"/>
        </w:rPr>
      </w:pPr>
    </w:p>
    <w:p w14:paraId="3FC2A8C0" w14:textId="3992763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R7#Show run</w:t>
      </w:r>
    </w:p>
    <w:p w14:paraId="2AFC8D01" w14:textId="7FC7555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Building configuration...</w:t>
      </w:r>
    </w:p>
    <w:p w14:paraId="0CC2A564" w14:textId="638251E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Current configuration : 3885 bytes</w:t>
      </w:r>
    </w:p>
    <w:p w14:paraId="7CB1A1EE" w14:textId="5172AAD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Last configuration change at 18:32:23 UTC Fri Jan 14 2022</w:t>
      </w:r>
    </w:p>
    <w:p w14:paraId="0FC34655" w14:textId="2A2DD4A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version 16.9</w:t>
      </w:r>
    </w:p>
    <w:p w14:paraId="3E1355F3" w14:textId="618FEA0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debug datetime msec</w:t>
      </w:r>
    </w:p>
    <w:p w14:paraId="62D82208" w14:textId="6C2A460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service timestamps log datetime msec</w:t>
      </w:r>
    </w:p>
    <w:p w14:paraId="0EE96AF9" w14:textId="1CD31FF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platform </w:t>
      </w:r>
      <w:proofErr w:type="spellStart"/>
      <w:r w:rsidRPr="00D836BE">
        <w:rPr>
          <w:rFonts w:ascii="Courier New" w:eastAsia="Courier New" w:hAnsi="Courier New" w:cs="Courier New"/>
          <w:color w:val="000000" w:themeColor="text1"/>
          <w:sz w:val="12"/>
          <w:szCs w:val="12"/>
        </w:rPr>
        <w:t>qfp</w:t>
      </w:r>
      <w:proofErr w:type="spellEnd"/>
      <w:r w:rsidRPr="00D836BE">
        <w:rPr>
          <w:rFonts w:ascii="Courier New" w:eastAsia="Courier New" w:hAnsi="Courier New" w:cs="Courier New"/>
          <w:color w:val="000000" w:themeColor="text1"/>
          <w:sz w:val="12"/>
          <w:szCs w:val="12"/>
        </w:rPr>
        <w:t xml:space="preserve"> utilization monitor load 80</w:t>
      </w:r>
    </w:p>
    <w:p w14:paraId="13EBAE50" w14:textId="364CF95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platform punt-keepalive disable-kernel-core</w:t>
      </w:r>
    </w:p>
    <w:p w14:paraId="6E454310" w14:textId="1508D42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hostname R7</w:t>
      </w:r>
    </w:p>
    <w:p w14:paraId="03C9FF91" w14:textId="0E94238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boot-start-marker</w:t>
      </w:r>
    </w:p>
    <w:p w14:paraId="660C9F14" w14:textId="30B2D67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boot-end-marker</w:t>
      </w:r>
    </w:p>
    <w:p w14:paraId="3C3E6963" w14:textId="6AF72FA9"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definition </w:t>
      </w:r>
      <w:proofErr w:type="spellStart"/>
      <w:r w:rsidRPr="00D836BE">
        <w:rPr>
          <w:rFonts w:ascii="Courier New" w:eastAsia="Courier New" w:hAnsi="Courier New" w:cs="Courier New"/>
          <w:color w:val="000000" w:themeColor="text1"/>
          <w:sz w:val="12"/>
          <w:szCs w:val="12"/>
        </w:rPr>
        <w:t>Mgmt-intf</w:t>
      </w:r>
      <w:proofErr w:type="spellEnd"/>
    </w:p>
    <w:p w14:paraId="0C42F356" w14:textId="140E0BC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ipv4</w:t>
      </w:r>
    </w:p>
    <w:p w14:paraId="6C1D6ADE" w14:textId="7068A21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7F651B1F" w14:textId="5D4C390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address-family ipv6</w:t>
      </w:r>
    </w:p>
    <w:p w14:paraId="31A4F371" w14:textId="7DBE2D4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exit-address-family</w:t>
      </w:r>
    </w:p>
    <w:p w14:paraId="58A2BB4F" w14:textId="7026519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aaa</w:t>
      </w:r>
      <w:proofErr w:type="spellEnd"/>
      <w:r w:rsidRPr="00D836BE">
        <w:rPr>
          <w:rFonts w:ascii="Courier New" w:eastAsia="Courier New" w:hAnsi="Courier New" w:cs="Courier New"/>
          <w:color w:val="000000" w:themeColor="text1"/>
          <w:sz w:val="12"/>
          <w:szCs w:val="12"/>
        </w:rPr>
        <w:t xml:space="preserve"> new-model</w:t>
      </w:r>
    </w:p>
    <w:p w14:paraId="5F78E05D" w14:textId="53620B6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 on-success log</w:t>
      </w:r>
    </w:p>
    <w:p w14:paraId="527AA3EC" w14:textId="6816B88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subscriber templating</w:t>
      </w:r>
    </w:p>
    <w:p w14:paraId="07B9246D" w14:textId="34E4877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unicast-routing</w:t>
      </w:r>
    </w:p>
    <w:p w14:paraId="10384BD8" w14:textId="3077F5C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multilink bundle-name authenticated</w:t>
      </w:r>
    </w:p>
    <w:p w14:paraId="4243989D" w14:textId="767D239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crypto </w:t>
      </w:r>
      <w:proofErr w:type="spellStart"/>
      <w:r w:rsidRPr="00D836BE">
        <w:rPr>
          <w:rFonts w:ascii="Courier New" w:eastAsia="Courier New" w:hAnsi="Courier New" w:cs="Courier New"/>
          <w:color w:val="000000" w:themeColor="text1"/>
          <w:sz w:val="12"/>
          <w:szCs w:val="12"/>
        </w:rPr>
        <w:t>pki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trustpoint</w:t>
      </w:r>
      <w:proofErr w:type="spellEnd"/>
      <w:r w:rsidRPr="00D836BE">
        <w:rPr>
          <w:rFonts w:ascii="Courier New" w:eastAsia="Courier New" w:hAnsi="Courier New" w:cs="Courier New"/>
          <w:color w:val="000000" w:themeColor="text1"/>
          <w:sz w:val="12"/>
          <w:szCs w:val="12"/>
        </w:rPr>
        <w:t xml:space="preserve"> TP-self-signed-2667303412</w:t>
      </w:r>
    </w:p>
    <w:p w14:paraId="0BED8AE0" w14:textId="4D1DC92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enrollment </w:t>
      </w:r>
      <w:proofErr w:type="spellStart"/>
      <w:r w:rsidRPr="00D836BE">
        <w:rPr>
          <w:rFonts w:ascii="Courier New" w:eastAsia="Courier New" w:hAnsi="Courier New" w:cs="Courier New"/>
          <w:color w:val="000000" w:themeColor="text1"/>
          <w:sz w:val="12"/>
          <w:szCs w:val="12"/>
        </w:rPr>
        <w:t>selfsigned</w:t>
      </w:r>
      <w:proofErr w:type="spellEnd"/>
    </w:p>
    <w:p w14:paraId="1ABA9CF7" w14:textId="6950F55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subject-name </w:t>
      </w:r>
      <w:proofErr w:type="spellStart"/>
      <w:r w:rsidRPr="00D836BE">
        <w:rPr>
          <w:rFonts w:ascii="Courier New" w:eastAsia="Courier New" w:hAnsi="Courier New" w:cs="Courier New"/>
          <w:color w:val="000000" w:themeColor="text1"/>
          <w:sz w:val="12"/>
          <w:szCs w:val="12"/>
        </w:rPr>
        <w:t>cn</w:t>
      </w:r>
      <w:proofErr w:type="spellEnd"/>
      <w:r w:rsidRPr="00D836BE">
        <w:rPr>
          <w:rFonts w:ascii="Courier New" w:eastAsia="Courier New" w:hAnsi="Courier New" w:cs="Courier New"/>
          <w:color w:val="000000" w:themeColor="text1"/>
          <w:sz w:val="12"/>
          <w:szCs w:val="12"/>
        </w:rPr>
        <w:t>=IOS-Self-Signed-Certificate-2667303412</w:t>
      </w:r>
    </w:p>
    <w:p w14:paraId="5691689A" w14:textId="491A59B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revocation-check none</w:t>
      </w:r>
    </w:p>
    <w:p w14:paraId="02EC2BE1" w14:textId="5A5A8ECE"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rsakeypair</w:t>
      </w:r>
      <w:proofErr w:type="spellEnd"/>
      <w:r w:rsidRPr="00D836BE">
        <w:rPr>
          <w:rFonts w:ascii="Courier New" w:eastAsia="Courier New" w:hAnsi="Courier New" w:cs="Courier New"/>
          <w:color w:val="000000" w:themeColor="text1"/>
          <w:sz w:val="12"/>
          <w:szCs w:val="12"/>
        </w:rPr>
        <w:t xml:space="preserve"> TP-self-signed-2667303412</w:t>
      </w:r>
    </w:p>
    <w:p w14:paraId="1FE2965E" w14:textId="63B04AE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crypto </w:t>
      </w:r>
      <w:proofErr w:type="spellStart"/>
      <w:r w:rsidRPr="00D836BE">
        <w:rPr>
          <w:rFonts w:ascii="Courier New" w:eastAsia="Courier New" w:hAnsi="Courier New" w:cs="Courier New"/>
          <w:color w:val="000000" w:themeColor="text1"/>
          <w:sz w:val="12"/>
          <w:szCs w:val="12"/>
        </w:rPr>
        <w:t>pki</w:t>
      </w:r>
      <w:proofErr w:type="spellEnd"/>
      <w:r w:rsidRPr="00D836BE">
        <w:rPr>
          <w:rFonts w:ascii="Courier New" w:eastAsia="Courier New" w:hAnsi="Courier New" w:cs="Courier New"/>
          <w:color w:val="000000" w:themeColor="text1"/>
          <w:sz w:val="12"/>
          <w:szCs w:val="12"/>
        </w:rPr>
        <w:t xml:space="preserve"> certificate chain TP-self-signed-2667303412</w:t>
      </w:r>
    </w:p>
    <w:p w14:paraId="3D1B73CC" w14:textId="2F20519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certificate self-signed 01</w:t>
      </w:r>
    </w:p>
    <w:p w14:paraId="4EBECB8B" w14:textId="57F2A70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30820330 30820218 A0030201 02020101 300D0609 2A864886 F70D0101 05050030</w:t>
      </w:r>
    </w:p>
    <w:p w14:paraId="35ED3AC3" w14:textId="41FA4EC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31312F30 2D060355 04031326 494F532D 53656C66 2D536967 6E65642D 43657274</w:t>
      </w:r>
    </w:p>
    <w:p w14:paraId="6A20C69E" w14:textId="5F8ED70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69666963 6174652D 32363637 33303334 3132301E 170D3232 30313134 31383038</w:t>
      </w:r>
    </w:p>
    <w:p w14:paraId="6F43D908" w14:textId="3663B9B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30315A17 0D333030 31303130 30303030 305A3031 312F302D 06035504 03132649</w:t>
      </w:r>
    </w:p>
    <w:p w14:paraId="12F0DD42" w14:textId="10D3118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4F532D53 656C662D 5369676E 65642D43 65727469 66696361 74652D32 36363733</w:t>
      </w:r>
    </w:p>
    <w:p w14:paraId="74189F1C" w14:textId="72586E0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30333431 32308201 22300D06 092A8648 86F70D01 01010500 0382010F 00308201</w:t>
      </w:r>
    </w:p>
    <w:p w14:paraId="7A9BC079" w14:textId="07890B2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0A028201 0100A86B CE2CE1F4 B9F0C96D 5BC9551A 9B1FB8E3 48839C05 7E1CD3FF</w:t>
      </w:r>
    </w:p>
    <w:p w14:paraId="6DBFA65F" w14:textId="7354DB4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BB7E59C1 6C248F05 06629187 B6FED7B6 3D9C79FC A4AE75C1 21E666BB 4F2D5314</w:t>
      </w:r>
    </w:p>
    <w:p w14:paraId="755B438D" w14:textId="346BCBF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7BFD7BAD 0F54A392 39154438 621E544F 02369B7F A69A1250 D1B30CE9 AA00EB37</w:t>
      </w:r>
    </w:p>
    <w:p w14:paraId="032651E0" w14:textId="5DDDE0C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C9695EAB 375A4C9C F5227FB1 2FC7702D EEAAF66B 76ED5A8A 6D58022C 4B87C901</w:t>
      </w:r>
    </w:p>
    <w:p w14:paraId="1A8F5334" w14:textId="0CED32B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A30B57BF 6BDD3257 8FE613AC 538257FD BE783747 5EB4E7F4 9DBC8F8C FFFD90F9</w:t>
      </w:r>
    </w:p>
    <w:p w14:paraId="145ACF74" w14:textId="1A273C2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451B8D01 E2B1735C B9BA718B 02D52B10 2D4CA69B 42CEE6AF 32B535A8 00DFCE84</w:t>
      </w:r>
    </w:p>
    <w:p w14:paraId="5B9DC49C" w14:textId="52B9EF3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755F6325 9A830A9B 86706C8A 36E3053F 112AE3EF CB487A2A 813F644B 0C69699C</w:t>
      </w:r>
    </w:p>
    <w:p w14:paraId="55662BE9" w14:textId="49A388E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C7F497B1 029F281F 4657D0E8 0E52FF80 5DBF54D5 7D3F83E6 F1605E8E 68DE6E33</w:t>
      </w:r>
    </w:p>
    <w:p w14:paraId="5B16F0EA" w14:textId="1E69936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D1A7679E 61890203 010001A3 53305130 0F060355 1D130101 FF040530 030101FF</w:t>
      </w:r>
    </w:p>
    <w:p w14:paraId="77C165BC" w14:textId="63F2EFF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301F0603 551D2304 18301680 14D44D26 F97020B4 C7F13870 80A35CFD 771C3B5C</w:t>
      </w:r>
    </w:p>
    <w:p w14:paraId="6E3F7015" w14:textId="62551F8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0F301D06 03551D0E 04160414 D44D26F9 7020B4C7 F1387080 A35CFD77 1C3B5C0F</w:t>
      </w:r>
    </w:p>
    <w:p w14:paraId="2E14DBDB" w14:textId="761162D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300D0609 2A864886 F70D0101 05050003 82010100 58E2D333 F0D47421 50A002AE</w:t>
      </w:r>
    </w:p>
    <w:p w14:paraId="717DDDC4" w14:textId="53C08EE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C03267BB 5DC6A235 382F7AC3 36FAFB53 9D4467C2 1DF0A495 25C918C4 47BC2ECC</w:t>
      </w:r>
    </w:p>
    <w:p w14:paraId="487AAB56" w14:textId="58E959A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71672CCA 224265BE 35C41AF5 DCB14003 296B4076 9D76EF66 C30B7C74 C0E9685E</w:t>
      </w:r>
    </w:p>
    <w:p w14:paraId="5D3D427E" w14:textId="15DFDC6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940925C0 67F32041 C1370B71 42A0E1A2 E62C5405 4889FC82 A3081080 2E966513</w:t>
      </w:r>
    </w:p>
    <w:p w14:paraId="78F3D7A8" w14:textId="184493A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C7DB920D BE9AA0BD 80184C3F 983444D9 46AF7F62 B53C5108 0C884BD1 BD2E551E</w:t>
      </w:r>
    </w:p>
    <w:p w14:paraId="33D26365" w14:textId="6645B42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F24D2A94 BF22E4AC F5F78022 795952B2 44FBBD34 A14BA812 4DDB1870 022D7E28</w:t>
      </w:r>
    </w:p>
    <w:p w14:paraId="3349275D" w14:textId="0809361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5906D739 3FE986B2 84D30EF4 7840785D 30C34519 97C42093 0E10AC87 2F1EB76D</w:t>
      </w:r>
    </w:p>
    <w:p w14:paraId="260E6BB9" w14:textId="63A3A63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9F3B6E29 DDB1A0F4 A4C5C550 0F0717C9 4551E678 8EE3E6FD 75FC8502 1E1A0DF5</w:t>
      </w:r>
    </w:p>
    <w:p w14:paraId="10E13C6F" w14:textId="10EAA68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D9F867C9 322FE88B 7011C73E 2EAF3E7C 14B5CE07</w:t>
      </w:r>
    </w:p>
    <w:p w14:paraId="0C9C4700" w14:textId="7C3B9CF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quit</w:t>
      </w:r>
    </w:p>
    <w:p w14:paraId="2334EEB3" w14:textId="6AD69F0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license </w:t>
      </w:r>
      <w:proofErr w:type="spellStart"/>
      <w:r w:rsidRPr="00D836BE">
        <w:rPr>
          <w:rFonts w:ascii="Courier New" w:eastAsia="Courier New" w:hAnsi="Courier New" w:cs="Courier New"/>
          <w:color w:val="000000" w:themeColor="text1"/>
          <w:sz w:val="12"/>
          <w:szCs w:val="12"/>
        </w:rPr>
        <w:t>udi</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pid</w:t>
      </w:r>
      <w:proofErr w:type="spellEnd"/>
      <w:r w:rsidRPr="00D836BE">
        <w:rPr>
          <w:rFonts w:ascii="Courier New" w:eastAsia="Courier New" w:hAnsi="Courier New" w:cs="Courier New"/>
          <w:color w:val="000000" w:themeColor="text1"/>
          <w:sz w:val="12"/>
          <w:szCs w:val="12"/>
        </w:rPr>
        <w:t xml:space="preserve"> ISR4321/K9 </w:t>
      </w:r>
      <w:proofErr w:type="spellStart"/>
      <w:r w:rsidRPr="00D836BE">
        <w:rPr>
          <w:rFonts w:ascii="Courier New" w:eastAsia="Courier New" w:hAnsi="Courier New" w:cs="Courier New"/>
          <w:color w:val="000000" w:themeColor="text1"/>
          <w:sz w:val="12"/>
          <w:szCs w:val="12"/>
        </w:rPr>
        <w:t>sn</w:t>
      </w:r>
      <w:proofErr w:type="spellEnd"/>
      <w:r w:rsidRPr="00D836BE">
        <w:rPr>
          <w:rFonts w:ascii="Courier New" w:eastAsia="Courier New" w:hAnsi="Courier New" w:cs="Courier New"/>
          <w:color w:val="000000" w:themeColor="text1"/>
          <w:sz w:val="12"/>
          <w:szCs w:val="12"/>
        </w:rPr>
        <w:t xml:space="preserve"> FLM2407011F</w:t>
      </w:r>
    </w:p>
    <w:p w14:paraId="25184D59" w14:textId="52F35AD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no license smart enable</w:t>
      </w:r>
    </w:p>
    <w:p w14:paraId="727BEB1D" w14:textId="1CA6386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diagnostic bootup level minimal</w:t>
      </w:r>
    </w:p>
    <w:p w14:paraId="4F01BB2B" w14:textId="1D00373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spanning-tree extend system-id</w:t>
      </w:r>
    </w:p>
    <w:p w14:paraId="5FB23F0C" w14:textId="2625830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redundancy</w:t>
      </w:r>
    </w:p>
    <w:p w14:paraId="1CE4F1E5" w14:textId="7C60A1C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mode none</w:t>
      </w:r>
    </w:p>
    <w:p w14:paraId="2B4814C5" w14:textId="5B84F5B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Loopback0</w:t>
      </w:r>
    </w:p>
    <w:p w14:paraId="32BA331A" w14:textId="1B40D2A2"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7.7.7.7 255.255.255.0</w:t>
      </w:r>
    </w:p>
    <w:p w14:paraId="30018FE1" w14:textId="1357E4B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2001:DB8::7/128</w:t>
      </w:r>
    </w:p>
    <w:p w14:paraId="25809160" w14:textId="27290EE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3008DAA9" w14:textId="37BBC73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GigabitEthernet0/0/0</w:t>
      </w:r>
    </w:p>
    <w:p w14:paraId="1F1A0297" w14:textId="2D7CCFE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232584F5" w14:textId="749391F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80BF1CB" w14:textId="6652D02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701AE435" w14:textId="55C7AF0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GigabitEthernet0/0/1</w:t>
      </w:r>
    </w:p>
    <w:p w14:paraId="4E0A5B89" w14:textId="76481F6B"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 192.168.56.7 255.255.255.0</w:t>
      </w:r>
    </w:p>
    <w:p w14:paraId="4EC426ED" w14:textId="5A4CA97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436D9740" w14:textId="0E4FDF4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address 2001:DB8:0:56::7/64</w:t>
      </w:r>
    </w:p>
    <w:p w14:paraId="17008BDB" w14:textId="7F6C527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enable</w:t>
      </w:r>
    </w:p>
    <w:p w14:paraId="4719F2D4" w14:textId="76C5F6B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0843DF09" w14:textId="45CBADB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GigabitEthernet0/1/0</w:t>
      </w:r>
    </w:p>
    <w:p w14:paraId="337C02F1" w14:textId="6D139DD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04A5E9C1" w14:textId="6DBB2EB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661606E9" w14:textId="04E529E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366298D1" w14:textId="75A83F9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GigabitEthernet0/1/1</w:t>
      </w:r>
    </w:p>
    <w:p w14:paraId="68F02352" w14:textId="7B43040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466C4433" w14:textId="3E75920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7C201E8D" w14:textId="6690BB8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3B3B81CB" w14:textId="2F0CB16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GigabitEthernet0</w:t>
      </w:r>
    </w:p>
    <w:p w14:paraId="7FBD06D3" w14:textId="12835DDE"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vrf</w:t>
      </w:r>
      <w:proofErr w:type="spellEnd"/>
      <w:r w:rsidRPr="00D836BE">
        <w:rPr>
          <w:rFonts w:ascii="Courier New" w:eastAsia="Courier New" w:hAnsi="Courier New" w:cs="Courier New"/>
          <w:color w:val="000000" w:themeColor="text1"/>
          <w:sz w:val="12"/>
          <w:szCs w:val="12"/>
        </w:rPr>
        <w:t xml:space="preserve"> forwarding </w:t>
      </w:r>
      <w:proofErr w:type="spellStart"/>
      <w:r w:rsidRPr="00D836BE">
        <w:rPr>
          <w:rFonts w:ascii="Courier New" w:eastAsia="Courier New" w:hAnsi="Courier New" w:cs="Courier New"/>
          <w:color w:val="000000" w:themeColor="text1"/>
          <w:sz w:val="12"/>
          <w:szCs w:val="12"/>
        </w:rPr>
        <w:t>Mgmt-intf</w:t>
      </w:r>
      <w:proofErr w:type="spellEnd"/>
    </w:p>
    <w:p w14:paraId="6CC3A838" w14:textId="68D16D3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no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address</w:t>
      </w:r>
    </w:p>
    <w:p w14:paraId="1C372979" w14:textId="7448639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shutdown</w:t>
      </w:r>
    </w:p>
    <w:p w14:paraId="5DC1D3C4" w14:textId="7E05A11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negotiation auto</w:t>
      </w:r>
    </w:p>
    <w:p w14:paraId="010210BB" w14:textId="2999267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router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17E362AB" w14:textId="661ABF2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variance 128</w:t>
      </w:r>
    </w:p>
    <w:p w14:paraId="098CD8E5" w14:textId="0B615A9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network 192.168.56.0</w:t>
      </w:r>
    </w:p>
    <w:p w14:paraId="3C0C3861" w14:textId="4F7AA393"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forward-protocol </w:t>
      </w:r>
      <w:proofErr w:type="spellStart"/>
      <w:r w:rsidRPr="00D836BE">
        <w:rPr>
          <w:rFonts w:ascii="Courier New" w:eastAsia="Courier New" w:hAnsi="Courier New" w:cs="Courier New"/>
          <w:color w:val="000000" w:themeColor="text1"/>
          <w:sz w:val="12"/>
          <w:szCs w:val="12"/>
        </w:rPr>
        <w:t>nd</w:t>
      </w:r>
      <w:proofErr w:type="spellEnd"/>
    </w:p>
    <w:p w14:paraId="7F1C4285" w14:textId="200B8D6A"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server</w:t>
      </w:r>
    </w:p>
    <w:p w14:paraId="35E6464F" w14:textId="6F809255"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authentication local</w:t>
      </w:r>
    </w:p>
    <w:p w14:paraId="4A842790" w14:textId="415F3B8B"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http secure-server</w:t>
      </w:r>
    </w:p>
    <w:p w14:paraId="3AE85FD5" w14:textId="1B1A1363"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tftp</w:t>
      </w:r>
      <w:proofErr w:type="spellEnd"/>
      <w:r w:rsidRPr="00D836BE">
        <w:rPr>
          <w:rFonts w:ascii="Courier New" w:eastAsia="Courier New" w:hAnsi="Courier New" w:cs="Courier New"/>
          <w:color w:val="000000" w:themeColor="text1"/>
          <w:sz w:val="12"/>
          <w:szCs w:val="12"/>
        </w:rPr>
        <w:t xml:space="preserve"> source-interface GigabitEthernet0</w:t>
      </w:r>
    </w:p>
    <w:p w14:paraId="569584E3" w14:textId="4045FA3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ipv6 router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0CF4859C" w14:textId="4A18AB78"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router-id 7.7.7.7</w:t>
      </w:r>
    </w:p>
    <w:p w14:paraId="091A6FA6" w14:textId="43DDDA1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control-plane</w:t>
      </w:r>
    </w:p>
    <w:p w14:paraId="24F9C264" w14:textId="6A41B8C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con 0</w:t>
      </w:r>
    </w:p>
    <w:p w14:paraId="1049E556" w14:textId="2612135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transport input none</w:t>
      </w:r>
    </w:p>
    <w:p w14:paraId="217D6E62" w14:textId="45A0D905"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46E32DED" w14:textId="30A258D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line aux 0</w:t>
      </w:r>
    </w:p>
    <w:p w14:paraId="62C07DDD" w14:textId="29E1DE61" w:rsidR="4AC9D8EB" w:rsidRPr="00D836BE" w:rsidRDefault="4AC9D8EB" w:rsidP="44132E37">
      <w:pPr>
        <w:spacing w:after="160" w:line="259" w:lineRule="auto"/>
        <w:rPr>
          <w:rFonts w:ascii="Courier New" w:eastAsia="Courier New" w:hAnsi="Courier New" w:cs="Courier New"/>
          <w:color w:val="000000" w:themeColor="text1"/>
          <w:sz w:val="12"/>
          <w:szCs w:val="12"/>
        </w:rPr>
      </w:pPr>
      <w:proofErr w:type="spellStart"/>
      <w:r w:rsidRPr="00D836BE">
        <w:rPr>
          <w:rFonts w:ascii="Courier New" w:eastAsia="Courier New" w:hAnsi="Courier New" w:cs="Courier New"/>
          <w:color w:val="000000" w:themeColor="text1"/>
          <w:sz w:val="12"/>
          <w:szCs w:val="12"/>
        </w:rPr>
        <w:t>stopbits</w:t>
      </w:r>
      <w:proofErr w:type="spellEnd"/>
      <w:r w:rsidRPr="00D836BE">
        <w:rPr>
          <w:rFonts w:ascii="Courier New" w:eastAsia="Courier New" w:hAnsi="Courier New" w:cs="Courier New"/>
          <w:color w:val="000000" w:themeColor="text1"/>
          <w:sz w:val="12"/>
          <w:szCs w:val="12"/>
        </w:rPr>
        <w:t xml:space="preserve"> 1</w:t>
      </w:r>
    </w:p>
    <w:p w14:paraId="74FC931A" w14:textId="1FB9085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line </w:t>
      </w:r>
      <w:proofErr w:type="spellStart"/>
      <w:r w:rsidRPr="00D836BE">
        <w:rPr>
          <w:rFonts w:ascii="Courier New" w:eastAsia="Courier New" w:hAnsi="Courier New" w:cs="Courier New"/>
          <w:color w:val="000000" w:themeColor="text1"/>
          <w:sz w:val="12"/>
          <w:szCs w:val="12"/>
        </w:rPr>
        <w:t>vty</w:t>
      </w:r>
      <w:proofErr w:type="spellEnd"/>
      <w:r w:rsidRPr="00D836BE">
        <w:rPr>
          <w:rFonts w:ascii="Courier New" w:eastAsia="Courier New" w:hAnsi="Courier New" w:cs="Courier New"/>
          <w:color w:val="000000" w:themeColor="text1"/>
          <w:sz w:val="12"/>
          <w:szCs w:val="12"/>
        </w:rPr>
        <w:t xml:space="preserve"> 0 4</w:t>
      </w:r>
    </w:p>
    <w:p w14:paraId="4ABD0AED" w14:textId="0AB1434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login</w:t>
      </w:r>
    </w:p>
    <w:p w14:paraId="727572C0" w14:textId="013CE9E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End</w:t>
      </w:r>
    </w:p>
    <w:p w14:paraId="74CA2EA5" w14:textId="58E25AC6"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4B5C8474" w14:textId="086F428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route</w:t>
      </w:r>
    </w:p>
    <w:p w14:paraId="5634B1F1" w14:textId="3AC964A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L - local, C - connected, S - static, R - RIP, M - mobile, B - BGP</w:t>
      </w:r>
    </w:p>
    <w:p w14:paraId="2A0D6502" w14:textId="76908C3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 - EIGRP, EX - EIGRP external, O - OSPF, IA - OSPF inter area</w:t>
      </w:r>
    </w:p>
    <w:p w14:paraId="1EF8B12C" w14:textId="77545F1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N1 - OSPF NSSA external type 1, N2 - OSPF NSSA external type 2</w:t>
      </w:r>
    </w:p>
    <w:p w14:paraId="2D15C638" w14:textId="46D386A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E1 - OSPF external type 1, E2 - OSPF external type 2</w:t>
      </w:r>
    </w:p>
    <w:p w14:paraId="31016E7B" w14:textId="29CB0CE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w:t>
      </w:r>
      <w:proofErr w:type="spellEnd"/>
      <w:r w:rsidRPr="00D836BE">
        <w:rPr>
          <w:rFonts w:ascii="Courier New" w:eastAsia="Courier New" w:hAnsi="Courier New" w:cs="Courier New"/>
          <w:color w:val="000000" w:themeColor="text1"/>
          <w:sz w:val="12"/>
          <w:szCs w:val="12"/>
        </w:rPr>
        <w:t xml:space="preserve"> - IS-IS, </w:t>
      </w:r>
      <w:proofErr w:type="spellStart"/>
      <w:r w:rsidRPr="00D836BE">
        <w:rPr>
          <w:rFonts w:ascii="Courier New" w:eastAsia="Courier New" w:hAnsi="Courier New" w:cs="Courier New"/>
          <w:color w:val="000000" w:themeColor="text1"/>
          <w:sz w:val="12"/>
          <w:szCs w:val="12"/>
        </w:rPr>
        <w:t>su</w:t>
      </w:r>
      <w:proofErr w:type="spellEnd"/>
      <w:r w:rsidRPr="00D836BE">
        <w:rPr>
          <w:rFonts w:ascii="Courier New" w:eastAsia="Courier New" w:hAnsi="Courier New" w:cs="Courier New"/>
          <w:color w:val="000000" w:themeColor="text1"/>
          <w:sz w:val="12"/>
          <w:szCs w:val="12"/>
        </w:rPr>
        <w:t xml:space="preserve"> - IS-IS summary, L1 - IS-IS level-1, L2 - IS-IS level-2</w:t>
      </w:r>
    </w:p>
    <w:p w14:paraId="1C93443C" w14:textId="787F3AE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ia</w:t>
      </w:r>
      <w:proofErr w:type="spellEnd"/>
      <w:r w:rsidRPr="00D836BE">
        <w:rPr>
          <w:rFonts w:ascii="Courier New" w:eastAsia="Courier New" w:hAnsi="Courier New" w:cs="Courier New"/>
          <w:color w:val="000000" w:themeColor="text1"/>
          <w:sz w:val="12"/>
          <w:szCs w:val="12"/>
        </w:rPr>
        <w:t xml:space="preserve"> - IS-IS inter area, * - candidate default, U - per-user static route</w:t>
      </w:r>
    </w:p>
    <w:p w14:paraId="3AA61532" w14:textId="00653D1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ODR, P - periodic downloaded static route, H - NHRP, l - LISP</w:t>
      </w:r>
    </w:p>
    <w:p w14:paraId="5359A05D" w14:textId="769147D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 - application route</w:t>
      </w:r>
    </w:p>
    <w:p w14:paraId="0BC10047" w14:textId="7379360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 - replicated route, % - next hop override, p - overrides from </w:t>
      </w:r>
      <w:proofErr w:type="spellStart"/>
      <w:r w:rsidRPr="00D836BE">
        <w:rPr>
          <w:rFonts w:ascii="Courier New" w:eastAsia="Courier New" w:hAnsi="Courier New" w:cs="Courier New"/>
          <w:color w:val="000000" w:themeColor="text1"/>
          <w:sz w:val="12"/>
          <w:szCs w:val="12"/>
        </w:rPr>
        <w:t>PfR</w:t>
      </w:r>
      <w:proofErr w:type="spellEnd"/>
    </w:p>
    <w:p w14:paraId="14BDE8DB" w14:textId="1207B2B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5E721E3" w14:textId="793AFDF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Gateway of last resort is not set</w:t>
      </w:r>
    </w:p>
    <w:p w14:paraId="25C823F3" w14:textId="16E932B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5E4BAFC" w14:textId="43C7CA6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7.0.0.0/8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4A823D6E" w14:textId="5A775FD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7.7.7.0/24 is directly connected, Loopback0</w:t>
      </w:r>
    </w:p>
    <w:p w14:paraId="3DB80553" w14:textId="6EECE64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7.7.7.7/32 is directly connected, Loopback0</w:t>
      </w:r>
    </w:p>
    <w:p w14:paraId="768F04D4" w14:textId="06F5BCE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192.168.56.0/24 is variably </w:t>
      </w:r>
      <w:proofErr w:type="spellStart"/>
      <w:r w:rsidRPr="00D836BE">
        <w:rPr>
          <w:rFonts w:ascii="Courier New" w:eastAsia="Courier New" w:hAnsi="Courier New" w:cs="Courier New"/>
          <w:color w:val="000000" w:themeColor="text1"/>
          <w:sz w:val="12"/>
          <w:szCs w:val="12"/>
        </w:rPr>
        <w:t>subnetted</w:t>
      </w:r>
      <w:proofErr w:type="spellEnd"/>
      <w:r w:rsidRPr="00D836BE">
        <w:rPr>
          <w:rFonts w:ascii="Courier New" w:eastAsia="Courier New" w:hAnsi="Courier New" w:cs="Courier New"/>
          <w:color w:val="000000" w:themeColor="text1"/>
          <w:sz w:val="12"/>
          <w:szCs w:val="12"/>
        </w:rPr>
        <w:t>, 2 subnets, 2 masks</w:t>
      </w:r>
    </w:p>
    <w:p w14:paraId="5DDAE95D" w14:textId="3A56E91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192.168.56.0/24 is directly connected, GigabitEthernet0/0/1</w:t>
      </w:r>
    </w:p>
    <w:p w14:paraId="1CEEBD31" w14:textId="6658F10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192.168.56.7/32 is directly connected, GigabitEthernet0/0/1</w:t>
      </w:r>
    </w:p>
    <w:p w14:paraId="7B2CFC8C" w14:textId="02224260"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30C166B" w14:textId="5EE5BBF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interface</w:t>
      </w:r>
    </w:p>
    <w:p w14:paraId="50F57D97" w14:textId="2488690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EIGRP-IPv4 Interfaces for AS(1)</w:t>
      </w:r>
    </w:p>
    <w:p w14:paraId="0DA55570" w14:textId="41723AC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Xmit</w:t>
      </w:r>
      <w:proofErr w:type="spellEnd"/>
      <w:r w:rsidRPr="00D836BE">
        <w:rPr>
          <w:rFonts w:ascii="Courier New" w:eastAsia="Courier New" w:hAnsi="Courier New" w:cs="Courier New"/>
          <w:color w:val="000000" w:themeColor="text1"/>
          <w:sz w:val="12"/>
          <w:szCs w:val="12"/>
        </w:rPr>
        <w:t xml:space="preserve"> Queue   </w:t>
      </w:r>
      <w:proofErr w:type="spellStart"/>
      <w:r w:rsidRPr="00D836BE">
        <w:rPr>
          <w:rFonts w:ascii="Courier New" w:eastAsia="Courier New" w:hAnsi="Courier New" w:cs="Courier New"/>
          <w:color w:val="000000" w:themeColor="text1"/>
          <w:sz w:val="12"/>
          <w:szCs w:val="12"/>
        </w:rPr>
        <w:t>PeerQ</w:t>
      </w:r>
      <w:proofErr w:type="spellEnd"/>
      <w:r w:rsidRPr="00D836BE">
        <w:rPr>
          <w:rFonts w:ascii="Courier New" w:eastAsia="Courier New" w:hAnsi="Courier New" w:cs="Courier New"/>
          <w:color w:val="000000" w:themeColor="text1"/>
          <w:sz w:val="12"/>
          <w:szCs w:val="12"/>
        </w:rPr>
        <w:t xml:space="preserve">        Mean   Pacing Time   Multicast    Pending</w:t>
      </w:r>
    </w:p>
    <w:p w14:paraId="552EE232" w14:textId="48F8DE8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Peers  Un/Reliable  Un/Reliable  SRTT   Un/Reliable   Flow Timer   Routes</w:t>
      </w:r>
    </w:p>
    <w:p w14:paraId="312566C9" w14:textId="68A243D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Gi0/0/1                  1        0/0       0/0           0       0/0           50           0</w:t>
      </w:r>
    </w:p>
    <w:p w14:paraId="124F71CC" w14:textId="3CA71B83"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254FD2A4" w14:textId="4F717DB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neighbor</w:t>
      </w:r>
    </w:p>
    <w:p w14:paraId="33809D0A" w14:textId="4B3F311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EIGRP-IPv4 Neighbors for AS(1)</w:t>
      </w:r>
    </w:p>
    <w:p w14:paraId="31DA7F59" w14:textId="3EFA478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   Address                 Interface              Hold Uptime   SRTT   RTO  Q  Seq</w:t>
      </w:r>
    </w:p>
    <w:p w14:paraId="74F897D6" w14:textId="0C77B96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(sec)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Cnt</w:t>
      </w:r>
      <w:proofErr w:type="spellEnd"/>
      <w:r w:rsidRPr="00D836BE">
        <w:rPr>
          <w:rFonts w:ascii="Courier New" w:eastAsia="Courier New" w:hAnsi="Courier New" w:cs="Courier New"/>
          <w:color w:val="000000" w:themeColor="text1"/>
          <w:sz w:val="12"/>
          <w:szCs w:val="12"/>
        </w:rPr>
        <w:t xml:space="preserve"> Num</w:t>
      </w:r>
    </w:p>
    <w:p w14:paraId="5CBD816B" w14:textId="076C816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192.168.56.6            Gi0/0/1                  11 00:33:30    1  4500  0  2</w:t>
      </w:r>
    </w:p>
    <w:p w14:paraId="0E533EB9" w14:textId="1E72D637"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0AA4CD52" w14:textId="7508C7D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topology</w:t>
      </w:r>
    </w:p>
    <w:p w14:paraId="0CB8EF0C" w14:textId="4E4ECD2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EIGRP-IPv4 Topology Table for AS(1)/ID(7.7.7.7)</w:t>
      </w:r>
    </w:p>
    <w:p w14:paraId="7E24A598" w14:textId="0E403BC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P - Passive, A - Active, U - Update, Q - Query, R - Reply,</w:t>
      </w:r>
    </w:p>
    <w:p w14:paraId="620A8E35" w14:textId="09466FA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 - reply Status, s - </w:t>
      </w:r>
      <w:proofErr w:type="spellStart"/>
      <w:r w:rsidRPr="00D836BE">
        <w:rPr>
          <w:rFonts w:ascii="Courier New" w:eastAsia="Courier New" w:hAnsi="Courier New" w:cs="Courier New"/>
          <w:color w:val="000000" w:themeColor="text1"/>
          <w:sz w:val="12"/>
          <w:szCs w:val="12"/>
        </w:rPr>
        <w:t>sia</w:t>
      </w:r>
      <w:proofErr w:type="spellEnd"/>
      <w:r w:rsidRPr="00D836BE">
        <w:rPr>
          <w:rFonts w:ascii="Courier New" w:eastAsia="Courier New" w:hAnsi="Courier New" w:cs="Courier New"/>
          <w:color w:val="000000" w:themeColor="text1"/>
          <w:sz w:val="12"/>
          <w:szCs w:val="12"/>
        </w:rPr>
        <w:t xml:space="preserve"> Status</w:t>
      </w:r>
    </w:p>
    <w:p w14:paraId="6AC7F319" w14:textId="538920F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166080BE" w14:textId="6188720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192.168.56.0/24, 1 successors, FD is 2816</w:t>
      </w:r>
    </w:p>
    <w:p w14:paraId="522693F3" w14:textId="2B285BC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Connected, GigabitEthernet0/0/1</w:t>
      </w:r>
    </w:p>
    <w:p w14:paraId="53988575" w14:textId="7A6846F8"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C657020" w14:textId="2647118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interface</w:t>
      </w:r>
    </w:p>
    <w:p w14:paraId="0746B3C4" w14:textId="607E9DE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Interfaces for AS(1)</w:t>
      </w:r>
    </w:p>
    <w:p w14:paraId="2600EFF3" w14:textId="5CEA1C5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Xmit</w:t>
      </w:r>
      <w:proofErr w:type="spellEnd"/>
      <w:r w:rsidRPr="00D836BE">
        <w:rPr>
          <w:rFonts w:ascii="Courier New" w:eastAsia="Courier New" w:hAnsi="Courier New" w:cs="Courier New"/>
          <w:color w:val="000000" w:themeColor="text1"/>
          <w:sz w:val="12"/>
          <w:szCs w:val="12"/>
        </w:rPr>
        <w:t xml:space="preserve"> Queue   </w:t>
      </w:r>
      <w:proofErr w:type="spellStart"/>
      <w:r w:rsidRPr="00D836BE">
        <w:rPr>
          <w:rFonts w:ascii="Courier New" w:eastAsia="Courier New" w:hAnsi="Courier New" w:cs="Courier New"/>
          <w:color w:val="000000" w:themeColor="text1"/>
          <w:sz w:val="12"/>
          <w:szCs w:val="12"/>
        </w:rPr>
        <w:t>PeerQ</w:t>
      </w:r>
      <w:proofErr w:type="spellEnd"/>
      <w:r w:rsidRPr="00D836BE">
        <w:rPr>
          <w:rFonts w:ascii="Courier New" w:eastAsia="Courier New" w:hAnsi="Courier New" w:cs="Courier New"/>
          <w:color w:val="000000" w:themeColor="text1"/>
          <w:sz w:val="12"/>
          <w:szCs w:val="12"/>
        </w:rPr>
        <w:t xml:space="preserve">        Mean   Pacing Time   Multicast    Pending</w:t>
      </w:r>
    </w:p>
    <w:p w14:paraId="5959C59B" w14:textId="46B078F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Interface              Peers  Un/Reliable  Un/Reliable  SRTT   Un/Reliable   Flow Timer   Routes</w:t>
      </w:r>
    </w:p>
    <w:p w14:paraId="0511D9E7" w14:textId="07C75DF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Gi0/0/1                  1        0/0       0/0        1598       0/0         7992           0</w:t>
      </w:r>
    </w:p>
    <w:p w14:paraId="520AE41E" w14:textId="029B579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Lo0                      0        0/0       0/0           0       0/0            0           0</w:t>
      </w:r>
    </w:p>
    <w:p w14:paraId="5227FC95" w14:textId="40DE762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2570B85" w14:textId="20FDF90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neighbor</w:t>
      </w:r>
    </w:p>
    <w:p w14:paraId="627EDF84" w14:textId="088C8A2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Neighbors for AS(1)</w:t>
      </w:r>
    </w:p>
    <w:p w14:paraId="5C0CC2BB" w14:textId="6CF872F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H   Address                 Interface              Hold Uptime   SRTT   RTO  Q  Seq</w:t>
      </w:r>
    </w:p>
    <w:p w14:paraId="3232CDE0" w14:textId="09C5CF5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(sec)         (</w:t>
      </w:r>
      <w:proofErr w:type="spellStart"/>
      <w:r w:rsidRPr="00D836BE">
        <w:rPr>
          <w:rFonts w:ascii="Courier New" w:eastAsia="Courier New" w:hAnsi="Courier New" w:cs="Courier New"/>
          <w:color w:val="000000" w:themeColor="text1"/>
          <w:sz w:val="12"/>
          <w:szCs w:val="12"/>
        </w:rPr>
        <w:t>ms</w:t>
      </w:r>
      <w:proofErr w:type="spellEnd"/>
      <w:r w:rsidRPr="00D836BE">
        <w:rPr>
          <w:rFonts w:ascii="Courier New" w:eastAsia="Courier New" w:hAnsi="Courier New" w:cs="Courier New"/>
          <w:color w:val="000000" w:themeColor="text1"/>
          <w:sz w:val="12"/>
          <w:szCs w:val="12"/>
        </w:rPr>
        <w:t xml:space="preserve">)       </w:t>
      </w:r>
      <w:proofErr w:type="spellStart"/>
      <w:r w:rsidRPr="00D836BE">
        <w:rPr>
          <w:rFonts w:ascii="Courier New" w:eastAsia="Courier New" w:hAnsi="Courier New" w:cs="Courier New"/>
          <w:color w:val="000000" w:themeColor="text1"/>
          <w:sz w:val="12"/>
          <w:szCs w:val="12"/>
        </w:rPr>
        <w:t>Cnt</w:t>
      </w:r>
      <w:proofErr w:type="spellEnd"/>
      <w:r w:rsidRPr="00D836BE">
        <w:rPr>
          <w:rFonts w:ascii="Courier New" w:eastAsia="Courier New" w:hAnsi="Courier New" w:cs="Courier New"/>
          <w:color w:val="000000" w:themeColor="text1"/>
          <w:sz w:val="12"/>
          <w:szCs w:val="12"/>
        </w:rPr>
        <w:t xml:space="preserve"> Num</w:t>
      </w:r>
    </w:p>
    <w:p w14:paraId="473BD763" w14:textId="3278C32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0   Link-local address:     Gi0/0/1                  11 00:33:55 1598  5000  0  4</w:t>
      </w:r>
    </w:p>
    <w:p w14:paraId="2D4E3CA9" w14:textId="15D806F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FE80::CE7F:76FF:FEC8:A1F1</w:t>
      </w:r>
    </w:p>
    <w:p w14:paraId="57DB0A06" w14:textId="04D75245"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8A494D3" w14:textId="1DB6166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ipv6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topology</w:t>
      </w:r>
    </w:p>
    <w:p w14:paraId="11312FD7" w14:textId="276EF50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Topology Table for AS(1)/ID(7.7.7.7)</w:t>
      </w:r>
    </w:p>
    <w:p w14:paraId="33EA47A5" w14:textId="5DA583B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P - Passive, A - Active, U - Update, Q - Query, R - Reply,</w:t>
      </w:r>
    </w:p>
    <w:p w14:paraId="448CAC29" w14:textId="09BC6C6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r - reply Status, s - </w:t>
      </w:r>
      <w:proofErr w:type="spellStart"/>
      <w:r w:rsidRPr="00D836BE">
        <w:rPr>
          <w:rFonts w:ascii="Courier New" w:eastAsia="Courier New" w:hAnsi="Courier New" w:cs="Courier New"/>
          <w:color w:val="000000" w:themeColor="text1"/>
          <w:sz w:val="12"/>
          <w:szCs w:val="12"/>
        </w:rPr>
        <w:t>sia</w:t>
      </w:r>
      <w:proofErr w:type="spellEnd"/>
      <w:r w:rsidRPr="00D836BE">
        <w:rPr>
          <w:rFonts w:ascii="Courier New" w:eastAsia="Courier New" w:hAnsi="Courier New" w:cs="Courier New"/>
          <w:color w:val="000000" w:themeColor="text1"/>
          <w:sz w:val="12"/>
          <w:szCs w:val="12"/>
        </w:rPr>
        <w:t xml:space="preserve"> Status</w:t>
      </w:r>
    </w:p>
    <w:p w14:paraId="0EA45CBE" w14:textId="66C796D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7EE63E3" w14:textId="56CEE76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2001:DB8:0:56::/64, 1 successors, FD is 2816</w:t>
      </w:r>
    </w:p>
    <w:p w14:paraId="09F8BF43" w14:textId="72923AC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Connected, GigabitEthernet0/0/1</w:t>
      </w:r>
    </w:p>
    <w:p w14:paraId="7A324066" w14:textId="421EEE9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2001:DB8::6/128, 1 successors, FD is 130816</w:t>
      </w:r>
    </w:p>
    <w:p w14:paraId="50A5C9B1" w14:textId="3BA441B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FE80::CE7F:76FF:FEC8:A1F1 (130816/128256), GigabitEthernet0/0/1</w:t>
      </w:r>
    </w:p>
    <w:p w14:paraId="5478CB90" w14:textId="3B55DF9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P 2001:DB8::7/128, 1 successors, FD is 128256</w:t>
      </w:r>
    </w:p>
    <w:p w14:paraId="18934FF1" w14:textId="602685A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Connected, Loopback0</w:t>
      </w:r>
    </w:p>
    <w:p w14:paraId="172DBC45" w14:textId="2D7F0D42"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6C344653" w14:textId="725936A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R7#Show ipv6 route</w:t>
      </w:r>
    </w:p>
    <w:p w14:paraId="5559007B" w14:textId="7BD960B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Table - default - 5 entries</w:t>
      </w:r>
    </w:p>
    <w:p w14:paraId="0F7CCA66" w14:textId="09F8E65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Codes: C - Connected, L - Local, S - Static, U - Per-user Static route</w:t>
      </w:r>
    </w:p>
    <w:p w14:paraId="04088881" w14:textId="45DA021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B - BGP, R - RIP, I1 - ISIS L1, I2 - ISIS L2</w:t>
      </w:r>
    </w:p>
    <w:p w14:paraId="58001139" w14:textId="5C61063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IA - ISIS interarea, IS - ISIS summary, D - EIGRP, EX - EIGRP external</w:t>
      </w:r>
    </w:p>
    <w:p w14:paraId="1E340B88" w14:textId="729B921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ND - ND Default, </w:t>
      </w:r>
      <w:proofErr w:type="spellStart"/>
      <w:r w:rsidRPr="00D836BE">
        <w:rPr>
          <w:rFonts w:ascii="Courier New" w:eastAsia="Courier New" w:hAnsi="Courier New" w:cs="Courier New"/>
          <w:color w:val="000000" w:themeColor="text1"/>
          <w:sz w:val="12"/>
          <w:szCs w:val="12"/>
        </w:rPr>
        <w:t>NDp</w:t>
      </w:r>
      <w:proofErr w:type="spellEnd"/>
      <w:r w:rsidRPr="00D836BE">
        <w:rPr>
          <w:rFonts w:ascii="Courier New" w:eastAsia="Courier New" w:hAnsi="Courier New" w:cs="Courier New"/>
          <w:color w:val="000000" w:themeColor="text1"/>
          <w:sz w:val="12"/>
          <w:szCs w:val="12"/>
        </w:rPr>
        <w:t xml:space="preserve"> - ND Prefix, DCE - Destination, </w:t>
      </w:r>
      <w:proofErr w:type="spellStart"/>
      <w:r w:rsidRPr="00D836BE">
        <w:rPr>
          <w:rFonts w:ascii="Courier New" w:eastAsia="Courier New" w:hAnsi="Courier New" w:cs="Courier New"/>
          <w:color w:val="000000" w:themeColor="text1"/>
          <w:sz w:val="12"/>
          <w:szCs w:val="12"/>
        </w:rPr>
        <w:t>NDr</w:t>
      </w:r>
      <w:proofErr w:type="spellEnd"/>
      <w:r w:rsidRPr="00D836BE">
        <w:rPr>
          <w:rFonts w:ascii="Courier New" w:eastAsia="Courier New" w:hAnsi="Courier New" w:cs="Courier New"/>
          <w:color w:val="000000" w:themeColor="text1"/>
          <w:sz w:val="12"/>
          <w:szCs w:val="12"/>
        </w:rPr>
        <w:t xml:space="preserve"> - Redirect</w:t>
      </w:r>
    </w:p>
    <w:p w14:paraId="78348112" w14:textId="3A91CF9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 - OSPF Intra, OI - OSPF Inter, OE1 -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OE2 - OSPF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w:t>
      </w:r>
    </w:p>
    <w:p w14:paraId="084E491F" w14:textId="55A972F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ON1 -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1, ON2 - OSPF NSSA </w:t>
      </w:r>
      <w:proofErr w:type="spellStart"/>
      <w:r w:rsidRPr="00D836BE">
        <w:rPr>
          <w:rFonts w:ascii="Courier New" w:eastAsia="Courier New" w:hAnsi="Courier New" w:cs="Courier New"/>
          <w:color w:val="000000" w:themeColor="text1"/>
          <w:sz w:val="12"/>
          <w:szCs w:val="12"/>
        </w:rPr>
        <w:t>ext</w:t>
      </w:r>
      <w:proofErr w:type="spellEnd"/>
      <w:r w:rsidRPr="00D836BE">
        <w:rPr>
          <w:rFonts w:ascii="Courier New" w:eastAsia="Courier New" w:hAnsi="Courier New" w:cs="Courier New"/>
          <w:color w:val="000000" w:themeColor="text1"/>
          <w:sz w:val="12"/>
          <w:szCs w:val="12"/>
        </w:rPr>
        <w:t xml:space="preserve"> 2, a - Application</w:t>
      </w:r>
    </w:p>
    <w:p w14:paraId="218B54D4" w14:textId="246F231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D   2001:DB8::6/128 [90/130816]</w:t>
      </w:r>
    </w:p>
    <w:p w14:paraId="593727BB" w14:textId="63EC01B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FE80::CE7F:76FF:FEC8:A1F1, GigabitEthernet0/0/1</w:t>
      </w:r>
    </w:p>
    <w:p w14:paraId="4FB476C2" w14:textId="7E1F0B3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LC  2001:DB8::7/128 [0/0]</w:t>
      </w:r>
    </w:p>
    <w:p w14:paraId="36DC2B0A" w14:textId="1F0E680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Loopback0, receive</w:t>
      </w:r>
    </w:p>
    <w:p w14:paraId="7090ACBA" w14:textId="69428CF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C   2001:DB8:0:56::/64 [0/0]</w:t>
      </w:r>
    </w:p>
    <w:p w14:paraId="3C1CDD03" w14:textId="2766663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directly connected</w:t>
      </w:r>
    </w:p>
    <w:p w14:paraId="21187AC2" w14:textId="2E1AF6E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2001:DB8:0:56::7/128 [0/0]</w:t>
      </w:r>
    </w:p>
    <w:p w14:paraId="1A7ECDB6" w14:textId="1CDDB72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GigabitEthernet0/0/1, receive</w:t>
      </w:r>
    </w:p>
    <w:p w14:paraId="0D8B2406" w14:textId="6332AD4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L   FF00::/8 [0/0]</w:t>
      </w:r>
    </w:p>
    <w:p w14:paraId="09381C59" w14:textId="3B1BE43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via Null0, receive</w:t>
      </w:r>
    </w:p>
    <w:p w14:paraId="2DF556C9" w14:textId="1590C2C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54A265B7" w14:textId="6265E2E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R7#show </w:t>
      </w:r>
      <w:proofErr w:type="spellStart"/>
      <w:r w:rsidRPr="00D836BE">
        <w:rPr>
          <w:rFonts w:ascii="Courier New" w:eastAsia="Courier New" w:hAnsi="Courier New" w:cs="Courier New"/>
          <w:color w:val="000000" w:themeColor="text1"/>
          <w:sz w:val="12"/>
          <w:szCs w:val="12"/>
        </w:rPr>
        <w:t>ip</w:t>
      </w:r>
      <w:proofErr w:type="spellEnd"/>
      <w:r w:rsidRPr="00D836BE">
        <w:rPr>
          <w:rFonts w:ascii="Courier New" w:eastAsia="Courier New" w:hAnsi="Courier New" w:cs="Courier New"/>
          <w:color w:val="000000" w:themeColor="text1"/>
          <w:sz w:val="12"/>
          <w:szCs w:val="12"/>
        </w:rPr>
        <w:t xml:space="preserve"> protocols</w:t>
      </w:r>
    </w:p>
    <w:p w14:paraId="13B6DE8D" w14:textId="67DA769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IP Routing is NSF aware ***</w:t>
      </w:r>
    </w:p>
    <w:p w14:paraId="0CF6C84E" w14:textId="69F18E4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438AB5F3" w14:textId="3327647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"application"</w:t>
      </w:r>
    </w:p>
    <w:p w14:paraId="4B97D99C" w14:textId="0AB1FA1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Sending updates every 0 seconds</w:t>
      </w:r>
    </w:p>
    <w:p w14:paraId="6F5DFBE3" w14:textId="7602A41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Invalid after 0 seconds, hold down 0, flushed after 0</w:t>
      </w:r>
    </w:p>
    <w:p w14:paraId="79FA444A" w14:textId="1119138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740E228C" w14:textId="33CFF1C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7263A42A" w14:textId="2E5A6C5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32</w:t>
      </w:r>
    </w:p>
    <w:p w14:paraId="45E575CD" w14:textId="1F2AC815"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7E197BD6" w14:textId="1B10833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370087FF" w14:textId="3215D07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0C959386" w14:textId="3275601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(default is 4)</w:t>
      </w:r>
    </w:p>
    <w:p w14:paraId="3D4A9E30" w14:textId="0D28CEF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20267ECD" w14:textId="5C15213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Routing Protocol is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590B644E" w14:textId="4978FBD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Outgoing update filter list for all interfaces is not set</w:t>
      </w:r>
    </w:p>
    <w:p w14:paraId="3C4806ED" w14:textId="1CF51A0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Incoming update filter list for all interfaces is not set</w:t>
      </w:r>
    </w:p>
    <w:p w14:paraId="220F5FDE" w14:textId="3AC966D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networks flagged in outgoing updates</w:t>
      </w:r>
    </w:p>
    <w:p w14:paraId="4068D2D8" w14:textId="244990B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Default networks accepted from incoming updates</w:t>
      </w:r>
    </w:p>
    <w:p w14:paraId="48A72585" w14:textId="4FF9AB3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EIGRP-IPv4 Protocol for AS(1)</w:t>
      </w:r>
    </w:p>
    <w:p w14:paraId="3F43D669" w14:textId="42CFE9E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Metric weight K1=1, K2=0, K3=1, K4=0, K5=0</w:t>
      </w:r>
    </w:p>
    <w:p w14:paraId="79615545" w14:textId="54ABD13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Soft SIA disabled</w:t>
      </w:r>
    </w:p>
    <w:p w14:paraId="2115CF5D" w14:textId="703A645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NSF-aware route hold timer is 240</w:t>
      </w:r>
    </w:p>
    <w:p w14:paraId="621D6936" w14:textId="75186F2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EIGRP NSF disabled</w:t>
      </w:r>
    </w:p>
    <w:p w14:paraId="7E340965" w14:textId="4511CA0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signal timer is 20s</w:t>
      </w:r>
    </w:p>
    <w:p w14:paraId="3D2D5718" w14:textId="651AAE5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converge timer is 120s</w:t>
      </w:r>
    </w:p>
    <w:p w14:paraId="33F5C71C" w14:textId="5A3541F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Router-ID: 7.7.7.7</w:t>
      </w:r>
    </w:p>
    <w:p w14:paraId="2140202C" w14:textId="10A97C7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 : 0 (base)</w:t>
      </w:r>
    </w:p>
    <w:p w14:paraId="5D60C0B1" w14:textId="509E91F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Active Timer: 3 min</w:t>
      </w:r>
    </w:p>
    <w:p w14:paraId="5DAFD34D" w14:textId="462844E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internal 90 external 170</w:t>
      </w:r>
    </w:p>
    <w:p w14:paraId="06DA09D8" w14:textId="3E1DEEB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5D1EAF49" w14:textId="1E7CC07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w:t>
      </w:r>
      <w:proofErr w:type="spellStart"/>
      <w:r w:rsidRPr="00D836BE">
        <w:rPr>
          <w:rFonts w:ascii="Courier New" w:eastAsia="Courier New" w:hAnsi="Courier New" w:cs="Courier New"/>
          <w:color w:val="000000" w:themeColor="text1"/>
          <w:sz w:val="12"/>
          <w:szCs w:val="12"/>
        </w:rPr>
        <w:t>hopcount</w:t>
      </w:r>
      <w:proofErr w:type="spellEnd"/>
      <w:r w:rsidRPr="00D836BE">
        <w:rPr>
          <w:rFonts w:ascii="Courier New" w:eastAsia="Courier New" w:hAnsi="Courier New" w:cs="Courier New"/>
          <w:color w:val="000000" w:themeColor="text1"/>
          <w:sz w:val="12"/>
          <w:szCs w:val="12"/>
        </w:rPr>
        <w:t xml:space="preserve"> 100</w:t>
      </w:r>
    </w:p>
    <w:p w14:paraId="34AC091A" w14:textId="7E7E1F5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metric variance 128</w:t>
      </w:r>
    </w:p>
    <w:p w14:paraId="74AB8640" w14:textId="1A22B377"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65A00306" w14:textId="3FD6E27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Automatic Summarization: disabled</w:t>
      </w:r>
    </w:p>
    <w:p w14:paraId="5C2825C6" w14:textId="358D76D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path: 4</w:t>
      </w:r>
    </w:p>
    <w:p w14:paraId="75A06045" w14:textId="41B5CFD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for Networks:</w:t>
      </w:r>
    </w:p>
    <w:p w14:paraId="1789B64F" w14:textId="5DD561C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192.168.56.0</w:t>
      </w:r>
    </w:p>
    <w:p w14:paraId="594BEA35" w14:textId="19D29B24"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Routing Information Sources:</w:t>
      </w:r>
    </w:p>
    <w:p w14:paraId="5691914C" w14:textId="55DDB64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Gateway         Distance      Last Update</w:t>
      </w:r>
    </w:p>
    <w:p w14:paraId="5F3B1E2D" w14:textId="493D7E4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internal 90 external 170</w:t>
      </w:r>
    </w:p>
    <w:p w14:paraId="66F2E382" w14:textId="5FA6E05B" w:rsidR="44132E37" w:rsidRPr="00D836BE" w:rsidRDefault="44132E37" w:rsidP="44132E37">
      <w:pPr>
        <w:spacing w:after="160" w:line="259" w:lineRule="auto"/>
        <w:rPr>
          <w:rFonts w:ascii="Courier New" w:eastAsia="Courier New" w:hAnsi="Courier New" w:cs="Courier New"/>
          <w:color w:val="000000" w:themeColor="text1"/>
          <w:sz w:val="12"/>
          <w:szCs w:val="12"/>
        </w:rPr>
      </w:pPr>
    </w:p>
    <w:p w14:paraId="3C3682BC" w14:textId="1B03768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R7#show ipv6 protocols</w:t>
      </w:r>
    </w:p>
    <w:p w14:paraId="327A1EA0" w14:textId="7DD2A5F8"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"connected"</w:t>
      </w:r>
    </w:p>
    <w:p w14:paraId="13D0C533" w14:textId="4F3B347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"application"</w:t>
      </w:r>
    </w:p>
    <w:p w14:paraId="58256B3E" w14:textId="1463438D"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"ND"</w:t>
      </w:r>
    </w:p>
    <w:p w14:paraId="4F2E1DDA" w14:textId="667CE21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IPv6 Routing Protocol is "</w:t>
      </w:r>
      <w:proofErr w:type="spellStart"/>
      <w:r w:rsidRPr="00D836BE">
        <w:rPr>
          <w:rFonts w:ascii="Courier New" w:eastAsia="Courier New" w:hAnsi="Courier New" w:cs="Courier New"/>
          <w:color w:val="000000" w:themeColor="text1"/>
          <w:sz w:val="12"/>
          <w:szCs w:val="12"/>
        </w:rPr>
        <w:t>eigrp</w:t>
      </w:r>
      <w:proofErr w:type="spellEnd"/>
      <w:r w:rsidRPr="00D836BE">
        <w:rPr>
          <w:rFonts w:ascii="Courier New" w:eastAsia="Courier New" w:hAnsi="Courier New" w:cs="Courier New"/>
          <w:color w:val="000000" w:themeColor="text1"/>
          <w:sz w:val="12"/>
          <w:szCs w:val="12"/>
        </w:rPr>
        <w:t xml:space="preserve"> 1"</w:t>
      </w:r>
    </w:p>
    <w:p w14:paraId="78FBD56F" w14:textId="76A556C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EIGRP-IPv6 Protocol for AS(1)</w:t>
      </w:r>
    </w:p>
    <w:p w14:paraId="3C97A8C5" w14:textId="707DC80C"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Metric weight K1=1, K2=0, K3=1, K4=0, K5=0</w:t>
      </w:r>
    </w:p>
    <w:p w14:paraId="370D17F2" w14:textId="64811C51"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Soft SIA disabled</w:t>
      </w:r>
    </w:p>
    <w:p w14:paraId="749CA89A" w14:textId="3CFD0C6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NSF-aware route hold timer is 240</w:t>
      </w:r>
    </w:p>
    <w:p w14:paraId="00C62AEC" w14:textId="3E486BC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EIGRP NSF disabled</w:t>
      </w:r>
    </w:p>
    <w:p w14:paraId="7AAA2068" w14:textId="0C2CF00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signal timer is 20s</w:t>
      </w:r>
    </w:p>
    <w:p w14:paraId="2A669918" w14:textId="565C686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NSF converge timer is 120s</w:t>
      </w:r>
    </w:p>
    <w:p w14:paraId="4E5C69A0" w14:textId="3E30BF3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Router-ID: 7.7.7.7</w:t>
      </w:r>
    </w:p>
    <w:p w14:paraId="09C8A127" w14:textId="6C6C466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Topology : 0 (base)</w:t>
      </w:r>
    </w:p>
    <w:p w14:paraId="7EC7C157" w14:textId="5A99BE4A"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Active Timer: 3 min</w:t>
      </w:r>
    </w:p>
    <w:p w14:paraId="779644EE" w14:textId="6A4A3A7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Distance: internal 90 external 170</w:t>
      </w:r>
    </w:p>
    <w:p w14:paraId="289D8945" w14:textId="5E7CFEC2"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lastRenderedPageBreak/>
        <w:t xml:space="preserve">    Maximum path: 16</w:t>
      </w:r>
    </w:p>
    <w:p w14:paraId="0182151C" w14:textId="3B5EA89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w:t>
      </w:r>
      <w:proofErr w:type="spellStart"/>
      <w:r w:rsidRPr="00D836BE">
        <w:rPr>
          <w:rFonts w:ascii="Courier New" w:eastAsia="Courier New" w:hAnsi="Courier New" w:cs="Courier New"/>
          <w:color w:val="000000" w:themeColor="text1"/>
          <w:sz w:val="12"/>
          <w:szCs w:val="12"/>
        </w:rPr>
        <w:t>hopcount</w:t>
      </w:r>
      <w:proofErr w:type="spellEnd"/>
      <w:r w:rsidRPr="00D836BE">
        <w:rPr>
          <w:rFonts w:ascii="Courier New" w:eastAsia="Courier New" w:hAnsi="Courier New" w:cs="Courier New"/>
          <w:color w:val="000000" w:themeColor="text1"/>
          <w:sz w:val="12"/>
          <w:szCs w:val="12"/>
        </w:rPr>
        <w:t xml:space="preserve"> 100</w:t>
      </w:r>
    </w:p>
    <w:p w14:paraId="1B621AAB" w14:textId="3F021A5F"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Maximum metric variance 1</w:t>
      </w:r>
    </w:p>
    <w:p w14:paraId="2238F151" w14:textId="0584E510"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w:t>
      </w:r>
    </w:p>
    <w:p w14:paraId="396E973F" w14:textId="3D144573"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Interfaces:</w:t>
      </w:r>
    </w:p>
    <w:p w14:paraId="6C45A110" w14:textId="41F45096"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GigabitEthernet0/0/1</w:t>
      </w:r>
    </w:p>
    <w:p w14:paraId="3972C4AC" w14:textId="27A1943B"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Loopback0</w:t>
      </w:r>
    </w:p>
    <w:p w14:paraId="13A96E33" w14:textId="4332ACC9"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Redistribution:</w:t>
      </w:r>
    </w:p>
    <w:p w14:paraId="651199DC" w14:textId="4338033E" w:rsidR="4AC9D8EB" w:rsidRPr="00D836BE" w:rsidRDefault="4AC9D8EB" w:rsidP="44132E37">
      <w:pPr>
        <w:spacing w:after="160" w:line="259" w:lineRule="auto"/>
        <w:rPr>
          <w:rFonts w:ascii="Courier New" w:eastAsia="Courier New" w:hAnsi="Courier New" w:cs="Courier New"/>
          <w:color w:val="000000" w:themeColor="text1"/>
          <w:sz w:val="12"/>
          <w:szCs w:val="12"/>
        </w:rPr>
      </w:pPr>
      <w:r w:rsidRPr="00D836BE">
        <w:rPr>
          <w:rFonts w:ascii="Courier New" w:eastAsia="Courier New" w:hAnsi="Courier New" w:cs="Courier New"/>
          <w:color w:val="000000" w:themeColor="text1"/>
          <w:sz w:val="12"/>
          <w:szCs w:val="12"/>
        </w:rPr>
        <w:t xml:space="preserve">    None</w:t>
      </w:r>
    </w:p>
    <w:p w14:paraId="1534BB88" w14:textId="77777777" w:rsidR="001A4D4F" w:rsidRDefault="001A4D4F" w:rsidP="2D1E6BCE">
      <w:pPr>
        <w:spacing w:after="160" w:line="259" w:lineRule="auto"/>
        <w:rPr>
          <w:rFonts w:ascii="Courier New" w:eastAsia="Courier New" w:hAnsi="Courier New" w:cs="Courier New"/>
          <w:color w:val="000000" w:themeColor="text1"/>
          <w:sz w:val="16"/>
          <w:szCs w:val="16"/>
        </w:rPr>
        <w:sectPr w:rsidR="001A4D4F" w:rsidSect="001A4D4F">
          <w:type w:val="continuous"/>
          <w:pgSz w:w="12240" w:h="15840" w:code="1"/>
          <w:pgMar w:top="720" w:right="720" w:bottom="720" w:left="720" w:header="709" w:footer="709" w:gutter="0"/>
          <w:cols w:num="2" w:space="708"/>
          <w:titlePg/>
          <w:docGrid w:linePitch="360"/>
        </w:sectPr>
      </w:pPr>
    </w:p>
    <w:p w14:paraId="5703C522" w14:textId="6338CD9C" w:rsidR="09E7B12A" w:rsidRPr="001F2E60" w:rsidRDefault="09E7B12A" w:rsidP="2D1E6BCE">
      <w:pPr>
        <w:spacing w:after="160" w:line="259" w:lineRule="auto"/>
        <w:rPr>
          <w:rFonts w:ascii="Courier New" w:eastAsia="Courier New" w:hAnsi="Courier New" w:cs="Courier New"/>
          <w:color w:val="000000" w:themeColor="text1"/>
          <w:sz w:val="16"/>
          <w:szCs w:val="16"/>
        </w:rPr>
      </w:pPr>
    </w:p>
    <w:p w14:paraId="3276C860" w14:textId="1FE71C8D" w:rsidR="63B3AFC1" w:rsidRDefault="63B3AFC1" w:rsidP="008552CB">
      <w:pPr>
        <w:spacing w:after="160"/>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Problems</w:t>
      </w:r>
    </w:p>
    <w:p w14:paraId="4540F216" w14:textId="4648236F" w:rsidR="5CD3CBC5" w:rsidRDefault="5CD3CBC5" w:rsidP="44132E37">
      <w:pPr>
        <w:spacing w:after="160"/>
        <w:ind w:firstLine="720"/>
        <w:rPr>
          <w:rFonts w:ascii="Georgia" w:eastAsia="Georgia" w:hAnsi="Georgia" w:cs="Georgia"/>
          <w:color w:val="000000" w:themeColor="text1"/>
        </w:rPr>
      </w:pPr>
      <w:r w:rsidRPr="44132E37">
        <w:rPr>
          <w:rFonts w:ascii="Georgia" w:eastAsia="Georgia" w:hAnsi="Georgia" w:cs="Georgia"/>
          <w:color w:val="000000" w:themeColor="text1"/>
        </w:rPr>
        <w:t>One of the biggest problems that I faced in the lab was that I wasn’t familiar with how to configure Internal Border Gateway P</w:t>
      </w:r>
      <w:r w:rsidR="44132E37" w:rsidRPr="44132E37">
        <w:rPr>
          <w:rFonts w:ascii="Georgia" w:eastAsia="Georgia" w:hAnsi="Georgia" w:cs="Georgia"/>
          <w:color w:val="000000" w:themeColor="text1"/>
        </w:rPr>
        <w:t>r</w:t>
      </w:r>
      <w:r w:rsidRPr="44132E37">
        <w:rPr>
          <w:rFonts w:ascii="Georgia" w:eastAsia="Georgia" w:hAnsi="Georgia" w:cs="Georgia"/>
          <w:color w:val="000000" w:themeColor="text1"/>
        </w:rPr>
        <w:t xml:space="preserve">otocol (IBGP) system, so I looked at the cisco book along with the cisco website on IBGP configuration to understand how to properly configure an IBGP system. During the process of creating </w:t>
      </w:r>
      <w:r w:rsidR="08C91FED" w:rsidRPr="44132E37">
        <w:rPr>
          <w:rFonts w:ascii="Georgia" w:eastAsia="Georgia" w:hAnsi="Georgia" w:cs="Georgia"/>
          <w:color w:val="000000" w:themeColor="text1"/>
        </w:rPr>
        <w:t>the I</w:t>
      </w:r>
      <w:r w:rsidRPr="44132E37">
        <w:rPr>
          <w:rFonts w:ascii="Georgia" w:eastAsia="Georgia" w:hAnsi="Georgia" w:cs="Georgia"/>
          <w:color w:val="000000" w:themeColor="text1"/>
        </w:rPr>
        <w:t>BGP, I did</w:t>
      </w:r>
      <w:r w:rsidR="17FA6C7C" w:rsidRPr="44132E37">
        <w:rPr>
          <w:rFonts w:ascii="Georgia" w:eastAsia="Georgia" w:hAnsi="Georgia" w:cs="Georgia"/>
          <w:color w:val="000000" w:themeColor="text1"/>
        </w:rPr>
        <w:t xml:space="preserve">n’t </w:t>
      </w:r>
      <w:r w:rsidR="59996406" w:rsidRPr="44132E37">
        <w:rPr>
          <w:rFonts w:ascii="Georgia" w:eastAsia="Georgia" w:hAnsi="Georgia" w:cs="Georgia"/>
          <w:color w:val="000000" w:themeColor="text1"/>
        </w:rPr>
        <w:t>encounter</w:t>
      </w:r>
      <w:r w:rsidRPr="44132E37">
        <w:rPr>
          <w:rFonts w:ascii="Georgia" w:eastAsia="Georgia" w:hAnsi="Georgia" w:cs="Georgia"/>
          <w:color w:val="000000" w:themeColor="text1"/>
        </w:rPr>
        <w:t xml:space="preserve"> </w:t>
      </w:r>
      <w:r w:rsidR="1D2F80DC" w:rsidRPr="44132E37">
        <w:rPr>
          <w:rFonts w:ascii="Georgia" w:eastAsia="Georgia" w:hAnsi="Georgia" w:cs="Georgia"/>
          <w:color w:val="000000" w:themeColor="text1"/>
        </w:rPr>
        <w:t>any</w:t>
      </w:r>
      <w:r w:rsidRPr="44132E37">
        <w:rPr>
          <w:rFonts w:ascii="Georgia" w:eastAsia="Georgia" w:hAnsi="Georgia" w:cs="Georgia"/>
          <w:color w:val="000000" w:themeColor="text1"/>
        </w:rPr>
        <w:t xml:space="preserve"> minor problems in</w:t>
      </w:r>
      <w:r w:rsidR="20A5A647" w:rsidRPr="44132E37">
        <w:rPr>
          <w:rFonts w:ascii="Georgia" w:eastAsia="Georgia" w:hAnsi="Georgia" w:cs="Georgia"/>
          <w:color w:val="000000" w:themeColor="text1"/>
        </w:rPr>
        <w:t xml:space="preserve"> configuring IBGP except for</w:t>
      </w:r>
      <w:r w:rsidR="095BB2CB" w:rsidRPr="44132E37">
        <w:rPr>
          <w:rFonts w:ascii="Georgia" w:eastAsia="Georgia" w:hAnsi="Georgia" w:cs="Georgia"/>
          <w:color w:val="000000" w:themeColor="text1"/>
        </w:rPr>
        <w:t xml:space="preserve"> not understanding how to configure IBGP initially</w:t>
      </w:r>
      <w:r w:rsidRPr="44132E37">
        <w:rPr>
          <w:rFonts w:ascii="Georgia" w:eastAsia="Georgia" w:hAnsi="Georgia" w:cs="Georgia"/>
          <w:color w:val="000000" w:themeColor="text1"/>
        </w:rPr>
        <w:t>.</w:t>
      </w:r>
    </w:p>
    <w:p w14:paraId="4E5E5EB3" w14:textId="7C4010AA" w:rsidR="63B3AFC1" w:rsidRDefault="63B3AFC1" w:rsidP="008552CB">
      <w:pPr>
        <w:spacing w:after="160"/>
        <w:jc w:val="center"/>
        <w:rPr>
          <w:rFonts w:ascii="Georgia" w:eastAsia="Georgia" w:hAnsi="Georgia" w:cs="Georgia"/>
          <w:color w:val="000000" w:themeColor="text1"/>
          <w:sz w:val="36"/>
          <w:szCs w:val="36"/>
        </w:rPr>
      </w:pPr>
      <w:r w:rsidRPr="44132E37">
        <w:rPr>
          <w:rFonts w:ascii="Georgia" w:eastAsia="Georgia" w:hAnsi="Georgia" w:cs="Georgia"/>
          <w:color w:val="000000" w:themeColor="text1"/>
          <w:sz w:val="36"/>
          <w:szCs w:val="36"/>
        </w:rPr>
        <w:t>Conclusion</w:t>
      </w:r>
    </w:p>
    <w:p w14:paraId="4C65FCC9" w14:textId="03038CCF" w:rsidR="58FD60A3" w:rsidRDefault="58FD60A3" w:rsidP="44132E37">
      <w:pPr>
        <w:spacing w:after="160"/>
        <w:ind w:firstLine="720"/>
        <w:rPr>
          <w:rFonts w:ascii="Georgia" w:eastAsia="Georgia" w:hAnsi="Georgia" w:cs="Georgia"/>
          <w:color w:val="000000" w:themeColor="text1"/>
        </w:rPr>
      </w:pPr>
      <w:r w:rsidRPr="44132E37">
        <w:rPr>
          <w:rFonts w:ascii="Georgia" w:eastAsia="Georgia" w:hAnsi="Georgia" w:cs="Georgia"/>
          <w:color w:val="000000" w:themeColor="text1"/>
        </w:rPr>
        <w:t>The objective of the lab was to use 7 routers to configure a BGP (Border Gateway Protocol) system where two autonomous systems both with two routers connected to another autonomous system with three routers with EBGP. The autonomous system with three routers also requires an IBGP connection between two end routers.</w:t>
      </w:r>
      <w:r w:rsidR="73F5EC23" w:rsidRPr="44132E37">
        <w:rPr>
          <w:rFonts w:ascii="Georgia" w:eastAsia="Georgia" w:hAnsi="Georgia" w:cs="Georgia"/>
          <w:color w:val="000000" w:themeColor="text1"/>
        </w:rPr>
        <w:t xml:space="preserve"> In the lab</w:t>
      </w:r>
      <w:r w:rsidR="7A5287DE" w:rsidRPr="44132E37">
        <w:rPr>
          <w:rFonts w:ascii="Georgia" w:eastAsia="Georgia" w:hAnsi="Georgia" w:cs="Georgia"/>
          <w:color w:val="000000" w:themeColor="text1"/>
        </w:rPr>
        <w:t>,</w:t>
      </w:r>
      <w:r w:rsidR="73F5EC23" w:rsidRPr="44132E37">
        <w:rPr>
          <w:rFonts w:ascii="Georgia" w:eastAsia="Georgia" w:hAnsi="Georgia" w:cs="Georgia"/>
          <w:color w:val="000000" w:themeColor="text1"/>
        </w:rPr>
        <w:t xml:space="preserve"> I was able to learn how to correctly configure </w:t>
      </w:r>
      <w:r w:rsidR="29C69C38" w:rsidRPr="44132E37">
        <w:rPr>
          <w:rFonts w:ascii="Georgia" w:eastAsia="Georgia" w:hAnsi="Georgia" w:cs="Georgia"/>
          <w:color w:val="000000" w:themeColor="text1"/>
        </w:rPr>
        <w:t>I</w:t>
      </w:r>
      <w:r w:rsidR="73F5EC23" w:rsidRPr="44132E37">
        <w:rPr>
          <w:rFonts w:ascii="Georgia" w:eastAsia="Georgia" w:hAnsi="Georgia" w:cs="Georgia"/>
          <w:color w:val="000000" w:themeColor="text1"/>
        </w:rPr>
        <w:t xml:space="preserve">BGP </w:t>
      </w:r>
      <w:r w:rsidR="555D9D0A" w:rsidRPr="44132E37">
        <w:rPr>
          <w:rFonts w:ascii="Georgia" w:eastAsia="Georgia" w:hAnsi="Georgia" w:cs="Georgia"/>
          <w:color w:val="000000" w:themeColor="text1"/>
        </w:rPr>
        <w:t>connections</w:t>
      </w:r>
      <w:r w:rsidR="73F5EC23" w:rsidRPr="44132E37">
        <w:rPr>
          <w:rFonts w:ascii="Georgia" w:eastAsia="Georgia" w:hAnsi="Georgia" w:cs="Georgia"/>
          <w:color w:val="000000" w:themeColor="text1"/>
        </w:rPr>
        <w:t xml:space="preserve"> that could be applied to real networks. I was also able to learn about how </w:t>
      </w:r>
      <w:r w:rsidR="113BAF71" w:rsidRPr="44132E37">
        <w:rPr>
          <w:rFonts w:ascii="Georgia" w:eastAsia="Georgia" w:hAnsi="Georgia" w:cs="Georgia"/>
          <w:color w:val="000000" w:themeColor="text1"/>
        </w:rPr>
        <w:t>E</w:t>
      </w:r>
      <w:r w:rsidR="73F5EC23" w:rsidRPr="44132E37">
        <w:rPr>
          <w:rFonts w:ascii="Georgia" w:eastAsia="Georgia" w:hAnsi="Georgia" w:cs="Georgia"/>
          <w:color w:val="000000" w:themeColor="text1"/>
        </w:rPr>
        <w:t>BGP</w:t>
      </w:r>
      <w:r w:rsidR="545C6CD1" w:rsidRPr="44132E37">
        <w:rPr>
          <w:rFonts w:ascii="Georgia" w:eastAsia="Georgia" w:hAnsi="Georgia" w:cs="Georgia"/>
          <w:color w:val="000000" w:themeColor="text1"/>
        </w:rPr>
        <w:t xml:space="preserve"> and IBGP</w:t>
      </w:r>
      <w:r w:rsidR="73F5EC23" w:rsidRPr="44132E37">
        <w:rPr>
          <w:rFonts w:ascii="Georgia" w:eastAsia="Georgia" w:hAnsi="Georgia" w:cs="Georgia"/>
          <w:color w:val="000000" w:themeColor="text1"/>
        </w:rPr>
        <w:t xml:space="preserve"> routing worked in a network. One skill </w:t>
      </w:r>
      <w:r w:rsidR="1A4A4258" w:rsidRPr="44132E37">
        <w:rPr>
          <w:rFonts w:ascii="Georgia" w:eastAsia="Georgia" w:hAnsi="Georgia" w:cs="Georgia"/>
          <w:color w:val="000000" w:themeColor="text1"/>
        </w:rPr>
        <w:t>that I</w:t>
      </w:r>
      <w:r w:rsidR="73F5EC23" w:rsidRPr="44132E37">
        <w:rPr>
          <w:rFonts w:ascii="Georgia" w:eastAsia="Georgia" w:hAnsi="Georgia" w:cs="Georgia"/>
          <w:color w:val="000000" w:themeColor="text1"/>
        </w:rPr>
        <w:t xml:space="preserve"> </w:t>
      </w:r>
      <w:r w:rsidR="3AB62785" w:rsidRPr="44132E37">
        <w:rPr>
          <w:rFonts w:ascii="Georgia" w:eastAsia="Georgia" w:hAnsi="Georgia" w:cs="Georgia"/>
          <w:color w:val="000000" w:themeColor="text1"/>
        </w:rPr>
        <w:t xml:space="preserve">learned was to use </w:t>
      </w:r>
      <w:r w:rsidR="339B6624" w:rsidRPr="44132E37">
        <w:rPr>
          <w:rFonts w:ascii="Georgia" w:eastAsia="Georgia" w:hAnsi="Georgia" w:cs="Georgia"/>
          <w:color w:val="000000" w:themeColor="text1"/>
        </w:rPr>
        <w:t>knowledge</w:t>
      </w:r>
      <w:r w:rsidR="7A7750C6" w:rsidRPr="44132E37">
        <w:rPr>
          <w:rFonts w:ascii="Georgia" w:eastAsia="Georgia" w:hAnsi="Georgia" w:cs="Georgia"/>
          <w:color w:val="000000" w:themeColor="text1"/>
        </w:rPr>
        <w:t xml:space="preserve"> of</w:t>
      </w:r>
      <w:r w:rsidR="3AB62785" w:rsidRPr="44132E37">
        <w:rPr>
          <w:rFonts w:ascii="Georgia" w:eastAsia="Georgia" w:hAnsi="Georgia" w:cs="Georgia"/>
          <w:color w:val="000000" w:themeColor="text1"/>
        </w:rPr>
        <w:t xml:space="preserve"> previous </w:t>
      </w:r>
      <w:r w:rsidR="73F5EC23" w:rsidRPr="44132E37">
        <w:rPr>
          <w:rFonts w:ascii="Georgia" w:eastAsia="Georgia" w:hAnsi="Georgia" w:cs="Georgia"/>
          <w:color w:val="000000" w:themeColor="text1"/>
        </w:rPr>
        <w:t>lab configurations that are helpful to me then tweak it to fit my needs</w:t>
      </w:r>
      <w:r w:rsidR="4F3F68A8" w:rsidRPr="44132E37">
        <w:rPr>
          <w:rFonts w:ascii="Georgia" w:eastAsia="Georgia" w:hAnsi="Georgia" w:cs="Georgia"/>
          <w:color w:val="000000" w:themeColor="text1"/>
        </w:rPr>
        <w:t xml:space="preserve"> in the new lab</w:t>
      </w:r>
      <w:r w:rsidR="73F5EC23" w:rsidRPr="44132E37">
        <w:rPr>
          <w:rFonts w:ascii="Georgia" w:eastAsia="Georgia" w:hAnsi="Georgia" w:cs="Georgia"/>
          <w:color w:val="000000" w:themeColor="text1"/>
        </w:rPr>
        <w:t xml:space="preserve">. Personally, I thought this lab was helpful in understanding something new like </w:t>
      </w:r>
      <w:r w:rsidR="20B0D8BC" w:rsidRPr="44132E37">
        <w:rPr>
          <w:rFonts w:ascii="Georgia" w:eastAsia="Georgia" w:hAnsi="Georgia" w:cs="Georgia"/>
          <w:color w:val="000000" w:themeColor="text1"/>
        </w:rPr>
        <w:t>I</w:t>
      </w:r>
      <w:r w:rsidR="73F5EC23" w:rsidRPr="44132E37">
        <w:rPr>
          <w:rFonts w:ascii="Georgia" w:eastAsia="Georgia" w:hAnsi="Georgia" w:cs="Georgia"/>
          <w:color w:val="000000" w:themeColor="text1"/>
        </w:rPr>
        <w:t>BGP</w:t>
      </w:r>
      <w:r w:rsidR="5E974320" w:rsidRPr="44132E37">
        <w:rPr>
          <w:rFonts w:ascii="Georgia" w:eastAsia="Georgia" w:hAnsi="Georgia" w:cs="Georgia"/>
          <w:color w:val="000000" w:themeColor="text1"/>
        </w:rPr>
        <w:t xml:space="preserve"> routing</w:t>
      </w:r>
      <w:r w:rsidR="73F5EC23" w:rsidRPr="44132E37">
        <w:rPr>
          <w:rFonts w:ascii="Georgia" w:eastAsia="Georgia" w:hAnsi="Georgia" w:cs="Georgia"/>
          <w:color w:val="000000" w:themeColor="text1"/>
        </w:rPr>
        <w:t xml:space="preserve"> and improving my general knowledge of cisco networking.</w:t>
      </w:r>
    </w:p>
    <w:p w14:paraId="05F07D1E" w14:textId="02E9D9FA" w:rsidR="44132E37" w:rsidRDefault="44132E37" w:rsidP="44132E37">
      <w:pPr>
        <w:spacing w:after="160"/>
        <w:jc w:val="center"/>
        <w:rPr>
          <w:rFonts w:ascii="Georgia" w:eastAsia="Georgia" w:hAnsi="Georgia" w:cs="Georgia"/>
          <w:color w:val="000000" w:themeColor="text1"/>
          <w:sz w:val="36"/>
          <w:szCs w:val="36"/>
        </w:rPr>
      </w:pPr>
    </w:p>
    <w:p w14:paraId="3AA52121" w14:textId="208B4144" w:rsidR="09E7B12A" w:rsidRPr="00F70405" w:rsidRDefault="09E7B12A" w:rsidP="48F4ACB2">
      <w:pPr>
        <w:pStyle w:val="GraphicAnchor"/>
        <w:jc w:val="center"/>
        <w:rPr>
          <w:rFonts w:ascii="Georgia" w:eastAsia="Georgia" w:hAnsi="Georgia" w:cs="Georgia"/>
          <w:color w:val="000000" w:themeColor="text1"/>
          <w:szCs w:val="10"/>
        </w:rPr>
      </w:pPr>
    </w:p>
    <w:sectPr w:rsidR="09E7B12A" w:rsidRPr="00F70405" w:rsidSect="001A4D4F">
      <w:type w:val="continuous"/>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4E03" w14:textId="77777777" w:rsidR="00DF7FCC" w:rsidRDefault="00DF7FCC" w:rsidP="00E74B29">
      <w:r>
        <w:separator/>
      </w:r>
    </w:p>
  </w:endnote>
  <w:endnote w:type="continuationSeparator" w:id="0">
    <w:p w14:paraId="238863B3" w14:textId="77777777" w:rsidR="00DF7FCC" w:rsidRDefault="00DF7FCC"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14AED5E8"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0D9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7289"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070"/>
      <w:gridCol w:w="4404"/>
      <w:gridCol w:w="3237"/>
      <w:gridCol w:w="1079"/>
    </w:tblGrid>
    <w:tr w:rsidR="00E74B29" w14:paraId="09724115" w14:textId="77777777" w:rsidTr="00176379">
      <w:tc>
        <w:tcPr>
          <w:tcW w:w="2070" w:type="dxa"/>
        </w:tcPr>
        <w:p w14:paraId="2EC8E89B" w14:textId="77777777" w:rsidR="00E74B29" w:rsidRPr="00E74B29" w:rsidRDefault="00E74B29" w:rsidP="006709F1">
          <w:pPr>
            <w:pStyle w:val="Footer"/>
          </w:pPr>
        </w:p>
      </w:tc>
      <w:tc>
        <w:tcPr>
          <w:tcW w:w="4404" w:type="dxa"/>
        </w:tcPr>
        <w:p w14:paraId="6C905F71" w14:textId="12CAFEFE" w:rsidR="00E74B29" w:rsidRPr="00874FE7" w:rsidRDefault="00E74B29" w:rsidP="006709F1">
          <w:pPr>
            <w:pStyle w:val="Footer"/>
          </w:pPr>
        </w:p>
      </w:tc>
      <w:tc>
        <w:tcPr>
          <w:tcW w:w="3237" w:type="dxa"/>
        </w:tcPr>
        <w:p w14:paraId="79AA69C8" w14:textId="0E66A4BF" w:rsidR="00E74B29" w:rsidRPr="00E74B29" w:rsidRDefault="00E74B29" w:rsidP="006709F1">
          <w:pPr>
            <w:pStyle w:val="Footer"/>
            <w:jc w:val="right"/>
          </w:pPr>
        </w:p>
      </w:tc>
      <w:tc>
        <w:tcPr>
          <w:tcW w:w="1079" w:type="dxa"/>
        </w:tcPr>
        <w:p w14:paraId="19A9280D" w14:textId="77777777" w:rsidR="00E74B29" w:rsidRPr="00E74B29" w:rsidRDefault="00E74B29" w:rsidP="006709F1">
          <w:pPr>
            <w:pStyle w:val="Footer"/>
          </w:pPr>
        </w:p>
      </w:tc>
    </w:tr>
  </w:tbl>
  <w:p w14:paraId="7F378B9B"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67FF" w14:textId="77777777" w:rsidR="00DF7FCC" w:rsidRDefault="00DF7FCC" w:rsidP="00E74B29">
      <w:r>
        <w:separator/>
      </w:r>
    </w:p>
  </w:footnote>
  <w:footnote w:type="continuationSeparator" w:id="0">
    <w:p w14:paraId="168FB642" w14:textId="77777777" w:rsidR="00DF7FCC" w:rsidRDefault="00DF7FCC" w:rsidP="00E74B29">
      <w:r>
        <w:continuationSeparator/>
      </w:r>
    </w:p>
  </w:footnote>
</w:footnotes>
</file>

<file path=word/intelligence2.xml><?xml version="1.0" encoding="utf-8"?>
<int2:intelligence xmlns:int2="http://schemas.microsoft.com/office/intelligence/2020/intelligence">
  <int2:observations>
    <int2:textHash int2:hashCode="Tqiwxe5G7+6IdY" int2:id="XzVOqTrx">
      <int2:state int2:type="LegacyProofing" int2:value="Rejected"/>
    </int2:textHash>
    <int2:textHash int2:hashCode="ftuqhm2IGQUtHB" int2:id="zGN85cn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041818"/>
    <w:multiLevelType w:val="hybridMultilevel"/>
    <w:tmpl w:val="28C44A3C"/>
    <w:lvl w:ilvl="0" w:tplc="36CC7D20">
      <w:start w:val="1"/>
      <w:numFmt w:val="decimal"/>
      <w:lvlText w:val="%1."/>
      <w:lvlJc w:val="left"/>
      <w:pPr>
        <w:ind w:left="720" w:hanging="360"/>
      </w:pPr>
    </w:lvl>
    <w:lvl w:ilvl="1" w:tplc="9EF836D6">
      <w:start w:val="1"/>
      <w:numFmt w:val="lowerLetter"/>
      <w:lvlText w:val="%2."/>
      <w:lvlJc w:val="left"/>
      <w:pPr>
        <w:ind w:left="1440" w:hanging="360"/>
      </w:pPr>
    </w:lvl>
    <w:lvl w:ilvl="2" w:tplc="26EA5820">
      <w:start w:val="1"/>
      <w:numFmt w:val="lowerRoman"/>
      <w:lvlText w:val="%3."/>
      <w:lvlJc w:val="right"/>
      <w:pPr>
        <w:ind w:left="2160" w:hanging="180"/>
      </w:pPr>
    </w:lvl>
    <w:lvl w:ilvl="3" w:tplc="232CCF50">
      <w:start w:val="1"/>
      <w:numFmt w:val="decimal"/>
      <w:lvlText w:val="%4."/>
      <w:lvlJc w:val="left"/>
      <w:pPr>
        <w:ind w:left="2880" w:hanging="360"/>
      </w:pPr>
    </w:lvl>
    <w:lvl w:ilvl="4" w:tplc="DC24CC66">
      <w:start w:val="1"/>
      <w:numFmt w:val="lowerLetter"/>
      <w:lvlText w:val="%5."/>
      <w:lvlJc w:val="left"/>
      <w:pPr>
        <w:ind w:left="3600" w:hanging="360"/>
      </w:pPr>
    </w:lvl>
    <w:lvl w:ilvl="5" w:tplc="1218A50E">
      <w:start w:val="1"/>
      <w:numFmt w:val="lowerRoman"/>
      <w:lvlText w:val="%6."/>
      <w:lvlJc w:val="right"/>
      <w:pPr>
        <w:ind w:left="4320" w:hanging="180"/>
      </w:pPr>
    </w:lvl>
    <w:lvl w:ilvl="6" w:tplc="8106474C">
      <w:start w:val="1"/>
      <w:numFmt w:val="decimal"/>
      <w:lvlText w:val="%7."/>
      <w:lvlJc w:val="left"/>
      <w:pPr>
        <w:ind w:left="5040" w:hanging="360"/>
      </w:pPr>
    </w:lvl>
    <w:lvl w:ilvl="7" w:tplc="B700F21C">
      <w:start w:val="1"/>
      <w:numFmt w:val="lowerLetter"/>
      <w:lvlText w:val="%8."/>
      <w:lvlJc w:val="left"/>
      <w:pPr>
        <w:ind w:left="5760" w:hanging="360"/>
      </w:pPr>
    </w:lvl>
    <w:lvl w:ilvl="8" w:tplc="B18837F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53D7A"/>
    <w:rsid w:val="00176379"/>
    <w:rsid w:val="00177C90"/>
    <w:rsid w:val="00177F8D"/>
    <w:rsid w:val="001854F2"/>
    <w:rsid w:val="00185F4A"/>
    <w:rsid w:val="001A4D4F"/>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E55C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373D9"/>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43236"/>
    <w:rsid w:val="00A529B6"/>
    <w:rsid w:val="00A97CF5"/>
    <w:rsid w:val="00AA52AF"/>
    <w:rsid w:val="00AB7AC0"/>
    <w:rsid w:val="00AC7975"/>
    <w:rsid w:val="00B24510"/>
    <w:rsid w:val="00B356D2"/>
    <w:rsid w:val="00B435EF"/>
    <w:rsid w:val="00B43E11"/>
    <w:rsid w:val="00B635AC"/>
    <w:rsid w:val="00B66244"/>
    <w:rsid w:val="00B703E8"/>
    <w:rsid w:val="00B87FE7"/>
    <w:rsid w:val="00BB117E"/>
    <w:rsid w:val="00BC2A58"/>
    <w:rsid w:val="00BD2A5A"/>
    <w:rsid w:val="00BE0D37"/>
    <w:rsid w:val="00C30A40"/>
    <w:rsid w:val="00C45C05"/>
    <w:rsid w:val="00C64C8C"/>
    <w:rsid w:val="00C72442"/>
    <w:rsid w:val="00C755AB"/>
    <w:rsid w:val="00C839AD"/>
    <w:rsid w:val="00CB15B5"/>
    <w:rsid w:val="00CC22E0"/>
    <w:rsid w:val="00CDB3C5"/>
    <w:rsid w:val="00CE1976"/>
    <w:rsid w:val="00CE2AB2"/>
    <w:rsid w:val="00CE4F22"/>
    <w:rsid w:val="00CF5C88"/>
    <w:rsid w:val="00D156FE"/>
    <w:rsid w:val="00D251FD"/>
    <w:rsid w:val="00D43125"/>
    <w:rsid w:val="00D46E7A"/>
    <w:rsid w:val="00D57FF6"/>
    <w:rsid w:val="00D63211"/>
    <w:rsid w:val="00D66A3A"/>
    <w:rsid w:val="00D836BE"/>
    <w:rsid w:val="00D84429"/>
    <w:rsid w:val="00D96AB9"/>
    <w:rsid w:val="00DF198B"/>
    <w:rsid w:val="00DF7FCC"/>
    <w:rsid w:val="00E124B2"/>
    <w:rsid w:val="00E14BAD"/>
    <w:rsid w:val="00E14E98"/>
    <w:rsid w:val="00E17898"/>
    <w:rsid w:val="00E45545"/>
    <w:rsid w:val="00E67BF0"/>
    <w:rsid w:val="00E720A5"/>
    <w:rsid w:val="00E74B29"/>
    <w:rsid w:val="00E9516C"/>
    <w:rsid w:val="00EA5884"/>
    <w:rsid w:val="00EB08AD"/>
    <w:rsid w:val="00EF684E"/>
    <w:rsid w:val="00F4519C"/>
    <w:rsid w:val="00F50791"/>
    <w:rsid w:val="00F50C1F"/>
    <w:rsid w:val="00F70405"/>
    <w:rsid w:val="00F84E31"/>
    <w:rsid w:val="00F857E2"/>
    <w:rsid w:val="00F969DE"/>
    <w:rsid w:val="00FB2F1A"/>
    <w:rsid w:val="00FC09C0"/>
    <w:rsid w:val="00FE1C47"/>
    <w:rsid w:val="016FBCA5"/>
    <w:rsid w:val="0196E422"/>
    <w:rsid w:val="01BA5C41"/>
    <w:rsid w:val="022A4AD4"/>
    <w:rsid w:val="0261E82D"/>
    <w:rsid w:val="0264B89D"/>
    <w:rsid w:val="0283DAA8"/>
    <w:rsid w:val="02B735ED"/>
    <w:rsid w:val="02BCE195"/>
    <w:rsid w:val="02BD01A8"/>
    <w:rsid w:val="02C6E65D"/>
    <w:rsid w:val="02EDC467"/>
    <w:rsid w:val="02FEA39F"/>
    <w:rsid w:val="031860B6"/>
    <w:rsid w:val="0363BD6F"/>
    <w:rsid w:val="0378629A"/>
    <w:rsid w:val="0397FCC9"/>
    <w:rsid w:val="03B38114"/>
    <w:rsid w:val="03CED9D6"/>
    <w:rsid w:val="042018B0"/>
    <w:rsid w:val="042CC91C"/>
    <w:rsid w:val="04498E61"/>
    <w:rsid w:val="04608EB7"/>
    <w:rsid w:val="04760EF6"/>
    <w:rsid w:val="048047FF"/>
    <w:rsid w:val="048E1BAA"/>
    <w:rsid w:val="04C0C578"/>
    <w:rsid w:val="04D02AB3"/>
    <w:rsid w:val="04D687BF"/>
    <w:rsid w:val="050EACF1"/>
    <w:rsid w:val="05151822"/>
    <w:rsid w:val="052D8CF3"/>
    <w:rsid w:val="0530C701"/>
    <w:rsid w:val="05514471"/>
    <w:rsid w:val="059164AB"/>
    <w:rsid w:val="0596C1A6"/>
    <w:rsid w:val="0598AE2D"/>
    <w:rsid w:val="05B0094D"/>
    <w:rsid w:val="05BBE911"/>
    <w:rsid w:val="05C8997D"/>
    <w:rsid w:val="05D962F2"/>
    <w:rsid w:val="0605FA68"/>
    <w:rsid w:val="065BDF61"/>
    <w:rsid w:val="06A4913F"/>
    <w:rsid w:val="0720487C"/>
    <w:rsid w:val="078CA87E"/>
    <w:rsid w:val="07992AF6"/>
    <w:rsid w:val="079A5780"/>
    <w:rsid w:val="07AE8806"/>
    <w:rsid w:val="07F93DB3"/>
    <w:rsid w:val="07FBAD2A"/>
    <w:rsid w:val="08406DBF"/>
    <w:rsid w:val="08526680"/>
    <w:rsid w:val="085A2DC9"/>
    <w:rsid w:val="086DC9DA"/>
    <w:rsid w:val="08AFD760"/>
    <w:rsid w:val="08C91FED"/>
    <w:rsid w:val="08EF5424"/>
    <w:rsid w:val="095BB2CB"/>
    <w:rsid w:val="098609EE"/>
    <w:rsid w:val="099DF3BD"/>
    <w:rsid w:val="099EED47"/>
    <w:rsid w:val="09DD483F"/>
    <w:rsid w:val="09DEEB58"/>
    <w:rsid w:val="09E7B12A"/>
    <w:rsid w:val="09FA3C46"/>
    <w:rsid w:val="0A1454C7"/>
    <w:rsid w:val="0A177EA1"/>
    <w:rsid w:val="0A273FF4"/>
    <w:rsid w:val="0A3D2707"/>
    <w:rsid w:val="0A40BAA7"/>
    <w:rsid w:val="0A4DC1A8"/>
    <w:rsid w:val="0AA93ED0"/>
    <w:rsid w:val="0AADABDD"/>
    <w:rsid w:val="0ABBFD64"/>
    <w:rsid w:val="0ACB34AD"/>
    <w:rsid w:val="0AEF6A5E"/>
    <w:rsid w:val="0B254638"/>
    <w:rsid w:val="0B331E2D"/>
    <w:rsid w:val="0B33A572"/>
    <w:rsid w:val="0B57C7CD"/>
    <w:rsid w:val="0B942FC5"/>
    <w:rsid w:val="0BBDCDAF"/>
    <w:rsid w:val="0C14F519"/>
    <w:rsid w:val="0C46F144"/>
    <w:rsid w:val="0C54A046"/>
    <w:rsid w:val="0C609789"/>
    <w:rsid w:val="0D1176AD"/>
    <w:rsid w:val="0D14DB01"/>
    <w:rsid w:val="0D7F6B5F"/>
    <w:rsid w:val="0DAE772E"/>
    <w:rsid w:val="0DDFFB1A"/>
    <w:rsid w:val="0E0FECF9"/>
    <w:rsid w:val="0E1CAAD0"/>
    <w:rsid w:val="0E4906AD"/>
    <w:rsid w:val="0E99A806"/>
    <w:rsid w:val="0EA5C4A5"/>
    <w:rsid w:val="0EBA818B"/>
    <w:rsid w:val="0EDE3B5F"/>
    <w:rsid w:val="0EE188BA"/>
    <w:rsid w:val="0EF3572F"/>
    <w:rsid w:val="0EF56E71"/>
    <w:rsid w:val="0F126051"/>
    <w:rsid w:val="0F1EE777"/>
    <w:rsid w:val="0F38FA59"/>
    <w:rsid w:val="0F431D43"/>
    <w:rsid w:val="0F62CB57"/>
    <w:rsid w:val="0F74CB62"/>
    <w:rsid w:val="0F8C2204"/>
    <w:rsid w:val="0F8C4108"/>
    <w:rsid w:val="0F92F25E"/>
    <w:rsid w:val="0F94E07F"/>
    <w:rsid w:val="0FA014B8"/>
    <w:rsid w:val="0FA85F14"/>
    <w:rsid w:val="0FC5C58C"/>
    <w:rsid w:val="102B38F0"/>
    <w:rsid w:val="104EA0C4"/>
    <w:rsid w:val="1067A0E8"/>
    <w:rsid w:val="1078DBBF"/>
    <w:rsid w:val="1088E85E"/>
    <w:rsid w:val="10A84FED"/>
    <w:rsid w:val="10D32DA8"/>
    <w:rsid w:val="10F15FB4"/>
    <w:rsid w:val="11281169"/>
    <w:rsid w:val="1128207B"/>
    <w:rsid w:val="113BAF71"/>
    <w:rsid w:val="11442F75"/>
    <w:rsid w:val="1144A796"/>
    <w:rsid w:val="116195ED"/>
    <w:rsid w:val="11673C9B"/>
    <w:rsid w:val="1176F9CA"/>
    <w:rsid w:val="117B5F5F"/>
    <w:rsid w:val="11CE27A8"/>
    <w:rsid w:val="1218D4CB"/>
    <w:rsid w:val="12274DB7"/>
    <w:rsid w:val="131B5F2E"/>
    <w:rsid w:val="13864186"/>
    <w:rsid w:val="141AEF1C"/>
    <w:rsid w:val="14A8B897"/>
    <w:rsid w:val="14D060E5"/>
    <w:rsid w:val="1506C489"/>
    <w:rsid w:val="1508E98A"/>
    <w:rsid w:val="1508F4DA"/>
    <w:rsid w:val="15450370"/>
    <w:rsid w:val="157F7995"/>
    <w:rsid w:val="1598F2D3"/>
    <w:rsid w:val="15B5C35E"/>
    <w:rsid w:val="15B6BF7D"/>
    <w:rsid w:val="1610EC34"/>
    <w:rsid w:val="16A4B9EB"/>
    <w:rsid w:val="16CE7164"/>
    <w:rsid w:val="16F61B7F"/>
    <w:rsid w:val="16FE6914"/>
    <w:rsid w:val="1721ECEF"/>
    <w:rsid w:val="175EAAC9"/>
    <w:rsid w:val="179A489C"/>
    <w:rsid w:val="179F4073"/>
    <w:rsid w:val="17A304A5"/>
    <w:rsid w:val="17FA6C7C"/>
    <w:rsid w:val="1864FFFB"/>
    <w:rsid w:val="1873880A"/>
    <w:rsid w:val="18948EDC"/>
    <w:rsid w:val="18FDB256"/>
    <w:rsid w:val="190CDF61"/>
    <w:rsid w:val="19542249"/>
    <w:rsid w:val="1992A80D"/>
    <w:rsid w:val="19C1AAA8"/>
    <w:rsid w:val="19DB54CE"/>
    <w:rsid w:val="1A102CE4"/>
    <w:rsid w:val="1A27AB8B"/>
    <w:rsid w:val="1A466293"/>
    <w:rsid w:val="1A4A4258"/>
    <w:rsid w:val="1ADD3B38"/>
    <w:rsid w:val="1AF1E915"/>
    <w:rsid w:val="1AFB85B9"/>
    <w:rsid w:val="1B285564"/>
    <w:rsid w:val="1B5B9623"/>
    <w:rsid w:val="1B6867EA"/>
    <w:rsid w:val="1BD6E728"/>
    <w:rsid w:val="1C22C1C1"/>
    <w:rsid w:val="1C252C63"/>
    <w:rsid w:val="1C26A90C"/>
    <w:rsid w:val="1C4DCFE7"/>
    <w:rsid w:val="1C6CF334"/>
    <w:rsid w:val="1CBDAFA4"/>
    <w:rsid w:val="1CF988D3"/>
    <w:rsid w:val="1D2F80DC"/>
    <w:rsid w:val="1D41C1BE"/>
    <w:rsid w:val="1D4E1176"/>
    <w:rsid w:val="1D590E38"/>
    <w:rsid w:val="1DA8A905"/>
    <w:rsid w:val="1DB9601D"/>
    <w:rsid w:val="1E06F549"/>
    <w:rsid w:val="1E07BE62"/>
    <w:rsid w:val="1E0E81F7"/>
    <w:rsid w:val="1E35ED78"/>
    <w:rsid w:val="1E548409"/>
    <w:rsid w:val="1E8887D3"/>
    <w:rsid w:val="1F196C98"/>
    <w:rsid w:val="1F46D0F5"/>
    <w:rsid w:val="1FC7579D"/>
    <w:rsid w:val="1FD5A445"/>
    <w:rsid w:val="1FD87DCF"/>
    <w:rsid w:val="1FF0D568"/>
    <w:rsid w:val="20114CE0"/>
    <w:rsid w:val="202A4A3B"/>
    <w:rsid w:val="208C4310"/>
    <w:rsid w:val="20A5A647"/>
    <w:rsid w:val="20B0D8BC"/>
    <w:rsid w:val="217E604A"/>
    <w:rsid w:val="21C1205F"/>
    <w:rsid w:val="21E51AA1"/>
    <w:rsid w:val="22244924"/>
    <w:rsid w:val="22447189"/>
    <w:rsid w:val="225FB5D3"/>
    <w:rsid w:val="22B1EB17"/>
    <w:rsid w:val="22D05CAE"/>
    <w:rsid w:val="23161A58"/>
    <w:rsid w:val="233C09AF"/>
    <w:rsid w:val="23477806"/>
    <w:rsid w:val="238BAF0C"/>
    <w:rsid w:val="23AC58A8"/>
    <w:rsid w:val="23C01985"/>
    <w:rsid w:val="23E69FD7"/>
    <w:rsid w:val="2400663C"/>
    <w:rsid w:val="243EAF6B"/>
    <w:rsid w:val="244E068B"/>
    <w:rsid w:val="24D11171"/>
    <w:rsid w:val="24EB725B"/>
    <w:rsid w:val="24F3D225"/>
    <w:rsid w:val="2533AB46"/>
    <w:rsid w:val="256A9BE8"/>
    <w:rsid w:val="256EDB8E"/>
    <w:rsid w:val="2570A02E"/>
    <w:rsid w:val="257AEFD4"/>
    <w:rsid w:val="257DB81A"/>
    <w:rsid w:val="259D1CED"/>
    <w:rsid w:val="25A7B4EB"/>
    <w:rsid w:val="25AE566C"/>
    <w:rsid w:val="25F903BD"/>
    <w:rsid w:val="265FBEAD"/>
    <w:rsid w:val="2695BB83"/>
    <w:rsid w:val="26F4606B"/>
    <w:rsid w:val="26F4F3BC"/>
    <w:rsid w:val="271212EF"/>
    <w:rsid w:val="27273036"/>
    <w:rsid w:val="278AE880"/>
    <w:rsid w:val="27CA5A11"/>
    <w:rsid w:val="28170C05"/>
    <w:rsid w:val="281AE929"/>
    <w:rsid w:val="2855BDEE"/>
    <w:rsid w:val="2862C93E"/>
    <w:rsid w:val="2890C41D"/>
    <w:rsid w:val="28AD84B5"/>
    <w:rsid w:val="292651C1"/>
    <w:rsid w:val="29841A29"/>
    <w:rsid w:val="298E9548"/>
    <w:rsid w:val="29A48294"/>
    <w:rsid w:val="29B2DC66"/>
    <w:rsid w:val="29B6B98A"/>
    <w:rsid w:val="29C69C38"/>
    <w:rsid w:val="29DF1E9F"/>
    <w:rsid w:val="29E40C56"/>
    <w:rsid w:val="29E6CB0C"/>
    <w:rsid w:val="29E89825"/>
    <w:rsid w:val="2A178B6F"/>
    <w:rsid w:val="2A3D0A0B"/>
    <w:rsid w:val="2A6F684C"/>
    <w:rsid w:val="2A838A50"/>
    <w:rsid w:val="2AB91BD6"/>
    <w:rsid w:val="2ADCF216"/>
    <w:rsid w:val="2B5289EB"/>
    <w:rsid w:val="2B829B6D"/>
    <w:rsid w:val="2BA1FA92"/>
    <w:rsid w:val="2BA70CDA"/>
    <w:rsid w:val="2BB6C06F"/>
    <w:rsid w:val="2BC79F95"/>
    <w:rsid w:val="2C1BB6D8"/>
    <w:rsid w:val="2C2CE2F1"/>
    <w:rsid w:val="2C3DC229"/>
    <w:rsid w:val="2C3FFAF6"/>
    <w:rsid w:val="2CB1D955"/>
    <w:rsid w:val="2D1E6BCE"/>
    <w:rsid w:val="2D1E7415"/>
    <w:rsid w:val="2D50F0AD"/>
    <w:rsid w:val="2D77A07C"/>
    <w:rsid w:val="2D87BC99"/>
    <w:rsid w:val="2DC35A05"/>
    <w:rsid w:val="2DD84F39"/>
    <w:rsid w:val="2DD9EEFD"/>
    <w:rsid w:val="2E5ECB5A"/>
    <w:rsid w:val="2E81ECD3"/>
    <w:rsid w:val="2EB4E751"/>
    <w:rsid w:val="2ECAE381"/>
    <w:rsid w:val="2F24193B"/>
    <w:rsid w:val="2F5D4D59"/>
    <w:rsid w:val="2F8205E0"/>
    <w:rsid w:val="2FA9FBE0"/>
    <w:rsid w:val="2FC9D363"/>
    <w:rsid w:val="2FCC74DE"/>
    <w:rsid w:val="2FCD509A"/>
    <w:rsid w:val="2FD1A6B8"/>
    <w:rsid w:val="30252689"/>
    <w:rsid w:val="30426DE6"/>
    <w:rsid w:val="304D6404"/>
    <w:rsid w:val="3071ED01"/>
    <w:rsid w:val="30B866EE"/>
    <w:rsid w:val="30D90A8F"/>
    <w:rsid w:val="3187AB6F"/>
    <w:rsid w:val="319609BA"/>
    <w:rsid w:val="31DE39E5"/>
    <w:rsid w:val="31EBB361"/>
    <w:rsid w:val="32181C20"/>
    <w:rsid w:val="3220266B"/>
    <w:rsid w:val="323E23C5"/>
    <w:rsid w:val="324624C1"/>
    <w:rsid w:val="326439FC"/>
    <w:rsid w:val="329C8307"/>
    <w:rsid w:val="32AAD9C3"/>
    <w:rsid w:val="32C66232"/>
    <w:rsid w:val="32D44FDD"/>
    <w:rsid w:val="32DFB0EC"/>
    <w:rsid w:val="32EC1C5D"/>
    <w:rsid w:val="32F7EAED"/>
    <w:rsid w:val="3300D857"/>
    <w:rsid w:val="331AE8DA"/>
    <w:rsid w:val="3376D15F"/>
    <w:rsid w:val="337AE784"/>
    <w:rsid w:val="339B6624"/>
    <w:rsid w:val="33A252C9"/>
    <w:rsid w:val="33A3B678"/>
    <w:rsid w:val="33C8CCC5"/>
    <w:rsid w:val="33F99C0E"/>
    <w:rsid w:val="34000A5D"/>
    <w:rsid w:val="34053934"/>
    <w:rsid w:val="3423B237"/>
    <w:rsid w:val="3432E04B"/>
    <w:rsid w:val="34A78552"/>
    <w:rsid w:val="34C2B6C4"/>
    <w:rsid w:val="34CD7170"/>
    <w:rsid w:val="34F6C478"/>
    <w:rsid w:val="35003E1F"/>
    <w:rsid w:val="3507F544"/>
    <w:rsid w:val="350A2239"/>
    <w:rsid w:val="351256C9"/>
    <w:rsid w:val="353F86D9"/>
    <w:rsid w:val="354FBCE2"/>
    <w:rsid w:val="3551BC96"/>
    <w:rsid w:val="3573C481"/>
    <w:rsid w:val="35D4E7F8"/>
    <w:rsid w:val="3651AA86"/>
    <w:rsid w:val="367F2232"/>
    <w:rsid w:val="369294D9"/>
    <w:rsid w:val="36A01894"/>
    <w:rsid w:val="370F94E2"/>
    <w:rsid w:val="3745F59D"/>
    <w:rsid w:val="375E600A"/>
    <w:rsid w:val="376688DC"/>
    <w:rsid w:val="379B8837"/>
    <w:rsid w:val="37D96264"/>
    <w:rsid w:val="38164181"/>
    <w:rsid w:val="381E9513"/>
    <w:rsid w:val="3829A84F"/>
    <w:rsid w:val="382A2D7F"/>
    <w:rsid w:val="3840E704"/>
    <w:rsid w:val="389A7D61"/>
    <w:rsid w:val="38A6229D"/>
    <w:rsid w:val="38A8C674"/>
    <w:rsid w:val="38AB6543"/>
    <w:rsid w:val="38EE283E"/>
    <w:rsid w:val="3971A46E"/>
    <w:rsid w:val="39F5D690"/>
    <w:rsid w:val="3A1293A5"/>
    <w:rsid w:val="3A28CAA1"/>
    <w:rsid w:val="3A3BEF3F"/>
    <w:rsid w:val="3A6BCF98"/>
    <w:rsid w:val="3A8CE42F"/>
    <w:rsid w:val="3A8DB910"/>
    <w:rsid w:val="3A912CE2"/>
    <w:rsid w:val="3AAFD5B2"/>
    <w:rsid w:val="3AB62785"/>
    <w:rsid w:val="3AC8CA3B"/>
    <w:rsid w:val="3AD328F9"/>
    <w:rsid w:val="3AEFAFC2"/>
    <w:rsid w:val="3B042A81"/>
    <w:rsid w:val="3B2C1334"/>
    <w:rsid w:val="3B4BF9B3"/>
    <w:rsid w:val="3B575D52"/>
    <w:rsid w:val="3B6CF1EF"/>
    <w:rsid w:val="3B7A41FC"/>
    <w:rsid w:val="3B8D710D"/>
    <w:rsid w:val="3B9B2551"/>
    <w:rsid w:val="3BB04556"/>
    <w:rsid w:val="3BE74EE7"/>
    <w:rsid w:val="3BF4ED41"/>
    <w:rsid w:val="3C2CFD43"/>
    <w:rsid w:val="3C2D4542"/>
    <w:rsid w:val="3C70C417"/>
    <w:rsid w:val="3CACD387"/>
    <w:rsid w:val="3CB64D2E"/>
    <w:rsid w:val="3CB9233F"/>
    <w:rsid w:val="3D31F732"/>
    <w:rsid w:val="3D7656FE"/>
    <w:rsid w:val="3DC2B9A3"/>
    <w:rsid w:val="3DF32809"/>
    <w:rsid w:val="3E0DF745"/>
    <w:rsid w:val="3E3BCB43"/>
    <w:rsid w:val="3E569DE4"/>
    <w:rsid w:val="3E652D16"/>
    <w:rsid w:val="3E6820AB"/>
    <w:rsid w:val="3E78303F"/>
    <w:rsid w:val="3E828AC9"/>
    <w:rsid w:val="3EAEE5ED"/>
    <w:rsid w:val="3F021170"/>
    <w:rsid w:val="3F37BA15"/>
    <w:rsid w:val="3F3B66F6"/>
    <w:rsid w:val="3F6AF42E"/>
    <w:rsid w:val="3FBC767F"/>
    <w:rsid w:val="4000FD77"/>
    <w:rsid w:val="40042F3D"/>
    <w:rsid w:val="40980C25"/>
    <w:rsid w:val="40B71FE1"/>
    <w:rsid w:val="40CD528E"/>
    <w:rsid w:val="40D1A9EE"/>
    <w:rsid w:val="40EC5D4F"/>
    <w:rsid w:val="40FA0EF7"/>
    <w:rsid w:val="4187324B"/>
    <w:rsid w:val="41892438"/>
    <w:rsid w:val="41A2886A"/>
    <w:rsid w:val="41A388D0"/>
    <w:rsid w:val="41AD3653"/>
    <w:rsid w:val="41B41B0A"/>
    <w:rsid w:val="41C00E2D"/>
    <w:rsid w:val="4204E184"/>
    <w:rsid w:val="421981D8"/>
    <w:rsid w:val="42244B71"/>
    <w:rsid w:val="4243EAC0"/>
    <w:rsid w:val="424D04E3"/>
    <w:rsid w:val="42524789"/>
    <w:rsid w:val="42AE5721"/>
    <w:rsid w:val="42E5AB44"/>
    <w:rsid w:val="432FF951"/>
    <w:rsid w:val="43310A75"/>
    <w:rsid w:val="4356D992"/>
    <w:rsid w:val="44132E37"/>
    <w:rsid w:val="44393C73"/>
    <w:rsid w:val="44487DE6"/>
    <w:rsid w:val="448ACAB8"/>
    <w:rsid w:val="448F1304"/>
    <w:rsid w:val="44E9212D"/>
    <w:rsid w:val="4557A1E4"/>
    <w:rsid w:val="45975D09"/>
    <w:rsid w:val="45C3D0D7"/>
    <w:rsid w:val="460E2EF0"/>
    <w:rsid w:val="46128B25"/>
    <w:rsid w:val="46600585"/>
    <w:rsid w:val="46E73D3C"/>
    <w:rsid w:val="4756187A"/>
    <w:rsid w:val="4761C838"/>
    <w:rsid w:val="47656B18"/>
    <w:rsid w:val="476980AB"/>
    <w:rsid w:val="4773619A"/>
    <w:rsid w:val="478DA084"/>
    <w:rsid w:val="47EA9B0F"/>
    <w:rsid w:val="47FBD5E6"/>
    <w:rsid w:val="4869CBF5"/>
    <w:rsid w:val="48C34A9E"/>
    <w:rsid w:val="48F4ACB2"/>
    <w:rsid w:val="496C0A4C"/>
    <w:rsid w:val="499C6195"/>
    <w:rsid w:val="49C65A55"/>
    <w:rsid w:val="4A1CADEE"/>
    <w:rsid w:val="4A2B419F"/>
    <w:rsid w:val="4A87C8E0"/>
    <w:rsid w:val="4AC9D8EB"/>
    <w:rsid w:val="4AD54777"/>
    <w:rsid w:val="4B200192"/>
    <w:rsid w:val="4B2311E8"/>
    <w:rsid w:val="4B3376A8"/>
    <w:rsid w:val="4B41D4F3"/>
    <w:rsid w:val="4B4ECF6A"/>
    <w:rsid w:val="4B6C07A6"/>
    <w:rsid w:val="4B8EA5AF"/>
    <w:rsid w:val="4BA505E7"/>
    <w:rsid w:val="4BE32016"/>
    <w:rsid w:val="4C2E0CC2"/>
    <w:rsid w:val="4C4CA8C7"/>
    <w:rsid w:val="4C4F547B"/>
    <w:rsid w:val="4C87C3D4"/>
    <w:rsid w:val="4C9A5F98"/>
    <w:rsid w:val="4CA91CB9"/>
    <w:rsid w:val="4CCBD6DF"/>
    <w:rsid w:val="4CCF4709"/>
    <w:rsid w:val="4CE4937B"/>
    <w:rsid w:val="4CF52B88"/>
    <w:rsid w:val="4D0D5935"/>
    <w:rsid w:val="4D1FE7AD"/>
    <w:rsid w:val="4D4A1FDD"/>
    <w:rsid w:val="4D614898"/>
    <w:rsid w:val="4D73312A"/>
    <w:rsid w:val="4D80B65C"/>
    <w:rsid w:val="4DB5BA5F"/>
    <w:rsid w:val="4DD444D3"/>
    <w:rsid w:val="4DE6DEF4"/>
    <w:rsid w:val="4DECD027"/>
    <w:rsid w:val="4DF9DB2F"/>
    <w:rsid w:val="4E59DC93"/>
    <w:rsid w:val="4E7A91E7"/>
    <w:rsid w:val="4F3F68A8"/>
    <w:rsid w:val="4F538C64"/>
    <w:rsid w:val="4FAB32B0"/>
    <w:rsid w:val="4FBE0A8A"/>
    <w:rsid w:val="4FCC0513"/>
    <w:rsid w:val="4FE95D3C"/>
    <w:rsid w:val="500BFF40"/>
    <w:rsid w:val="501A5307"/>
    <w:rsid w:val="50340392"/>
    <w:rsid w:val="50696CE0"/>
    <w:rsid w:val="5077BCD6"/>
    <w:rsid w:val="50EFFB4D"/>
    <w:rsid w:val="50FE6422"/>
    <w:rsid w:val="51448E98"/>
    <w:rsid w:val="5165F455"/>
    <w:rsid w:val="51917D55"/>
    <w:rsid w:val="51B62368"/>
    <w:rsid w:val="51C2E0FC"/>
    <w:rsid w:val="51DAB2B5"/>
    <w:rsid w:val="51DCF1D3"/>
    <w:rsid w:val="52001894"/>
    <w:rsid w:val="52004FBC"/>
    <w:rsid w:val="52063985"/>
    <w:rsid w:val="524838F2"/>
    <w:rsid w:val="528A2B67"/>
    <w:rsid w:val="528D7C85"/>
    <w:rsid w:val="52AEB0B7"/>
    <w:rsid w:val="532D7078"/>
    <w:rsid w:val="5340F0C2"/>
    <w:rsid w:val="534305E9"/>
    <w:rsid w:val="535D5930"/>
    <w:rsid w:val="5366A431"/>
    <w:rsid w:val="542A5DFA"/>
    <w:rsid w:val="54318636"/>
    <w:rsid w:val="5448A6B3"/>
    <w:rsid w:val="545C6CD1"/>
    <w:rsid w:val="5474580B"/>
    <w:rsid w:val="5484075B"/>
    <w:rsid w:val="5491AF41"/>
    <w:rsid w:val="54D55CC9"/>
    <w:rsid w:val="551FA33B"/>
    <w:rsid w:val="555D9D0A"/>
    <w:rsid w:val="55712B85"/>
    <w:rsid w:val="557C454C"/>
    <w:rsid w:val="56A19E2E"/>
    <w:rsid w:val="56D34087"/>
    <w:rsid w:val="56F40DA1"/>
    <w:rsid w:val="576A06A9"/>
    <w:rsid w:val="57DEF540"/>
    <w:rsid w:val="5800BED9"/>
    <w:rsid w:val="58142A15"/>
    <w:rsid w:val="5816770C"/>
    <w:rsid w:val="58502A12"/>
    <w:rsid w:val="58E1B150"/>
    <w:rsid w:val="58FD60A3"/>
    <w:rsid w:val="58FE1DD5"/>
    <w:rsid w:val="590DDBBC"/>
    <w:rsid w:val="591E6559"/>
    <w:rsid w:val="59236AFE"/>
    <w:rsid w:val="5931A418"/>
    <w:rsid w:val="596FB06D"/>
    <w:rsid w:val="59996406"/>
    <w:rsid w:val="59AEA404"/>
    <w:rsid w:val="59C1D1C4"/>
    <w:rsid w:val="59C25850"/>
    <w:rsid w:val="5A06C308"/>
    <w:rsid w:val="5A0CC74E"/>
    <w:rsid w:val="5A7CBC10"/>
    <w:rsid w:val="5A9A8198"/>
    <w:rsid w:val="5B32DA4A"/>
    <w:rsid w:val="5BC9FDD9"/>
    <w:rsid w:val="5BD25E73"/>
    <w:rsid w:val="5BF96DEA"/>
    <w:rsid w:val="5C346E7E"/>
    <w:rsid w:val="5C37FB4E"/>
    <w:rsid w:val="5C5DD2BD"/>
    <w:rsid w:val="5C97C804"/>
    <w:rsid w:val="5C9F7940"/>
    <w:rsid w:val="5CD3CBC5"/>
    <w:rsid w:val="5D01305A"/>
    <w:rsid w:val="5D2D7FFE"/>
    <w:rsid w:val="5DCF929C"/>
    <w:rsid w:val="5DD3CBAF"/>
    <w:rsid w:val="5DF64845"/>
    <w:rsid w:val="5DFA2569"/>
    <w:rsid w:val="5E288502"/>
    <w:rsid w:val="5E8075EA"/>
    <w:rsid w:val="5E974320"/>
    <w:rsid w:val="5E9C93F6"/>
    <w:rsid w:val="5EB93B92"/>
    <w:rsid w:val="5F11C6B8"/>
    <w:rsid w:val="5F14085A"/>
    <w:rsid w:val="5F301830"/>
    <w:rsid w:val="5F578557"/>
    <w:rsid w:val="5F5AC9D1"/>
    <w:rsid w:val="5F6689DB"/>
    <w:rsid w:val="5F95F5CA"/>
    <w:rsid w:val="5FA4BC92"/>
    <w:rsid w:val="5FA92CDD"/>
    <w:rsid w:val="5FF74D6D"/>
    <w:rsid w:val="60386457"/>
    <w:rsid w:val="6056C3DC"/>
    <w:rsid w:val="60603AB6"/>
    <w:rsid w:val="6078FA90"/>
    <w:rsid w:val="6081CB37"/>
    <w:rsid w:val="6086D2AA"/>
    <w:rsid w:val="60933960"/>
    <w:rsid w:val="60D9E949"/>
    <w:rsid w:val="60E16F83"/>
    <w:rsid w:val="611B4AF3"/>
    <w:rsid w:val="61BA1CB7"/>
    <w:rsid w:val="61D434B8"/>
    <w:rsid w:val="61DF1966"/>
    <w:rsid w:val="61E6A12C"/>
    <w:rsid w:val="61E7B351"/>
    <w:rsid w:val="6241DCB7"/>
    <w:rsid w:val="625F290A"/>
    <w:rsid w:val="62976796"/>
    <w:rsid w:val="62AC9EE9"/>
    <w:rsid w:val="63344388"/>
    <w:rsid w:val="634CB88D"/>
    <w:rsid w:val="6362B851"/>
    <w:rsid w:val="63700519"/>
    <w:rsid w:val="6385BB74"/>
    <w:rsid w:val="638B03D7"/>
    <w:rsid w:val="63AB0E77"/>
    <w:rsid w:val="63B3AFC1"/>
    <w:rsid w:val="641E0C16"/>
    <w:rsid w:val="64229D4B"/>
    <w:rsid w:val="64430D33"/>
    <w:rsid w:val="645BF4C1"/>
    <w:rsid w:val="649A0510"/>
    <w:rsid w:val="649DE8EE"/>
    <w:rsid w:val="64AAF45F"/>
    <w:rsid w:val="64EDA02C"/>
    <w:rsid w:val="6516BA28"/>
    <w:rsid w:val="6567FAD1"/>
    <w:rsid w:val="65C04720"/>
    <w:rsid w:val="65E43FAB"/>
    <w:rsid w:val="65EB67FB"/>
    <w:rsid w:val="6624D720"/>
    <w:rsid w:val="6664846D"/>
    <w:rsid w:val="666D97B2"/>
    <w:rsid w:val="667EAFA8"/>
    <w:rsid w:val="6699622C"/>
    <w:rsid w:val="66D079BF"/>
    <w:rsid w:val="671A4C92"/>
    <w:rsid w:val="672FA075"/>
    <w:rsid w:val="6733177F"/>
    <w:rsid w:val="6766E7AF"/>
    <w:rsid w:val="677545FA"/>
    <w:rsid w:val="67AB84EB"/>
    <w:rsid w:val="67BAD97B"/>
    <w:rsid w:val="67F75860"/>
    <w:rsid w:val="6843763C"/>
    <w:rsid w:val="686BE579"/>
    <w:rsid w:val="68A8731B"/>
    <w:rsid w:val="692FE820"/>
    <w:rsid w:val="693A3057"/>
    <w:rsid w:val="6975D482"/>
    <w:rsid w:val="697BEC53"/>
    <w:rsid w:val="69A1782D"/>
    <w:rsid w:val="6A1C4261"/>
    <w:rsid w:val="6A80FDE2"/>
    <w:rsid w:val="6AB6EB84"/>
    <w:rsid w:val="6AE70820"/>
    <w:rsid w:val="6AEC8352"/>
    <w:rsid w:val="6B033287"/>
    <w:rsid w:val="6B570E05"/>
    <w:rsid w:val="6B662CBC"/>
    <w:rsid w:val="6B749E7F"/>
    <w:rsid w:val="6B8A5DDE"/>
    <w:rsid w:val="6C20247C"/>
    <w:rsid w:val="6C7BDDED"/>
    <w:rsid w:val="6CBAC689"/>
    <w:rsid w:val="6CE98E7C"/>
    <w:rsid w:val="6CF305DA"/>
    <w:rsid w:val="6CF507D7"/>
    <w:rsid w:val="6CF8D224"/>
    <w:rsid w:val="6D08663B"/>
    <w:rsid w:val="6D95F773"/>
    <w:rsid w:val="6DDAA68F"/>
    <w:rsid w:val="6DEE8C46"/>
    <w:rsid w:val="6E1336C5"/>
    <w:rsid w:val="6EA17CE9"/>
    <w:rsid w:val="6EAB33E0"/>
    <w:rsid w:val="6EBD9C6E"/>
    <w:rsid w:val="6EC48A0F"/>
    <w:rsid w:val="6F0892A4"/>
    <w:rsid w:val="6F76BF62"/>
    <w:rsid w:val="6F8A5CA7"/>
    <w:rsid w:val="6FB029F6"/>
    <w:rsid w:val="6FFC3FEC"/>
    <w:rsid w:val="70158A02"/>
    <w:rsid w:val="703D4D4A"/>
    <w:rsid w:val="70453ED4"/>
    <w:rsid w:val="70470441"/>
    <w:rsid w:val="7064B08E"/>
    <w:rsid w:val="70A0EA6C"/>
    <w:rsid w:val="712DED13"/>
    <w:rsid w:val="713E06B9"/>
    <w:rsid w:val="718FEC3A"/>
    <w:rsid w:val="7191018E"/>
    <w:rsid w:val="719D88B4"/>
    <w:rsid w:val="71DC14D3"/>
    <w:rsid w:val="71DE1307"/>
    <w:rsid w:val="72291390"/>
    <w:rsid w:val="7229894A"/>
    <w:rsid w:val="7235729C"/>
    <w:rsid w:val="72974025"/>
    <w:rsid w:val="72BDC05F"/>
    <w:rsid w:val="72F11EDF"/>
    <w:rsid w:val="73054831"/>
    <w:rsid w:val="73332EA9"/>
    <w:rsid w:val="733C8765"/>
    <w:rsid w:val="734D2AC4"/>
    <w:rsid w:val="7377E534"/>
    <w:rsid w:val="7394AAF1"/>
    <w:rsid w:val="7397FB32"/>
    <w:rsid w:val="73C559AB"/>
    <w:rsid w:val="73D77D49"/>
    <w:rsid w:val="73F5EC23"/>
    <w:rsid w:val="73F77794"/>
    <w:rsid w:val="743121E8"/>
    <w:rsid w:val="74342FE0"/>
    <w:rsid w:val="745DCDCA"/>
    <w:rsid w:val="7491F1C0"/>
    <w:rsid w:val="74ACF31F"/>
    <w:rsid w:val="74E6F15F"/>
    <w:rsid w:val="751AA336"/>
    <w:rsid w:val="752DD45E"/>
    <w:rsid w:val="752EA60F"/>
    <w:rsid w:val="753E451F"/>
    <w:rsid w:val="753F9192"/>
    <w:rsid w:val="75A3DFF8"/>
    <w:rsid w:val="75B7001D"/>
    <w:rsid w:val="75D64D0A"/>
    <w:rsid w:val="7642E616"/>
    <w:rsid w:val="765350A5"/>
    <w:rsid w:val="765675FE"/>
    <w:rsid w:val="76D4FE0B"/>
    <w:rsid w:val="76EC0BA6"/>
    <w:rsid w:val="7719FA0D"/>
    <w:rsid w:val="772BA200"/>
    <w:rsid w:val="776E972D"/>
    <w:rsid w:val="7780CDEE"/>
    <w:rsid w:val="779312C0"/>
    <w:rsid w:val="77A19B08"/>
    <w:rsid w:val="77BC7146"/>
    <w:rsid w:val="77D0CDC8"/>
    <w:rsid w:val="78A0D6D2"/>
    <w:rsid w:val="78A694E1"/>
    <w:rsid w:val="78A846B3"/>
    <w:rsid w:val="78BB56FA"/>
    <w:rsid w:val="78E75C78"/>
    <w:rsid w:val="7910B4C9"/>
    <w:rsid w:val="791D5936"/>
    <w:rsid w:val="7945D919"/>
    <w:rsid w:val="79505655"/>
    <w:rsid w:val="79583F41"/>
    <w:rsid w:val="798EC0FE"/>
    <w:rsid w:val="798F3EB7"/>
    <w:rsid w:val="7A0D67D8"/>
    <w:rsid w:val="7A1AFD18"/>
    <w:rsid w:val="7A313A21"/>
    <w:rsid w:val="7A5287DE"/>
    <w:rsid w:val="7A7750C6"/>
    <w:rsid w:val="7ABAD86C"/>
    <w:rsid w:val="7B27395E"/>
    <w:rsid w:val="7B89E4BA"/>
    <w:rsid w:val="7BCD4D11"/>
    <w:rsid w:val="7C16D288"/>
    <w:rsid w:val="7C1F6C3C"/>
    <w:rsid w:val="7C2FC9B3"/>
    <w:rsid w:val="7CD95B8E"/>
    <w:rsid w:val="7D1536A0"/>
    <w:rsid w:val="7D1FFF4A"/>
    <w:rsid w:val="7D200E6D"/>
    <w:rsid w:val="7D25B51B"/>
    <w:rsid w:val="7D8247EF"/>
    <w:rsid w:val="7D85317D"/>
    <w:rsid w:val="7DF0CA59"/>
    <w:rsid w:val="7E0A450C"/>
    <w:rsid w:val="7E13BCA2"/>
    <w:rsid w:val="7E2646EB"/>
    <w:rsid w:val="7E398590"/>
    <w:rsid w:val="7EB5ACBC"/>
    <w:rsid w:val="7EE2506A"/>
    <w:rsid w:val="7EED17E1"/>
    <w:rsid w:val="7EEE6E3B"/>
    <w:rsid w:val="7F3AA383"/>
    <w:rsid w:val="7F44BA06"/>
    <w:rsid w:val="7F5472CF"/>
    <w:rsid w:val="7F597375"/>
    <w:rsid w:val="7F604A98"/>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6133aad0a2704e72"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F77BE"/>
    <w:rsid w:val="00517DDB"/>
    <w:rsid w:val="00644B15"/>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46</Pages>
  <Words>21379</Words>
  <Characters>121866</Characters>
  <Application>Microsoft Office Word</Application>
  <DocSecurity>0</DocSecurity>
  <Lines>1015</Lines>
  <Paragraphs>285</Paragraphs>
  <ScaleCrop>false</ScaleCrop>
  <Company/>
  <LinksUpToDate>false</LinksUpToDate>
  <CharactersWithSpaces>142960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2021-09-13T17:03:00Z</dcterms:created>
  <dcterms:modified xsi:type="dcterms:W3CDTF">2022-06-16T18:53:00Z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